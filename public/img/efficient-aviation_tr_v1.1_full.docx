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5A57" w14:textId="66BAB44E" w:rsidR="00C81D94" w:rsidRPr="00E36DE6" w:rsidRDefault="002C1EAF" w:rsidP="008806DE">
      <w:pPr>
        <w:pStyle w:val="TableofFigures"/>
        <w:tabs>
          <w:tab w:val="right" w:leader="dot" w:pos="9350"/>
        </w:tabs>
        <w:spacing w:line="240" w:lineRule="auto"/>
        <w:rPr>
          <w:rStyle w:val="Hyperlink"/>
          <w:color w:val="auto"/>
        </w:rPr>
      </w:pPr>
      <w:r w:rsidRPr="00E36DE6">
        <w:rPr>
          <w:rStyle w:val="Hyperlink"/>
          <w:noProof/>
          <w:color w:val="auto"/>
          <w:lang w:eastAsia="en-US"/>
        </w:rPr>
        <mc:AlternateContent>
          <mc:Choice Requires="wps">
            <w:drawing>
              <wp:anchor distT="0" distB="0" distL="114300" distR="114300" simplePos="0" relativeHeight="251659264" behindDoc="0" locked="0" layoutInCell="1" allowOverlap="1" wp14:anchorId="77771319" wp14:editId="5BE39820">
                <wp:simplePos x="0" y="0"/>
                <wp:positionH relativeFrom="page">
                  <wp:posOffset>988060</wp:posOffset>
                </wp:positionH>
                <wp:positionV relativeFrom="page">
                  <wp:posOffset>977265</wp:posOffset>
                </wp:positionV>
                <wp:extent cx="6248400" cy="839470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6248400" cy="8394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55A2BD" w14:textId="01D5AB74" w:rsidR="002365E0" w:rsidRPr="000829DC" w:rsidRDefault="002365E0" w:rsidP="000829DC">
                            <w:pPr>
                              <w:jc w:val="center"/>
                              <w:rPr>
                                <w:smallCaps/>
                                <w:color w:val="404040" w:themeColor="text1" w:themeTint="BF"/>
                                <w:sz w:val="48"/>
                                <w:szCs w:val="48"/>
                              </w:rPr>
                            </w:pPr>
                            <w:r w:rsidRPr="000829DC">
                              <w:rPr>
                                <w:smallCaps/>
                                <w:color w:val="404040" w:themeColor="text1" w:themeTint="BF"/>
                                <w:sz w:val="48"/>
                                <w:szCs w:val="48"/>
                              </w:rPr>
                              <w:t>Technical assessment for</w:t>
                            </w:r>
                            <w:r>
                              <w:rPr>
                                <w:smallCaps/>
                                <w:color w:val="404040" w:themeColor="text1" w:themeTint="BF"/>
                                <w:sz w:val="48"/>
                                <w:szCs w:val="48"/>
                              </w:rPr>
                              <w:t xml:space="preserve"> Airplane Fuel Efficiency</w:t>
                            </w:r>
                          </w:p>
                          <w:p w14:paraId="6774E85B" w14:textId="77777777" w:rsidR="002365E0" w:rsidRDefault="002365E0" w:rsidP="000829DC">
                            <w:pPr>
                              <w:jc w:val="center"/>
                              <w:rPr>
                                <w:smallCaps/>
                                <w:color w:val="404040" w:themeColor="text1" w:themeTint="BF"/>
                                <w:sz w:val="36"/>
                                <w:szCs w:val="36"/>
                              </w:rPr>
                            </w:pPr>
                          </w:p>
                          <w:p w14:paraId="0B5B69D5" w14:textId="27EBD2B8" w:rsidR="002365E0" w:rsidRDefault="002365E0" w:rsidP="00E844EA">
                            <w:pPr>
                              <w:jc w:val="center"/>
                              <w:rPr>
                                <w:smallCaps/>
                                <w:color w:val="404040" w:themeColor="text1" w:themeTint="BF"/>
                                <w:sz w:val="36"/>
                                <w:szCs w:val="36"/>
                              </w:rPr>
                            </w:pPr>
                            <w:r>
                              <w:rPr>
                                <w:smallCaps/>
                                <w:color w:val="404040" w:themeColor="text1" w:themeTint="BF"/>
                                <w:sz w:val="36"/>
                                <w:szCs w:val="36"/>
                              </w:rPr>
                              <w:t>Business</w:t>
                            </w:r>
                          </w:p>
                          <w:p w14:paraId="4CF7CB6C" w14:textId="41D5068D" w:rsidR="002365E0" w:rsidRDefault="002365E0" w:rsidP="00E844EA">
                            <w:pPr>
                              <w:jc w:val="center"/>
                              <w:rPr>
                                <w:smallCaps/>
                                <w:color w:val="404040" w:themeColor="text1" w:themeTint="BF"/>
                                <w:sz w:val="36"/>
                                <w:szCs w:val="36"/>
                              </w:rPr>
                            </w:pPr>
                            <w:r>
                              <w:rPr>
                                <w:smallCaps/>
                                <w:color w:val="404040" w:themeColor="text1" w:themeTint="BF"/>
                                <w:sz w:val="36"/>
                                <w:szCs w:val="36"/>
                              </w:rPr>
                              <w:t>(fuel consumption, aircraft, wingtip devices, re-engining)</w:t>
                            </w:r>
                          </w:p>
                          <w:p w14:paraId="5943CD2B" w14:textId="77777777" w:rsidR="002365E0" w:rsidRDefault="002365E0" w:rsidP="000829DC">
                            <w:pPr>
                              <w:rPr>
                                <w:smallCaps/>
                                <w:color w:val="404040" w:themeColor="text1" w:themeTint="BF"/>
                                <w:sz w:val="36"/>
                                <w:szCs w:val="36"/>
                              </w:rPr>
                            </w:pPr>
                          </w:p>
                          <w:p w14:paraId="1922C9C8" w14:textId="77777777" w:rsidR="002365E0" w:rsidRDefault="002365E0" w:rsidP="000829DC">
                            <w:pPr>
                              <w:rPr>
                                <w:smallCaps/>
                                <w:color w:val="404040" w:themeColor="text1" w:themeTint="BF"/>
                                <w:sz w:val="36"/>
                                <w:szCs w:val="36"/>
                              </w:rPr>
                            </w:pPr>
                          </w:p>
                          <w:p w14:paraId="66A3CB5B" w14:textId="77777777" w:rsidR="002365E0" w:rsidRDefault="002365E0" w:rsidP="000829DC">
                            <w:pPr>
                              <w:rPr>
                                <w:smallCaps/>
                                <w:color w:val="404040" w:themeColor="text1" w:themeTint="BF"/>
                                <w:sz w:val="36"/>
                                <w:szCs w:val="36"/>
                              </w:rPr>
                            </w:pPr>
                          </w:p>
                          <w:p w14:paraId="0B02E81E" w14:textId="77777777" w:rsidR="002365E0" w:rsidRDefault="002365E0" w:rsidP="000829DC">
                            <w:pPr>
                              <w:rPr>
                                <w:smallCaps/>
                                <w:color w:val="404040" w:themeColor="text1" w:themeTint="BF"/>
                                <w:sz w:val="36"/>
                                <w:szCs w:val="36"/>
                              </w:rPr>
                            </w:pPr>
                          </w:p>
                          <w:p w14:paraId="5850EC6A" w14:textId="18FADC95" w:rsidR="002365E0" w:rsidRPr="000829DC" w:rsidRDefault="002365E0" w:rsidP="0008014A">
                            <w:pPr>
                              <w:spacing w:after="0" w:line="240" w:lineRule="auto"/>
                              <w:jc w:val="center"/>
                              <w:rPr>
                                <w:smallCaps/>
                                <w:color w:val="404040" w:themeColor="text1" w:themeTint="BF"/>
                                <w:sz w:val="36"/>
                                <w:szCs w:val="36"/>
                              </w:rPr>
                            </w:pPr>
                            <w:r>
                              <w:rPr>
                                <w:smallCaps/>
                                <w:color w:val="404040" w:themeColor="text1" w:themeTint="BF"/>
                                <w:sz w:val="36"/>
                                <w:szCs w:val="36"/>
                              </w:rPr>
                              <w:t>Version 1.1, 30</w:t>
                            </w:r>
                            <w:r w:rsidRPr="00974F37">
                              <w:rPr>
                                <w:smallCaps/>
                                <w:color w:val="404040" w:themeColor="text1" w:themeTint="BF"/>
                                <w:sz w:val="36"/>
                                <w:szCs w:val="36"/>
                                <w:vertAlign w:val="superscript"/>
                                <w:rPrChange w:id="0" w:author="Furness" w:date="2016-11-30T10:41:00Z">
                                  <w:rPr>
                                    <w:smallCaps/>
                                    <w:color w:val="404040" w:themeColor="text1" w:themeTint="BF"/>
                                    <w:sz w:val="36"/>
                                    <w:szCs w:val="36"/>
                                  </w:rPr>
                                </w:rPrChange>
                              </w:rPr>
                              <w:t>th</w:t>
                            </w:r>
                            <w:r>
                              <w:rPr>
                                <w:smallCaps/>
                                <w:color w:val="404040" w:themeColor="text1" w:themeTint="BF"/>
                                <w:sz w:val="36"/>
                                <w:szCs w:val="36"/>
                              </w:rPr>
                              <w:t xml:space="preserve"> June 2018</w:t>
                            </w:r>
                          </w:p>
                          <w:p w14:paraId="338A969E" w14:textId="77777777" w:rsidR="002365E0" w:rsidRDefault="002365E0" w:rsidP="000829DC">
                            <w:pPr>
                              <w:spacing w:after="0" w:line="240" w:lineRule="auto"/>
                              <w:rPr>
                                <w:smallCaps/>
                                <w:color w:val="404040" w:themeColor="text1" w:themeTint="BF"/>
                                <w:sz w:val="36"/>
                                <w:szCs w:val="36"/>
                              </w:rPr>
                            </w:pPr>
                          </w:p>
                          <w:p w14:paraId="65546F4F" w14:textId="77777777" w:rsidR="002365E0" w:rsidRDefault="002365E0" w:rsidP="000829DC">
                            <w:pPr>
                              <w:spacing w:after="0" w:line="240" w:lineRule="auto"/>
                              <w:rPr>
                                <w:smallCaps/>
                                <w:color w:val="404040" w:themeColor="text1" w:themeTint="BF"/>
                                <w:sz w:val="36"/>
                                <w:szCs w:val="36"/>
                              </w:rPr>
                            </w:pPr>
                          </w:p>
                          <w:p w14:paraId="733F1897" w14:textId="77777777" w:rsidR="002365E0" w:rsidRDefault="002365E0" w:rsidP="000829DC">
                            <w:pPr>
                              <w:spacing w:after="0" w:line="240" w:lineRule="auto"/>
                              <w:rPr>
                                <w:smallCaps/>
                                <w:color w:val="404040" w:themeColor="text1" w:themeTint="BF"/>
                                <w:sz w:val="36"/>
                                <w:szCs w:val="36"/>
                              </w:rPr>
                            </w:pPr>
                          </w:p>
                          <w:p w14:paraId="569F5277" w14:textId="77777777" w:rsidR="002365E0" w:rsidRDefault="002365E0" w:rsidP="000829DC">
                            <w:pPr>
                              <w:spacing w:after="0" w:line="240" w:lineRule="auto"/>
                              <w:rPr>
                                <w:smallCaps/>
                                <w:color w:val="404040" w:themeColor="text1" w:themeTint="BF"/>
                                <w:sz w:val="36"/>
                                <w:szCs w:val="36"/>
                              </w:rPr>
                            </w:pPr>
                          </w:p>
                          <w:p w14:paraId="392B7194" w14:textId="77777777" w:rsidR="002365E0" w:rsidRDefault="002365E0" w:rsidP="000829DC">
                            <w:pPr>
                              <w:spacing w:after="0" w:line="240" w:lineRule="auto"/>
                              <w:rPr>
                                <w:smallCaps/>
                                <w:color w:val="404040" w:themeColor="text1" w:themeTint="BF"/>
                                <w:sz w:val="36"/>
                                <w:szCs w:val="36"/>
                              </w:rPr>
                            </w:pPr>
                          </w:p>
                          <w:p w14:paraId="52B10625" w14:textId="77777777" w:rsidR="002365E0" w:rsidRDefault="002365E0" w:rsidP="000829DC">
                            <w:pPr>
                              <w:spacing w:after="0" w:line="240" w:lineRule="auto"/>
                              <w:rPr>
                                <w:smallCaps/>
                                <w:color w:val="404040" w:themeColor="text1" w:themeTint="BF"/>
                                <w:sz w:val="36"/>
                                <w:szCs w:val="36"/>
                              </w:rPr>
                            </w:pPr>
                          </w:p>
                          <w:p w14:paraId="42A354AD" w14:textId="77777777" w:rsidR="002365E0" w:rsidRDefault="002365E0" w:rsidP="000829DC">
                            <w:pPr>
                              <w:spacing w:after="0" w:line="240" w:lineRule="auto"/>
                              <w:rPr>
                                <w:smallCaps/>
                                <w:color w:val="404040" w:themeColor="text1" w:themeTint="BF"/>
                                <w:sz w:val="36"/>
                                <w:szCs w:val="36"/>
                              </w:rPr>
                            </w:pPr>
                          </w:p>
                          <w:p w14:paraId="0EF4437F" w14:textId="77777777" w:rsidR="002365E0" w:rsidRPr="000829DC" w:rsidRDefault="002365E0" w:rsidP="000829DC">
                            <w:pPr>
                              <w:spacing w:after="0" w:line="240" w:lineRule="auto"/>
                              <w:rPr>
                                <w:smallCaps/>
                                <w:color w:val="404040" w:themeColor="text1" w:themeTint="BF"/>
                                <w:sz w:val="36"/>
                                <w:szCs w:val="36"/>
                              </w:rPr>
                            </w:pPr>
                          </w:p>
                          <w:p w14:paraId="66C10BC1" w14:textId="77777777" w:rsidR="002365E0" w:rsidRPr="000829DC" w:rsidRDefault="002365E0" w:rsidP="000829DC">
                            <w:pPr>
                              <w:spacing w:after="0" w:line="240" w:lineRule="auto"/>
                              <w:rPr>
                                <w:b/>
                                <w:smallCaps/>
                                <w:color w:val="404040" w:themeColor="text1" w:themeTint="BF"/>
                                <w:sz w:val="28"/>
                                <w:szCs w:val="28"/>
                              </w:rPr>
                            </w:pPr>
                            <w:r w:rsidRPr="000829DC">
                              <w:rPr>
                                <w:b/>
                                <w:smallCaps/>
                                <w:color w:val="404040" w:themeColor="text1" w:themeTint="BF"/>
                                <w:sz w:val="28"/>
                                <w:szCs w:val="28"/>
                              </w:rPr>
                              <w:t>Prepared by:</w:t>
                            </w:r>
                          </w:p>
                          <w:p w14:paraId="2A02DF4E" w14:textId="538C9E08" w:rsidR="002365E0" w:rsidRPr="000829DC" w:rsidRDefault="002365E0" w:rsidP="000829DC">
                            <w:pPr>
                              <w:spacing w:after="0" w:line="240" w:lineRule="auto"/>
                              <w:rPr>
                                <w:smallCaps/>
                                <w:color w:val="404040" w:themeColor="text1" w:themeTint="BF"/>
                                <w:sz w:val="28"/>
                                <w:szCs w:val="28"/>
                              </w:rPr>
                            </w:pPr>
                            <w:r>
                              <w:rPr>
                                <w:smallCaps/>
                                <w:color w:val="404040" w:themeColor="text1" w:themeTint="BF"/>
                                <w:sz w:val="28"/>
                                <w:szCs w:val="28"/>
                              </w:rPr>
                              <w:t>ERNESTO VALERO THOMAS</w:t>
                            </w:r>
                            <w:r w:rsidRPr="000829DC">
                              <w:rPr>
                                <w:smallCaps/>
                                <w:color w:val="404040" w:themeColor="text1" w:themeTint="BF"/>
                                <w:sz w:val="28"/>
                                <w:szCs w:val="28"/>
                              </w:rPr>
                              <w:t>, Research</w:t>
                            </w:r>
                            <w:r>
                              <w:rPr>
                                <w:smallCaps/>
                                <w:color w:val="404040" w:themeColor="text1" w:themeTint="BF"/>
                                <w:sz w:val="28"/>
                                <w:szCs w:val="28"/>
                              </w:rPr>
                              <w:t xml:space="preserve"> </w:t>
                            </w:r>
                            <w:r w:rsidRPr="000829DC">
                              <w:rPr>
                                <w:smallCaps/>
                                <w:color w:val="404040" w:themeColor="text1" w:themeTint="BF"/>
                                <w:sz w:val="28"/>
                                <w:szCs w:val="28"/>
                              </w:rPr>
                              <w:t xml:space="preserve">Fellow </w:t>
                            </w:r>
                          </w:p>
                          <w:p w14:paraId="38D650D6" w14:textId="3BEBABA1" w:rsidR="002365E0" w:rsidRPr="000829DC" w:rsidRDefault="002365E0" w:rsidP="00BB5064">
                            <w:pPr>
                              <w:spacing w:after="0" w:line="240" w:lineRule="auto"/>
                              <w:rPr>
                                <w:smallCaps/>
                                <w:color w:val="404040" w:themeColor="text1" w:themeTint="BF"/>
                                <w:sz w:val="28"/>
                                <w:szCs w:val="28"/>
                              </w:rPr>
                            </w:pPr>
                            <w:r>
                              <w:rPr>
                                <w:smallCaps/>
                                <w:color w:val="404040" w:themeColor="text1" w:themeTint="BF"/>
                                <w:sz w:val="28"/>
                                <w:szCs w:val="28"/>
                              </w:rPr>
                              <w:t>RYAN F ALLARD</w:t>
                            </w:r>
                            <w:r w:rsidRPr="000829DC">
                              <w:rPr>
                                <w:smallCaps/>
                                <w:color w:val="404040" w:themeColor="text1" w:themeTint="BF"/>
                                <w:sz w:val="28"/>
                                <w:szCs w:val="28"/>
                              </w:rPr>
                              <w:t xml:space="preserve">, </w:t>
                            </w:r>
                            <w:r>
                              <w:rPr>
                                <w:smallCaps/>
                                <w:color w:val="404040" w:themeColor="text1" w:themeTint="BF"/>
                                <w:sz w:val="28"/>
                                <w:szCs w:val="28"/>
                              </w:rPr>
                              <w:t xml:space="preserve">Senior </w:t>
                            </w:r>
                            <w:r w:rsidRPr="000829DC">
                              <w:rPr>
                                <w:smallCaps/>
                                <w:color w:val="404040" w:themeColor="text1" w:themeTint="BF"/>
                                <w:sz w:val="28"/>
                                <w:szCs w:val="28"/>
                              </w:rPr>
                              <w:t xml:space="preserve">Fellow </w:t>
                            </w:r>
                          </w:p>
                          <w:p w14:paraId="6C4588F0" w14:textId="77777777" w:rsidR="002365E0" w:rsidRDefault="002365E0" w:rsidP="000829DC">
                            <w:pPr>
                              <w:rPr>
                                <w:smallCaps/>
                                <w:color w:val="404040" w:themeColor="text1" w:themeTint="BF"/>
                              </w:rPr>
                            </w:pPr>
                          </w:p>
                          <w:p w14:paraId="4B3D7D71" w14:textId="77777777" w:rsidR="002365E0" w:rsidRPr="000829DC" w:rsidRDefault="002365E0" w:rsidP="000829DC">
                            <w:pPr>
                              <w:rPr>
                                <w:smallCaps/>
                                <w:color w:val="404040" w:themeColor="text1" w:themeTint="BF"/>
                              </w:rPr>
                            </w:pPr>
                          </w:p>
                          <w:p w14:paraId="6BCE5199" w14:textId="77777777" w:rsidR="002365E0" w:rsidRPr="000829DC" w:rsidRDefault="002365E0" w:rsidP="000829DC">
                            <w:pPr>
                              <w:rPr>
                                <w:smallCaps/>
                                <w:color w:val="404040" w:themeColor="text1" w:themeTint="BF"/>
                                <w:sz w:val="56"/>
                                <w:szCs w:val="56"/>
                              </w:rPr>
                            </w:pPr>
                            <w:r w:rsidRPr="000829DC">
                              <w:rPr>
                                <w:smallCaps/>
                                <w:color w:val="002060"/>
                                <w:sz w:val="56"/>
                                <w:szCs w:val="56"/>
                              </w:rPr>
                              <w:t>PROJECT</w:t>
                            </w:r>
                            <w:r w:rsidRPr="000829DC">
                              <w:rPr>
                                <w:b/>
                                <w:bCs/>
                                <w:smallCaps/>
                                <w:color w:val="404040" w:themeColor="text1" w:themeTint="BF"/>
                                <w:sz w:val="56"/>
                                <w:szCs w:val="56"/>
                              </w:rPr>
                              <w:t>DRAWDOWN</w:t>
                            </w:r>
                          </w:p>
                          <w:p w14:paraId="56BC0364" w14:textId="21AAF997" w:rsidR="002365E0" w:rsidRPr="000829DC" w:rsidRDefault="002365E0" w:rsidP="00C81D94">
                            <w:pPr>
                              <w:rPr>
                                <w:smallCaps/>
                                <w:color w:val="4DA4D8" w:themeColor="accent3" w:themeTint="99"/>
                                <w:sz w:val="20"/>
                                <w:szCs w:val="20"/>
                              </w:rPr>
                            </w:pPr>
                            <w:r w:rsidRPr="000829DC">
                              <w:rPr>
                                <w:smallCaps/>
                                <w:color w:val="4DA4D8" w:themeColor="accent3" w:themeTint="99"/>
                                <w:sz w:val="20"/>
                                <w:szCs w:val="20"/>
                              </w:rPr>
                              <w:t xml:space="preserve">27 GATE 5 RD., SAUSALITO, CA 94965              </w:t>
                            </w:r>
                            <w:hyperlink r:id="rId9" w:history="1">
                              <w:r w:rsidRPr="000829DC">
                                <w:rPr>
                                  <w:rStyle w:val="Hyperlink"/>
                                  <w:smallCaps/>
                                  <w:color w:val="4DA4D8" w:themeColor="accent3" w:themeTint="99"/>
                                  <w:sz w:val="20"/>
                                  <w:szCs w:val="20"/>
                                </w:rPr>
                                <w:t>info@drawdown.org</w:t>
                              </w:r>
                            </w:hyperlink>
                            <w:r w:rsidRPr="000829DC">
                              <w:rPr>
                                <w:smallCaps/>
                                <w:color w:val="4DA4D8" w:themeColor="accent3" w:themeTint="99"/>
                                <w:sz w:val="20"/>
                                <w:szCs w:val="20"/>
                              </w:rPr>
                              <w:t xml:space="preserve">             </w:t>
                            </w:r>
                            <w:hyperlink r:id="rId10" w:history="1">
                              <w:r w:rsidRPr="000829DC">
                                <w:rPr>
                                  <w:rStyle w:val="Hyperlink"/>
                                  <w:smallCaps/>
                                  <w:color w:val="4DA4D8" w:themeColor="accent3" w:themeTint="99"/>
                                  <w:sz w:val="20"/>
                                  <w:szCs w:val="20"/>
                                </w:rPr>
                                <w:t>www.drawdown.org</w:t>
                              </w:r>
                            </w:hyperlink>
                            <w:r w:rsidRPr="000829DC">
                              <w:rPr>
                                <w:smallCaps/>
                                <w:color w:val="4DA4D8" w:themeColor="accent3" w:themeTint="99"/>
                                <w:sz w:val="20"/>
                                <w:szCs w:val="20"/>
                              </w:rPr>
                              <w:t xml:space="preserve">              </w:t>
                            </w:r>
                          </w:p>
                          <w:p w14:paraId="05DAFFE7" w14:textId="77777777" w:rsidR="002365E0" w:rsidRDefault="002365E0" w:rsidP="00C81D94">
                            <w:pPr>
                              <w:rPr>
                                <w:smallCaps/>
                                <w:color w:val="404040" w:themeColor="text1" w:themeTint="BF"/>
                                <w:sz w:val="36"/>
                                <w:szCs w:val="36"/>
                              </w:rPr>
                            </w:pPr>
                          </w:p>
                          <w:p w14:paraId="3D97FBF6" w14:textId="77777777" w:rsidR="002365E0" w:rsidRDefault="002365E0" w:rsidP="00C81D94">
                            <w:pPr>
                              <w:rPr>
                                <w:smallCaps/>
                                <w:color w:val="404040" w:themeColor="text1" w:themeTint="BF"/>
                                <w:sz w:val="36"/>
                                <w:szCs w:val="36"/>
                              </w:rPr>
                            </w:pPr>
                          </w:p>
                        </w:txbxContent>
                      </wps:txbx>
                      <wps:bodyPr rot="0" spcFirstLastPara="0" vertOverflow="overflow" horzOverflow="overflow" vert="horz" wrap="square" lIns="9144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71319" id="_x0000_t202" coordsize="21600,21600" o:spt="202" path="m,l,21600r21600,l21600,xe">
                <v:stroke joinstyle="miter"/>
                <v:path gradientshapeok="t" o:connecttype="rect"/>
              </v:shapetype>
              <v:shape id="Text Box 154" o:spid="_x0000_s1026" type="#_x0000_t202" style="position:absolute;margin-left:77.8pt;margin-top:76.95pt;width:492pt;height:66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" filled="f" stroked="f" strokeweight=".5pt">
                <v:textbox inset=",0,54pt,0">
                  <w:txbxContent>
                    <w:p w14:paraId="1E55A2BD" w14:textId="01D5AB74" w:rsidR="002365E0" w:rsidRPr="000829DC" w:rsidRDefault="002365E0" w:rsidP="000829DC">
                      <w:pPr>
                        <w:jc w:val="center"/>
                        <w:rPr>
                          <w:smallCaps/>
                          <w:color w:val="404040" w:themeColor="text1" w:themeTint="BF"/>
                          <w:sz w:val="48"/>
                          <w:szCs w:val="48"/>
                        </w:rPr>
                      </w:pPr>
                      <w:r w:rsidRPr="000829DC">
                        <w:rPr>
                          <w:smallCaps/>
                          <w:color w:val="404040" w:themeColor="text1" w:themeTint="BF"/>
                          <w:sz w:val="48"/>
                          <w:szCs w:val="48"/>
                        </w:rPr>
                        <w:t>Technical assessment for</w:t>
                      </w:r>
                      <w:r>
                        <w:rPr>
                          <w:smallCaps/>
                          <w:color w:val="404040" w:themeColor="text1" w:themeTint="BF"/>
                          <w:sz w:val="48"/>
                          <w:szCs w:val="48"/>
                        </w:rPr>
                        <w:t xml:space="preserve"> Airplane Fuel Efficiency</w:t>
                      </w:r>
                    </w:p>
                    <w:p w14:paraId="6774E85B" w14:textId="77777777" w:rsidR="002365E0" w:rsidRDefault="002365E0" w:rsidP="000829DC">
                      <w:pPr>
                        <w:jc w:val="center"/>
                        <w:rPr>
                          <w:smallCaps/>
                          <w:color w:val="404040" w:themeColor="text1" w:themeTint="BF"/>
                          <w:sz w:val="36"/>
                          <w:szCs w:val="36"/>
                        </w:rPr>
                      </w:pPr>
                    </w:p>
                    <w:p w14:paraId="0B5B69D5" w14:textId="27EBD2B8" w:rsidR="002365E0" w:rsidRDefault="002365E0" w:rsidP="00E844EA">
                      <w:pPr>
                        <w:jc w:val="center"/>
                        <w:rPr>
                          <w:smallCaps/>
                          <w:color w:val="404040" w:themeColor="text1" w:themeTint="BF"/>
                          <w:sz w:val="36"/>
                          <w:szCs w:val="36"/>
                        </w:rPr>
                      </w:pPr>
                      <w:r>
                        <w:rPr>
                          <w:smallCaps/>
                          <w:color w:val="404040" w:themeColor="text1" w:themeTint="BF"/>
                          <w:sz w:val="36"/>
                          <w:szCs w:val="36"/>
                        </w:rPr>
                        <w:t>Business</w:t>
                      </w:r>
                    </w:p>
                    <w:p w14:paraId="4CF7CB6C" w14:textId="41D5068D" w:rsidR="002365E0" w:rsidRDefault="002365E0" w:rsidP="00E844EA">
                      <w:pPr>
                        <w:jc w:val="center"/>
                        <w:rPr>
                          <w:smallCaps/>
                          <w:color w:val="404040" w:themeColor="text1" w:themeTint="BF"/>
                          <w:sz w:val="36"/>
                          <w:szCs w:val="36"/>
                        </w:rPr>
                      </w:pPr>
                      <w:r>
                        <w:rPr>
                          <w:smallCaps/>
                          <w:color w:val="404040" w:themeColor="text1" w:themeTint="BF"/>
                          <w:sz w:val="36"/>
                          <w:szCs w:val="36"/>
                        </w:rPr>
                        <w:t>(fuel consumption, aircraft, wingtip devices, re-engining)</w:t>
                      </w:r>
                    </w:p>
                    <w:p w14:paraId="5943CD2B" w14:textId="77777777" w:rsidR="002365E0" w:rsidRDefault="002365E0" w:rsidP="000829DC">
                      <w:pPr>
                        <w:rPr>
                          <w:smallCaps/>
                          <w:color w:val="404040" w:themeColor="text1" w:themeTint="BF"/>
                          <w:sz w:val="36"/>
                          <w:szCs w:val="36"/>
                        </w:rPr>
                      </w:pPr>
                    </w:p>
                    <w:p w14:paraId="1922C9C8" w14:textId="77777777" w:rsidR="002365E0" w:rsidRDefault="002365E0" w:rsidP="000829DC">
                      <w:pPr>
                        <w:rPr>
                          <w:smallCaps/>
                          <w:color w:val="404040" w:themeColor="text1" w:themeTint="BF"/>
                          <w:sz w:val="36"/>
                          <w:szCs w:val="36"/>
                        </w:rPr>
                      </w:pPr>
                    </w:p>
                    <w:p w14:paraId="66A3CB5B" w14:textId="77777777" w:rsidR="002365E0" w:rsidRDefault="002365E0" w:rsidP="000829DC">
                      <w:pPr>
                        <w:rPr>
                          <w:smallCaps/>
                          <w:color w:val="404040" w:themeColor="text1" w:themeTint="BF"/>
                          <w:sz w:val="36"/>
                          <w:szCs w:val="36"/>
                        </w:rPr>
                      </w:pPr>
                    </w:p>
                    <w:p w14:paraId="0B02E81E" w14:textId="77777777" w:rsidR="002365E0" w:rsidRDefault="002365E0" w:rsidP="000829DC">
                      <w:pPr>
                        <w:rPr>
                          <w:smallCaps/>
                          <w:color w:val="404040" w:themeColor="text1" w:themeTint="BF"/>
                          <w:sz w:val="36"/>
                          <w:szCs w:val="36"/>
                        </w:rPr>
                      </w:pPr>
                    </w:p>
                    <w:p w14:paraId="5850EC6A" w14:textId="18FADC95" w:rsidR="002365E0" w:rsidRPr="000829DC" w:rsidRDefault="002365E0" w:rsidP="0008014A">
                      <w:pPr>
                        <w:spacing w:after="0" w:line="240" w:lineRule="auto"/>
                        <w:jc w:val="center"/>
                        <w:rPr>
                          <w:smallCaps/>
                          <w:color w:val="404040" w:themeColor="text1" w:themeTint="BF"/>
                          <w:sz w:val="36"/>
                          <w:szCs w:val="36"/>
                        </w:rPr>
                      </w:pPr>
                      <w:r>
                        <w:rPr>
                          <w:smallCaps/>
                          <w:color w:val="404040" w:themeColor="text1" w:themeTint="BF"/>
                          <w:sz w:val="36"/>
                          <w:szCs w:val="36"/>
                        </w:rPr>
                        <w:t>Version 1.1, 30</w:t>
                      </w:r>
                      <w:r w:rsidRPr="00974F37">
                        <w:rPr>
                          <w:smallCaps/>
                          <w:color w:val="404040" w:themeColor="text1" w:themeTint="BF"/>
                          <w:sz w:val="36"/>
                          <w:szCs w:val="36"/>
                          <w:vertAlign w:val="superscript"/>
                          <w:rPrChange w:id="1" w:author="Furness" w:date="2016-11-30T10:41:00Z">
                            <w:rPr>
                              <w:smallCaps/>
                              <w:color w:val="404040" w:themeColor="text1" w:themeTint="BF"/>
                              <w:sz w:val="36"/>
                              <w:szCs w:val="36"/>
                            </w:rPr>
                          </w:rPrChange>
                        </w:rPr>
                        <w:t>th</w:t>
                      </w:r>
                      <w:r>
                        <w:rPr>
                          <w:smallCaps/>
                          <w:color w:val="404040" w:themeColor="text1" w:themeTint="BF"/>
                          <w:sz w:val="36"/>
                          <w:szCs w:val="36"/>
                        </w:rPr>
                        <w:t xml:space="preserve"> June 2018</w:t>
                      </w:r>
                    </w:p>
                    <w:p w14:paraId="338A969E" w14:textId="77777777" w:rsidR="002365E0" w:rsidRDefault="002365E0" w:rsidP="000829DC">
                      <w:pPr>
                        <w:spacing w:after="0" w:line="240" w:lineRule="auto"/>
                        <w:rPr>
                          <w:smallCaps/>
                          <w:color w:val="404040" w:themeColor="text1" w:themeTint="BF"/>
                          <w:sz w:val="36"/>
                          <w:szCs w:val="36"/>
                        </w:rPr>
                      </w:pPr>
                    </w:p>
                    <w:p w14:paraId="65546F4F" w14:textId="77777777" w:rsidR="002365E0" w:rsidRDefault="002365E0" w:rsidP="000829DC">
                      <w:pPr>
                        <w:spacing w:after="0" w:line="240" w:lineRule="auto"/>
                        <w:rPr>
                          <w:smallCaps/>
                          <w:color w:val="404040" w:themeColor="text1" w:themeTint="BF"/>
                          <w:sz w:val="36"/>
                          <w:szCs w:val="36"/>
                        </w:rPr>
                      </w:pPr>
                    </w:p>
                    <w:p w14:paraId="733F1897" w14:textId="77777777" w:rsidR="002365E0" w:rsidRDefault="002365E0" w:rsidP="000829DC">
                      <w:pPr>
                        <w:spacing w:after="0" w:line="240" w:lineRule="auto"/>
                        <w:rPr>
                          <w:smallCaps/>
                          <w:color w:val="404040" w:themeColor="text1" w:themeTint="BF"/>
                          <w:sz w:val="36"/>
                          <w:szCs w:val="36"/>
                        </w:rPr>
                      </w:pPr>
                    </w:p>
                    <w:p w14:paraId="569F5277" w14:textId="77777777" w:rsidR="002365E0" w:rsidRDefault="002365E0" w:rsidP="000829DC">
                      <w:pPr>
                        <w:spacing w:after="0" w:line="240" w:lineRule="auto"/>
                        <w:rPr>
                          <w:smallCaps/>
                          <w:color w:val="404040" w:themeColor="text1" w:themeTint="BF"/>
                          <w:sz w:val="36"/>
                          <w:szCs w:val="36"/>
                        </w:rPr>
                      </w:pPr>
                    </w:p>
                    <w:p w14:paraId="392B7194" w14:textId="77777777" w:rsidR="002365E0" w:rsidRDefault="002365E0" w:rsidP="000829DC">
                      <w:pPr>
                        <w:spacing w:after="0" w:line="240" w:lineRule="auto"/>
                        <w:rPr>
                          <w:smallCaps/>
                          <w:color w:val="404040" w:themeColor="text1" w:themeTint="BF"/>
                          <w:sz w:val="36"/>
                          <w:szCs w:val="36"/>
                        </w:rPr>
                      </w:pPr>
                    </w:p>
                    <w:p w14:paraId="52B10625" w14:textId="77777777" w:rsidR="002365E0" w:rsidRDefault="002365E0" w:rsidP="000829DC">
                      <w:pPr>
                        <w:spacing w:after="0" w:line="240" w:lineRule="auto"/>
                        <w:rPr>
                          <w:smallCaps/>
                          <w:color w:val="404040" w:themeColor="text1" w:themeTint="BF"/>
                          <w:sz w:val="36"/>
                          <w:szCs w:val="36"/>
                        </w:rPr>
                      </w:pPr>
                    </w:p>
                    <w:p w14:paraId="42A354AD" w14:textId="77777777" w:rsidR="002365E0" w:rsidRDefault="002365E0" w:rsidP="000829DC">
                      <w:pPr>
                        <w:spacing w:after="0" w:line="240" w:lineRule="auto"/>
                        <w:rPr>
                          <w:smallCaps/>
                          <w:color w:val="404040" w:themeColor="text1" w:themeTint="BF"/>
                          <w:sz w:val="36"/>
                          <w:szCs w:val="36"/>
                        </w:rPr>
                      </w:pPr>
                    </w:p>
                    <w:p w14:paraId="0EF4437F" w14:textId="77777777" w:rsidR="002365E0" w:rsidRPr="000829DC" w:rsidRDefault="002365E0" w:rsidP="000829DC">
                      <w:pPr>
                        <w:spacing w:after="0" w:line="240" w:lineRule="auto"/>
                        <w:rPr>
                          <w:smallCaps/>
                          <w:color w:val="404040" w:themeColor="text1" w:themeTint="BF"/>
                          <w:sz w:val="36"/>
                          <w:szCs w:val="36"/>
                        </w:rPr>
                      </w:pPr>
                    </w:p>
                    <w:p w14:paraId="66C10BC1" w14:textId="77777777" w:rsidR="002365E0" w:rsidRPr="000829DC" w:rsidRDefault="002365E0" w:rsidP="000829DC">
                      <w:pPr>
                        <w:spacing w:after="0" w:line="240" w:lineRule="auto"/>
                        <w:rPr>
                          <w:b/>
                          <w:smallCaps/>
                          <w:color w:val="404040" w:themeColor="text1" w:themeTint="BF"/>
                          <w:sz w:val="28"/>
                          <w:szCs w:val="28"/>
                        </w:rPr>
                      </w:pPr>
                      <w:r w:rsidRPr="000829DC">
                        <w:rPr>
                          <w:b/>
                          <w:smallCaps/>
                          <w:color w:val="404040" w:themeColor="text1" w:themeTint="BF"/>
                          <w:sz w:val="28"/>
                          <w:szCs w:val="28"/>
                        </w:rPr>
                        <w:t>Prepared by:</w:t>
                      </w:r>
                    </w:p>
                    <w:p w14:paraId="2A02DF4E" w14:textId="538C9E08" w:rsidR="002365E0" w:rsidRPr="000829DC" w:rsidRDefault="002365E0" w:rsidP="000829DC">
                      <w:pPr>
                        <w:spacing w:after="0" w:line="240" w:lineRule="auto"/>
                        <w:rPr>
                          <w:smallCaps/>
                          <w:color w:val="404040" w:themeColor="text1" w:themeTint="BF"/>
                          <w:sz w:val="28"/>
                          <w:szCs w:val="28"/>
                        </w:rPr>
                      </w:pPr>
                      <w:r>
                        <w:rPr>
                          <w:smallCaps/>
                          <w:color w:val="404040" w:themeColor="text1" w:themeTint="BF"/>
                          <w:sz w:val="28"/>
                          <w:szCs w:val="28"/>
                        </w:rPr>
                        <w:t>ERNESTO VALERO THOMAS</w:t>
                      </w:r>
                      <w:r w:rsidRPr="000829DC">
                        <w:rPr>
                          <w:smallCaps/>
                          <w:color w:val="404040" w:themeColor="text1" w:themeTint="BF"/>
                          <w:sz w:val="28"/>
                          <w:szCs w:val="28"/>
                        </w:rPr>
                        <w:t>, Research</w:t>
                      </w:r>
                      <w:r>
                        <w:rPr>
                          <w:smallCaps/>
                          <w:color w:val="404040" w:themeColor="text1" w:themeTint="BF"/>
                          <w:sz w:val="28"/>
                          <w:szCs w:val="28"/>
                        </w:rPr>
                        <w:t xml:space="preserve"> </w:t>
                      </w:r>
                      <w:r w:rsidRPr="000829DC">
                        <w:rPr>
                          <w:smallCaps/>
                          <w:color w:val="404040" w:themeColor="text1" w:themeTint="BF"/>
                          <w:sz w:val="28"/>
                          <w:szCs w:val="28"/>
                        </w:rPr>
                        <w:t xml:space="preserve">Fellow </w:t>
                      </w:r>
                    </w:p>
                    <w:p w14:paraId="38D650D6" w14:textId="3BEBABA1" w:rsidR="002365E0" w:rsidRPr="000829DC" w:rsidRDefault="002365E0" w:rsidP="00BB5064">
                      <w:pPr>
                        <w:spacing w:after="0" w:line="240" w:lineRule="auto"/>
                        <w:rPr>
                          <w:smallCaps/>
                          <w:color w:val="404040" w:themeColor="text1" w:themeTint="BF"/>
                          <w:sz w:val="28"/>
                          <w:szCs w:val="28"/>
                        </w:rPr>
                      </w:pPr>
                      <w:r>
                        <w:rPr>
                          <w:smallCaps/>
                          <w:color w:val="404040" w:themeColor="text1" w:themeTint="BF"/>
                          <w:sz w:val="28"/>
                          <w:szCs w:val="28"/>
                        </w:rPr>
                        <w:t>RYAN F ALLARD</w:t>
                      </w:r>
                      <w:r w:rsidRPr="000829DC">
                        <w:rPr>
                          <w:smallCaps/>
                          <w:color w:val="404040" w:themeColor="text1" w:themeTint="BF"/>
                          <w:sz w:val="28"/>
                          <w:szCs w:val="28"/>
                        </w:rPr>
                        <w:t xml:space="preserve">, </w:t>
                      </w:r>
                      <w:r>
                        <w:rPr>
                          <w:smallCaps/>
                          <w:color w:val="404040" w:themeColor="text1" w:themeTint="BF"/>
                          <w:sz w:val="28"/>
                          <w:szCs w:val="28"/>
                        </w:rPr>
                        <w:t xml:space="preserve">Senior </w:t>
                      </w:r>
                      <w:r w:rsidRPr="000829DC">
                        <w:rPr>
                          <w:smallCaps/>
                          <w:color w:val="404040" w:themeColor="text1" w:themeTint="BF"/>
                          <w:sz w:val="28"/>
                          <w:szCs w:val="28"/>
                        </w:rPr>
                        <w:t xml:space="preserve">Fellow </w:t>
                      </w:r>
                    </w:p>
                    <w:p w14:paraId="6C4588F0" w14:textId="77777777" w:rsidR="002365E0" w:rsidRDefault="002365E0" w:rsidP="000829DC">
                      <w:pPr>
                        <w:rPr>
                          <w:smallCaps/>
                          <w:color w:val="404040" w:themeColor="text1" w:themeTint="BF"/>
                        </w:rPr>
                      </w:pPr>
                    </w:p>
                    <w:p w14:paraId="4B3D7D71" w14:textId="77777777" w:rsidR="002365E0" w:rsidRPr="000829DC" w:rsidRDefault="002365E0" w:rsidP="000829DC">
                      <w:pPr>
                        <w:rPr>
                          <w:smallCaps/>
                          <w:color w:val="404040" w:themeColor="text1" w:themeTint="BF"/>
                        </w:rPr>
                      </w:pPr>
                    </w:p>
                    <w:p w14:paraId="6BCE5199" w14:textId="77777777" w:rsidR="002365E0" w:rsidRPr="000829DC" w:rsidRDefault="002365E0" w:rsidP="000829DC">
                      <w:pPr>
                        <w:rPr>
                          <w:smallCaps/>
                          <w:color w:val="404040" w:themeColor="text1" w:themeTint="BF"/>
                          <w:sz w:val="56"/>
                          <w:szCs w:val="56"/>
                        </w:rPr>
                      </w:pPr>
                      <w:r w:rsidRPr="000829DC">
                        <w:rPr>
                          <w:smallCaps/>
                          <w:color w:val="002060"/>
                          <w:sz w:val="56"/>
                          <w:szCs w:val="56"/>
                        </w:rPr>
                        <w:t>PROJECT</w:t>
                      </w:r>
                      <w:r w:rsidRPr="000829DC">
                        <w:rPr>
                          <w:b/>
                          <w:bCs/>
                          <w:smallCaps/>
                          <w:color w:val="404040" w:themeColor="text1" w:themeTint="BF"/>
                          <w:sz w:val="56"/>
                          <w:szCs w:val="56"/>
                        </w:rPr>
                        <w:t>DRAWDOWN</w:t>
                      </w:r>
                    </w:p>
                    <w:p w14:paraId="56BC0364" w14:textId="21AAF997" w:rsidR="002365E0" w:rsidRPr="000829DC" w:rsidRDefault="002365E0" w:rsidP="00C81D94">
                      <w:pPr>
                        <w:rPr>
                          <w:smallCaps/>
                          <w:color w:val="4DA4D8" w:themeColor="accent3" w:themeTint="99"/>
                          <w:sz w:val="20"/>
                          <w:szCs w:val="20"/>
                        </w:rPr>
                      </w:pPr>
                      <w:r w:rsidRPr="000829DC">
                        <w:rPr>
                          <w:smallCaps/>
                          <w:color w:val="4DA4D8" w:themeColor="accent3" w:themeTint="99"/>
                          <w:sz w:val="20"/>
                          <w:szCs w:val="20"/>
                        </w:rPr>
                        <w:t xml:space="preserve">27 GATE 5 RD., SAUSALITO, CA 94965              </w:t>
                      </w:r>
                      <w:hyperlink r:id="rId11" w:history="1">
                        <w:r w:rsidRPr="000829DC">
                          <w:rPr>
                            <w:rStyle w:val="Hyperlink"/>
                            <w:smallCaps/>
                            <w:color w:val="4DA4D8" w:themeColor="accent3" w:themeTint="99"/>
                            <w:sz w:val="20"/>
                            <w:szCs w:val="20"/>
                          </w:rPr>
                          <w:t>info@drawdown.org</w:t>
                        </w:r>
                      </w:hyperlink>
                      <w:r w:rsidRPr="000829DC">
                        <w:rPr>
                          <w:smallCaps/>
                          <w:color w:val="4DA4D8" w:themeColor="accent3" w:themeTint="99"/>
                          <w:sz w:val="20"/>
                          <w:szCs w:val="20"/>
                        </w:rPr>
                        <w:t xml:space="preserve">             </w:t>
                      </w:r>
                      <w:hyperlink r:id="rId12" w:history="1">
                        <w:r w:rsidRPr="000829DC">
                          <w:rPr>
                            <w:rStyle w:val="Hyperlink"/>
                            <w:smallCaps/>
                            <w:color w:val="4DA4D8" w:themeColor="accent3" w:themeTint="99"/>
                            <w:sz w:val="20"/>
                            <w:szCs w:val="20"/>
                          </w:rPr>
                          <w:t>www.drawdown.org</w:t>
                        </w:r>
                      </w:hyperlink>
                      <w:r w:rsidRPr="000829DC">
                        <w:rPr>
                          <w:smallCaps/>
                          <w:color w:val="4DA4D8" w:themeColor="accent3" w:themeTint="99"/>
                          <w:sz w:val="20"/>
                          <w:szCs w:val="20"/>
                        </w:rPr>
                        <w:t xml:space="preserve">              </w:t>
                      </w:r>
                    </w:p>
                    <w:p w14:paraId="05DAFFE7" w14:textId="77777777" w:rsidR="002365E0" w:rsidRDefault="002365E0" w:rsidP="00C81D94">
                      <w:pPr>
                        <w:rPr>
                          <w:smallCaps/>
                          <w:color w:val="404040" w:themeColor="text1" w:themeTint="BF"/>
                          <w:sz w:val="36"/>
                          <w:szCs w:val="36"/>
                        </w:rPr>
                      </w:pPr>
                    </w:p>
                    <w:p w14:paraId="3D97FBF6" w14:textId="77777777" w:rsidR="002365E0" w:rsidRDefault="002365E0" w:rsidP="00C81D94">
                      <w:pPr>
                        <w:rPr>
                          <w:smallCaps/>
                          <w:color w:val="404040" w:themeColor="text1" w:themeTint="BF"/>
                          <w:sz w:val="36"/>
                          <w:szCs w:val="36"/>
                        </w:rPr>
                      </w:pPr>
                    </w:p>
                  </w:txbxContent>
                </v:textbox>
                <w10:wrap type="square" anchorx="page" anchory="page"/>
              </v:shape>
            </w:pict>
          </mc:Fallback>
        </mc:AlternateContent>
      </w:r>
      <w:r w:rsidR="003260E9" w:rsidRPr="00E36DE6">
        <w:rPr>
          <w:noProof/>
          <w:u w:val="single"/>
          <w:lang w:eastAsia="en-US"/>
        </w:rPr>
        <mc:AlternateContent>
          <mc:Choice Requires="wps">
            <w:drawing>
              <wp:anchor distT="0" distB="0" distL="114300" distR="114300" simplePos="0" relativeHeight="251660288" behindDoc="0" locked="0" layoutInCell="1" allowOverlap="1" wp14:anchorId="292FA88B" wp14:editId="23A3FCF0">
                <wp:simplePos x="0" y="0"/>
                <wp:positionH relativeFrom="column">
                  <wp:posOffset>5715000</wp:posOffset>
                </wp:positionH>
                <wp:positionV relativeFrom="paragraph">
                  <wp:posOffset>8458200</wp:posOffset>
                </wp:positionV>
                <wp:extent cx="457200" cy="342900"/>
                <wp:effectExtent l="0" t="0" r="0" b="12700"/>
                <wp:wrapThrough wrapText="bothSides">
                  <wp:wrapPolygon edited="0">
                    <wp:start x="0" y="0"/>
                    <wp:lineTo x="0" y="20800"/>
                    <wp:lineTo x="20400" y="20800"/>
                    <wp:lineTo x="20400" y="0"/>
                    <wp:lineTo x="0" y="0"/>
                  </wp:wrapPolygon>
                </wp:wrapThrough>
                <wp:docPr id="1" name="Rectangle 1"/>
                <wp:cNvGraphicFramePr/>
                <a:graphic xmlns:a="http://schemas.openxmlformats.org/drawingml/2006/main">
                  <a:graphicData uri="http://schemas.microsoft.com/office/word/2010/wordprocessingShape">
                    <wps:wsp>
                      <wps:cNvSpPr/>
                      <wps:spPr>
                        <a:xfrm>
                          <a:off x="0" y="0"/>
                          <a:ext cx="457200" cy="342900"/>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id="Rectangle 1" o:spid="_x0000_s1026" style="position:absolute;margin-left:450pt;margin-top:666pt;width:36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" fillcolor="white [3212]" stroked="f" strokeweight=".5pt">
                <w10:wrap type="through"/>
              </v:rect>
            </w:pict>
          </mc:Fallback>
        </mc:AlternateContent>
      </w:r>
    </w:p>
    <w:sdt>
      <w:sdtPr>
        <w:rPr>
          <w:rFonts w:asciiTheme="minorHAnsi" w:eastAsiaTheme="minorEastAsia" w:hAnsiTheme="minorHAnsi" w:cstheme="minorBidi"/>
          <w:b w:val="0"/>
          <w:bCs w:val="0"/>
          <w:smallCaps w:val="0"/>
          <w:color w:val="auto"/>
          <w:sz w:val="22"/>
          <w:szCs w:val="22"/>
        </w:rPr>
        <w:id w:val="442275696"/>
        <w:docPartObj>
          <w:docPartGallery w:val="Table of Contents"/>
          <w:docPartUnique/>
        </w:docPartObj>
      </w:sdtPr>
      <w:sdtEndPr/>
      <w:sdtContent>
        <w:p w14:paraId="62199C04" w14:textId="77777777" w:rsidR="00640665" w:rsidRPr="00E36DE6" w:rsidRDefault="00640665" w:rsidP="00B144E5">
          <w:pPr>
            <w:pStyle w:val="TOCHeading"/>
            <w:numPr>
              <w:ilvl w:val="0"/>
              <w:numId w:val="0"/>
            </w:numPr>
            <w:spacing w:before="0" w:after="0" w:line="240" w:lineRule="auto"/>
            <w:rPr>
              <w:color w:val="auto"/>
            </w:rPr>
          </w:pPr>
          <w:r w:rsidRPr="00E36DE6">
            <w:rPr>
              <w:color w:val="auto"/>
            </w:rPr>
            <w:t>Table of Contents</w:t>
          </w:r>
        </w:p>
        <w:p w14:paraId="72982805" w14:textId="77777777" w:rsidR="00FF7BEA" w:rsidRDefault="00640665">
          <w:pPr>
            <w:pStyle w:val="TOC1"/>
            <w:tabs>
              <w:tab w:val="right" w:leader="dot" w:pos="9350"/>
            </w:tabs>
            <w:rPr>
              <w:noProof/>
              <w:lang w:eastAsia="en-US"/>
            </w:rPr>
          </w:pPr>
          <w:r w:rsidRPr="00E36DE6">
            <w:fldChar w:fldCharType="begin"/>
          </w:r>
          <w:r w:rsidRPr="00E36DE6">
            <w:instrText xml:space="preserve"> TOC \o "1-3" \h \z \u </w:instrText>
          </w:r>
          <w:r w:rsidRPr="00E36DE6">
            <w:fldChar w:fldCharType="separate"/>
          </w:r>
          <w:hyperlink w:anchor="_Toc518035002" w:history="1">
            <w:r w:rsidR="00FF7BEA" w:rsidRPr="00A44514">
              <w:rPr>
                <w:rStyle w:val="Hyperlink"/>
                <w:noProof/>
              </w:rPr>
              <w:t>Executive Summary</w:t>
            </w:r>
            <w:r w:rsidR="00FF7BEA">
              <w:rPr>
                <w:noProof/>
                <w:webHidden/>
              </w:rPr>
              <w:tab/>
            </w:r>
            <w:r w:rsidR="00FF7BEA">
              <w:rPr>
                <w:noProof/>
                <w:webHidden/>
              </w:rPr>
              <w:fldChar w:fldCharType="begin"/>
            </w:r>
            <w:r w:rsidR="00FF7BEA">
              <w:rPr>
                <w:noProof/>
                <w:webHidden/>
              </w:rPr>
              <w:instrText xml:space="preserve"> PAGEREF _Toc518035002 \h </w:instrText>
            </w:r>
            <w:r w:rsidR="00FF7BEA">
              <w:rPr>
                <w:noProof/>
                <w:webHidden/>
              </w:rPr>
            </w:r>
            <w:r w:rsidR="00FF7BEA">
              <w:rPr>
                <w:noProof/>
                <w:webHidden/>
              </w:rPr>
              <w:fldChar w:fldCharType="separate"/>
            </w:r>
            <w:r w:rsidR="00FF7BEA">
              <w:rPr>
                <w:noProof/>
                <w:webHidden/>
              </w:rPr>
              <w:t>4</w:t>
            </w:r>
            <w:r w:rsidR="00FF7BEA">
              <w:rPr>
                <w:noProof/>
                <w:webHidden/>
              </w:rPr>
              <w:fldChar w:fldCharType="end"/>
            </w:r>
          </w:hyperlink>
        </w:p>
        <w:p w14:paraId="5244386F" w14:textId="77777777" w:rsidR="00FF7BEA" w:rsidRDefault="00FF7BEA">
          <w:pPr>
            <w:pStyle w:val="TOC1"/>
            <w:tabs>
              <w:tab w:val="left" w:pos="440"/>
              <w:tab w:val="right" w:leader="dot" w:pos="9350"/>
            </w:tabs>
            <w:rPr>
              <w:noProof/>
              <w:lang w:eastAsia="en-US"/>
            </w:rPr>
          </w:pPr>
          <w:hyperlink w:anchor="_Toc518035007" w:history="1">
            <w:r w:rsidRPr="00A44514">
              <w:rPr>
                <w:rStyle w:val="Hyperlink"/>
                <w:noProof/>
              </w:rPr>
              <w:t>1</w:t>
            </w:r>
            <w:r>
              <w:rPr>
                <w:noProof/>
                <w:lang w:eastAsia="en-US"/>
              </w:rPr>
              <w:tab/>
            </w:r>
            <w:r w:rsidRPr="00A44514">
              <w:rPr>
                <w:rStyle w:val="Hyperlink"/>
                <w:noProof/>
              </w:rPr>
              <w:t>Literature Review</w:t>
            </w:r>
            <w:r>
              <w:rPr>
                <w:noProof/>
                <w:webHidden/>
              </w:rPr>
              <w:tab/>
            </w:r>
            <w:r>
              <w:rPr>
                <w:noProof/>
                <w:webHidden/>
              </w:rPr>
              <w:fldChar w:fldCharType="begin"/>
            </w:r>
            <w:r>
              <w:rPr>
                <w:noProof/>
                <w:webHidden/>
              </w:rPr>
              <w:instrText xml:space="preserve"> PAGEREF _Toc518035007 \h </w:instrText>
            </w:r>
            <w:r>
              <w:rPr>
                <w:noProof/>
                <w:webHidden/>
              </w:rPr>
            </w:r>
            <w:r>
              <w:rPr>
                <w:noProof/>
                <w:webHidden/>
              </w:rPr>
              <w:fldChar w:fldCharType="separate"/>
            </w:r>
            <w:r>
              <w:rPr>
                <w:noProof/>
                <w:webHidden/>
              </w:rPr>
              <w:t>7</w:t>
            </w:r>
            <w:r>
              <w:rPr>
                <w:noProof/>
                <w:webHidden/>
              </w:rPr>
              <w:fldChar w:fldCharType="end"/>
            </w:r>
          </w:hyperlink>
        </w:p>
        <w:p w14:paraId="1E35D477" w14:textId="77777777" w:rsidR="00FF7BEA" w:rsidRDefault="00FF7BEA">
          <w:pPr>
            <w:pStyle w:val="TOC2"/>
            <w:tabs>
              <w:tab w:val="left" w:pos="880"/>
              <w:tab w:val="right" w:leader="dot" w:pos="9350"/>
            </w:tabs>
            <w:rPr>
              <w:noProof/>
              <w:lang w:eastAsia="en-US"/>
            </w:rPr>
          </w:pPr>
          <w:hyperlink w:anchor="_Toc518035008" w:history="1">
            <w:r w:rsidRPr="00A44514">
              <w:rPr>
                <w:rStyle w:val="Hyperlink"/>
                <w:noProof/>
              </w:rPr>
              <w:t>1.1</w:t>
            </w:r>
            <w:r>
              <w:rPr>
                <w:noProof/>
                <w:lang w:eastAsia="en-US"/>
              </w:rPr>
              <w:tab/>
            </w:r>
            <w:r w:rsidRPr="00A44514">
              <w:rPr>
                <w:rStyle w:val="Hyperlink"/>
                <w:noProof/>
              </w:rPr>
              <w:t>Air-Passenger and Air-Freight Traffic in the World</w:t>
            </w:r>
            <w:r>
              <w:rPr>
                <w:noProof/>
                <w:webHidden/>
              </w:rPr>
              <w:tab/>
            </w:r>
            <w:r>
              <w:rPr>
                <w:noProof/>
                <w:webHidden/>
              </w:rPr>
              <w:fldChar w:fldCharType="begin"/>
            </w:r>
            <w:r>
              <w:rPr>
                <w:noProof/>
                <w:webHidden/>
              </w:rPr>
              <w:instrText xml:space="preserve"> PAGEREF _Toc518035008 \h </w:instrText>
            </w:r>
            <w:r>
              <w:rPr>
                <w:noProof/>
                <w:webHidden/>
              </w:rPr>
            </w:r>
            <w:r>
              <w:rPr>
                <w:noProof/>
                <w:webHidden/>
              </w:rPr>
              <w:fldChar w:fldCharType="separate"/>
            </w:r>
            <w:r>
              <w:rPr>
                <w:noProof/>
                <w:webHidden/>
              </w:rPr>
              <w:t>7</w:t>
            </w:r>
            <w:r>
              <w:rPr>
                <w:noProof/>
                <w:webHidden/>
              </w:rPr>
              <w:fldChar w:fldCharType="end"/>
            </w:r>
          </w:hyperlink>
        </w:p>
        <w:p w14:paraId="1224A06A" w14:textId="77777777" w:rsidR="00FF7BEA" w:rsidRDefault="00FF7BEA">
          <w:pPr>
            <w:pStyle w:val="TOC2"/>
            <w:tabs>
              <w:tab w:val="left" w:pos="880"/>
              <w:tab w:val="right" w:leader="dot" w:pos="9350"/>
            </w:tabs>
            <w:rPr>
              <w:noProof/>
              <w:lang w:eastAsia="en-US"/>
            </w:rPr>
          </w:pPr>
          <w:hyperlink w:anchor="_Toc518035021" w:history="1">
            <w:r w:rsidRPr="00A44514">
              <w:rPr>
                <w:rStyle w:val="Hyperlink"/>
                <w:noProof/>
              </w:rPr>
              <w:t>1.2</w:t>
            </w:r>
            <w:r>
              <w:rPr>
                <w:noProof/>
                <w:lang w:eastAsia="en-US"/>
              </w:rPr>
              <w:tab/>
            </w:r>
            <w:r w:rsidRPr="00A44514">
              <w:rPr>
                <w:rStyle w:val="Hyperlink"/>
                <w:noProof/>
              </w:rPr>
              <w:t>Aircraft: Current State and Projections</w:t>
            </w:r>
            <w:r>
              <w:rPr>
                <w:noProof/>
                <w:webHidden/>
              </w:rPr>
              <w:tab/>
            </w:r>
            <w:r>
              <w:rPr>
                <w:noProof/>
                <w:webHidden/>
              </w:rPr>
              <w:fldChar w:fldCharType="begin"/>
            </w:r>
            <w:r>
              <w:rPr>
                <w:noProof/>
                <w:webHidden/>
              </w:rPr>
              <w:instrText xml:space="preserve"> PAGEREF _Toc518035021 \h </w:instrText>
            </w:r>
            <w:r>
              <w:rPr>
                <w:noProof/>
                <w:webHidden/>
              </w:rPr>
            </w:r>
            <w:r>
              <w:rPr>
                <w:noProof/>
                <w:webHidden/>
              </w:rPr>
              <w:fldChar w:fldCharType="separate"/>
            </w:r>
            <w:r>
              <w:rPr>
                <w:noProof/>
                <w:webHidden/>
              </w:rPr>
              <w:t>11</w:t>
            </w:r>
            <w:r>
              <w:rPr>
                <w:noProof/>
                <w:webHidden/>
              </w:rPr>
              <w:fldChar w:fldCharType="end"/>
            </w:r>
          </w:hyperlink>
        </w:p>
        <w:p w14:paraId="222ACB6A" w14:textId="77777777" w:rsidR="00FF7BEA" w:rsidRDefault="00FF7BEA">
          <w:pPr>
            <w:pStyle w:val="TOC2"/>
            <w:tabs>
              <w:tab w:val="left" w:pos="880"/>
              <w:tab w:val="right" w:leader="dot" w:pos="9350"/>
            </w:tabs>
            <w:rPr>
              <w:noProof/>
              <w:lang w:eastAsia="en-US"/>
            </w:rPr>
          </w:pPr>
          <w:hyperlink w:anchor="_Toc518035022" w:history="1">
            <w:r w:rsidRPr="00A44514">
              <w:rPr>
                <w:rStyle w:val="Hyperlink"/>
                <w:noProof/>
              </w:rPr>
              <w:t>1.3</w:t>
            </w:r>
            <w:r>
              <w:rPr>
                <w:noProof/>
                <w:lang w:eastAsia="en-US"/>
              </w:rPr>
              <w:tab/>
            </w:r>
            <w:r w:rsidRPr="00A44514">
              <w:rPr>
                <w:rStyle w:val="Hyperlink"/>
                <w:noProof/>
              </w:rPr>
              <w:t>Fuel Efficiency Improvement Approaches</w:t>
            </w:r>
            <w:r>
              <w:rPr>
                <w:noProof/>
                <w:webHidden/>
              </w:rPr>
              <w:tab/>
            </w:r>
            <w:r>
              <w:rPr>
                <w:noProof/>
                <w:webHidden/>
              </w:rPr>
              <w:fldChar w:fldCharType="begin"/>
            </w:r>
            <w:r>
              <w:rPr>
                <w:noProof/>
                <w:webHidden/>
              </w:rPr>
              <w:instrText xml:space="preserve"> PAGEREF _Toc518035022 \h </w:instrText>
            </w:r>
            <w:r>
              <w:rPr>
                <w:noProof/>
                <w:webHidden/>
              </w:rPr>
            </w:r>
            <w:r>
              <w:rPr>
                <w:noProof/>
                <w:webHidden/>
              </w:rPr>
              <w:fldChar w:fldCharType="separate"/>
            </w:r>
            <w:r>
              <w:rPr>
                <w:noProof/>
                <w:webHidden/>
              </w:rPr>
              <w:t>12</w:t>
            </w:r>
            <w:r>
              <w:rPr>
                <w:noProof/>
                <w:webHidden/>
              </w:rPr>
              <w:fldChar w:fldCharType="end"/>
            </w:r>
          </w:hyperlink>
        </w:p>
        <w:p w14:paraId="5ECA713B" w14:textId="77777777" w:rsidR="00FF7BEA" w:rsidRDefault="00FF7BEA">
          <w:pPr>
            <w:pStyle w:val="TOC3"/>
            <w:tabs>
              <w:tab w:val="left" w:pos="1320"/>
              <w:tab w:val="right" w:leader="dot" w:pos="9350"/>
            </w:tabs>
            <w:rPr>
              <w:noProof/>
              <w:lang w:eastAsia="en-US"/>
            </w:rPr>
          </w:pPr>
          <w:hyperlink w:anchor="_Toc518035023" w:history="1">
            <w:r w:rsidRPr="00A44514">
              <w:rPr>
                <w:rStyle w:val="Hyperlink"/>
                <w:noProof/>
              </w:rPr>
              <w:t>1.3.1</w:t>
            </w:r>
            <w:r>
              <w:rPr>
                <w:noProof/>
                <w:lang w:eastAsia="en-US"/>
              </w:rPr>
              <w:tab/>
            </w:r>
            <w:r w:rsidRPr="00A44514">
              <w:rPr>
                <w:rStyle w:val="Hyperlink"/>
                <w:noProof/>
              </w:rPr>
              <w:t>Biofuels</w:t>
            </w:r>
            <w:r>
              <w:rPr>
                <w:noProof/>
                <w:webHidden/>
              </w:rPr>
              <w:tab/>
            </w:r>
            <w:r>
              <w:rPr>
                <w:noProof/>
                <w:webHidden/>
              </w:rPr>
              <w:fldChar w:fldCharType="begin"/>
            </w:r>
            <w:r>
              <w:rPr>
                <w:noProof/>
                <w:webHidden/>
              </w:rPr>
              <w:instrText xml:space="preserve"> PAGEREF _Toc518035023 \h </w:instrText>
            </w:r>
            <w:r>
              <w:rPr>
                <w:noProof/>
                <w:webHidden/>
              </w:rPr>
            </w:r>
            <w:r>
              <w:rPr>
                <w:noProof/>
                <w:webHidden/>
              </w:rPr>
              <w:fldChar w:fldCharType="separate"/>
            </w:r>
            <w:r>
              <w:rPr>
                <w:noProof/>
                <w:webHidden/>
              </w:rPr>
              <w:t>12</w:t>
            </w:r>
            <w:r>
              <w:rPr>
                <w:noProof/>
                <w:webHidden/>
              </w:rPr>
              <w:fldChar w:fldCharType="end"/>
            </w:r>
          </w:hyperlink>
        </w:p>
        <w:p w14:paraId="1766C877" w14:textId="77777777" w:rsidR="00FF7BEA" w:rsidRDefault="00FF7BEA">
          <w:pPr>
            <w:pStyle w:val="TOC3"/>
            <w:tabs>
              <w:tab w:val="left" w:pos="1320"/>
              <w:tab w:val="right" w:leader="dot" w:pos="9350"/>
            </w:tabs>
            <w:rPr>
              <w:noProof/>
              <w:lang w:eastAsia="en-US"/>
            </w:rPr>
          </w:pPr>
          <w:hyperlink w:anchor="_Toc518035026" w:history="1">
            <w:r w:rsidRPr="00A44514">
              <w:rPr>
                <w:rStyle w:val="Hyperlink"/>
                <w:noProof/>
              </w:rPr>
              <w:t>1.3.2</w:t>
            </w:r>
            <w:r>
              <w:rPr>
                <w:noProof/>
                <w:lang w:eastAsia="en-US"/>
              </w:rPr>
              <w:tab/>
            </w:r>
            <w:r w:rsidRPr="00A44514">
              <w:rPr>
                <w:rStyle w:val="Hyperlink"/>
                <w:noProof/>
              </w:rPr>
              <w:t>Aircraft operations</w:t>
            </w:r>
            <w:r>
              <w:rPr>
                <w:noProof/>
                <w:webHidden/>
              </w:rPr>
              <w:tab/>
            </w:r>
            <w:r>
              <w:rPr>
                <w:noProof/>
                <w:webHidden/>
              </w:rPr>
              <w:fldChar w:fldCharType="begin"/>
            </w:r>
            <w:r>
              <w:rPr>
                <w:noProof/>
                <w:webHidden/>
              </w:rPr>
              <w:instrText xml:space="preserve"> PAGEREF _Toc518035026 \h </w:instrText>
            </w:r>
            <w:r>
              <w:rPr>
                <w:noProof/>
                <w:webHidden/>
              </w:rPr>
            </w:r>
            <w:r>
              <w:rPr>
                <w:noProof/>
                <w:webHidden/>
              </w:rPr>
              <w:fldChar w:fldCharType="separate"/>
            </w:r>
            <w:r>
              <w:rPr>
                <w:noProof/>
                <w:webHidden/>
              </w:rPr>
              <w:t>13</w:t>
            </w:r>
            <w:r>
              <w:rPr>
                <w:noProof/>
                <w:webHidden/>
              </w:rPr>
              <w:fldChar w:fldCharType="end"/>
            </w:r>
          </w:hyperlink>
        </w:p>
        <w:p w14:paraId="5D254383" w14:textId="77777777" w:rsidR="00FF7BEA" w:rsidRDefault="00FF7BEA">
          <w:pPr>
            <w:pStyle w:val="TOC3"/>
            <w:tabs>
              <w:tab w:val="left" w:pos="1320"/>
              <w:tab w:val="right" w:leader="dot" w:pos="9350"/>
            </w:tabs>
            <w:rPr>
              <w:noProof/>
              <w:lang w:eastAsia="en-US"/>
            </w:rPr>
          </w:pPr>
          <w:hyperlink w:anchor="_Toc518035029" w:history="1">
            <w:r w:rsidRPr="00A44514">
              <w:rPr>
                <w:rStyle w:val="Hyperlink"/>
                <w:noProof/>
              </w:rPr>
              <w:t>1.3.3</w:t>
            </w:r>
            <w:r>
              <w:rPr>
                <w:noProof/>
                <w:lang w:eastAsia="en-US"/>
              </w:rPr>
              <w:tab/>
            </w:r>
            <w:r w:rsidRPr="00A44514">
              <w:rPr>
                <w:rStyle w:val="Hyperlink"/>
                <w:noProof/>
              </w:rPr>
              <w:t>Airframe Improvements</w:t>
            </w:r>
            <w:r>
              <w:rPr>
                <w:noProof/>
                <w:webHidden/>
              </w:rPr>
              <w:tab/>
            </w:r>
            <w:r>
              <w:rPr>
                <w:noProof/>
                <w:webHidden/>
              </w:rPr>
              <w:fldChar w:fldCharType="begin"/>
            </w:r>
            <w:r>
              <w:rPr>
                <w:noProof/>
                <w:webHidden/>
              </w:rPr>
              <w:instrText xml:space="preserve"> PAGEREF _Toc518035029 \h </w:instrText>
            </w:r>
            <w:r>
              <w:rPr>
                <w:noProof/>
                <w:webHidden/>
              </w:rPr>
            </w:r>
            <w:r>
              <w:rPr>
                <w:noProof/>
                <w:webHidden/>
              </w:rPr>
              <w:fldChar w:fldCharType="separate"/>
            </w:r>
            <w:r>
              <w:rPr>
                <w:noProof/>
                <w:webHidden/>
              </w:rPr>
              <w:t>14</w:t>
            </w:r>
            <w:r>
              <w:rPr>
                <w:noProof/>
                <w:webHidden/>
              </w:rPr>
              <w:fldChar w:fldCharType="end"/>
            </w:r>
          </w:hyperlink>
        </w:p>
        <w:p w14:paraId="799BE0F6" w14:textId="77777777" w:rsidR="00FF7BEA" w:rsidRDefault="00FF7BEA">
          <w:pPr>
            <w:pStyle w:val="TOC3"/>
            <w:tabs>
              <w:tab w:val="left" w:pos="1320"/>
              <w:tab w:val="right" w:leader="dot" w:pos="9350"/>
            </w:tabs>
            <w:rPr>
              <w:noProof/>
              <w:lang w:eastAsia="en-US"/>
            </w:rPr>
          </w:pPr>
          <w:hyperlink w:anchor="_Toc518035030" w:history="1">
            <w:r w:rsidRPr="00A44514">
              <w:rPr>
                <w:rStyle w:val="Hyperlink"/>
                <w:noProof/>
              </w:rPr>
              <w:t>1.3.4</w:t>
            </w:r>
            <w:r>
              <w:rPr>
                <w:noProof/>
                <w:lang w:eastAsia="en-US"/>
              </w:rPr>
              <w:tab/>
            </w:r>
            <w:r w:rsidRPr="00A44514">
              <w:rPr>
                <w:rStyle w:val="Hyperlink"/>
                <w:noProof/>
              </w:rPr>
              <w:t>Engine Improvements</w:t>
            </w:r>
            <w:r>
              <w:rPr>
                <w:noProof/>
                <w:webHidden/>
              </w:rPr>
              <w:tab/>
            </w:r>
            <w:r>
              <w:rPr>
                <w:noProof/>
                <w:webHidden/>
              </w:rPr>
              <w:fldChar w:fldCharType="begin"/>
            </w:r>
            <w:r>
              <w:rPr>
                <w:noProof/>
                <w:webHidden/>
              </w:rPr>
              <w:instrText xml:space="preserve"> PAGEREF _Toc518035030 \h </w:instrText>
            </w:r>
            <w:r>
              <w:rPr>
                <w:noProof/>
                <w:webHidden/>
              </w:rPr>
            </w:r>
            <w:r>
              <w:rPr>
                <w:noProof/>
                <w:webHidden/>
              </w:rPr>
              <w:fldChar w:fldCharType="separate"/>
            </w:r>
            <w:r>
              <w:rPr>
                <w:noProof/>
                <w:webHidden/>
              </w:rPr>
              <w:t>14</w:t>
            </w:r>
            <w:r>
              <w:rPr>
                <w:noProof/>
                <w:webHidden/>
              </w:rPr>
              <w:fldChar w:fldCharType="end"/>
            </w:r>
          </w:hyperlink>
        </w:p>
        <w:p w14:paraId="6C123E8B" w14:textId="77777777" w:rsidR="00FF7BEA" w:rsidRDefault="00FF7BEA">
          <w:pPr>
            <w:pStyle w:val="TOC2"/>
            <w:tabs>
              <w:tab w:val="left" w:pos="880"/>
              <w:tab w:val="right" w:leader="dot" w:pos="9350"/>
            </w:tabs>
            <w:rPr>
              <w:noProof/>
              <w:lang w:eastAsia="en-US"/>
            </w:rPr>
          </w:pPr>
          <w:hyperlink w:anchor="_Toc518035031" w:history="1">
            <w:r w:rsidRPr="00A44514">
              <w:rPr>
                <w:rStyle w:val="Hyperlink"/>
                <w:rFonts w:ascii="Arial" w:hAnsi="Arial" w:cs="Arial"/>
                <w:noProof/>
              </w:rPr>
              <w:t>1.4</w:t>
            </w:r>
            <w:r>
              <w:rPr>
                <w:noProof/>
                <w:lang w:eastAsia="en-US"/>
              </w:rPr>
              <w:tab/>
            </w:r>
            <w:r w:rsidRPr="00A44514">
              <w:rPr>
                <w:rStyle w:val="Hyperlink"/>
                <w:noProof/>
              </w:rPr>
              <w:t>Adoption Path</w:t>
            </w:r>
            <w:r>
              <w:rPr>
                <w:noProof/>
                <w:webHidden/>
              </w:rPr>
              <w:tab/>
            </w:r>
            <w:r>
              <w:rPr>
                <w:noProof/>
                <w:webHidden/>
              </w:rPr>
              <w:fldChar w:fldCharType="begin"/>
            </w:r>
            <w:r>
              <w:rPr>
                <w:noProof/>
                <w:webHidden/>
              </w:rPr>
              <w:instrText xml:space="preserve"> PAGEREF _Toc518035031 \h </w:instrText>
            </w:r>
            <w:r>
              <w:rPr>
                <w:noProof/>
                <w:webHidden/>
              </w:rPr>
            </w:r>
            <w:r>
              <w:rPr>
                <w:noProof/>
                <w:webHidden/>
              </w:rPr>
              <w:fldChar w:fldCharType="separate"/>
            </w:r>
            <w:r>
              <w:rPr>
                <w:noProof/>
                <w:webHidden/>
              </w:rPr>
              <w:t>16</w:t>
            </w:r>
            <w:r>
              <w:rPr>
                <w:noProof/>
                <w:webHidden/>
              </w:rPr>
              <w:fldChar w:fldCharType="end"/>
            </w:r>
          </w:hyperlink>
        </w:p>
        <w:p w14:paraId="12F63A08" w14:textId="77777777" w:rsidR="00FF7BEA" w:rsidRDefault="00FF7BEA">
          <w:pPr>
            <w:pStyle w:val="TOC2"/>
            <w:tabs>
              <w:tab w:val="left" w:pos="880"/>
              <w:tab w:val="right" w:leader="dot" w:pos="9350"/>
            </w:tabs>
            <w:rPr>
              <w:noProof/>
              <w:lang w:eastAsia="en-US"/>
            </w:rPr>
          </w:pPr>
          <w:hyperlink w:anchor="_Toc518035032" w:history="1">
            <w:r w:rsidRPr="00A44514">
              <w:rPr>
                <w:rStyle w:val="Hyperlink"/>
                <w:noProof/>
              </w:rPr>
              <w:t>1.5</w:t>
            </w:r>
            <w:r>
              <w:rPr>
                <w:noProof/>
                <w:lang w:eastAsia="en-US"/>
              </w:rPr>
              <w:tab/>
            </w:r>
            <w:r w:rsidRPr="00A44514">
              <w:rPr>
                <w:rStyle w:val="Hyperlink"/>
                <w:noProof/>
              </w:rPr>
              <w:t>Advantages and disadvantages of Airplane Fuel Efficiency</w:t>
            </w:r>
            <w:r>
              <w:rPr>
                <w:noProof/>
                <w:webHidden/>
              </w:rPr>
              <w:tab/>
            </w:r>
            <w:r>
              <w:rPr>
                <w:noProof/>
                <w:webHidden/>
              </w:rPr>
              <w:fldChar w:fldCharType="begin"/>
            </w:r>
            <w:r>
              <w:rPr>
                <w:noProof/>
                <w:webHidden/>
              </w:rPr>
              <w:instrText xml:space="preserve"> PAGEREF _Toc518035032 \h </w:instrText>
            </w:r>
            <w:r>
              <w:rPr>
                <w:noProof/>
                <w:webHidden/>
              </w:rPr>
            </w:r>
            <w:r>
              <w:rPr>
                <w:noProof/>
                <w:webHidden/>
              </w:rPr>
              <w:fldChar w:fldCharType="separate"/>
            </w:r>
            <w:r>
              <w:rPr>
                <w:noProof/>
                <w:webHidden/>
              </w:rPr>
              <w:t>18</w:t>
            </w:r>
            <w:r>
              <w:rPr>
                <w:noProof/>
                <w:webHidden/>
              </w:rPr>
              <w:fldChar w:fldCharType="end"/>
            </w:r>
          </w:hyperlink>
        </w:p>
        <w:p w14:paraId="0B1D0F2A" w14:textId="77777777" w:rsidR="00FF7BEA" w:rsidRDefault="00FF7BEA">
          <w:pPr>
            <w:pStyle w:val="TOC1"/>
            <w:tabs>
              <w:tab w:val="left" w:pos="440"/>
              <w:tab w:val="right" w:leader="dot" w:pos="9350"/>
            </w:tabs>
            <w:rPr>
              <w:noProof/>
              <w:lang w:eastAsia="en-US"/>
            </w:rPr>
          </w:pPr>
          <w:hyperlink w:anchor="_Toc518035033" w:history="1">
            <w:r w:rsidRPr="00A44514">
              <w:rPr>
                <w:rStyle w:val="Hyperlink"/>
                <w:noProof/>
              </w:rPr>
              <w:t>2</w:t>
            </w:r>
            <w:r>
              <w:rPr>
                <w:noProof/>
                <w:lang w:eastAsia="en-US"/>
              </w:rPr>
              <w:tab/>
            </w:r>
            <w:r w:rsidRPr="00A44514">
              <w:rPr>
                <w:rStyle w:val="Hyperlink"/>
                <w:noProof/>
              </w:rPr>
              <w:t>Methodology</w:t>
            </w:r>
            <w:r>
              <w:rPr>
                <w:noProof/>
                <w:webHidden/>
              </w:rPr>
              <w:tab/>
            </w:r>
            <w:r>
              <w:rPr>
                <w:noProof/>
                <w:webHidden/>
              </w:rPr>
              <w:fldChar w:fldCharType="begin"/>
            </w:r>
            <w:r>
              <w:rPr>
                <w:noProof/>
                <w:webHidden/>
              </w:rPr>
              <w:instrText xml:space="preserve"> PAGEREF _Toc518035033 \h </w:instrText>
            </w:r>
            <w:r>
              <w:rPr>
                <w:noProof/>
                <w:webHidden/>
              </w:rPr>
            </w:r>
            <w:r>
              <w:rPr>
                <w:noProof/>
                <w:webHidden/>
              </w:rPr>
              <w:fldChar w:fldCharType="separate"/>
            </w:r>
            <w:r>
              <w:rPr>
                <w:noProof/>
                <w:webHidden/>
              </w:rPr>
              <w:t>19</w:t>
            </w:r>
            <w:r>
              <w:rPr>
                <w:noProof/>
                <w:webHidden/>
              </w:rPr>
              <w:fldChar w:fldCharType="end"/>
            </w:r>
          </w:hyperlink>
        </w:p>
        <w:p w14:paraId="74DB71F5" w14:textId="77777777" w:rsidR="00FF7BEA" w:rsidRDefault="00FF7BEA">
          <w:pPr>
            <w:pStyle w:val="TOC2"/>
            <w:tabs>
              <w:tab w:val="left" w:pos="880"/>
              <w:tab w:val="right" w:leader="dot" w:pos="9350"/>
            </w:tabs>
            <w:rPr>
              <w:noProof/>
              <w:lang w:eastAsia="en-US"/>
            </w:rPr>
          </w:pPr>
          <w:hyperlink w:anchor="_Toc518035034" w:history="1">
            <w:r w:rsidRPr="00A44514">
              <w:rPr>
                <w:rStyle w:val="Hyperlink"/>
                <w:noProof/>
              </w:rPr>
              <w:t>2.1</w:t>
            </w:r>
            <w:r>
              <w:rPr>
                <w:noProof/>
                <w:lang w:eastAsia="en-US"/>
              </w:rPr>
              <w:tab/>
            </w:r>
            <w:r w:rsidRPr="00A44514">
              <w:rPr>
                <w:rStyle w:val="Hyperlink"/>
                <w:noProof/>
              </w:rPr>
              <w:t>Introduction</w:t>
            </w:r>
            <w:r>
              <w:rPr>
                <w:noProof/>
                <w:webHidden/>
              </w:rPr>
              <w:tab/>
            </w:r>
            <w:r>
              <w:rPr>
                <w:noProof/>
                <w:webHidden/>
              </w:rPr>
              <w:fldChar w:fldCharType="begin"/>
            </w:r>
            <w:r>
              <w:rPr>
                <w:noProof/>
                <w:webHidden/>
              </w:rPr>
              <w:instrText xml:space="preserve"> PAGEREF _Toc518035034 \h </w:instrText>
            </w:r>
            <w:r>
              <w:rPr>
                <w:noProof/>
                <w:webHidden/>
              </w:rPr>
            </w:r>
            <w:r>
              <w:rPr>
                <w:noProof/>
                <w:webHidden/>
              </w:rPr>
              <w:fldChar w:fldCharType="separate"/>
            </w:r>
            <w:r>
              <w:rPr>
                <w:noProof/>
                <w:webHidden/>
              </w:rPr>
              <w:t>19</w:t>
            </w:r>
            <w:r>
              <w:rPr>
                <w:noProof/>
                <w:webHidden/>
              </w:rPr>
              <w:fldChar w:fldCharType="end"/>
            </w:r>
          </w:hyperlink>
        </w:p>
        <w:p w14:paraId="21AFAA95" w14:textId="77777777" w:rsidR="00FF7BEA" w:rsidRDefault="00FF7BEA">
          <w:pPr>
            <w:pStyle w:val="TOC2"/>
            <w:tabs>
              <w:tab w:val="left" w:pos="880"/>
              <w:tab w:val="right" w:leader="dot" w:pos="9350"/>
            </w:tabs>
            <w:rPr>
              <w:noProof/>
              <w:lang w:eastAsia="en-US"/>
            </w:rPr>
          </w:pPr>
          <w:hyperlink w:anchor="_Toc518035035" w:history="1">
            <w:r w:rsidRPr="00A44514">
              <w:rPr>
                <w:rStyle w:val="Hyperlink"/>
                <w:noProof/>
              </w:rPr>
              <w:t>2.2</w:t>
            </w:r>
            <w:r>
              <w:rPr>
                <w:noProof/>
                <w:lang w:eastAsia="en-US"/>
              </w:rPr>
              <w:tab/>
            </w:r>
            <w:r w:rsidRPr="00A44514">
              <w:rPr>
                <w:rStyle w:val="Hyperlink"/>
                <w:noProof/>
              </w:rPr>
              <w:t>Data Sources</w:t>
            </w:r>
            <w:r>
              <w:rPr>
                <w:noProof/>
                <w:webHidden/>
              </w:rPr>
              <w:tab/>
            </w:r>
            <w:r>
              <w:rPr>
                <w:noProof/>
                <w:webHidden/>
              </w:rPr>
              <w:fldChar w:fldCharType="begin"/>
            </w:r>
            <w:r>
              <w:rPr>
                <w:noProof/>
                <w:webHidden/>
              </w:rPr>
              <w:instrText xml:space="preserve"> PAGEREF _Toc518035035 \h </w:instrText>
            </w:r>
            <w:r>
              <w:rPr>
                <w:noProof/>
                <w:webHidden/>
              </w:rPr>
            </w:r>
            <w:r>
              <w:rPr>
                <w:noProof/>
                <w:webHidden/>
              </w:rPr>
              <w:fldChar w:fldCharType="separate"/>
            </w:r>
            <w:r>
              <w:rPr>
                <w:noProof/>
                <w:webHidden/>
              </w:rPr>
              <w:t>19</w:t>
            </w:r>
            <w:r>
              <w:rPr>
                <w:noProof/>
                <w:webHidden/>
              </w:rPr>
              <w:fldChar w:fldCharType="end"/>
            </w:r>
          </w:hyperlink>
        </w:p>
        <w:p w14:paraId="6B2FE33A" w14:textId="77777777" w:rsidR="00FF7BEA" w:rsidRDefault="00FF7BEA">
          <w:pPr>
            <w:pStyle w:val="TOC2"/>
            <w:tabs>
              <w:tab w:val="left" w:pos="880"/>
              <w:tab w:val="right" w:leader="dot" w:pos="9350"/>
            </w:tabs>
            <w:rPr>
              <w:noProof/>
              <w:lang w:eastAsia="en-US"/>
            </w:rPr>
          </w:pPr>
          <w:hyperlink w:anchor="_Toc518035081" w:history="1">
            <w:r w:rsidRPr="00A44514">
              <w:rPr>
                <w:rStyle w:val="Hyperlink"/>
                <w:noProof/>
              </w:rPr>
              <w:t>2.3</w:t>
            </w:r>
            <w:r>
              <w:rPr>
                <w:noProof/>
                <w:lang w:eastAsia="en-US"/>
              </w:rPr>
              <w:tab/>
            </w:r>
            <w:r w:rsidRPr="00A44514">
              <w:rPr>
                <w:rStyle w:val="Hyperlink"/>
                <w:noProof/>
              </w:rPr>
              <w:t>Adoption Scenarios</w:t>
            </w:r>
            <w:r>
              <w:rPr>
                <w:noProof/>
                <w:webHidden/>
              </w:rPr>
              <w:tab/>
            </w:r>
            <w:r>
              <w:rPr>
                <w:noProof/>
                <w:webHidden/>
              </w:rPr>
              <w:fldChar w:fldCharType="begin"/>
            </w:r>
            <w:r>
              <w:rPr>
                <w:noProof/>
                <w:webHidden/>
              </w:rPr>
              <w:instrText xml:space="preserve"> PAGEREF _Toc518035081 \h </w:instrText>
            </w:r>
            <w:r>
              <w:rPr>
                <w:noProof/>
                <w:webHidden/>
              </w:rPr>
            </w:r>
            <w:r>
              <w:rPr>
                <w:noProof/>
                <w:webHidden/>
              </w:rPr>
              <w:fldChar w:fldCharType="separate"/>
            </w:r>
            <w:r>
              <w:rPr>
                <w:noProof/>
                <w:webHidden/>
              </w:rPr>
              <w:t>20</w:t>
            </w:r>
            <w:r>
              <w:rPr>
                <w:noProof/>
                <w:webHidden/>
              </w:rPr>
              <w:fldChar w:fldCharType="end"/>
            </w:r>
          </w:hyperlink>
        </w:p>
        <w:p w14:paraId="272D24C1" w14:textId="77777777" w:rsidR="00FF7BEA" w:rsidRDefault="00FF7BEA">
          <w:pPr>
            <w:pStyle w:val="TOC3"/>
            <w:tabs>
              <w:tab w:val="left" w:pos="1320"/>
              <w:tab w:val="right" w:leader="dot" w:pos="9350"/>
            </w:tabs>
            <w:rPr>
              <w:noProof/>
              <w:lang w:eastAsia="en-US"/>
            </w:rPr>
          </w:pPr>
          <w:hyperlink w:anchor="_Toc518035083" w:history="1">
            <w:r w:rsidRPr="00A44514">
              <w:rPr>
                <w:rStyle w:val="Hyperlink"/>
                <w:noProof/>
              </w:rPr>
              <w:t>2.3.1</w:t>
            </w:r>
            <w:r>
              <w:rPr>
                <w:noProof/>
                <w:lang w:eastAsia="en-US"/>
              </w:rPr>
              <w:tab/>
            </w:r>
            <w:r w:rsidRPr="00A44514">
              <w:rPr>
                <w:rStyle w:val="Hyperlink"/>
                <w:noProof/>
              </w:rPr>
              <w:t>Reference Case / Current Adoption</w:t>
            </w:r>
            <w:r>
              <w:rPr>
                <w:noProof/>
                <w:webHidden/>
              </w:rPr>
              <w:tab/>
            </w:r>
            <w:r>
              <w:rPr>
                <w:noProof/>
                <w:webHidden/>
              </w:rPr>
              <w:fldChar w:fldCharType="begin"/>
            </w:r>
            <w:r>
              <w:rPr>
                <w:noProof/>
                <w:webHidden/>
              </w:rPr>
              <w:instrText xml:space="preserve"> PAGEREF _Toc518035083 \h </w:instrText>
            </w:r>
            <w:r>
              <w:rPr>
                <w:noProof/>
                <w:webHidden/>
              </w:rPr>
            </w:r>
            <w:r>
              <w:rPr>
                <w:noProof/>
                <w:webHidden/>
              </w:rPr>
              <w:fldChar w:fldCharType="separate"/>
            </w:r>
            <w:r>
              <w:rPr>
                <w:noProof/>
                <w:webHidden/>
              </w:rPr>
              <w:t>20</w:t>
            </w:r>
            <w:r>
              <w:rPr>
                <w:noProof/>
                <w:webHidden/>
              </w:rPr>
              <w:fldChar w:fldCharType="end"/>
            </w:r>
          </w:hyperlink>
        </w:p>
        <w:p w14:paraId="09E7BD2F" w14:textId="77777777" w:rsidR="00FF7BEA" w:rsidRDefault="00FF7BEA">
          <w:pPr>
            <w:pStyle w:val="TOC3"/>
            <w:tabs>
              <w:tab w:val="left" w:pos="1320"/>
              <w:tab w:val="right" w:leader="dot" w:pos="9350"/>
            </w:tabs>
            <w:rPr>
              <w:noProof/>
              <w:lang w:eastAsia="en-US"/>
            </w:rPr>
          </w:pPr>
          <w:hyperlink w:anchor="_Toc518035084" w:history="1">
            <w:r w:rsidRPr="00A44514">
              <w:rPr>
                <w:rStyle w:val="Hyperlink"/>
                <w:noProof/>
              </w:rPr>
              <w:t>2.3.2</w:t>
            </w:r>
            <w:r>
              <w:rPr>
                <w:noProof/>
                <w:lang w:eastAsia="en-US"/>
              </w:rPr>
              <w:tab/>
            </w:r>
            <w:r w:rsidRPr="00A44514">
              <w:rPr>
                <w:rStyle w:val="Hyperlink"/>
                <w:noProof/>
              </w:rPr>
              <w:t>PDS Scenarios</w:t>
            </w:r>
            <w:r>
              <w:rPr>
                <w:noProof/>
                <w:webHidden/>
              </w:rPr>
              <w:tab/>
            </w:r>
            <w:r>
              <w:rPr>
                <w:noProof/>
                <w:webHidden/>
              </w:rPr>
              <w:fldChar w:fldCharType="begin"/>
            </w:r>
            <w:r>
              <w:rPr>
                <w:noProof/>
                <w:webHidden/>
              </w:rPr>
              <w:instrText xml:space="preserve"> PAGEREF _Toc518035084 \h </w:instrText>
            </w:r>
            <w:r>
              <w:rPr>
                <w:noProof/>
                <w:webHidden/>
              </w:rPr>
            </w:r>
            <w:r>
              <w:rPr>
                <w:noProof/>
                <w:webHidden/>
              </w:rPr>
              <w:fldChar w:fldCharType="separate"/>
            </w:r>
            <w:r>
              <w:rPr>
                <w:noProof/>
                <w:webHidden/>
              </w:rPr>
              <w:t>20</w:t>
            </w:r>
            <w:r>
              <w:rPr>
                <w:noProof/>
                <w:webHidden/>
              </w:rPr>
              <w:fldChar w:fldCharType="end"/>
            </w:r>
          </w:hyperlink>
        </w:p>
        <w:p w14:paraId="1A5168FA" w14:textId="77777777" w:rsidR="00FF7BEA" w:rsidRDefault="00FF7BEA">
          <w:pPr>
            <w:pStyle w:val="TOC2"/>
            <w:tabs>
              <w:tab w:val="left" w:pos="880"/>
              <w:tab w:val="right" w:leader="dot" w:pos="9350"/>
            </w:tabs>
            <w:rPr>
              <w:noProof/>
              <w:lang w:eastAsia="en-US"/>
            </w:rPr>
          </w:pPr>
          <w:hyperlink w:anchor="_Toc518035088" w:history="1">
            <w:r w:rsidRPr="00A44514">
              <w:rPr>
                <w:rStyle w:val="Hyperlink"/>
                <w:noProof/>
              </w:rPr>
              <w:t>2.4</w:t>
            </w:r>
            <w:r>
              <w:rPr>
                <w:noProof/>
                <w:lang w:eastAsia="en-US"/>
              </w:rPr>
              <w:tab/>
            </w:r>
            <w:r w:rsidRPr="00A44514">
              <w:rPr>
                <w:rStyle w:val="Hyperlink"/>
                <w:noProof/>
              </w:rPr>
              <w:t>Climate And Financial Impacts</w:t>
            </w:r>
            <w:r>
              <w:rPr>
                <w:noProof/>
                <w:webHidden/>
              </w:rPr>
              <w:tab/>
            </w:r>
            <w:r>
              <w:rPr>
                <w:noProof/>
                <w:webHidden/>
              </w:rPr>
              <w:fldChar w:fldCharType="begin"/>
            </w:r>
            <w:r>
              <w:rPr>
                <w:noProof/>
                <w:webHidden/>
              </w:rPr>
              <w:instrText xml:space="preserve"> PAGEREF _Toc518035088 \h </w:instrText>
            </w:r>
            <w:r>
              <w:rPr>
                <w:noProof/>
                <w:webHidden/>
              </w:rPr>
            </w:r>
            <w:r>
              <w:rPr>
                <w:noProof/>
                <w:webHidden/>
              </w:rPr>
              <w:fldChar w:fldCharType="separate"/>
            </w:r>
            <w:r>
              <w:rPr>
                <w:noProof/>
                <w:webHidden/>
              </w:rPr>
              <w:t>22</w:t>
            </w:r>
            <w:r>
              <w:rPr>
                <w:noProof/>
                <w:webHidden/>
              </w:rPr>
              <w:fldChar w:fldCharType="end"/>
            </w:r>
          </w:hyperlink>
        </w:p>
        <w:p w14:paraId="4034FB70" w14:textId="77777777" w:rsidR="00FF7BEA" w:rsidRDefault="00FF7BEA">
          <w:pPr>
            <w:pStyle w:val="TOC3"/>
            <w:tabs>
              <w:tab w:val="left" w:pos="1320"/>
              <w:tab w:val="right" w:leader="dot" w:pos="9350"/>
            </w:tabs>
            <w:rPr>
              <w:noProof/>
              <w:lang w:eastAsia="en-US"/>
            </w:rPr>
          </w:pPr>
          <w:hyperlink w:anchor="_Toc518035089" w:history="1">
            <w:r w:rsidRPr="00A44514">
              <w:rPr>
                <w:rStyle w:val="Hyperlink"/>
                <w:noProof/>
              </w:rPr>
              <w:t>2.4.1</w:t>
            </w:r>
            <w:r>
              <w:rPr>
                <w:noProof/>
                <w:lang w:eastAsia="en-US"/>
              </w:rPr>
              <w:tab/>
            </w:r>
            <w:r w:rsidRPr="00A44514">
              <w:rPr>
                <w:rStyle w:val="Hyperlink"/>
                <w:noProof/>
              </w:rPr>
              <w:t>Climate Inputs</w:t>
            </w:r>
            <w:r>
              <w:rPr>
                <w:noProof/>
                <w:webHidden/>
              </w:rPr>
              <w:tab/>
            </w:r>
            <w:r>
              <w:rPr>
                <w:noProof/>
                <w:webHidden/>
              </w:rPr>
              <w:fldChar w:fldCharType="begin"/>
            </w:r>
            <w:r>
              <w:rPr>
                <w:noProof/>
                <w:webHidden/>
              </w:rPr>
              <w:instrText xml:space="preserve"> PAGEREF _Toc518035089 \h </w:instrText>
            </w:r>
            <w:r>
              <w:rPr>
                <w:noProof/>
                <w:webHidden/>
              </w:rPr>
            </w:r>
            <w:r>
              <w:rPr>
                <w:noProof/>
                <w:webHidden/>
              </w:rPr>
              <w:fldChar w:fldCharType="separate"/>
            </w:r>
            <w:r>
              <w:rPr>
                <w:noProof/>
                <w:webHidden/>
              </w:rPr>
              <w:t>22</w:t>
            </w:r>
            <w:r>
              <w:rPr>
                <w:noProof/>
                <w:webHidden/>
              </w:rPr>
              <w:fldChar w:fldCharType="end"/>
            </w:r>
          </w:hyperlink>
        </w:p>
        <w:p w14:paraId="4B9ECF81" w14:textId="77777777" w:rsidR="00FF7BEA" w:rsidRDefault="00FF7BEA">
          <w:pPr>
            <w:pStyle w:val="TOC3"/>
            <w:tabs>
              <w:tab w:val="left" w:pos="1320"/>
              <w:tab w:val="right" w:leader="dot" w:pos="9350"/>
            </w:tabs>
            <w:rPr>
              <w:noProof/>
              <w:lang w:eastAsia="en-US"/>
            </w:rPr>
          </w:pPr>
          <w:hyperlink w:anchor="_Toc518035090" w:history="1">
            <w:r w:rsidRPr="00A44514">
              <w:rPr>
                <w:rStyle w:val="Hyperlink"/>
                <w:noProof/>
              </w:rPr>
              <w:t>2.4.2</w:t>
            </w:r>
            <w:r>
              <w:rPr>
                <w:noProof/>
                <w:lang w:eastAsia="en-US"/>
              </w:rPr>
              <w:tab/>
            </w:r>
            <w:r w:rsidRPr="00A44514">
              <w:rPr>
                <w:rStyle w:val="Hyperlink"/>
                <w:noProof/>
              </w:rPr>
              <w:t>Financial Inputs</w:t>
            </w:r>
            <w:r>
              <w:rPr>
                <w:noProof/>
                <w:webHidden/>
              </w:rPr>
              <w:tab/>
            </w:r>
            <w:r>
              <w:rPr>
                <w:noProof/>
                <w:webHidden/>
              </w:rPr>
              <w:fldChar w:fldCharType="begin"/>
            </w:r>
            <w:r>
              <w:rPr>
                <w:noProof/>
                <w:webHidden/>
              </w:rPr>
              <w:instrText xml:space="preserve"> PAGEREF _Toc518035090 \h </w:instrText>
            </w:r>
            <w:r>
              <w:rPr>
                <w:noProof/>
                <w:webHidden/>
              </w:rPr>
            </w:r>
            <w:r>
              <w:rPr>
                <w:noProof/>
                <w:webHidden/>
              </w:rPr>
              <w:fldChar w:fldCharType="separate"/>
            </w:r>
            <w:r>
              <w:rPr>
                <w:noProof/>
                <w:webHidden/>
              </w:rPr>
              <w:t>22</w:t>
            </w:r>
            <w:r>
              <w:rPr>
                <w:noProof/>
                <w:webHidden/>
              </w:rPr>
              <w:fldChar w:fldCharType="end"/>
            </w:r>
          </w:hyperlink>
        </w:p>
        <w:p w14:paraId="268B5D35" w14:textId="77777777" w:rsidR="00FF7BEA" w:rsidRDefault="00FF7BEA">
          <w:pPr>
            <w:pStyle w:val="TOC2"/>
            <w:tabs>
              <w:tab w:val="left" w:pos="880"/>
              <w:tab w:val="right" w:leader="dot" w:pos="9350"/>
            </w:tabs>
            <w:rPr>
              <w:noProof/>
              <w:lang w:eastAsia="en-US"/>
            </w:rPr>
          </w:pPr>
          <w:hyperlink w:anchor="_Toc518035092" w:history="1">
            <w:r w:rsidRPr="00A44514">
              <w:rPr>
                <w:rStyle w:val="Hyperlink"/>
                <w:noProof/>
              </w:rPr>
              <w:t>2.5</w:t>
            </w:r>
            <w:r>
              <w:rPr>
                <w:noProof/>
                <w:lang w:eastAsia="en-US"/>
              </w:rPr>
              <w:tab/>
            </w:r>
            <w:r w:rsidRPr="00A44514">
              <w:rPr>
                <w:rStyle w:val="Hyperlink"/>
                <w:noProof/>
              </w:rPr>
              <w:t>Assumptions</w:t>
            </w:r>
            <w:r>
              <w:rPr>
                <w:noProof/>
                <w:webHidden/>
              </w:rPr>
              <w:tab/>
            </w:r>
            <w:r>
              <w:rPr>
                <w:noProof/>
                <w:webHidden/>
              </w:rPr>
              <w:fldChar w:fldCharType="begin"/>
            </w:r>
            <w:r>
              <w:rPr>
                <w:noProof/>
                <w:webHidden/>
              </w:rPr>
              <w:instrText xml:space="preserve"> PAGEREF _Toc518035092 \h </w:instrText>
            </w:r>
            <w:r>
              <w:rPr>
                <w:noProof/>
                <w:webHidden/>
              </w:rPr>
            </w:r>
            <w:r>
              <w:rPr>
                <w:noProof/>
                <w:webHidden/>
              </w:rPr>
              <w:fldChar w:fldCharType="separate"/>
            </w:r>
            <w:r>
              <w:rPr>
                <w:noProof/>
                <w:webHidden/>
              </w:rPr>
              <w:t>23</w:t>
            </w:r>
            <w:r>
              <w:rPr>
                <w:noProof/>
                <w:webHidden/>
              </w:rPr>
              <w:fldChar w:fldCharType="end"/>
            </w:r>
          </w:hyperlink>
        </w:p>
        <w:p w14:paraId="4B838FD2" w14:textId="77777777" w:rsidR="00FF7BEA" w:rsidRDefault="00FF7BEA">
          <w:pPr>
            <w:pStyle w:val="TOC2"/>
            <w:tabs>
              <w:tab w:val="left" w:pos="880"/>
              <w:tab w:val="right" w:leader="dot" w:pos="9350"/>
            </w:tabs>
            <w:rPr>
              <w:noProof/>
              <w:lang w:eastAsia="en-US"/>
            </w:rPr>
          </w:pPr>
          <w:hyperlink w:anchor="_Toc518035093" w:history="1">
            <w:r w:rsidRPr="00A44514">
              <w:rPr>
                <w:rStyle w:val="Hyperlink"/>
                <w:noProof/>
              </w:rPr>
              <w:t>2.6</w:t>
            </w:r>
            <w:r>
              <w:rPr>
                <w:noProof/>
                <w:lang w:eastAsia="en-US"/>
              </w:rPr>
              <w:tab/>
            </w:r>
            <w:r w:rsidRPr="00A44514">
              <w:rPr>
                <w:rStyle w:val="Hyperlink"/>
                <w:noProof/>
              </w:rPr>
              <w:t>Integration</w:t>
            </w:r>
            <w:r>
              <w:rPr>
                <w:noProof/>
                <w:webHidden/>
              </w:rPr>
              <w:tab/>
            </w:r>
            <w:r>
              <w:rPr>
                <w:noProof/>
                <w:webHidden/>
              </w:rPr>
              <w:fldChar w:fldCharType="begin"/>
            </w:r>
            <w:r>
              <w:rPr>
                <w:noProof/>
                <w:webHidden/>
              </w:rPr>
              <w:instrText xml:space="preserve"> PAGEREF _Toc518035093 \h </w:instrText>
            </w:r>
            <w:r>
              <w:rPr>
                <w:noProof/>
                <w:webHidden/>
              </w:rPr>
            </w:r>
            <w:r>
              <w:rPr>
                <w:noProof/>
                <w:webHidden/>
              </w:rPr>
              <w:fldChar w:fldCharType="separate"/>
            </w:r>
            <w:r>
              <w:rPr>
                <w:noProof/>
                <w:webHidden/>
              </w:rPr>
              <w:t>24</w:t>
            </w:r>
            <w:r>
              <w:rPr>
                <w:noProof/>
                <w:webHidden/>
              </w:rPr>
              <w:fldChar w:fldCharType="end"/>
            </w:r>
          </w:hyperlink>
        </w:p>
        <w:p w14:paraId="113155C4" w14:textId="77777777" w:rsidR="00FF7BEA" w:rsidRDefault="00FF7BEA">
          <w:pPr>
            <w:pStyle w:val="TOC2"/>
            <w:tabs>
              <w:tab w:val="left" w:pos="880"/>
              <w:tab w:val="right" w:leader="dot" w:pos="9350"/>
            </w:tabs>
            <w:rPr>
              <w:noProof/>
              <w:lang w:eastAsia="en-US"/>
            </w:rPr>
          </w:pPr>
          <w:hyperlink w:anchor="_Toc518035094" w:history="1">
            <w:r w:rsidRPr="00A44514">
              <w:rPr>
                <w:rStyle w:val="Hyperlink"/>
                <w:noProof/>
              </w:rPr>
              <w:t>2.7</w:t>
            </w:r>
            <w:r>
              <w:rPr>
                <w:noProof/>
                <w:lang w:eastAsia="en-US"/>
              </w:rPr>
              <w:tab/>
            </w:r>
            <w:r w:rsidRPr="00A44514">
              <w:rPr>
                <w:rStyle w:val="Hyperlink"/>
                <w:noProof/>
              </w:rPr>
              <w:t>Limitations / Further Development</w:t>
            </w:r>
            <w:r>
              <w:rPr>
                <w:noProof/>
                <w:webHidden/>
              </w:rPr>
              <w:tab/>
            </w:r>
            <w:r>
              <w:rPr>
                <w:noProof/>
                <w:webHidden/>
              </w:rPr>
              <w:fldChar w:fldCharType="begin"/>
            </w:r>
            <w:r>
              <w:rPr>
                <w:noProof/>
                <w:webHidden/>
              </w:rPr>
              <w:instrText xml:space="preserve"> PAGEREF _Toc518035094 \h </w:instrText>
            </w:r>
            <w:r>
              <w:rPr>
                <w:noProof/>
                <w:webHidden/>
              </w:rPr>
            </w:r>
            <w:r>
              <w:rPr>
                <w:noProof/>
                <w:webHidden/>
              </w:rPr>
              <w:fldChar w:fldCharType="separate"/>
            </w:r>
            <w:r>
              <w:rPr>
                <w:noProof/>
                <w:webHidden/>
              </w:rPr>
              <w:t>24</w:t>
            </w:r>
            <w:r>
              <w:rPr>
                <w:noProof/>
                <w:webHidden/>
              </w:rPr>
              <w:fldChar w:fldCharType="end"/>
            </w:r>
          </w:hyperlink>
        </w:p>
        <w:p w14:paraId="2CB3F7F4" w14:textId="77777777" w:rsidR="00FF7BEA" w:rsidRDefault="00FF7BEA">
          <w:pPr>
            <w:pStyle w:val="TOC1"/>
            <w:tabs>
              <w:tab w:val="left" w:pos="440"/>
              <w:tab w:val="right" w:leader="dot" w:pos="9350"/>
            </w:tabs>
            <w:rPr>
              <w:noProof/>
              <w:lang w:eastAsia="en-US"/>
            </w:rPr>
          </w:pPr>
          <w:hyperlink w:anchor="_Toc518035095" w:history="1">
            <w:r w:rsidRPr="00A44514">
              <w:rPr>
                <w:rStyle w:val="Hyperlink"/>
                <w:noProof/>
              </w:rPr>
              <w:t>3</w:t>
            </w:r>
            <w:r>
              <w:rPr>
                <w:noProof/>
                <w:lang w:eastAsia="en-US"/>
              </w:rPr>
              <w:tab/>
            </w:r>
            <w:r w:rsidRPr="00A44514">
              <w:rPr>
                <w:rStyle w:val="Hyperlink"/>
                <w:noProof/>
              </w:rPr>
              <w:t>Results</w:t>
            </w:r>
            <w:r>
              <w:rPr>
                <w:noProof/>
                <w:webHidden/>
              </w:rPr>
              <w:tab/>
            </w:r>
            <w:r>
              <w:rPr>
                <w:noProof/>
                <w:webHidden/>
              </w:rPr>
              <w:fldChar w:fldCharType="begin"/>
            </w:r>
            <w:r>
              <w:rPr>
                <w:noProof/>
                <w:webHidden/>
              </w:rPr>
              <w:instrText xml:space="preserve"> PAGEREF _Toc518035095 \h </w:instrText>
            </w:r>
            <w:r>
              <w:rPr>
                <w:noProof/>
                <w:webHidden/>
              </w:rPr>
            </w:r>
            <w:r>
              <w:rPr>
                <w:noProof/>
                <w:webHidden/>
              </w:rPr>
              <w:fldChar w:fldCharType="separate"/>
            </w:r>
            <w:r>
              <w:rPr>
                <w:noProof/>
                <w:webHidden/>
              </w:rPr>
              <w:t>26</w:t>
            </w:r>
            <w:r>
              <w:rPr>
                <w:noProof/>
                <w:webHidden/>
              </w:rPr>
              <w:fldChar w:fldCharType="end"/>
            </w:r>
          </w:hyperlink>
        </w:p>
        <w:p w14:paraId="0F3C0484" w14:textId="77777777" w:rsidR="00FF7BEA" w:rsidRDefault="00FF7BEA">
          <w:pPr>
            <w:pStyle w:val="TOC1"/>
            <w:tabs>
              <w:tab w:val="left" w:pos="440"/>
              <w:tab w:val="right" w:leader="dot" w:pos="9350"/>
            </w:tabs>
            <w:rPr>
              <w:noProof/>
              <w:lang w:eastAsia="en-US"/>
            </w:rPr>
          </w:pPr>
          <w:hyperlink w:anchor="_Toc518035097" w:history="1">
            <w:r w:rsidRPr="00A44514">
              <w:rPr>
                <w:rStyle w:val="Hyperlink"/>
                <w:noProof/>
              </w:rPr>
              <w:t>4</w:t>
            </w:r>
            <w:r>
              <w:rPr>
                <w:noProof/>
                <w:lang w:eastAsia="en-US"/>
              </w:rPr>
              <w:tab/>
            </w:r>
            <w:r w:rsidRPr="00A44514">
              <w:rPr>
                <w:rStyle w:val="Hyperlink"/>
                <w:noProof/>
              </w:rPr>
              <w:t>Discussion</w:t>
            </w:r>
            <w:r>
              <w:rPr>
                <w:noProof/>
                <w:webHidden/>
              </w:rPr>
              <w:tab/>
            </w:r>
            <w:r>
              <w:rPr>
                <w:noProof/>
                <w:webHidden/>
              </w:rPr>
              <w:fldChar w:fldCharType="begin"/>
            </w:r>
            <w:r>
              <w:rPr>
                <w:noProof/>
                <w:webHidden/>
              </w:rPr>
              <w:instrText xml:space="preserve"> PAGEREF _Toc518035097 \h </w:instrText>
            </w:r>
            <w:r>
              <w:rPr>
                <w:noProof/>
                <w:webHidden/>
              </w:rPr>
            </w:r>
            <w:r>
              <w:rPr>
                <w:noProof/>
                <w:webHidden/>
              </w:rPr>
              <w:fldChar w:fldCharType="separate"/>
            </w:r>
            <w:r>
              <w:rPr>
                <w:noProof/>
                <w:webHidden/>
              </w:rPr>
              <w:t>28</w:t>
            </w:r>
            <w:r>
              <w:rPr>
                <w:noProof/>
                <w:webHidden/>
              </w:rPr>
              <w:fldChar w:fldCharType="end"/>
            </w:r>
          </w:hyperlink>
        </w:p>
        <w:p w14:paraId="0C85EA43" w14:textId="77777777" w:rsidR="00FF7BEA" w:rsidRDefault="00FF7BEA">
          <w:pPr>
            <w:pStyle w:val="TOC1"/>
            <w:tabs>
              <w:tab w:val="left" w:pos="440"/>
              <w:tab w:val="right" w:leader="dot" w:pos="9350"/>
            </w:tabs>
            <w:rPr>
              <w:noProof/>
              <w:lang w:eastAsia="en-US"/>
            </w:rPr>
          </w:pPr>
          <w:hyperlink w:anchor="_Toc518035098" w:history="1">
            <w:r w:rsidRPr="00A44514">
              <w:rPr>
                <w:rStyle w:val="Hyperlink"/>
                <w:noProof/>
              </w:rPr>
              <w:t>5</w:t>
            </w:r>
            <w:r>
              <w:rPr>
                <w:noProof/>
                <w:lang w:eastAsia="en-US"/>
              </w:rPr>
              <w:tab/>
            </w:r>
            <w:r w:rsidRPr="00A44514">
              <w:rPr>
                <w:rStyle w:val="Hyperlink"/>
                <w:noProof/>
              </w:rPr>
              <w:t>References</w:t>
            </w:r>
            <w:r>
              <w:rPr>
                <w:noProof/>
                <w:webHidden/>
              </w:rPr>
              <w:tab/>
            </w:r>
            <w:r>
              <w:rPr>
                <w:noProof/>
                <w:webHidden/>
              </w:rPr>
              <w:fldChar w:fldCharType="begin"/>
            </w:r>
            <w:r>
              <w:rPr>
                <w:noProof/>
                <w:webHidden/>
              </w:rPr>
              <w:instrText xml:space="preserve"> PAGEREF _Toc518035098 \h </w:instrText>
            </w:r>
            <w:r>
              <w:rPr>
                <w:noProof/>
                <w:webHidden/>
              </w:rPr>
            </w:r>
            <w:r>
              <w:rPr>
                <w:noProof/>
                <w:webHidden/>
              </w:rPr>
              <w:fldChar w:fldCharType="separate"/>
            </w:r>
            <w:r>
              <w:rPr>
                <w:noProof/>
                <w:webHidden/>
              </w:rPr>
              <w:t>29</w:t>
            </w:r>
            <w:r>
              <w:rPr>
                <w:noProof/>
                <w:webHidden/>
              </w:rPr>
              <w:fldChar w:fldCharType="end"/>
            </w:r>
          </w:hyperlink>
        </w:p>
        <w:p w14:paraId="12C7DAF6" w14:textId="77777777" w:rsidR="00640665" w:rsidRPr="00E36DE6" w:rsidRDefault="00640665" w:rsidP="008806DE">
          <w:pPr>
            <w:spacing w:after="0" w:line="240" w:lineRule="auto"/>
          </w:pPr>
          <w:r w:rsidRPr="00E36DE6">
            <w:rPr>
              <w:b/>
              <w:bCs/>
            </w:rPr>
            <w:fldChar w:fldCharType="end"/>
          </w:r>
        </w:p>
      </w:sdtContent>
    </w:sdt>
    <w:p w14:paraId="1827C10C" w14:textId="52BC3FF5" w:rsidR="00F15AEE" w:rsidRPr="00E36DE6" w:rsidRDefault="003260E9" w:rsidP="008806DE">
      <w:pPr>
        <w:spacing w:after="0" w:line="240" w:lineRule="auto"/>
      </w:pPr>
      <w:r w:rsidRPr="00E36DE6">
        <w:rPr>
          <w:noProof/>
          <w:u w:val="single"/>
          <w:lang w:eastAsia="en-US"/>
        </w:rPr>
        <mc:AlternateContent>
          <mc:Choice Requires="wps">
            <w:drawing>
              <wp:anchor distT="0" distB="0" distL="114300" distR="114300" simplePos="0" relativeHeight="251662336" behindDoc="0" locked="0" layoutInCell="1" allowOverlap="1" wp14:anchorId="29D9ED32" wp14:editId="1AEE854E">
                <wp:simplePos x="0" y="0"/>
                <wp:positionH relativeFrom="column">
                  <wp:posOffset>5715000</wp:posOffset>
                </wp:positionH>
                <wp:positionV relativeFrom="paragraph">
                  <wp:posOffset>3286760</wp:posOffset>
                </wp:positionV>
                <wp:extent cx="457200" cy="342900"/>
                <wp:effectExtent l="0" t="0" r="0" b="12700"/>
                <wp:wrapThrough wrapText="bothSides">
                  <wp:wrapPolygon edited="0">
                    <wp:start x="0" y="0"/>
                    <wp:lineTo x="0" y="20800"/>
                    <wp:lineTo x="20400" y="20800"/>
                    <wp:lineTo x="20400" y="0"/>
                    <wp:lineTo x="0" y="0"/>
                  </wp:wrapPolygon>
                </wp:wrapThrough>
                <wp:docPr id="2" name="Rectangle 2"/>
                <wp:cNvGraphicFramePr/>
                <a:graphic xmlns:a="http://schemas.openxmlformats.org/drawingml/2006/main">
                  <a:graphicData uri="http://schemas.microsoft.com/office/word/2010/wordprocessingShape">
                    <wps:wsp>
                      <wps:cNvSpPr/>
                      <wps:spPr>
                        <a:xfrm>
                          <a:off x="0" y="0"/>
                          <a:ext cx="457200" cy="342900"/>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id="Rectangle 2" o:spid="_x0000_s1026" style="position:absolute;margin-left:450pt;margin-top:258.8pt;width:36pt;height:2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" fillcolor="white [3212]" stroked="f" strokeweight=".5pt">
                <w10:wrap type="through"/>
              </v:rect>
            </w:pict>
          </mc:Fallback>
        </mc:AlternateContent>
      </w:r>
      <w:r w:rsidR="00F15AEE" w:rsidRPr="00E36DE6">
        <w:br w:type="page"/>
      </w:r>
    </w:p>
    <w:p w14:paraId="4E7F388E" w14:textId="77777777" w:rsidR="00FF7BEA" w:rsidRDefault="00F15AEE">
      <w:pPr>
        <w:pStyle w:val="TableofFigures"/>
        <w:tabs>
          <w:tab w:val="right" w:leader="dot" w:pos="9350"/>
        </w:tabs>
        <w:rPr>
          <w:noProof/>
          <w:lang w:eastAsia="en-US"/>
        </w:rPr>
      </w:pPr>
      <w:r w:rsidRPr="00E36DE6">
        <w:lastRenderedPageBreak/>
        <w:fldChar w:fldCharType="begin"/>
      </w:r>
      <w:r w:rsidRPr="00E36DE6">
        <w:instrText xml:space="preserve"> TOC \h \z \c "Figure" </w:instrText>
      </w:r>
      <w:r w:rsidRPr="00E36DE6">
        <w:fldChar w:fldCharType="separate"/>
      </w:r>
      <w:hyperlink w:anchor="_Toc518035099" w:history="1">
        <w:r w:rsidR="00FF7BEA" w:rsidRPr="00F06867">
          <w:rPr>
            <w:rStyle w:val="Hyperlink"/>
            <w:noProof/>
          </w:rPr>
          <w:t>Figure 1 Examples of Wings with Aerodynamic Improvements: A. Split Scimitar Winglets, B. Sharklets, C. Winglets, D. Raked Wingtips. (Wikipedia)</w:t>
        </w:r>
        <w:r w:rsidR="00FF7BEA">
          <w:rPr>
            <w:noProof/>
            <w:webHidden/>
          </w:rPr>
          <w:tab/>
        </w:r>
        <w:r w:rsidR="00FF7BEA">
          <w:rPr>
            <w:noProof/>
            <w:webHidden/>
          </w:rPr>
          <w:fldChar w:fldCharType="begin"/>
        </w:r>
        <w:r w:rsidR="00FF7BEA">
          <w:rPr>
            <w:noProof/>
            <w:webHidden/>
          </w:rPr>
          <w:instrText xml:space="preserve"> PAGEREF _Toc518035099 \h </w:instrText>
        </w:r>
        <w:r w:rsidR="00FF7BEA">
          <w:rPr>
            <w:noProof/>
            <w:webHidden/>
          </w:rPr>
        </w:r>
        <w:r w:rsidR="00FF7BEA">
          <w:rPr>
            <w:noProof/>
            <w:webHidden/>
          </w:rPr>
          <w:fldChar w:fldCharType="separate"/>
        </w:r>
        <w:r w:rsidR="00FF7BEA">
          <w:rPr>
            <w:noProof/>
            <w:webHidden/>
          </w:rPr>
          <w:t>14</w:t>
        </w:r>
        <w:r w:rsidR="00FF7BEA">
          <w:rPr>
            <w:noProof/>
            <w:webHidden/>
          </w:rPr>
          <w:fldChar w:fldCharType="end"/>
        </w:r>
      </w:hyperlink>
    </w:p>
    <w:p w14:paraId="01A97096" w14:textId="77777777" w:rsidR="00FF7BEA" w:rsidRDefault="00FF7BEA">
      <w:pPr>
        <w:pStyle w:val="TableofFigures"/>
        <w:tabs>
          <w:tab w:val="right" w:leader="dot" w:pos="9350"/>
        </w:tabs>
        <w:rPr>
          <w:noProof/>
          <w:lang w:eastAsia="en-US"/>
        </w:rPr>
      </w:pPr>
      <w:hyperlink w:anchor="_Toc518035100" w:history="1">
        <w:r w:rsidRPr="00F06867">
          <w:rPr>
            <w:rStyle w:val="Hyperlink"/>
            <w:i/>
            <w:iCs/>
            <w:noProof/>
          </w:rPr>
          <w:t>Figure 2 Adoption Growth of All Scenarios</w:t>
        </w:r>
        <w:r>
          <w:rPr>
            <w:noProof/>
            <w:webHidden/>
          </w:rPr>
          <w:tab/>
        </w:r>
        <w:r>
          <w:rPr>
            <w:noProof/>
            <w:webHidden/>
          </w:rPr>
          <w:fldChar w:fldCharType="begin"/>
        </w:r>
        <w:r>
          <w:rPr>
            <w:noProof/>
            <w:webHidden/>
          </w:rPr>
          <w:instrText xml:space="preserve"> PAGEREF _Toc518035100 \h </w:instrText>
        </w:r>
        <w:r>
          <w:rPr>
            <w:noProof/>
            <w:webHidden/>
          </w:rPr>
        </w:r>
        <w:r>
          <w:rPr>
            <w:noProof/>
            <w:webHidden/>
          </w:rPr>
          <w:fldChar w:fldCharType="separate"/>
        </w:r>
        <w:r>
          <w:rPr>
            <w:noProof/>
            <w:webHidden/>
          </w:rPr>
          <w:t>26</w:t>
        </w:r>
        <w:r>
          <w:rPr>
            <w:noProof/>
            <w:webHidden/>
          </w:rPr>
          <w:fldChar w:fldCharType="end"/>
        </w:r>
      </w:hyperlink>
    </w:p>
    <w:p w14:paraId="5C50EB87" w14:textId="77777777" w:rsidR="00FF7BEA" w:rsidRDefault="00FF7BEA">
      <w:pPr>
        <w:pStyle w:val="TableofFigures"/>
        <w:tabs>
          <w:tab w:val="right" w:leader="dot" w:pos="9350"/>
        </w:tabs>
        <w:rPr>
          <w:noProof/>
          <w:lang w:eastAsia="en-US"/>
        </w:rPr>
      </w:pPr>
      <w:hyperlink w:anchor="_Toc518035101" w:history="1">
        <w:r w:rsidRPr="00F06867">
          <w:rPr>
            <w:rStyle w:val="Hyperlink"/>
            <w:i/>
            <w:iCs/>
            <w:noProof/>
          </w:rPr>
          <w:t>Figure 3  Global Adoption –REF and PDS Scenarios extended to 2060</w:t>
        </w:r>
        <w:r>
          <w:rPr>
            <w:noProof/>
            <w:webHidden/>
          </w:rPr>
          <w:tab/>
        </w:r>
        <w:r>
          <w:rPr>
            <w:noProof/>
            <w:webHidden/>
          </w:rPr>
          <w:fldChar w:fldCharType="begin"/>
        </w:r>
        <w:r>
          <w:rPr>
            <w:noProof/>
            <w:webHidden/>
          </w:rPr>
          <w:instrText xml:space="preserve"> PAGEREF _Toc518035101 \h </w:instrText>
        </w:r>
        <w:r>
          <w:rPr>
            <w:noProof/>
            <w:webHidden/>
          </w:rPr>
        </w:r>
        <w:r>
          <w:rPr>
            <w:noProof/>
            <w:webHidden/>
          </w:rPr>
          <w:fldChar w:fldCharType="separate"/>
        </w:r>
        <w:r>
          <w:rPr>
            <w:noProof/>
            <w:webHidden/>
          </w:rPr>
          <w:t>27</w:t>
        </w:r>
        <w:r>
          <w:rPr>
            <w:noProof/>
            <w:webHidden/>
          </w:rPr>
          <w:fldChar w:fldCharType="end"/>
        </w:r>
      </w:hyperlink>
    </w:p>
    <w:p w14:paraId="5AD133BD" w14:textId="77777777" w:rsidR="00640665" w:rsidRPr="00E36DE6" w:rsidRDefault="00F15AEE" w:rsidP="008806DE">
      <w:pPr>
        <w:spacing w:after="0" w:line="240" w:lineRule="auto"/>
      </w:pPr>
      <w:r w:rsidRPr="00E36DE6">
        <w:fldChar w:fldCharType="end"/>
      </w:r>
    </w:p>
    <w:p w14:paraId="6055DED9" w14:textId="77777777" w:rsidR="006A4A08" w:rsidRPr="00E36DE6" w:rsidRDefault="006A4A08" w:rsidP="008806DE">
      <w:pPr>
        <w:spacing w:after="0" w:line="240" w:lineRule="auto"/>
      </w:pPr>
    </w:p>
    <w:p w14:paraId="6F7A0FE8" w14:textId="77777777" w:rsidR="00FF7BEA" w:rsidRDefault="006A4A08">
      <w:pPr>
        <w:pStyle w:val="TableofFigures"/>
        <w:tabs>
          <w:tab w:val="right" w:leader="dot" w:pos="9350"/>
        </w:tabs>
        <w:rPr>
          <w:noProof/>
          <w:lang w:eastAsia="en-US"/>
        </w:rPr>
      </w:pPr>
      <w:r w:rsidRPr="00E36DE6">
        <w:fldChar w:fldCharType="begin"/>
      </w:r>
      <w:r w:rsidRPr="00E36DE6">
        <w:instrText xml:space="preserve"> TOC \h \z \c "Table" </w:instrText>
      </w:r>
      <w:r w:rsidRPr="00E36DE6">
        <w:fldChar w:fldCharType="separate"/>
      </w:r>
      <w:hyperlink w:anchor="_Toc518035102" w:history="1">
        <w:r w:rsidR="00FF7BEA" w:rsidRPr="003F1A75">
          <w:rPr>
            <w:rStyle w:val="Hyperlink"/>
            <w:noProof/>
          </w:rPr>
          <w:t>Table 1 Fuel Impact on operating cost (IATA, 2016)</w:t>
        </w:r>
        <w:r w:rsidR="00FF7BEA">
          <w:rPr>
            <w:noProof/>
            <w:webHidden/>
          </w:rPr>
          <w:tab/>
        </w:r>
        <w:r w:rsidR="00FF7BEA">
          <w:rPr>
            <w:noProof/>
            <w:webHidden/>
          </w:rPr>
          <w:fldChar w:fldCharType="begin"/>
        </w:r>
        <w:r w:rsidR="00FF7BEA">
          <w:rPr>
            <w:noProof/>
            <w:webHidden/>
          </w:rPr>
          <w:instrText xml:space="preserve"> PAGEREF _Toc518035102 \h </w:instrText>
        </w:r>
        <w:r w:rsidR="00FF7BEA">
          <w:rPr>
            <w:noProof/>
            <w:webHidden/>
          </w:rPr>
        </w:r>
        <w:r w:rsidR="00FF7BEA">
          <w:rPr>
            <w:noProof/>
            <w:webHidden/>
          </w:rPr>
          <w:fldChar w:fldCharType="separate"/>
        </w:r>
        <w:r w:rsidR="00FF7BEA">
          <w:rPr>
            <w:noProof/>
            <w:webHidden/>
          </w:rPr>
          <w:t>9</w:t>
        </w:r>
        <w:r w:rsidR="00FF7BEA">
          <w:rPr>
            <w:noProof/>
            <w:webHidden/>
          </w:rPr>
          <w:fldChar w:fldCharType="end"/>
        </w:r>
      </w:hyperlink>
    </w:p>
    <w:p w14:paraId="38C12D4B" w14:textId="77777777" w:rsidR="00FF7BEA" w:rsidRDefault="00FF7BEA">
      <w:pPr>
        <w:pStyle w:val="TableofFigures"/>
        <w:tabs>
          <w:tab w:val="right" w:leader="dot" w:pos="9350"/>
        </w:tabs>
        <w:rPr>
          <w:noProof/>
          <w:lang w:eastAsia="en-US"/>
        </w:rPr>
      </w:pPr>
      <w:hyperlink w:anchor="_Toc518035103" w:history="1">
        <w:r w:rsidRPr="003F1A75">
          <w:rPr>
            <w:rStyle w:val="Hyperlink"/>
            <w:noProof/>
          </w:rPr>
          <w:t>Table 2 Air Freight Market and Passenger Traffic Market in 2016. Freight Load Factor and Passenger Load Factor (IATA, 2016)</w:t>
        </w:r>
        <w:r>
          <w:rPr>
            <w:noProof/>
            <w:webHidden/>
          </w:rPr>
          <w:tab/>
        </w:r>
        <w:r>
          <w:rPr>
            <w:noProof/>
            <w:webHidden/>
          </w:rPr>
          <w:fldChar w:fldCharType="begin"/>
        </w:r>
        <w:r>
          <w:rPr>
            <w:noProof/>
            <w:webHidden/>
          </w:rPr>
          <w:instrText xml:space="preserve"> PAGEREF _Toc518035103 \h </w:instrText>
        </w:r>
        <w:r>
          <w:rPr>
            <w:noProof/>
            <w:webHidden/>
          </w:rPr>
        </w:r>
        <w:r>
          <w:rPr>
            <w:noProof/>
            <w:webHidden/>
          </w:rPr>
          <w:fldChar w:fldCharType="separate"/>
        </w:r>
        <w:r>
          <w:rPr>
            <w:noProof/>
            <w:webHidden/>
          </w:rPr>
          <w:t>10</w:t>
        </w:r>
        <w:r>
          <w:rPr>
            <w:noProof/>
            <w:webHidden/>
          </w:rPr>
          <w:fldChar w:fldCharType="end"/>
        </w:r>
      </w:hyperlink>
    </w:p>
    <w:p w14:paraId="65F37361" w14:textId="77777777" w:rsidR="00FF7BEA" w:rsidRDefault="00FF7BEA">
      <w:pPr>
        <w:pStyle w:val="TableofFigures"/>
        <w:tabs>
          <w:tab w:val="right" w:leader="dot" w:pos="9350"/>
        </w:tabs>
        <w:rPr>
          <w:noProof/>
          <w:lang w:eastAsia="en-US"/>
        </w:rPr>
      </w:pPr>
      <w:hyperlink w:anchor="_Toc518035104" w:history="1">
        <w:r w:rsidRPr="003F1A75">
          <w:rPr>
            <w:rStyle w:val="Hyperlink"/>
            <w:noProof/>
          </w:rPr>
          <w:t>Table 3 Total Aircraft Market (Airbus, 2015)</w:t>
        </w:r>
        <w:r>
          <w:rPr>
            <w:noProof/>
            <w:webHidden/>
          </w:rPr>
          <w:tab/>
        </w:r>
        <w:r>
          <w:rPr>
            <w:noProof/>
            <w:webHidden/>
          </w:rPr>
          <w:fldChar w:fldCharType="begin"/>
        </w:r>
        <w:r>
          <w:rPr>
            <w:noProof/>
            <w:webHidden/>
          </w:rPr>
          <w:instrText xml:space="preserve"> PAGEREF _Toc518035104 \h </w:instrText>
        </w:r>
        <w:r>
          <w:rPr>
            <w:noProof/>
            <w:webHidden/>
          </w:rPr>
        </w:r>
        <w:r>
          <w:rPr>
            <w:noProof/>
            <w:webHidden/>
          </w:rPr>
          <w:fldChar w:fldCharType="separate"/>
        </w:r>
        <w:r>
          <w:rPr>
            <w:noProof/>
            <w:webHidden/>
          </w:rPr>
          <w:t>12</w:t>
        </w:r>
        <w:r>
          <w:rPr>
            <w:noProof/>
            <w:webHidden/>
          </w:rPr>
          <w:fldChar w:fldCharType="end"/>
        </w:r>
      </w:hyperlink>
    </w:p>
    <w:p w14:paraId="479E47F9" w14:textId="77777777" w:rsidR="00FF7BEA" w:rsidRDefault="00FF7BEA">
      <w:pPr>
        <w:pStyle w:val="TableofFigures"/>
        <w:tabs>
          <w:tab w:val="right" w:leader="dot" w:pos="9350"/>
        </w:tabs>
        <w:rPr>
          <w:noProof/>
          <w:lang w:eastAsia="en-US"/>
        </w:rPr>
      </w:pPr>
      <w:hyperlink w:anchor="_Toc518035105" w:history="1">
        <w:r w:rsidRPr="003F1A75">
          <w:rPr>
            <w:rStyle w:val="Hyperlink"/>
            <w:noProof/>
          </w:rPr>
          <w:t>Table 4 New deliveries prognostication 2016-2035 (Airbus, 2015)</w:t>
        </w:r>
        <w:r>
          <w:rPr>
            <w:noProof/>
            <w:webHidden/>
          </w:rPr>
          <w:tab/>
        </w:r>
        <w:r>
          <w:rPr>
            <w:noProof/>
            <w:webHidden/>
          </w:rPr>
          <w:fldChar w:fldCharType="begin"/>
        </w:r>
        <w:r>
          <w:rPr>
            <w:noProof/>
            <w:webHidden/>
          </w:rPr>
          <w:instrText xml:space="preserve"> PAGEREF _Toc518035105 \h </w:instrText>
        </w:r>
        <w:r>
          <w:rPr>
            <w:noProof/>
            <w:webHidden/>
          </w:rPr>
        </w:r>
        <w:r>
          <w:rPr>
            <w:noProof/>
            <w:webHidden/>
          </w:rPr>
          <w:fldChar w:fldCharType="separate"/>
        </w:r>
        <w:r>
          <w:rPr>
            <w:noProof/>
            <w:webHidden/>
          </w:rPr>
          <w:t>12</w:t>
        </w:r>
        <w:r>
          <w:rPr>
            <w:noProof/>
            <w:webHidden/>
          </w:rPr>
          <w:fldChar w:fldCharType="end"/>
        </w:r>
      </w:hyperlink>
    </w:p>
    <w:p w14:paraId="1E3BFF57" w14:textId="77777777" w:rsidR="00FF7BEA" w:rsidRDefault="00FF7BEA">
      <w:pPr>
        <w:pStyle w:val="TableofFigures"/>
        <w:tabs>
          <w:tab w:val="right" w:leader="dot" w:pos="9350"/>
        </w:tabs>
        <w:rPr>
          <w:noProof/>
          <w:lang w:eastAsia="en-US"/>
        </w:rPr>
      </w:pPr>
      <w:hyperlink w:anchor="_Toc518035106" w:history="1">
        <w:r w:rsidRPr="003F1A75">
          <w:rPr>
            <w:rStyle w:val="Hyperlink"/>
            <w:noProof/>
          </w:rPr>
          <w:t>Table 6 Technologies applied in aircraft retrofit program (IATA, 2013)</w:t>
        </w:r>
        <w:r>
          <w:rPr>
            <w:noProof/>
            <w:webHidden/>
          </w:rPr>
          <w:tab/>
        </w:r>
        <w:r>
          <w:rPr>
            <w:noProof/>
            <w:webHidden/>
          </w:rPr>
          <w:fldChar w:fldCharType="begin"/>
        </w:r>
        <w:r>
          <w:rPr>
            <w:noProof/>
            <w:webHidden/>
          </w:rPr>
          <w:instrText xml:space="preserve"> PAGEREF _Toc518035106 \h </w:instrText>
        </w:r>
        <w:r>
          <w:rPr>
            <w:noProof/>
            <w:webHidden/>
          </w:rPr>
        </w:r>
        <w:r>
          <w:rPr>
            <w:noProof/>
            <w:webHidden/>
          </w:rPr>
          <w:fldChar w:fldCharType="separate"/>
        </w:r>
        <w:r>
          <w:rPr>
            <w:noProof/>
            <w:webHidden/>
          </w:rPr>
          <w:t>16</w:t>
        </w:r>
        <w:r>
          <w:rPr>
            <w:noProof/>
            <w:webHidden/>
          </w:rPr>
          <w:fldChar w:fldCharType="end"/>
        </w:r>
      </w:hyperlink>
    </w:p>
    <w:p w14:paraId="7EBF64F3" w14:textId="77777777" w:rsidR="00FF7BEA" w:rsidRDefault="00FF7BEA">
      <w:pPr>
        <w:pStyle w:val="TableofFigures"/>
        <w:tabs>
          <w:tab w:val="right" w:leader="dot" w:pos="9350"/>
        </w:tabs>
        <w:rPr>
          <w:noProof/>
          <w:lang w:eastAsia="en-US"/>
        </w:rPr>
      </w:pPr>
      <w:hyperlink w:anchor="_Toc518035107" w:history="1">
        <w:r w:rsidRPr="003F1A75">
          <w:rPr>
            <w:rStyle w:val="Hyperlink"/>
            <w:noProof/>
          </w:rPr>
          <w:t>Table 7 Current adoption in single aisle aircraft (Airbus, 2015 and Boeing 2016)</w:t>
        </w:r>
        <w:r>
          <w:rPr>
            <w:noProof/>
            <w:webHidden/>
          </w:rPr>
          <w:tab/>
        </w:r>
        <w:r>
          <w:rPr>
            <w:noProof/>
            <w:webHidden/>
          </w:rPr>
          <w:fldChar w:fldCharType="begin"/>
        </w:r>
        <w:r>
          <w:rPr>
            <w:noProof/>
            <w:webHidden/>
          </w:rPr>
          <w:instrText xml:space="preserve"> PAGEREF _Toc518035107 \h </w:instrText>
        </w:r>
        <w:r>
          <w:rPr>
            <w:noProof/>
            <w:webHidden/>
          </w:rPr>
        </w:r>
        <w:r>
          <w:rPr>
            <w:noProof/>
            <w:webHidden/>
          </w:rPr>
          <w:fldChar w:fldCharType="separate"/>
        </w:r>
        <w:r>
          <w:rPr>
            <w:noProof/>
            <w:webHidden/>
          </w:rPr>
          <w:t>17</w:t>
        </w:r>
        <w:r>
          <w:rPr>
            <w:noProof/>
            <w:webHidden/>
          </w:rPr>
          <w:fldChar w:fldCharType="end"/>
        </w:r>
      </w:hyperlink>
    </w:p>
    <w:p w14:paraId="0F90AEE6" w14:textId="77777777" w:rsidR="00FF7BEA" w:rsidRDefault="00FF7BEA">
      <w:pPr>
        <w:pStyle w:val="TableofFigures"/>
        <w:tabs>
          <w:tab w:val="right" w:leader="dot" w:pos="9350"/>
        </w:tabs>
        <w:rPr>
          <w:noProof/>
          <w:lang w:eastAsia="en-US"/>
        </w:rPr>
      </w:pPr>
      <w:hyperlink w:anchor="_Toc518035108" w:history="1">
        <w:r w:rsidRPr="003F1A75">
          <w:rPr>
            <w:rStyle w:val="Hyperlink"/>
            <w:i/>
            <w:iCs/>
            <w:noProof/>
          </w:rPr>
          <w:t>Table 9 Global Adoption. 2014 and 2050 for All scenarios</w:t>
        </w:r>
        <w:r>
          <w:rPr>
            <w:noProof/>
            <w:webHidden/>
          </w:rPr>
          <w:tab/>
        </w:r>
        <w:r>
          <w:rPr>
            <w:noProof/>
            <w:webHidden/>
          </w:rPr>
          <w:fldChar w:fldCharType="begin"/>
        </w:r>
        <w:r>
          <w:rPr>
            <w:noProof/>
            <w:webHidden/>
          </w:rPr>
          <w:instrText xml:space="preserve"> PAGEREF _Toc518035108 \h </w:instrText>
        </w:r>
        <w:r>
          <w:rPr>
            <w:noProof/>
            <w:webHidden/>
          </w:rPr>
        </w:r>
        <w:r>
          <w:rPr>
            <w:noProof/>
            <w:webHidden/>
          </w:rPr>
          <w:fldChar w:fldCharType="separate"/>
        </w:r>
        <w:r>
          <w:rPr>
            <w:noProof/>
            <w:webHidden/>
          </w:rPr>
          <w:t>26</w:t>
        </w:r>
        <w:r>
          <w:rPr>
            <w:noProof/>
            <w:webHidden/>
          </w:rPr>
          <w:fldChar w:fldCharType="end"/>
        </w:r>
      </w:hyperlink>
    </w:p>
    <w:p w14:paraId="3C926155" w14:textId="77777777" w:rsidR="00FF7BEA" w:rsidRDefault="00FF7BEA">
      <w:pPr>
        <w:pStyle w:val="TableofFigures"/>
        <w:tabs>
          <w:tab w:val="right" w:leader="dot" w:pos="9350"/>
        </w:tabs>
        <w:rPr>
          <w:noProof/>
          <w:lang w:eastAsia="en-US"/>
        </w:rPr>
      </w:pPr>
      <w:hyperlink w:anchor="_Toc518035109" w:history="1">
        <w:r w:rsidRPr="003F1A75">
          <w:rPr>
            <w:rStyle w:val="Hyperlink"/>
            <w:noProof/>
          </w:rPr>
          <w:t>Table 10 Key Climate Outcomes</w:t>
        </w:r>
        <w:r>
          <w:rPr>
            <w:noProof/>
            <w:webHidden/>
          </w:rPr>
          <w:tab/>
        </w:r>
        <w:r>
          <w:rPr>
            <w:noProof/>
            <w:webHidden/>
          </w:rPr>
          <w:fldChar w:fldCharType="begin"/>
        </w:r>
        <w:r>
          <w:rPr>
            <w:noProof/>
            <w:webHidden/>
          </w:rPr>
          <w:instrText xml:space="preserve"> PAGEREF _Toc518035109 \h </w:instrText>
        </w:r>
        <w:r>
          <w:rPr>
            <w:noProof/>
            <w:webHidden/>
          </w:rPr>
        </w:r>
        <w:r>
          <w:rPr>
            <w:noProof/>
            <w:webHidden/>
          </w:rPr>
          <w:fldChar w:fldCharType="separate"/>
        </w:r>
        <w:r>
          <w:rPr>
            <w:noProof/>
            <w:webHidden/>
          </w:rPr>
          <w:t>27</w:t>
        </w:r>
        <w:r>
          <w:rPr>
            <w:noProof/>
            <w:webHidden/>
          </w:rPr>
          <w:fldChar w:fldCharType="end"/>
        </w:r>
      </w:hyperlink>
    </w:p>
    <w:p w14:paraId="56ACC10F" w14:textId="77777777" w:rsidR="00FF7BEA" w:rsidRDefault="00FF7BEA">
      <w:pPr>
        <w:pStyle w:val="TableofFigures"/>
        <w:tabs>
          <w:tab w:val="right" w:leader="dot" w:pos="9350"/>
        </w:tabs>
        <w:rPr>
          <w:noProof/>
          <w:lang w:eastAsia="en-US"/>
        </w:rPr>
      </w:pPr>
      <w:hyperlink w:anchor="_Toc518035110" w:history="1">
        <w:r w:rsidRPr="003F1A75">
          <w:rPr>
            <w:rStyle w:val="Hyperlink"/>
            <w:noProof/>
          </w:rPr>
          <w:t>Table 11 Key Financial Outcomes</w:t>
        </w:r>
        <w:r>
          <w:rPr>
            <w:noProof/>
            <w:webHidden/>
          </w:rPr>
          <w:tab/>
        </w:r>
        <w:r>
          <w:rPr>
            <w:noProof/>
            <w:webHidden/>
          </w:rPr>
          <w:fldChar w:fldCharType="begin"/>
        </w:r>
        <w:r>
          <w:rPr>
            <w:noProof/>
            <w:webHidden/>
          </w:rPr>
          <w:instrText xml:space="preserve"> PAGEREF _Toc518035110 \h </w:instrText>
        </w:r>
        <w:r>
          <w:rPr>
            <w:noProof/>
            <w:webHidden/>
          </w:rPr>
        </w:r>
        <w:r>
          <w:rPr>
            <w:noProof/>
            <w:webHidden/>
          </w:rPr>
          <w:fldChar w:fldCharType="separate"/>
        </w:r>
        <w:r>
          <w:rPr>
            <w:noProof/>
            <w:webHidden/>
          </w:rPr>
          <w:t>27</w:t>
        </w:r>
        <w:r>
          <w:rPr>
            <w:noProof/>
            <w:webHidden/>
          </w:rPr>
          <w:fldChar w:fldCharType="end"/>
        </w:r>
      </w:hyperlink>
    </w:p>
    <w:p w14:paraId="59531BD3" w14:textId="77777777" w:rsidR="006A4A08" w:rsidRPr="00E36DE6" w:rsidRDefault="006A4A08" w:rsidP="008806DE">
      <w:pPr>
        <w:spacing w:after="0" w:line="240" w:lineRule="auto"/>
      </w:pPr>
      <w:r w:rsidRPr="00E36DE6">
        <w:fldChar w:fldCharType="end"/>
      </w:r>
    </w:p>
    <w:p w14:paraId="4825AD3F" w14:textId="4B7CB902" w:rsidR="00640665" w:rsidRPr="00E36DE6" w:rsidRDefault="003260E9" w:rsidP="008806DE">
      <w:pPr>
        <w:spacing w:after="0" w:line="240" w:lineRule="auto"/>
        <w:rPr>
          <w:rFonts w:asciiTheme="majorHAnsi" w:eastAsiaTheme="majorEastAsia" w:hAnsiTheme="majorHAnsi" w:cstheme="majorBidi"/>
          <w:b/>
          <w:bCs/>
          <w:smallCaps/>
          <w:sz w:val="36"/>
          <w:szCs w:val="36"/>
        </w:rPr>
      </w:pPr>
      <w:r w:rsidRPr="00E36DE6">
        <w:rPr>
          <w:noProof/>
          <w:u w:val="single"/>
          <w:lang w:eastAsia="en-US"/>
        </w:rPr>
        <mc:AlternateContent>
          <mc:Choice Requires="wps">
            <w:drawing>
              <wp:anchor distT="0" distB="0" distL="114300" distR="114300" simplePos="0" relativeHeight="251664384" behindDoc="0" locked="0" layoutInCell="1" allowOverlap="1" wp14:anchorId="0AD259FF" wp14:editId="6312B92C">
                <wp:simplePos x="0" y="0"/>
                <wp:positionH relativeFrom="column">
                  <wp:posOffset>5715000</wp:posOffset>
                </wp:positionH>
                <wp:positionV relativeFrom="paragraph">
                  <wp:posOffset>7210425</wp:posOffset>
                </wp:positionV>
                <wp:extent cx="457200" cy="342900"/>
                <wp:effectExtent l="0" t="0" r="0" b="12700"/>
                <wp:wrapThrough wrapText="bothSides">
                  <wp:wrapPolygon edited="0">
                    <wp:start x="0" y="0"/>
                    <wp:lineTo x="0" y="20800"/>
                    <wp:lineTo x="20400" y="20800"/>
                    <wp:lineTo x="20400" y="0"/>
                    <wp:lineTo x="0" y="0"/>
                  </wp:wrapPolygon>
                </wp:wrapThrough>
                <wp:docPr id="4" name="Rectangle 4"/>
                <wp:cNvGraphicFramePr/>
                <a:graphic xmlns:a="http://schemas.openxmlformats.org/drawingml/2006/main">
                  <a:graphicData uri="http://schemas.microsoft.com/office/word/2010/wordprocessingShape">
                    <wps:wsp>
                      <wps:cNvSpPr/>
                      <wps:spPr>
                        <a:xfrm>
                          <a:off x="0" y="0"/>
                          <a:ext cx="457200" cy="342900"/>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id="Rectangle 4" o:spid="_x0000_s1026" style="position:absolute;margin-left:450pt;margin-top:567.75pt;width:36pt;height:2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" fillcolor="white [3212]" stroked="f" strokeweight=".5pt">
                <w10:wrap type="through"/>
              </v:rect>
            </w:pict>
          </mc:Fallback>
        </mc:AlternateContent>
      </w:r>
      <w:r w:rsidR="00640665" w:rsidRPr="00E36DE6">
        <w:br w:type="page"/>
      </w:r>
    </w:p>
    <w:p w14:paraId="4D24B57A" w14:textId="77777777" w:rsidR="00F52595" w:rsidRPr="00E36DE6" w:rsidRDefault="00F52595" w:rsidP="00B144E5">
      <w:pPr>
        <w:pStyle w:val="Heading1"/>
        <w:numPr>
          <w:ilvl w:val="0"/>
          <w:numId w:val="0"/>
        </w:numPr>
        <w:spacing w:before="0" w:after="0" w:line="240" w:lineRule="auto"/>
        <w:rPr>
          <w:color w:val="auto"/>
        </w:rPr>
        <w:sectPr w:rsidR="00F52595" w:rsidRPr="00E36DE6">
          <w:footerReference w:type="even" r:id="rId13"/>
          <w:footerReference w:type="default" r:id="rId14"/>
          <w:pgSz w:w="12240" w:h="15840"/>
          <w:pgMar w:top="1440" w:right="1440" w:bottom="1440" w:left="1440" w:header="720" w:footer="720" w:gutter="0"/>
          <w:cols w:space="720"/>
        </w:sectPr>
      </w:pPr>
    </w:p>
    <w:p w14:paraId="68741317" w14:textId="766D1E82" w:rsidR="008627CC" w:rsidRPr="00E36DE6" w:rsidRDefault="003260E9" w:rsidP="00B144E5">
      <w:pPr>
        <w:pStyle w:val="Heading1"/>
        <w:numPr>
          <w:ilvl w:val="0"/>
          <w:numId w:val="0"/>
        </w:numPr>
        <w:spacing w:before="0" w:after="0" w:line="240" w:lineRule="auto"/>
        <w:rPr>
          <w:color w:val="auto"/>
        </w:rPr>
      </w:pPr>
      <w:bookmarkStart w:id="2" w:name="_Toc518035002"/>
      <w:r w:rsidRPr="00E36DE6">
        <w:rPr>
          <w:color w:val="auto"/>
        </w:rPr>
        <w:lastRenderedPageBreak/>
        <w:t>Executive Summary</w:t>
      </w:r>
      <w:bookmarkEnd w:id="2"/>
    </w:p>
    <w:p w14:paraId="258D1C7E" w14:textId="77777777" w:rsidR="00E844EA" w:rsidRPr="00E36DE6" w:rsidRDefault="00E844EA" w:rsidP="008806DE">
      <w:pPr>
        <w:spacing w:after="0" w:line="240" w:lineRule="auto"/>
      </w:pPr>
    </w:p>
    <w:p w14:paraId="1BC88814" w14:textId="77777777" w:rsidR="004A2590" w:rsidRPr="00474B25" w:rsidRDefault="004A2590" w:rsidP="004A2590">
      <w:r w:rsidRPr="00474B25">
        <w:t xml:space="preserve">Project Drawdown defines the </w:t>
      </w:r>
      <w:r w:rsidRPr="00474B25">
        <w:rPr>
          <w:i/>
        </w:rPr>
        <w:t xml:space="preserve">airplanes </w:t>
      </w:r>
      <w:r w:rsidRPr="00474B25">
        <w:t>solution as: the</w:t>
      </w:r>
      <w:r w:rsidRPr="00474B25">
        <w:rPr>
          <w:rFonts w:eastAsia="Times New Roman"/>
          <w:color w:val="000000"/>
          <w:shd w:val="clear" w:color="auto" w:fill="FFFFFF"/>
        </w:rPr>
        <w:t xml:space="preserve"> </w:t>
      </w:r>
      <w:r w:rsidRPr="00474B25">
        <w:rPr>
          <w:rFonts w:eastAsia="Times New Roman" w:cs="Times New Roman"/>
          <w:color w:val="000000"/>
          <w:shd w:val="clear" w:color="auto" w:fill="FFFFFF"/>
        </w:rPr>
        <w:t>increased use of technologies to reduce aircraft fuel burn</w:t>
      </w:r>
      <w:r w:rsidRPr="00474B25">
        <w:t>. This solution replaces conventional aircraft with existing global fleet-wide fuel efficiency.</w:t>
      </w:r>
    </w:p>
    <w:p w14:paraId="19C79554" w14:textId="6E320B39" w:rsidR="004A2590" w:rsidRDefault="004A2590" w:rsidP="004A2590">
      <w:pPr>
        <w:spacing w:after="120"/>
      </w:pPr>
      <w:r w:rsidRPr="00D8584C">
        <w:t>Air travel i</w:t>
      </w:r>
      <w:r>
        <w:t>s estimated to cause approximately 2.42 percent</w:t>
      </w:r>
      <w:r w:rsidRPr="00D8584C">
        <w:t xml:space="preserve"> of manmade </w:t>
      </w:r>
      <w:r>
        <w:t>carbon dioxide</w:t>
      </w:r>
      <w:r w:rsidRPr="00D8584C">
        <w:t xml:space="preserve"> emissions in the world</w:t>
      </w:r>
      <w:r>
        <w:t xml:space="preserve"> </w:t>
      </w:r>
      <w:r w:rsidRPr="00555462">
        <w:t>(BDL, 2014)</w:t>
      </w:r>
      <w:r>
        <w:t>.</w:t>
      </w:r>
      <w:r w:rsidRPr="00D8584C">
        <w:t xml:space="preserve"> However, its expansio</w:t>
      </w:r>
      <w:r>
        <w:t>n is causing increasing alarm</w:t>
      </w:r>
      <w:r w:rsidRPr="00D8584C">
        <w:t>.</w:t>
      </w:r>
      <w:r>
        <w:t xml:space="preserve"> Airplane fuel efficiency efforts aim to reduce fuel use per passenger-kilometer of air travel. Though freight-only aircraft fuel efficiency is not analyzed here, part of the impact on air freight fuel use is accounted for in the large fraction of total air freight that is carried </w:t>
      </w:r>
      <w:r w:rsidRPr="00EE1178">
        <w:t>in the belly of passenger aircraft</w:t>
      </w:r>
      <w:r>
        <w:t>.</w:t>
      </w:r>
      <w:r w:rsidRPr="00EE1178">
        <w:rPr>
          <w:rStyle w:val="FootnoteReference"/>
        </w:rPr>
        <w:footnoteReference w:id="1"/>
      </w:r>
      <w:r w:rsidRPr="00EE1178">
        <w:t xml:space="preserve"> </w:t>
      </w:r>
    </w:p>
    <w:p w14:paraId="18B865E6" w14:textId="77777777" w:rsidR="004A2590" w:rsidRDefault="004A2590" w:rsidP="004A2590">
      <w:pPr>
        <w:spacing w:after="120"/>
      </w:pPr>
      <w:r w:rsidRPr="00EE1178">
        <w:t xml:space="preserve">As </w:t>
      </w:r>
      <w:r>
        <w:t>there are numerous</w:t>
      </w:r>
      <w:r w:rsidRPr="00EE1178">
        <w:t xml:space="preserve"> technologies and operational approaches for reducing airplane fuel use, only the most impactful </w:t>
      </w:r>
      <w:r>
        <w:t>technologies in use</w:t>
      </w:r>
      <w:r w:rsidRPr="00EE1178">
        <w:t xml:space="preserve"> today to improve fuel efficiency </w:t>
      </w:r>
      <w:r>
        <w:t>were included in this study</w:t>
      </w:r>
      <w:r w:rsidRPr="00EE1178">
        <w:t xml:space="preserve">. </w:t>
      </w:r>
      <w:r>
        <w:t>Therefore, well-p</w:t>
      </w:r>
      <w:r w:rsidRPr="00EE1178">
        <w:t>ublicized but non-commercial technologies such as aviation biofuels</w:t>
      </w:r>
      <w:r>
        <w:t xml:space="preserve"> were excluded</w:t>
      </w:r>
      <w:r w:rsidRPr="00EE1178">
        <w:t>.</w:t>
      </w:r>
    </w:p>
    <w:p w14:paraId="7529ECBD" w14:textId="77777777" w:rsidR="004A2590" w:rsidRPr="008E5D41" w:rsidRDefault="004A2590">
      <w:pPr>
        <w:pPrChange w:id="3" w:author="Furness" w:date="2018-06-26T16:52:00Z">
          <w:pPr>
            <w:spacing w:after="120"/>
            <w:outlineLvl w:val="0"/>
          </w:pPr>
        </w:pPrChange>
      </w:pPr>
      <w:r w:rsidRPr="008E5D41">
        <w:t>Methodology</w:t>
      </w:r>
    </w:p>
    <w:p w14:paraId="646BF3BD" w14:textId="7283B1FA" w:rsidR="004A2590" w:rsidRDefault="004A2590" w:rsidP="004A2590">
      <w:pPr>
        <w:spacing w:after="120"/>
      </w:pPr>
      <w:r>
        <w:t>This analysis includes the newest, most fuel-efficient aircraft (called “</w:t>
      </w:r>
      <w:r w:rsidRPr="00552EB8">
        <w:t>intermediate</w:t>
      </w:r>
      <w:r>
        <w:t xml:space="preserve"> generation”),</w:t>
      </w:r>
      <w:r>
        <w:rPr>
          <w:rStyle w:val="FootnoteReference"/>
        </w:rPr>
        <w:footnoteReference w:id="2"/>
      </w:r>
      <w:r>
        <w:t xml:space="preserve"> as well as the use of fuel efficiency retrofits to existing aircraft. Intermediate generation aircraft are expected to be 15-20 percent more fuel-efficient than earlier models, in part as a result of more fuel-efficient engines, new wingtip devices,</w:t>
      </w:r>
      <w:r>
        <w:rPr>
          <w:rStyle w:val="FootnoteReference"/>
        </w:rPr>
        <w:footnoteReference w:id="3"/>
      </w:r>
      <w:r>
        <w:t xml:space="preserve"> and light weighting approaches. Research suggests that the combination of these three technologies in a </w:t>
      </w:r>
      <w:r w:rsidRPr="00552EB8">
        <w:t>retrofit</w:t>
      </w:r>
      <w:r>
        <w:t xml:space="preserve"> would amount to efficiency improvements comparable to a newer aircraft model. In this study, new and retrofitted aircraft are compared to conventional aircraft with the existing global fleet-wide fuel efficiency.</w:t>
      </w:r>
    </w:p>
    <w:p w14:paraId="1C7274DA" w14:textId="08C64909" w:rsidR="004A2590" w:rsidRPr="008E5D41" w:rsidRDefault="007937B1" w:rsidP="004A2590">
      <w:pPr>
        <w:spacing w:after="120"/>
        <w:rPr>
          <w:i/>
        </w:rPr>
      </w:pPr>
      <w:r>
        <w:rPr>
          <w:i/>
        </w:rPr>
        <w:t>Total Addressable Market</w:t>
      </w:r>
    </w:p>
    <w:p w14:paraId="6DF984D7" w14:textId="1744FB09" w:rsidR="004A2590" w:rsidRDefault="004A2590" w:rsidP="004A2590">
      <w:pPr>
        <w:spacing w:after="120"/>
      </w:pPr>
      <w:r w:rsidRPr="00D8584C">
        <w:t xml:space="preserve">The </w:t>
      </w:r>
      <w:r>
        <w:t>t</w:t>
      </w:r>
      <w:r w:rsidRPr="00D8584C">
        <w:t xml:space="preserve">otal </w:t>
      </w:r>
      <w:r>
        <w:t>a</w:t>
      </w:r>
      <w:r w:rsidRPr="00D8584C">
        <w:t xml:space="preserve">ddressable </w:t>
      </w:r>
      <w:r>
        <w:t>m</w:t>
      </w:r>
      <w:r w:rsidRPr="00D8584C">
        <w:t xml:space="preserve">arket </w:t>
      </w:r>
      <w:r>
        <w:t xml:space="preserve">for </w:t>
      </w:r>
      <w:r w:rsidRPr="008E5D41">
        <w:rPr>
          <w:i/>
        </w:rPr>
        <w:t>airplanes</w:t>
      </w:r>
      <w:r>
        <w:t xml:space="preserve"> </w:t>
      </w:r>
      <w:r w:rsidRPr="00D8584C">
        <w:t xml:space="preserve">is </w:t>
      </w:r>
      <w:r>
        <w:t xml:space="preserve">measured in terms of total interurban passenger travel by air, projected for every year of analysis (2020-2050), in </w:t>
      </w:r>
      <w:r w:rsidRPr="00D8584C">
        <w:t>billion passenger</w:t>
      </w:r>
      <w:r>
        <w:t>-</w:t>
      </w:r>
      <w:r w:rsidRPr="00D8584C">
        <w:t xml:space="preserve">kilometers. </w:t>
      </w:r>
      <w:r>
        <w:t>Current adoption</w:t>
      </w:r>
      <w:r w:rsidR="009A355A">
        <w:rPr>
          <w:rStyle w:val="FootnoteReference"/>
        </w:rPr>
        <w:footnoteReference w:id="4"/>
      </w:r>
      <w:r w:rsidR="009A355A">
        <w:t xml:space="preserve"> </w:t>
      </w:r>
      <w:r>
        <w:t>was taken as the total passenger-kilometers provided by existing intermediate generation aircraft, in the single-aisle and twin-aisle categories.</w:t>
      </w:r>
    </w:p>
    <w:p w14:paraId="186A2E69" w14:textId="07CD6DAC" w:rsidR="004A2590" w:rsidRDefault="004A2590" w:rsidP="004A2590">
      <w:pPr>
        <w:spacing w:after="120"/>
      </w:pPr>
      <w:r>
        <w:t>Projected adoption of fuel-efficient aircraft was based on the expected production of intermediate generation aircraft, according to published delivery rates of major suppliers.</w:t>
      </w:r>
      <w:r w:rsidR="009A355A">
        <w:rPr>
          <w:rStyle w:val="FootnoteReference"/>
        </w:rPr>
        <w:footnoteReference w:id="5"/>
      </w:r>
      <w:r w:rsidR="009A355A">
        <w:t xml:space="preserve"> </w:t>
      </w:r>
      <w:r>
        <w:t xml:space="preserve">Delivery rates were assumed fixed for each aircraft type. </w:t>
      </w:r>
    </w:p>
    <w:p w14:paraId="3C8320D3" w14:textId="39EC96D7" w:rsidR="009A355A" w:rsidRDefault="004A2590" w:rsidP="004A2590">
      <w:pPr>
        <w:spacing w:after="120"/>
        <w:rPr>
          <w:i/>
        </w:rPr>
      </w:pPr>
      <w:r>
        <w:rPr>
          <w:i/>
        </w:rPr>
        <w:t>Adoption Scenarios</w:t>
      </w:r>
    </w:p>
    <w:p w14:paraId="0D8F1EB7" w14:textId="77777777" w:rsidR="004A2590" w:rsidRDefault="004A2590" w:rsidP="004A2590">
      <w:pPr>
        <w:spacing w:after="120"/>
      </w:pPr>
      <w:r w:rsidRPr="008E5D41">
        <w:rPr>
          <w:rFonts w:eastAsia="Times New Roman" w:cs="Arial"/>
          <w:color w:val="222222"/>
          <w:shd w:val="clear" w:color="auto" w:fill="FFFFFF"/>
        </w:rPr>
        <w:t xml:space="preserve">Impacts of increased adoption of </w:t>
      </w:r>
      <w:r>
        <w:rPr>
          <w:rFonts w:eastAsia="Times New Roman" w:cs="Arial"/>
          <w:i/>
          <w:color w:val="222222"/>
          <w:shd w:val="clear" w:color="auto" w:fill="FFFFFF"/>
        </w:rPr>
        <w:t>airplanes</w:t>
      </w:r>
      <w:r w:rsidRPr="008E5D41">
        <w:rPr>
          <w:rFonts w:eastAsia="Times New Roman" w:cs="Arial"/>
          <w:i/>
          <w:color w:val="222222"/>
          <w:shd w:val="clear" w:color="auto" w:fill="FFFFFF"/>
        </w:rPr>
        <w:t xml:space="preserve"> </w:t>
      </w:r>
      <w:r w:rsidRPr="008E5D41">
        <w:rPr>
          <w:rFonts w:eastAsia="Times New Roman" w:cs="Arial"/>
          <w:color w:val="222222"/>
          <w:shd w:val="clear" w:color="auto" w:fill="FFFFFF"/>
        </w:rPr>
        <w:t>from 2020-2050 were generated based on three growth scenarios, which were assessed in comparison to a </w:t>
      </w:r>
      <w:r w:rsidRPr="008E5D41">
        <w:rPr>
          <w:rFonts w:eastAsia="Times New Roman" w:cs="Times New Roman"/>
          <w:i/>
          <w:iCs/>
          <w:color w:val="000000"/>
          <w:shd w:val="clear" w:color="auto" w:fill="FFFFFF"/>
        </w:rPr>
        <w:t>Reference </w:t>
      </w:r>
      <w:r w:rsidRPr="008E5D41">
        <w:rPr>
          <w:rFonts w:eastAsia="Times New Roman" w:cs="Arial"/>
          <w:color w:val="222222"/>
          <w:shd w:val="clear" w:color="auto" w:fill="FFFFFF"/>
        </w:rPr>
        <w:t xml:space="preserve">Scenario </w:t>
      </w:r>
      <w:r>
        <w:t>where the existing fraction of higher-efficiency aircraft remains constant.</w:t>
      </w:r>
    </w:p>
    <w:p w14:paraId="469A00B6" w14:textId="77777777" w:rsidR="004A2590" w:rsidRPr="001C394B" w:rsidRDefault="004A2590" w:rsidP="004A2590">
      <w:pPr>
        <w:pStyle w:val="ListParagraph"/>
        <w:numPr>
          <w:ilvl w:val="0"/>
          <w:numId w:val="17"/>
        </w:numPr>
        <w:spacing w:after="120" w:line="240" w:lineRule="auto"/>
        <w:rPr>
          <w:highlight w:val="yellow"/>
          <w:rPrChange w:id="4" w:author="Furness" w:date="2018-06-28T11:01:00Z">
            <w:rPr/>
          </w:rPrChange>
        </w:rPr>
      </w:pPr>
      <w:r w:rsidRPr="001C394B">
        <w:rPr>
          <w:i/>
          <w:highlight w:val="yellow"/>
          <w:rPrChange w:id="5" w:author="Furness" w:date="2018-06-28T11:01:00Z">
            <w:rPr>
              <w:i/>
            </w:rPr>
          </w:rPrChange>
        </w:rPr>
        <w:lastRenderedPageBreak/>
        <w:t>Plausible</w:t>
      </w:r>
      <w:r w:rsidRPr="001C394B">
        <w:rPr>
          <w:highlight w:val="yellow"/>
          <w:rPrChange w:id="6" w:author="Furness" w:date="2018-06-28T11:01:00Z">
            <w:rPr/>
          </w:rPrChange>
        </w:rPr>
        <w:t xml:space="preserve"> Scenario: Fuel burn is improved by 15 percent, Boeing and Airbus supply aircraft at their published rates, and aircraft older than 24 years are retired.</w:t>
      </w:r>
    </w:p>
    <w:p w14:paraId="1D1A22BB" w14:textId="3B130F7E" w:rsidR="004A2590" w:rsidRPr="001C394B" w:rsidRDefault="004A2590" w:rsidP="004A2590">
      <w:pPr>
        <w:pStyle w:val="ListParagraph"/>
        <w:numPr>
          <w:ilvl w:val="0"/>
          <w:numId w:val="17"/>
        </w:numPr>
        <w:spacing w:after="120" w:line="240" w:lineRule="auto"/>
        <w:rPr>
          <w:highlight w:val="yellow"/>
          <w:rPrChange w:id="7" w:author="Furness" w:date="2018-06-28T11:01:00Z">
            <w:rPr/>
          </w:rPrChange>
        </w:rPr>
      </w:pPr>
      <w:r w:rsidRPr="001C394B">
        <w:rPr>
          <w:i/>
          <w:highlight w:val="yellow"/>
          <w:rPrChange w:id="8" w:author="Furness" w:date="2018-06-28T11:01:00Z">
            <w:rPr>
              <w:i/>
            </w:rPr>
          </w:rPrChange>
        </w:rPr>
        <w:t>Drawdown</w:t>
      </w:r>
      <w:r w:rsidRPr="001C394B">
        <w:rPr>
          <w:highlight w:val="yellow"/>
          <w:rPrChange w:id="9" w:author="Furness" w:date="2018-06-28T11:01:00Z">
            <w:rPr/>
          </w:rPrChange>
        </w:rPr>
        <w:t xml:space="preserve"> Scenario: Aircraft delivery rates and retirement remain the same as in the </w:t>
      </w:r>
      <w:r w:rsidRPr="001C394B">
        <w:rPr>
          <w:i/>
          <w:highlight w:val="yellow"/>
          <w:rPrChange w:id="10" w:author="Furness" w:date="2018-06-28T11:01:00Z">
            <w:rPr>
              <w:i/>
            </w:rPr>
          </w:rPrChange>
        </w:rPr>
        <w:t>Plausible</w:t>
      </w:r>
      <w:r w:rsidRPr="001C394B">
        <w:rPr>
          <w:highlight w:val="yellow"/>
          <w:rPrChange w:id="11" w:author="Furness" w:date="2018-06-28T11:01:00Z">
            <w:rPr/>
          </w:rPrChange>
        </w:rPr>
        <w:t xml:space="preserve"> Scenario. However, a third supplier is included that produces new, comparable single-aisle aircraft by 2025 and twin-aisle aircraft by 2035.</w:t>
      </w:r>
      <w:r w:rsidR="009A355A" w:rsidRPr="001C394B">
        <w:rPr>
          <w:rStyle w:val="FootnoteReference"/>
          <w:highlight w:val="yellow"/>
          <w:rPrChange w:id="12" w:author="Furness" w:date="2018-06-28T11:01:00Z">
            <w:rPr>
              <w:rStyle w:val="FootnoteReference"/>
            </w:rPr>
          </w:rPrChange>
        </w:rPr>
        <w:footnoteReference w:id="6"/>
      </w:r>
      <w:r w:rsidR="009A355A" w:rsidRPr="001C394B">
        <w:rPr>
          <w:highlight w:val="yellow"/>
          <w:rPrChange w:id="13" w:author="Furness" w:date="2018-06-28T11:01:00Z">
            <w:rPr/>
          </w:rPrChange>
        </w:rPr>
        <w:t xml:space="preserve"> </w:t>
      </w:r>
      <w:r w:rsidRPr="001C394B">
        <w:rPr>
          <w:highlight w:val="yellow"/>
          <w:rPrChange w:id="14" w:author="Furness" w:date="2018-06-28T11:01:00Z">
            <w:rPr/>
          </w:rPrChange>
        </w:rPr>
        <w:t>Additionally, fifty aircraft are retrofitted annually.</w:t>
      </w:r>
    </w:p>
    <w:p w14:paraId="0EB326E5" w14:textId="77777777" w:rsidR="004A2590" w:rsidRPr="001C394B" w:rsidRDefault="004A2590" w:rsidP="004A2590">
      <w:pPr>
        <w:pStyle w:val="ListParagraph"/>
        <w:numPr>
          <w:ilvl w:val="0"/>
          <w:numId w:val="17"/>
        </w:numPr>
        <w:spacing w:after="120" w:line="240" w:lineRule="auto"/>
        <w:rPr>
          <w:highlight w:val="yellow"/>
          <w:rPrChange w:id="15" w:author="Furness" w:date="2018-06-28T11:01:00Z">
            <w:rPr/>
          </w:rPrChange>
        </w:rPr>
      </w:pPr>
      <w:r w:rsidRPr="001C394B">
        <w:rPr>
          <w:i/>
          <w:highlight w:val="yellow"/>
          <w:rPrChange w:id="16" w:author="Furness" w:date="2018-06-28T11:01:00Z">
            <w:rPr>
              <w:i/>
            </w:rPr>
          </w:rPrChange>
        </w:rPr>
        <w:t>Optimum</w:t>
      </w:r>
      <w:r w:rsidRPr="001C394B">
        <w:rPr>
          <w:highlight w:val="yellow"/>
          <w:rPrChange w:id="17" w:author="Furness" w:date="2018-06-28T11:01:00Z">
            <w:rPr/>
          </w:rPrChange>
        </w:rPr>
        <w:t xml:space="preserve"> Scenario: This scenario differs from the </w:t>
      </w:r>
      <w:r w:rsidRPr="001C394B">
        <w:rPr>
          <w:i/>
          <w:highlight w:val="yellow"/>
          <w:rPrChange w:id="18" w:author="Furness" w:date="2018-06-28T11:01:00Z">
            <w:rPr>
              <w:i/>
            </w:rPr>
          </w:rPrChange>
        </w:rPr>
        <w:t>Drawdown</w:t>
      </w:r>
      <w:r w:rsidRPr="001C394B">
        <w:rPr>
          <w:highlight w:val="yellow"/>
          <w:rPrChange w:id="19" w:author="Furness" w:date="2018-06-28T11:01:00Z">
            <w:rPr/>
          </w:rPrChange>
        </w:rPr>
        <w:t xml:space="preserve"> Scenario in only two key ways: 1) efficient aircraft are assumed to take more passengers (a higher load factor of 90 percent, compared to 80 percent in other scenarios); 2) fuel burn is reduced by 18.3 percent. Everything else remains the same as in the </w:t>
      </w:r>
      <w:r w:rsidRPr="001C394B">
        <w:rPr>
          <w:i/>
          <w:highlight w:val="yellow"/>
          <w:rPrChange w:id="20" w:author="Furness" w:date="2018-06-28T11:01:00Z">
            <w:rPr>
              <w:i/>
            </w:rPr>
          </w:rPrChange>
        </w:rPr>
        <w:t>Drawdown</w:t>
      </w:r>
      <w:r w:rsidRPr="001C394B">
        <w:rPr>
          <w:highlight w:val="yellow"/>
          <w:rPrChange w:id="21" w:author="Furness" w:date="2018-06-28T11:01:00Z">
            <w:rPr/>
          </w:rPrChange>
        </w:rPr>
        <w:t xml:space="preserve"> Scenario, including the existence of an additional supplier.</w:t>
      </w:r>
    </w:p>
    <w:p w14:paraId="09E7D332" w14:textId="77777777" w:rsidR="004A2590" w:rsidRDefault="004A2590" w:rsidP="004A2590">
      <w:pPr>
        <w:spacing w:after="120"/>
      </w:pPr>
      <w:r>
        <w:rPr>
          <w:i/>
        </w:rPr>
        <w:t>Emissions Model</w:t>
      </w:r>
    </w:p>
    <w:p w14:paraId="1D9DDAE4" w14:textId="77777777" w:rsidR="004A2590" w:rsidRDefault="004A2590" w:rsidP="004A2590">
      <w:pPr>
        <w:spacing w:after="120"/>
      </w:pPr>
      <w:r>
        <w:t xml:space="preserve">Emissions for each scenario were estimated using the fuel emissions factor taken from the </w:t>
      </w:r>
      <w:r w:rsidRPr="00C12E44">
        <w:t>Intergovernmental Panel on Climate Change</w:t>
      </w:r>
      <w:r>
        <w:t xml:space="preserve"> (IPCC) guidelines, and applied to fuel consumption data from the </w:t>
      </w:r>
      <w:r w:rsidRPr="00C12E44">
        <w:t>International Council on Clean Transport</w:t>
      </w:r>
      <w:r>
        <w:t xml:space="preserve"> (ICCT). </w:t>
      </w:r>
    </w:p>
    <w:p w14:paraId="4BE3195F" w14:textId="77777777" w:rsidR="004A2590" w:rsidRDefault="004A2590" w:rsidP="004A2590">
      <w:pPr>
        <w:spacing w:after="120"/>
        <w:rPr>
          <w:i/>
        </w:rPr>
      </w:pPr>
      <w:r>
        <w:rPr>
          <w:i/>
        </w:rPr>
        <w:t>Financial Model</w:t>
      </w:r>
    </w:p>
    <w:p w14:paraId="6251225C" w14:textId="0A7DA985" w:rsidR="004A2590" w:rsidRDefault="004A2590" w:rsidP="004A2590">
      <w:pPr>
        <w:spacing w:after="120"/>
      </w:pPr>
      <w:r>
        <w:t>Costs of adopting the intermediate generation aircraft are reported as the additional cost compared to adopting aircraft with average fleet efficiency. For each intermediate generation aircraft, an equivalent conventional aircraft was priced and the price difference was derived.</w:t>
      </w:r>
      <w:r w:rsidR="009A355A">
        <w:rPr>
          <w:rStyle w:val="FootnoteReference"/>
        </w:rPr>
        <w:footnoteReference w:id="7"/>
      </w:r>
      <w:r w:rsidR="009A355A">
        <w:t xml:space="preserve"> </w:t>
      </w:r>
      <w:r>
        <w:t>The average difference for single-aisle aircraft was around US$11 million,</w:t>
      </w:r>
      <w:r w:rsidR="009A355A">
        <w:rPr>
          <w:rStyle w:val="FootnoteReference"/>
        </w:rPr>
        <w:footnoteReference w:id="8"/>
      </w:r>
      <w:r w:rsidR="009A355A">
        <w:t xml:space="preserve"> </w:t>
      </w:r>
      <w:r>
        <w:t>and that of twin-aisle was US$40 million.</w:t>
      </w:r>
      <w:r w:rsidR="009A355A">
        <w:rPr>
          <w:rStyle w:val="FootnoteReference"/>
        </w:rPr>
        <w:footnoteReference w:id="9"/>
      </w:r>
      <w:r w:rsidR="009A355A">
        <w:t xml:space="preserve"> </w:t>
      </w:r>
      <w:r>
        <w:t xml:space="preserve">Operating costs, which included </w:t>
      </w:r>
      <w:r w:rsidR="001C394B">
        <w:t xml:space="preserve">only </w:t>
      </w:r>
      <w:r>
        <w:t>fuel costs</w:t>
      </w:r>
      <w:r w:rsidR="001C394B">
        <w:t xml:space="preserve"> (other costs were assumed equal in conventional and solution aircraft)</w:t>
      </w:r>
      <w:r>
        <w:t xml:space="preserve">, were derived using historical data from the </w:t>
      </w:r>
      <w:r w:rsidRPr="00C12E44">
        <w:t xml:space="preserve">International Energy Agency </w:t>
      </w:r>
      <w:r>
        <w:t>(IEA).</w:t>
      </w:r>
      <w:r w:rsidR="009A355A">
        <w:rPr>
          <w:rStyle w:val="FootnoteReference"/>
        </w:rPr>
        <w:footnoteReference w:id="10"/>
      </w:r>
      <w:r w:rsidR="009A355A">
        <w:t xml:space="preserve"> </w:t>
      </w:r>
      <w:r>
        <w:t>The solution’s operating costs were reduced by the efficiency improvements noted above.</w:t>
      </w:r>
    </w:p>
    <w:p w14:paraId="5D9FFCE3" w14:textId="0D0D183F" w:rsidR="009A355A" w:rsidRDefault="004A2590" w:rsidP="004A2590">
      <w:pPr>
        <w:spacing w:after="120"/>
        <w:rPr>
          <w:i/>
        </w:rPr>
      </w:pPr>
      <w:r>
        <w:rPr>
          <w:i/>
        </w:rPr>
        <w:t>Integration</w:t>
      </w:r>
    </w:p>
    <w:p w14:paraId="5DB565A8" w14:textId="77777777" w:rsidR="004A2590" w:rsidRPr="003436CB" w:rsidRDefault="004A2590" w:rsidP="004A2590">
      <w:pPr>
        <w:spacing w:after="120"/>
      </w:pPr>
      <w:r>
        <w:t>To prevent double-counting, steps were taken to ensure that the total travel demand of all non-urban passenger Transport Sector solutions remained below the projected total non-urban travel demand.</w:t>
      </w:r>
    </w:p>
    <w:p w14:paraId="1309CC07" w14:textId="77777777" w:rsidR="004A2590" w:rsidRPr="008E5D41" w:rsidRDefault="004A2590">
      <w:pPr>
        <w:pPrChange w:id="22" w:author="Furness" w:date="2018-06-26T16:53:00Z">
          <w:pPr>
            <w:spacing w:after="120"/>
            <w:outlineLvl w:val="0"/>
          </w:pPr>
        </w:pPrChange>
      </w:pPr>
      <w:r w:rsidRPr="008E5D41">
        <w:t>Results</w:t>
      </w:r>
    </w:p>
    <w:p w14:paraId="79E4F4E4" w14:textId="77777777" w:rsidR="004A2590" w:rsidRDefault="004A2590" w:rsidP="004A2590">
      <w:pPr>
        <w:spacing w:after="120"/>
      </w:pPr>
      <w:r w:rsidRPr="007937B1">
        <w:rPr>
          <w:color w:val="FF0000"/>
          <w:rPrChange w:id="23" w:author="Furness" w:date="2018-06-26T16:54:00Z">
            <w:rPr/>
          </w:rPrChange>
        </w:rPr>
        <w:t xml:space="preserve">In the </w:t>
      </w:r>
      <w:r w:rsidRPr="007937B1">
        <w:rPr>
          <w:i/>
          <w:color w:val="FF0000"/>
          <w:rPrChange w:id="24" w:author="Furness" w:date="2018-06-26T16:54:00Z">
            <w:rPr>
              <w:i/>
            </w:rPr>
          </w:rPrChange>
        </w:rPr>
        <w:t xml:space="preserve">Plausible </w:t>
      </w:r>
      <w:r w:rsidRPr="007937B1">
        <w:rPr>
          <w:color w:val="FF0000"/>
          <w:rPrChange w:id="25" w:author="Furness" w:date="2018-06-26T16:54:00Z">
            <w:rPr/>
          </w:rPrChange>
        </w:rPr>
        <w:t xml:space="preserve">Scenario, a potential reduction of 5.05 gigatons of carbon dioxide-equivalent greenhouse gas was found from 2020-2050, which corresponds to a 63 percent adoption rate by 2050. Net costs over that time would be US$662 billion above the conventional approach. Efficiency improvements are estimated to bring operating savings of US$3.2 trillion, however. For the </w:t>
      </w:r>
      <w:r w:rsidRPr="007937B1">
        <w:rPr>
          <w:i/>
          <w:color w:val="FF0000"/>
          <w:rPrChange w:id="26" w:author="Furness" w:date="2018-06-26T16:54:00Z">
            <w:rPr>
              <w:i/>
            </w:rPr>
          </w:rPrChange>
        </w:rPr>
        <w:t>Drawdown</w:t>
      </w:r>
      <w:r w:rsidRPr="007937B1">
        <w:rPr>
          <w:color w:val="FF0000"/>
          <w:rPrChange w:id="27" w:author="Furness" w:date="2018-06-26T16:54:00Z">
            <w:rPr/>
          </w:rPrChange>
        </w:rPr>
        <w:t xml:space="preserve"> Scenario, the emissions avoided amounted to 5.2 gigatons with 80 percent adoption; the </w:t>
      </w:r>
      <w:r w:rsidRPr="007937B1">
        <w:rPr>
          <w:i/>
          <w:color w:val="FF0000"/>
          <w:rPrChange w:id="28" w:author="Furness" w:date="2018-06-26T16:54:00Z">
            <w:rPr>
              <w:i/>
            </w:rPr>
          </w:rPrChange>
        </w:rPr>
        <w:t>Optimum</w:t>
      </w:r>
      <w:r w:rsidRPr="007937B1">
        <w:rPr>
          <w:color w:val="FF0000"/>
          <w:rPrChange w:id="29" w:author="Furness" w:date="2018-06-26T16:54:00Z">
            <w:rPr/>
          </w:rPrChange>
        </w:rPr>
        <w:t xml:space="preserve"> Scenario would result in 6.5 gigatons of emissions reduced.</w:t>
      </w:r>
    </w:p>
    <w:p w14:paraId="5F93D28D" w14:textId="77777777" w:rsidR="004A2590" w:rsidRPr="008E5D41" w:rsidRDefault="004A2590">
      <w:pPr>
        <w:pPrChange w:id="30" w:author="Furness" w:date="2018-06-26T16:53:00Z">
          <w:pPr>
            <w:spacing w:after="120"/>
            <w:outlineLvl w:val="0"/>
          </w:pPr>
        </w:pPrChange>
      </w:pPr>
      <w:r w:rsidRPr="008E5D41">
        <w:lastRenderedPageBreak/>
        <w:t>Discussion</w:t>
      </w:r>
    </w:p>
    <w:p w14:paraId="45015180" w14:textId="77777777" w:rsidR="004A2590" w:rsidRDefault="004A2590" w:rsidP="004A2590">
      <w:pPr>
        <w:spacing w:after="120"/>
      </w:pPr>
      <w:r>
        <w:t xml:space="preserve">The use of more efficient aircraft is desirable for airlines in times of higher fuel prices. It would have direct bottom-line impacts, as fuel often represents a third of operating costs. For much of 2016, however, fuel prices were low, and there is no assurance that prices will return to their previous levels of almost three times higher. Nevertheless, Project Drawdown’s calculations indicate a large buffer in operating savings and marginal costs that make the investment in fuel-efficient aircraft financially viable for airlines at lower fuel prices. Using </w:t>
      </w:r>
      <w:r w:rsidRPr="007937B1">
        <w:rPr>
          <w:i/>
          <w:rPrChange w:id="31" w:author="Furness" w:date="2018-06-26T16:54:00Z">
            <w:rPr/>
          </w:rPrChange>
        </w:rPr>
        <w:t>Jet A</w:t>
      </w:r>
      <w:r>
        <w:t xml:space="preserve"> fuel prices of March, 2017, the operating savings are still high at US$1.2 trillion for the </w:t>
      </w:r>
      <w:r w:rsidRPr="00552EB8">
        <w:rPr>
          <w:i/>
        </w:rPr>
        <w:t>Plausible</w:t>
      </w:r>
      <w:r>
        <w:t xml:space="preserve"> Scenario. </w:t>
      </w:r>
    </w:p>
    <w:p w14:paraId="5EA07304" w14:textId="77777777" w:rsidR="004A2590" w:rsidRPr="008E5D41" w:rsidRDefault="004A2590" w:rsidP="004A2590">
      <w:pPr>
        <w:spacing w:after="120"/>
        <w:rPr>
          <w:i/>
        </w:rPr>
      </w:pPr>
      <w:r>
        <w:rPr>
          <w:i/>
        </w:rPr>
        <w:t>Limitations</w:t>
      </w:r>
    </w:p>
    <w:p w14:paraId="4C694049" w14:textId="4CDBE3AD" w:rsidR="004A2590" w:rsidRDefault="004A2590" w:rsidP="004A2590">
      <w:pPr>
        <w:spacing w:after="120"/>
      </w:pPr>
      <w:r>
        <w:t>There are limitations to this approach. For example, the potential of other technologies being implemented was excluded in this study.</w:t>
      </w:r>
      <w:r w:rsidR="009A355A">
        <w:rPr>
          <w:rStyle w:val="FootnoteReference"/>
        </w:rPr>
        <w:footnoteReference w:id="11"/>
      </w:r>
      <w:r w:rsidR="009A355A">
        <w:t xml:space="preserve"> </w:t>
      </w:r>
      <w:r>
        <w:t xml:space="preserve">Also, the </w:t>
      </w:r>
      <w:r w:rsidRPr="00552EB8">
        <w:rPr>
          <w:i/>
        </w:rPr>
        <w:t>Reference</w:t>
      </w:r>
      <w:r>
        <w:t xml:space="preserve"> Scenario conservatively assumes fixed fleet efficiency. These limiting assumptions were made to show the impact of existing technologies on the airline industry. The results indicate that airlines have a role to play in the planet reaching the point of drawdown.</w:t>
      </w:r>
    </w:p>
    <w:p w14:paraId="487DFC59" w14:textId="77777777" w:rsidR="009A355A" w:rsidRDefault="009A355A">
      <w:pPr>
        <w:rPr>
          <w:rFonts w:asciiTheme="majorHAnsi" w:eastAsiaTheme="majorEastAsia" w:hAnsiTheme="majorHAnsi" w:cstheme="majorBidi"/>
          <w:b/>
          <w:smallCaps/>
          <w:color w:val="000000" w:themeColor="text1"/>
          <w:sz w:val="36"/>
          <w:szCs w:val="36"/>
          <w:highlight w:val="lightGray"/>
        </w:rPr>
      </w:pPr>
      <w:r>
        <w:rPr>
          <w:bCs/>
          <w:highlight w:val="lightGray"/>
        </w:rPr>
        <w:br w:type="page"/>
      </w:r>
    </w:p>
    <w:p w14:paraId="6E54E548" w14:textId="147479C1" w:rsidR="008113FA" w:rsidRPr="00E36DE6" w:rsidRDefault="00E844EA" w:rsidP="008806DE">
      <w:pPr>
        <w:pStyle w:val="Heading1"/>
        <w:spacing w:before="0" w:after="0" w:line="240" w:lineRule="auto"/>
        <w:ind w:left="0"/>
        <w:rPr>
          <w:color w:val="auto"/>
        </w:rPr>
      </w:pPr>
      <w:bookmarkStart w:id="32" w:name="_Toc518035003"/>
      <w:bookmarkStart w:id="33" w:name="_Toc518035004"/>
      <w:bookmarkStart w:id="34" w:name="_Toc518035005"/>
      <w:bookmarkStart w:id="35" w:name="_Toc518035006"/>
      <w:bookmarkStart w:id="36" w:name="_Toc518035007"/>
      <w:bookmarkEnd w:id="32"/>
      <w:bookmarkEnd w:id="33"/>
      <w:bookmarkEnd w:id="34"/>
      <w:bookmarkEnd w:id="35"/>
      <w:r w:rsidRPr="00E36DE6">
        <w:rPr>
          <w:color w:val="auto"/>
        </w:rPr>
        <w:t>Literature Review</w:t>
      </w:r>
      <w:bookmarkEnd w:id="36"/>
    </w:p>
    <w:p w14:paraId="318AD8ED" w14:textId="77777777" w:rsidR="00E844EA" w:rsidRPr="00E36DE6" w:rsidRDefault="00E844EA" w:rsidP="00B144E5">
      <w:pPr>
        <w:spacing w:after="0"/>
        <w:rPr>
          <w:bCs/>
          <w:sz w:val="28"/>
          <w:szCs w:val="28"/>
        </w:rPr>
      </w:pPr>
    </w:p>
    <w:p w14:paraId="6C21E653" w14:textId="1EE06822" w:rsidR="006A4A08" w:rsidRPr="00E36DE6" w:rsidRDefault="00C1215C" w:rsidP="005609F9">
      <w:pPr>
        <w:pStyle w:val="Heading2"/>
        <w:spacing w:before="0" w:line="276" w:lineRule="auto"/>
        <w:ind w:left="0" w:firstLine="0"/>
        <w:rPr>
          <w:color w:val="auto"/>
        </w:rPr>
      </w:pPr>
      <w:bookmarkStart w:id="37" w:name="_Toc518035008"/>
      <w:r w:rsidRPr="00E36DE6">
        <w:rPr>
          <w:color w:val="auto"/>
        </w:rPr>
        <w:t>Air-Passenger</w:t>
      </w:r>
      <w:r w:rsidR="003A2FD6" w:rsidRPr="00E36DE6">
        <w:rPr>
          <w:color w:val="auto"/>
        </w:rPr>
        <w:t xml:space="preserve"> and</w:t>
      </w:r>
      <w:r w:rsidR="00646C63" w:rsidRPr="00E36DE6">
        <w:rPr>
          <w:color w:val="auto"/>
        </w:rPr>
        <w:t xml:space="preserve"> </w:t>
      </w:r>
      <w:r w:rsidRPr="00E36DE6">
        <w:rPr>
          <w:color w:val="auto"/>
        </w:rPr>
        <w:t>Air-</w:t>
      </w:r>
      <w:r w:rsidR="00646C63" w:rsidRPr="00E36DE6">
        <w:rPr>
          <w:color w:val="auto"/>
        </w:rPr>
        <w:t>F</w:t>
      </w:r>
      <w:r w:rsidRPr="00E36DE6">
        <w:rPr>
          <w:color w:val="auto"/>
        </w:rPr>
        <w:t>reight T</w:t>
      </w:r>
      <w:r w:rsidR="00D40FFA" w:rsidRPr="00E36DE6">
        <w:rPr>
          <w:color w:val="auto"/>
        </w:rPr>
        <w:t>raffic in the W</w:t>
      </w:r>
      <w:r w:rsidR="003A2FD6" w:rsidRPr="00E36DE6">
        <w:rPr>
          <w:color w:val="auto"/>
        </w:rPr>
        <w:t>orld</w:t>
      </w:r>
      <w:bookmarkEnd w:id="37"/>
      <w:r w:rsidR="003A2FD6" w:rsidRPr="00E36DE6">
        <w:rPr>
          <w:color w:val="auto"/>
        </w:rPr>
        <w:t xml:space="preserve"> </w:t>
      </w:r>
    </w:p>
    <w:p w14:paraId="7AF3EBBB" w14:textId="77777777" w:rsidR="003A2FD6" w:rsidRPr="00E36DE6" w:rsidRDefault="003A2FD6" w:rsidP="003A2FD6"/>
    <w:p w14:paraId="5E075FAC" w14:textId="3959CCBE" w:rsidR="00D55741" w:rsidRPr="00E36DE6" w:rsidRDefault="000025CC" w:rsidP="00910336">
      <w:pPr>
        <w:spacing w:line="276" w:lineRule="auto"/>
        <w:rPr>
          <w:rFonts w:eastAsia="Times New Roman" w:cs="Times New Roman"/>
          <w:lang w:eastAsia="es-ES"/>
        </w:rPr>
      </w:pPr>
      <w:r w:rsidRPr="00E36DE6">
        <w:rPr>
          <w:bCs/>
        </w:rPr>
        <w:t xml:space="preserve">Commercial aviation has </w:t>
      </w:r>
      <w:r w:rsidR="009B3156" w:rsidRPr="00E36DE6">
        <w:rPr>
          <w:bCs/>
        </w:rPr>
        <w:t xml:space="preserve">a </w:t>
      </w:r>
      <w:r w:rsidR="00CC55F0" w:rsidRPr="00E36DE6">
        <w:rPr>
          <w:bCs/>
        </w:rPr>
        <w:t>reasonably</w:t>
      </w:r>
      <w:r w:rsidR="009B3156" w:rsidRPr="00E36DE6">
        <w:rPr>
          <w:bCs/>
        </w:rPr>
        <w:t xml:space="preserve"> brief history </w:t>
      </w:r>
      <w:r w:rsidRPr="00E36DE6">
        <w:rPr>
          <w:bCs/>
        </w:rPr>
        <w:t xml:space="preserve">as </w:t>
      </w:r>
      <w:r w:rsidR="00437B52" w:rsidRPr="00E36DE6">
        <w:rPr>
          <w:bCs/>
        </w:rPr>
        <w:t xml:space="preserve">a global </w:t>
      </w:r>
      <w:r w:rsidRPr="00E36DE6">
        <w:rPr>
          <w:bCs/>
        </w:rPr>
        <w:t xml:space="preserve">transport mode. The first </w:t>
      </w:r>
      <w:r w:rsidR="00A3510E" w:rsidRPr="00E36DE6">
        <w:rPr>
          <w:bCs/>
        </w:rPr>
        <w:t>commercial trip by airplane was achieved i</w:t>
      </w:r>
      <w:r w:rsidRPr="00E36DE6">
        <w:rPr>
          <w:bCs/>
        </w:rPr>
        <w:t>n 1914</w:t>
      </w:r>
      <w:r w:rsidR="00984D25" w:rsidRPr="00E36DE6">
        <w:rPr>
          <w:bCs/>
        </w:rPr>
        <w:t>, i</w:t>
      </w:r>
      <w:r w:rsidR="003323B2" w:rsidRPr="00E36DE6">
        <w:rPr>
          <w:bCs/>
        </w:rPr>
        <w:t xml:space="preserve">n Tampa, Florida. </w:t>
      </w:r>
      <w:r w:rsidR="00437B52" w:rsidRPr="00E36DE6">
        <w:rPr>
          <w:rFonts w:eastAsia="Times New Roman" w:cs="Times New Roman"/>
          <w:lang w:eastAsia="es-ES"/>
        </w:rPr>
        <w:t>Percival Elliot Fansler,</w:t>
      </w:r>
      <w:r w:rsidR="00437B52" w:rsidRPr="00E36DE6">
        <w:rPr>
          <w:bCs/>
        </w:rPr>
        <w:t xml:space="preserve"> the businessman who promoted the journey wrote </w:t>
      </w:r>
      <w:r w:rsidR="00437B52" w:rsidRPr="00E36DE6">
        <w:rPr>
          <w:rFonts w:eastAsia="Times New Roman" w:cs="Times New Roman"/>
          <w:lang w:eastAsia="es-ES"/>
        </w:rPr>
        <w:t>that ‘instead of playing around with jazz trips, we can start a real commercial line from somewhere to somewhere else’</w:t>
      </w:r>
      <w:r w:rsidR="00CE5923">
        <w:rPr>
          <w:rFonts w:eastAsia="Times New Roman" w:cs="Times New Roman"/>
          <w:lang w:eastAsia="es-ES"/>
        </w:rPr>
        <w:t>.</w:t>
      </w:r>
      <w:r w:rsidR="00437B52" w:rsidRPr="00E36DE6">
        <w:rPr>
          <w:rFonts w:eastAsia="Times New Roman" w:cs="Times New Roman"/>
          <w:lang w:eastAsia="es-ES"/>
        </w:rPr>
        <w:t xml:space="preserve"> (</w:t>
      </w:r>
      <w:r w:rsidR="00417BA5" w:rsidRPr="00E36DE6">
        <w:rPr>
          <w:rFonts w:eastAsia="Times New Roman" w:cs="Times New Roman"/>
          <w:lang w:eastAsia="es-ES"/>
        </w:rPr>
        <w:t>In Flight, 2014</w:t>
      </w:r>
      <w:r w:rsidR="00437B52" w:rsidRPr="00E36DE6">
        <w:rPr>
          <w:rFonts w:eastAsia="Times New Roman" w:cs="Times New Roman"/>
          <w:lang w:eastAsia="es-ES"/>
        </w:rPr>
        <w:t xml:space="preserve">) </w:t>
      </w:r>
      <w:r w:rsidR="009E2789" w:rsidRPr="00E36DE6">
        <w:rPr>
          <w:rFonts w:eastAsia="Times New Roman" w:cs="Times New Roman"/>
          <w:lang w:eastAsia="es-ES"/>
        </w:rPr>
        <w:t xml:space="preserve">The airboat that operated this voyage carried the pilot and only one passenger. </w:t>
      </w:r>
      <w:r w:rsidR="00EB7958" w:rsidRPr="00E36DE6">
        <w:rPr>
          <w:bCs/>
        </w:rPr>
        <w:t xml:space="preserve">The </w:t>
      </w:r>
      <w:r w:rsidR="00437B52" w:rsidRPr="00E36DE6">
        <w:rPr>
          <w:bCs/>
        </w:rPr>
        <w:t>ticket</w:t>
      </w:r>
      <w:r w:rsidR="00672F66" w:rsidRPr="00E36DE6">
        <w:rPr>
          <w:bCs/>
        </w:rPr>
        <w:t xml:space="preserve"> was sold in auction in </w:t>
      </w:r>
      <w:r w:rsidR="00A3510E" w:rsidRPr="00E36DE6">
        <w:rPr>
          <w:rFonts w:eastAsia="Times New Roman" w:cs="Times New Roman"/>
          <w:lang w:eastAsia="es-ES"/>
        </w:rPr>
        <w:t>10,000 USD in today´s money</w:t>
      </w:r>
      <w:r w:rsidR="0004759E">
        <w:rPr>
          <w:rFonts w:eastAsia="Times New Roman" w:cs="Times New Roman"/>
          <w:lang w:eastAsia="es-ES"/>
        </w:rPr>
        <w:t xml:space="preserve"> (</w:t>
      </w:r>
      <w:r w:rsidR="00417BA5" w:rsidRPr="00E36DE6">
        <w:rPr>
          <w:rFonts w:eastAsia="Times New Roman" w:cs="Times New Roman"/>
          <w:lang w:eastAsia="es-ES"/>
        </w:rPr>
        <w:t>In Flight, 2014</w:t>
      </w:r>
      <w:r w:rsidR="00ED4DFF" w:rsidRPr="00E36DE6">
        <w:rPr>
          <w:rFonts w:eastAsia="Times New Roman" w:cs="Times New Roman"/>
          <w:lang w:eastAsia="es-ES"/>
        </w:rPr>
        <w:t>)</w:t>
      </w:r>
      <w:r w:rsidR="0004759E">
        <w:rPr>
          <w:rFonts w:eastAsia="Times New Roman" w:cs="Times New Roman"/>
          <w:lang w:eastAsia="es-ES"/>
        </w:rPr>
        <w:t>.</w:t>
      </w:r>
      <w:r w:rsidR="00984D25" w:rsidRPr="00E36DE6">
        <w:rPr>
          <w:rFonts w:eastAsia="Times New Roman" w:cs="Times New Roman"/>
          <w:lang w:eastAsia="es-ES"/>
        </w:rPr>
        <w:t xml:space="preserve"> </w:t>
      </w:r>
      <w:r w:rsidR="00EB7958" w:rsidRPr="00E36DE6">
        <w:rPr>
          <w:bCs/>
        </w:rPr>
        <w:t>This event</w:t>
      </w:r>
      <w:r w:rsidRPr="00E36DE6">
        <w:rPr>
          <w:bCs/>
        </w:rPr>
        <w:t xml:space="preserve"> marked the moment when </w:t>
      </w:r>
      <w:r w:rsidR="00CE5923">
        <w:rPr>
          <w:bCs/>
        </w:rPr>
        <w:t xml:space="preserve">an </w:t>
      </w:r>
      <w:r w:rsidRPr="00E36DE6">
        <w:rPr>
          <w:bCs/>
        </w:rPr>
        <w:t xml:space="preserve">aviation industry was </w:t>
      </w:r>
      <w:r w:rsidR="00A3510E" w:rsidRPr="00E36DE6">
        <w:rPr>
          <w:bCs/>
        </w:rPr>
        <w:t>visualized</w:t>
      </w:r>
      <w:r w:rsidRPr="00E36DE6">
        <w:rPr>
          <w:bCs/>
        </w:rPr>
        <w:t xml:space="preserve"> beyond the realm of daredevils and inventors</w:t>
      </w:r>
      <w:r w:rsidR="00A3510E" w:rsidRPr="00E36DE6">
        <w:rPr>
          <w:bCs/>
        </w:rPr>
        <w:t xml:space="preserve">, and it was </w:t>
      </w:r>
      <w:r w:rsidR="005E1BCA">
        <w:rPr>
          <w:bCs/>
        </w:rPr>
        <w:t>turned</w:t>
      </w:r>
      <w:r w:rsidR="005E1BCA" w:rsidRPr="00E36DE6">
        <w:rPr>
          <w:bCs/>
        </w:rPr>
        <w:t xml:space="preserve"> </w:t>
      </w:r>
      <w:r w:rsidRPr="00E36DE6">
        <w:rPr>
          <w:bCs/>
        </w:rPr>
        <w:t>into a proper form of transport</w:t>
      </w:r>
      <w:r w:rsidR="00770434" w:rsidRPr="00E36DE6">
        <w:rPr>
          <w:bCs/>
        </w:rPr>
        <w:t xml:space="preserve">. </w:t>
      </w:r>
      <w:r w:rsidR="00B4712F" w:rsidRPr="00E36DE6">
        <w:rPr>
          <w:bCs/>
        </w:rPr>
        <w:t xml:space="preserve">Since 1960, </w:t>
      </w:r>
      <w:r w:rsidR="00437B52" w:rsidRPr="00E36DE6">
        <w:rPr>
          <w:bCs/>
        </w:rPr>
        <w:t xml:space="preserve">the traffic of </w:t>
      </w:r>
      <w:r w:rsidR="00B4712F" w:rsidRPr="00E36DE6">
        <w:rPr>
          <w:bCs/>
        </w:rPr>
        <w:t>passenger</w:t>
      </w:r>
      <w:r w:rsidR="00437B52" w:rsidRPr="00E36DE6">
        <w:rPr>
          <w:bCs/>
        </w:rPr>
        <w:t xml:space="preserve">s carried by </w:t>
      </w:r>
      <w:r w:rsidR="003038C0">
        <w:rPr>
          <w:bCs/>
        </w:rPr>
        <w:t>aircraft</w:t>
      </w:r>
      <w:r w:rsidR="00437B52" w:rsidRPr="00E36DE6">
        <w:rPr>
          <w:bCs/>
        </w:rPr>
        <w:t xml:space="preserve"> </w:t>
      </w:r>
      <w:r w:rsidR="009E2789" w:rsidRPr="00E36DE6">
        <w:rPr>
          <w:bCs/>
        </w:rPr>
        <w:t>grew</w:t>
      </w:r>
      <w:r w:rsidR="00B4712F" w:rsidRPr="00E36DE6">
        <w:rPr>
          <w:bCs/>
        </w:rPr>
        <w:t xml:space="preserve"> at nearly 9% per year</w:t>
      </w:r>
      <w:r w:rsidR="009E2789" w:rsidRPr="00E36DE6">
        <w:rPr>
          <w:bCs/>
        </w:rPr>
        <w:t xml:space="preserve"> until 1997, when this trend </w:t>
      </w:r>
      <w:r w:rsidR="00B4712F" w:rsidRPr="00E36DE6">
        <w:rPr>
          <w:bCs/>
        </w:rPr>
        <w:t>slowed to 5% as the industry began to mature (IPCC, 1999).</w:t>
      </w:r>
    </w:p>
    <w:p w14:paraId="27311B47" w14:textId="128F8C09" w:rsidR="000025CC" w:rsidRPr="00E36DE6" w:rsidRDefault="00ED4DFF" w:rsidP="00910336">
      <w:pPr>
        <w:spacing w:line="276" w:lineRule="auto"/>
        <w:rPr>
          <w:rFonts w:eastAsia="Times New Roman" w:cs="Times New Roman"/>
          <w:lang w:eastAsia="es-ES"/>
        </w:rPr>
      </w:pPr>
      <w:r w:rsidRPr="00E36DE6">
        <w:rPr>
          <w:bCs/>
        </w:rPr>
        <w:t>Nowadays</w:t>
      </w:r>
      <w:r w:rsidR="003038C0">
        <w:rPr>
          <w:bCs/>
        </w:rPr>
        <w:t>, the</w:t>
      </w:r>
      <w:r w:rsidR="00D55741" w:rsidRPr="00E36DE6">
        <w:rPr>
          <w:bCs/>
        </w:rPr>
        <w:t xml:space="preserve"> aviation industry is a rising source </w:t>
      </w:r>
      <w:r w:rsidR="003038C0">
        <w:rPr>
          <w:bCs/>
        </w:rPr>
        <w:t>of</w:t>
      </w:r>
      <w:r w:rsidR="003038C0" w:rsidRPr="00E36DE6">
        <w:rPr>
          <w:bCs/>
        </w:rPr>
        <w:t xml:space="preserve"> </w:t>
      </w:r>
      <w:r w:rsidR="00D55741" w:rsidRPr="00E36DE6">
        <w:rPr>
          <w:bCs/>
        </w:rPr>
        <w:t>environm</w:t>
      </w:r>
      <w:r w:rsidRPr="00E36DE6">
        <w:rPr>
          <w:bCs/>
        </w:rPr>
        <w:t>ental concern, at local</w:t>
      </w:r>
      <w:r w:rsidR="00D55741" w:rsidRPr="00E36DE6">
        <w:rPr>
          <w:bCs/>
        </w:rPr>
        <w:t>, regional, and global levels.</w:t>
      </w:r>
      <w:r w:rsidR="00D55741" w:rsidRPr="00E36DE6">
        <w:rPr>
          <w:rFonts w:ascii="Times" w:eastAsia="Times New Roman" w:hAnsi="Times" w:cs="Times New Roman"/>
          <w:sz w:val="20"/>
          <w:szCs w:val="20"/>
          <w:lang w:eastAsia="es-ES"/>
        </w:rPr>
        <w:t xml:space="preserve"> </w:t>
      </w:r>
      <w:r w:rsidR="003E6C6C">
        <w:rPr>
          <w:bCs/>
        </w:rPr>
        <w:t>In</w:t>
      </w:r>
      <w:r w:rsidR="003E6C6C" w:rsidRPr="00E36DE6">
        <w:rPr>
          <w:bCs/>
        </w:rPr>
        <w:t xml:space="preserve"> </w:t>
      </w:r>
      <w:r w:rsidRPr="00E36DE6">
        <w:rPr>
          <w:bCs/>
        </w:rPr>
        <w:t>the mobility sector, after road transport</w:t>
      </w:r>
      <w:r w:rsidR="003E6C6C">
        <w:rPr>
          <w:bCs/>
        </w:rPr>
        <w:t>,</w:t>
      </w:r>
      <w:r w:rsidR="00D55741" w:rsidRPr="00E36DE6">
        <w:rPr>
          <w:bCs/>
        </w:rPr>
        <w:t xml:space="preserve"> the biggest contributor to climate change is aviation. Compared to motorcars, the energy consumption and CO2 emissions from the aviation industry are low. However, </w:t>
      </w:r>
      <w:r w:rsidR="00672F66" w:rsidRPr="00E36DE6">
        <w:rPr>
          <w:bCs/>
        </w:rPr>
        <w:t xml:space="preserve">its </w:t>
      </w:r>
      <w:r w:rsidR="00861197">
        <w:rPr>
          <w:bCs/>
        </w:rPr>
        <w:t xml:space="preserve">rapid </w:t>
      </w:r>
      <w:r w:rsidR="00D55741" w:rsidRPr="00E36DE6">
        <w:rPr>
          <w:bCs/>
        </w:rPr>
        <w:t xml:space="preserve">expansion </w:t>
      </w:r>
      <w:r w:rsidR="003038C0">
        <w:rPr>
          <w:bCs/>
        </w:rPr>
        <w:t>is causing</w:t>
      </w:r>
      <w:r w:rsidR="00D55741" w:rsidRPr="00E36DE6">
        <w:rPr>
          <w:bCs/>
        </w:rPr>
        <w:t xml:space="preserve"> increasing alarm. </w:t>
      </w:r>
      <w:r w:rsidR="00525322" w:rsidRPr="00E36DE6">
        <w:rPr>
          <w:rFonts w:eastAsia="Times New Roman" w:cs="Times New Roman"/>
          <w:lang w:eastAsia="es-ES"/>
        </w:rPr>
        <w:t xml:space="preserve">According to </w:t>
      </w:r>
      <w:r w:rsidR="00FC7676" w:rsidRPr="00E36DE6">
        <w:rPr>
          <w:rFonts w:eastAsia="Times New Roman" w:cs="Times New Roman"/>
          <w:lang w:eastAsia="es-ES"/>
        </w:rPr>
        <w:t>Lee Chapman (2007)</w:t>
      </w:r>
      <w:r w:rsidR="00525322" w:rsidRPr="00E36DE6">
        <w:rPr>
          <w:rFonts w:eastAsia="Times New Roman" w:cs="Times New Roman"/>
          <w:lang w:eastAsia="es-ES"/>
        </w:rPr>
        <w:t xml:space="preserve"> </w:t>
      </w:r>
      <w:r w:rsidR="00D55741" w:rsidRPr="00E36DE6">
        <w:rPr>
          <w:rFonts w:eastAsia="Times New Roman" w:cs="Times New Roman"/>
          <w:lang w:eastAsia="es-ES"/>
        </w:rPr>
        <w:t xml:space="preserve">the effects of flying were </w:t>
      </w:r>
      <w:r w:rsidR="00525322" w:rsidRPr="00E36DE6">
        <w:rPr>
          <w:rFonts w:eastAsia="Times New Roman" w:cs="Times New Roman"/>
          <w:lang w:eastAsia="es-ES"/>
        </w:rPr>
        <w:t>overlooked in the Kyoto protocol of 1992</w:t>
      </w:r>
      <w:r w:rsidR="00D55741" w:rsidRPr="00E36DE6">
        <w:rPr>
          <w:rFonts w:eastAsia="Times New Roman" w:cs="Times New Roman"/>
          <w:lang w:eastAsia="es-ES"/>
        </w:rPr>
        <w:t xml:space="preserve">. </w:t>
      </w:r>
      <w:r w:rsidR="003536C1" w:rsidRPr="00E36DE6">
        <w:rPr>
          <w:rFonts w:eastAsia="Times New Roman" w:cs="Times New Roman"/>
          <w:lang w:eastAsia="es-ES"/>
        </w:rPr>
        <w:t>In the international treaty, n</w:t>
      </w:r>
      <w:r w:rsidR="00525322" w:rsidRPr="00E36DE6">
        <w:rPr>
          <w:rFonts w:eastAsia="Times New Roman" w:cs="Times New Roman"/>
          <w:lang w:eastAsia="es-ES"/>
        </w:rPr>
        <w:t xml:space="preserve">o targets were </w:t>
      </w:r>
      <w:r w:rsidR="00FC7676" w:rsidRPr="00E36DE6">
        <w:rPr>
          <w:rFonts w:eastAsia="Times New Roman" w:cs="Times New Roman"/>
          <w:lang w:eastAsia="es-ES"/>
        </w:rPr>
        <w:t xml:space="preserve">established </w:t>
      </w:r>
      <w:r w:rsidR="003536C1" w:rsidRPr="00E36DE6">
        <w:rPr>
          <w:rFonts w:eastAsia="Times New Roman" w:cs="Times New Roman"/>
          <w:lang w:eastAsia="es-ES"/>
        </w:rPr>
        <w:t xml:space="preserve">regarding the environmental impact of </w:t>
      </w:r>
      <w:r w:rsidR="00FC7676" w:rsidRPr="00E36DE6">
        <w:rPr>
          <w:rFonts w:eastAsia="Times New Roman" w:cs="Times New Roman"/>
          <w:lang w:eastAsia="es-ES"/>
        </w:rPr>
        <w:t xml:space="preserve">global </w:t>
      </w:r>
      <w:r w:rsidR="00525322" w:rsidRPr="00E36DE6">
        <w:rPr>
          <w:rFonts w:eastAsia="Times New Roman" w:cs="Times New Roman"/>
          <w:lang w:eastAsia="es-ES"/>
        </w:rPr>
        <w:t xml:space="preserve">aviation </w:t>
      </w:r>
      <w:r w:rsidR="0053763E" w:rsidRPr="00E36DE6">
        <w:rPr>
          <w:rFonts w:eastAsia="Times New Roman" w:cs="Times New Roman"/>
          <w:lang w:eastAsia="es-ES"/>
        </w:rPr>
        <w:t>in</w:t>
      </w:r>
      <w:r w:rsidR="00FC7676" w:rsidRPr="00E36DE6">
        <w:rPr>
          <w:rFonts w:eastAsia="Times New Roman" w:cs="Times New Roman"/>
          <w:lang w:eastAsia="es-ES"/>
        </w:rPr>
        <w:t xml:space="preserve"> </w:t>
      </w:r>
      <w:r w:rsidR="00525322" w:rsidRPr="00E36DE6">
        <w:rPr>
          <w:rFonts w:eastAsia="Times New Roman" w:cs="Times New Roman"/>
          <w:lang w:eastAsia="es-ES"/>
        </w:rPr>
        <w:t>greenhouse gas emissions other than CO2 from domestic flights</w:t>
      </w:r>
      <w:r w:rsidR="0004759E">
        <w:rPr>
          <w:rFonts w:eastAsia="Times New Roman" w:cs="Times New Roman"/>
          <w:lang w:eastAsia="es-ES"/>
        </w:rPr>
        <w:t xml:space="preserve"> (</w:t>
      </w:r>
      <w:r w:rsidR="003536C1" w:rsidRPr="00E36DE6">
        <w:rPr>
          <w:rFonts w:eastAsia="Times New Roman" w:cs="Times New Roman"/>
          <w:lang w:eastAsia="es-ES"/>
        </w:rPr>
        <w:t>Chapman, 2007)</w:t>
      </w:r>
      <w:r w:rsidR="0004759E">
        <w:rPr>
          <w:rFonts w:eastAsia="Times New Roman" w:cs="Times New Roman"/>
          <w:lang w:eastAsia="es-ES"/>
        </w:rPr>
        <w:t>.</w:t>
      </w:r>
      <w:r w:rsidR="00B15079">
        <w:rPr>
          <w:rFonts w:eastAsia="Times New Roman" w:cs="Times New Roman"/>
          <w:lang w:eastAsia="es-ES"/>
        </w:rPr>
        <w:t xml:space="preserve"> </w:t>
      </w:r>
      <w:r w:rsidR="000D66F5">
        <w:rPr>
          <w:rFonts w:eastAsia="Times New Roman" w:cs="Times New Roman"/>
          <w:lang w:eastAsia="es-ES"/>
        </w:rPr>
        <w:t>The European Emissions Trading Scheme (EU ETS),the world’s first major carbon trading system was established in 2003, and also ignored the aviation sector, at least until 2012 when the sector was finally included</w:t>
      </w:r>
      <w:r w:rsidR="00384E42">
        <w:rPr>
          <w:rFonts w:eastAsia="Times New Roman" w:cs="Times New Roman"/>
          <w:lang w:eastAsia="es-ES"/>
        </w:rPr>
        <w:t xml:space="preserve">, leading to </w:t>
      </w:r>
      <w:r w:rsidR="000D66F5">
        <w:rPr>
          <w:rFonts w:eastAsia="Times New Roman" w:cs="Times New Roman"/>
          <w:lang w:eastAsia="es-ES"/>
        </w:rPr>
        <w:t>extensive regional and international legal resistance from airlines and states (</w:t>
      </w:r>
      <w:r w:rsidR="000D66F5" w:rsidRPr="00B15079">
        <w:rPr>
          <w:rFonts w:eastAsia="Times New Roman" w:cs="Times New Roman"/>
          <w:lang w:eastAsia="es-ES"/>
        </w:rPr>
        <w:t>Gonçalves, 2013).</w:t>
      </w:r>
      <w:r w:rsidR="000D66F5">
        <w:rPr>
          <w:rFonts w:eastAsia="Times New Roman" w:cs="Times New Roman"/>
          <w:lang w:eastAsia="es-ES"/>
        </w:rPr>
        <w:t xml:space="preserve"> </w:t>
      </w:r>
      <w:r w:rsidR="00BC0645">
        <w:rPr>
          <w:rFonts w:eastAsia="Times New Roman" w:cs="Times New Roman"/>
          <w:lang w:eastAsia="es-ES"/>
        </w:rPr>
        <w:t xml:space="preserve">Aviation was </w:t>
      </w:r>
      <w:r w:rsidR="00D04E1D">
        <w:rPr>
          <w:rFonts w:eastAsia="Times New Roman" w:cs="Times New Roman"/>
          <w:lang w:eastAsia="es-ES"/>
        </w:rPr>
        <w:t>not formally addressed at</w:t>
      </w:r>
      <w:r w:rsidR="00BC0645">
        <w:rPr>
          <w:rFonts w:eastAsia="Times New Roman" w:cs="Times New Roman"/>
          <w:lang w:eastAsia="es-ES"/>
        </w:rPr>
        <w:t xml:space="preserve"> the Paris Agreement of 2015</w:t>
      </w:r>
      <w:r w:rsidR="00D80776">
        <w:rPr>
          <w:rFonts w:eastAsia="Times New Roman" w:cs="Times New Roman"/>
          <w:lang w:eastAsia="es-ES"/>
        </w:rPr>
        <w:t xml:space="preserve"> despite its broad </w:t>
      </w:r>
      <w:r w:rsidR="00AF4AA6">
        <w:rPr>
          <w:rFonts w:eastAsia="Times New Roman" w:cs="Times New Roman"/>
          <w:lang w:eastAsia="es-ES"/>
        </w:rPr>
        <w:t xml:space="preserve">and </w:t>
      </w:r>
      <w:r w:rsidR="00D80776">
        <w:rPr>
          <w:rFonts w:eastAsia="Times New Roman" w:cs="Times New Roman"/>
          <w:lang w:eastAsia="es-ES"/>
        </w:rPr>
        <w:t>ambitious goals</w:t>
      </w:r>
      <w:r w:rsidR="0066758C">
        <w:rPr>
          <w:rFonts w:eastAsia="Times New Roman" w:cs="Times New Roman"/>
          <w:lang w:eastAsia="es-ES"/>
        </w:rPr>
        <w:t xml:space="preserve"> (Finamore &amp; Lin, 2016)</w:t>
      </w:r>
      <w:r w:rsidR="00D80776">
        <w:rPr>
          <w:rFonts w:eastAsia="Times New Roman" w:cs="Times New Roman"/>
          <w:lang w:eastAsia="es-ES"/>
        </w:rPr>
        <w:t>.</w:t>
      </w:r>
      <w:r w:rsidR="00BC0645">
        <w:rPr>
          <w:rFonts w:eastAsia="Times New Roman" w:cs="Times New Roman"/>
          <w:lang w:eastAsia="es-ES"/>
        </w:rPr>
        <w:t xml:space="preserve"> </w:t>
      </w:r>
      <w:r w:rsidR="005550F7">
        <w:rPr>
          <w:rFonts w:eastAsia="Times New Roman" w:cs="Times New Roman"/>
          <w:lang w:eastAsia="es-ES"/>
        </w:rPr>
        <w:t>G</w:t>
      </w:r>
      <w:r w:rsidR="001331BF">
        <w:rPr>
          <w:rFonts w:eastAsia="Times New Roman" w:cs="Times New Roman"/>
          <w:lang w:eastAsia="es-ES"/>
        </w:rPr>
        <w:t xml:space="preserve">lobal resistance </w:t>
      </w:r>
      <w:r w:rsidR="005550F7">
        <w:rPr>
          <w:rFonts w:eastAsia="Times New Roman" w:cs="Times New Roman"/>
          <w:lang w:eastAsia="es-ES"/>
        </w:rPr>
        <w:t xml:space="preserve">to </w:t>
      </w:r>
      <w:r w:rsidR="00384E42">
        <w:rPr>
          <w:rFonts w:eastAsia="Times New Roman" w:cs="Times New Roman"/>
          <w:lang w:eastAsia="es-ES"/>
        </w:rPr>
        <w:t xml:space="preserve">including aviation in </w:t>
      </w:r>
      <w:r w:rsidR="005550F7">
        <w:rPr>
          <w:rFonts w:eastAsia="Times New Roman" w:cs="Times New Roman"/>
          <w:lang w:eastAsia="es-ES"/>
        </w:rPr>
        <w:t xml:space="preserve">the EU ETS </w:t>
      </w:r>
      <w:r w:rsidR="001331BF">
        <w:rPr>
          <w:rFonts w:eastAsia="Times New Roman" w:cs="Times New Roman"/>
          <w:lang w:eastAsia="es-ES"/>
        </w:rPr>
        <w:t xml:space="preserve">stimulated discussion and eventually led to the creation </w:t>
      </w:r>
      <w:r w:rsidR="0066758C">
        <w:rPr>
          <w:rFonts w:eastAsia="Times New Roman" w:cs="Times New Roman"/>
          <w:lang w:eastAsia="es-ES"/>
        </w:rPr>
        <w:t>of a global</w:t>
      </w:r>
      <w:r w:rsidR="00BC0645">
        <w:rPr>
          <w:rFonts w:eastAsia="Times New Roman" w:cs="Times New Roman"/>
          <w:lang w:eastAsia="es-ES"/>
        </w:rPr>
        <w:t xml:space="preserve"> </w:t>
      </w:r>
      <w:r w:rsidR="0066758C">
        <w:rPr>
          <w:rFonts w:eastAsia="Times New Roman" w:cs="Times New Roman"/>
          <w:lang w:eastAsia="es-ES"/>
        </w:rPr>
        <w:t>carbon trading system</w:t>
      </w:r>
      <w:r w:rsidR="00384E42">
        <w:rPr>
          <w:rFonts w:eastAsia="Times New Roman" w:cs="Times New Roman"/>
          <w:lang w:eastAsia="es-ES"/>
        </w:rPr>
        <w:t>, CORSIA</w:t>
      </w:r>
      <w:r w:rsidR="00384E42">
        <w:rPr>
          <w:rStyle w:val="FootnoteReference"/>
          <w:rFonts w:eastAsia="Times New Roman" w:cs="Times New Roman"/>
          <w:lang w:eastAsia="es-ES"/>
        </w:rPr>
        <w:footnoteReference w:id="12"/>
      </w:r>
      <w:r w:rsidR="00384E42">
        <w:rPr>
          <w:rFonts w:eastAsia="Times New Roman" w:cs="Times New Roman"/>
          <w:lang w:eastAsia="es-ES"/>
        </w:rPr>
        <w:t>,</w:t>
      </w:r>
      <w:r w:rsidR="001331BF">
        <w:rPr>
          <w:rFonts w:eastAsia="Times New Roman" w:cs="Times New Roman"/>
          <w:lang w:eastAsia="es-ES"/>
        </w:rPr>
        <w:t xml:space="preserve"> </w:t>
      </w:r>
      <w:r w:rsidR="0066758C">
        <w:rPr>
          <w:rFonts w:eastAsia="Times New Roman" w:cs="Times New Roman"/>
          <w:lang w:eastAsia="es-ES"/>
        </w:rPr>
        <w:t xml:space="preserve">which is to take effect in 2021, but only for international </w:t>
      </w:r>
      <w:r w:rsidR="00384E42">
        <w:rPr>
          <w:rFonts w:eastAsia="Times New Roman" w:cs="Times New Roman"/>
          <w:lang w:eastAsia="es-ES"/>
        </w:rPr>
        <w:t xml:space="preserve">flight </w:t>
      </w:r>
      <w:r w:rsidR="0066758C">
        <w:rPr>
          <w:rFonts w:eastAsia="Times New Roman" w:cs="Times New Roman"/>
          <w:lang w:eastAsia="es-ES"/>
        </w:rPr>
        <w:t>emissions above the 2020 level (</w:t>
      </w:r>
      <w:r w:rsidR="00AF4AA6">
        <w:rPr>
          <w:rFonts w:eastAsia="Times New Roman" w:cs="Times New Roman"/>
          <w:lang w:eastAsia="es-ES"/>
        </w:rPr>
        <w:t>ICCT, 2017</w:t>
      </w:r>
      <w:r w:rsidR="00384E42">
        <w:rPr>
          <w:rFonts w:eastAsia="Times New Roman" w:cs="Times New Roman"/>
          <w:lang w:eastAsia="es-ES"/>
        </w:rPr>
        <w:t>).</w:t>
      </w:r>
      <w:r w:rsidR="00A7612D">
        <w:rPr>
          <w:rFonts w:eastAsia="Times New Roman" w:cs="Times New Roman"/>
          <w:lang w:eastAsia="es-ES"/>
        </w:rPr>
        <w:t xml:space="preserve"> There will also be an adoption of more strict standards for aircraft design from 2020, but many existing in-production aircraft already meet the requirements (ICCT, 2016).</w:t>
      </w:r>
    </w:p>
    <w:p w14:paraId="3B1C6001" w14:textId="78B1BF97" w:rsidR="00616AB4" w:rsidRPr="00E36DE6" w:rsidRDefault="00616AB4" w:rsidP="00910336">
      <w:pPr>
        <w:spacing w:line="276" w:lineRule="auto"/>
        <w:rPr>
          <w:bCs/>
        </w:rPr>
      </w:pPr>
      <w:r w:rsidRPr="00E36DE6">
        <w:rPr>
          <w:bCs/>
        </w:rPr>
        <w:t xml:space="preserve">What is the state of operational approaches such as air traffic control in the world? What are the projections of airframe technologies and engine efficiency in the future? What are the targets regarding reductions in CO2 emissions from the aviation industry? The literature review analyzes the current state of airplane fuel efficiency around the world. </w:t>
      </w:r>
      <w:r w:rsidRPr="00E36DE6">
        <w:rPr>
          <w:rFonts w:eastAsia="Times New Roman" w:cs="Times New Roman"/>
          <w:lang w:eastAsia="es-ES"/>
        </w:rPr>
        <w:t xml:space="preserve">This review is centered on the impact of growth in airfreight with respect to its </w:t>
      </w:r>
      <w:r w:rsidR="003038C0">
        <w:rPr>
          <w:rFonts w:eastAsia="Times New Roman" w:cs="Times New Roman"/>
          <w:lang w:eastAsia="es-ES"/>
        </w:rPr>
        <w:t>CO2</w:t>
      </w:r>
      <w:r w:rsidR="003038C0" w:rsidRPr="00E36DE6">
        <w:rPr>
          <w:rFonts w:eastAsia="Times New Roman" w:cs="Times New Roman"/>
          <w:lang w:eastAsia="es-ES"/>
        </w:rPr>
        <w:t xml:space="preserve"> </w:t>
      </w:r>
      <w:r w:rsidRPr="00E36DE6">
        <w:rPr>
          <w:rFonts w:eastAsia="Times New Roman" w:cs="Times New Roman"/>
          <w:lang w:eastAsia="es-ES"/>
        </w:rPr>
        <w:t>footprint. It</w:t>
      </w:r>
      <w:r w:rsidRPr="00E36DE6">
        <w:rPr>
          <w:bCs/>
        </w:rPr>
        <w:t xml:space="preserve"> examine</w:t>
      </w:r>
      <w:r w:rsidR="001149A4" w:rsidRPr="00E36DE6">
        <w:rPr>
          <w:bCs/>
        </w:rPr>
        <w:t>s</w:t>
      </w:r>
      <w:r w:rsidRPr="00E36DE6">
        <w:rPr>
          <w:bCs/>
        </w:rPr>
        <w:t xml:space="preserve"> variables, examples, operational patterns, and technologies that shape the aviation industry globally.</w:t>
      </w:r>
    </w:p>
    <w:p w14:paraId="58D289A8" w14:textId="77777777" w:rsidR="003029C3" w:rsidRPr="00E36DE6" w:rsidRDefault="003029C3" w:rsidP="003029C3">
      <w:pPr>
        <w:shd w:val="clear" w:color="auto" w:fill="FFFFFF"/>
        <w:spacing w:line="276" w:lineRule="auto"/>
        <w:textAlignment w:val="baseline"/>
        <w:rPr>
          <w:sz w:val="20"/>
        </w:rPr>
      </w:pPr>
    </w:p>
    <w:p w14:paraId="074AE28C" w14:textId="7ECB34C5" w:rsidR="00D345FF" w:rsidRPr="00BE5DEC" w:rsidRDefault="003029C3" w:rsidP="003029C3">
      <w:pPr>
        <w:spacing w:line="276" w:lineRule="auto"/>
        <w:rPr>
          <w:rFonts w:eastAsia="Times New Roman"/>
        </w:rPr>
      </w:pPr>
      <w:r w:rsidRPr="00E36DE6">
        <w:rPr>
          <w:rFonts w:eastAsia="Times New Roman"/>
        </w:rPr>
        <w:t xml:space="preserve">The impact of fuel consumed </w:t>
      </w:r>
      <w:r w:rsidRPr="00E36DE6">
        <w:rPr>
          <w:rFonts w:cs="Times New Roman"/>
        </w:rPr>
        <w:t>by aviation depends largely on the length of flight. Nowadays, definitions of flight lengths in the world lack agreement. The U</w:t>
      </w:r>
      <w:r w:rsidR="00C06C7E" w:rsidRPr="00E36DE6">
        <w:rPr>
          <w:rFonts w:cs="Times New Roman"/>
        </w:rPr>
        <w:t xml:space="preserve">nited Kingdom </w:t>
      </w:r>
      <w:r w:rsidRPr="00E36DE6">
        <w:rPr>
          <w:rFonts w:cs="Times New Roman"/>
        </w:rPr>
        <w:t>Department for Environment, F</w:t>
      </w:r>
      <w:r w:rsidR="00C06C7E" w:rsidRPr="00E36DE6">
        <w:rPr>
          <w:rFonts w:cs="Times New Roman"/>
        </w:rPr>
        <w:t xml:space="preserve">ood &amp; Rural Affairs, and </w:t>
      </w:r>
      <w:r w:rsidR="00795BA9">
        <w:rPr>
          <w:rFonts w:cs="Times New Roman"/>
        </w:rPr>
        <w:t xml:space="preserve">the </w:t>
      </w:r>
      <w:r w:rsidRPr="00E36DE6">
        <w:rPr>
          <w:rFonts w:cs="Times New Roman"/>
        </w:rPr>
        <w:t xml:space="preserve">Department </w:t>
      </w:r>
      <w:r w:rsidR="00795BA9">
        <w:rPr>
          <w:rFonts w:cs="Times New Roman"/>
        </w:rPr>
        <w:t>of Energy and Climate Change have</w:t>
      </w:r>
      <w:r w:rsidRPr="00E36DE6">
        <w:rPr>
          <w:rFonts w:cs="Times New Roman"/>
        </w:rPr>
        <w:t xml:space="preserve"> proposed three definitions of categories based on ranges of</w:t>
      </w:r>
      <w:r w:rsidR="0004759E">
        <w:rPr>
          <w:rFonts w:cs="Times New Roman"/>
        </w:rPr>
        <w:t xml:space="preserve"> </w:t>
      </w:r>
      <w:r w:rsidRPr="00E36DE6">
        <w:rPr>
          <w:rFonts w:cs="Times New Roman"/>
        </w:rPr>
        <w:t>typical one-way flight distances:</w:t>
      </w:r>
      <w:r w:rsidR="00C06C7E" w:rsidRPr="00E36DE6">
        <w:rPr>
          <w:rFonts w:eastAsia="Times New Roman"/>
        </w:rPr>
        <w:t xml:space="preserve"> </w:t>
      </w:r>
      <w:r w:rsidRPr="00E36DE6">
        <w:rPr>
          <w:rFonts w:eastAsia="Times New Roman"/>
        </w:rPr>
        <w:t>Domestic flight</w:t>
      </w:r>
      <w:r w:rsidR="009330CB" w:rsidRPr="00E36DE6">
        <w:rPr>
          <w:rFonts w:eastAsia="Times New Roman"/>
        </w:rPr>
        <w:t xml:space="preserve"> (</w:t>
      </w:r>
      <w:r w:rsidR="009330CB" w:rsidRPr="00E36DE6">
        <w:rPr>
          <w:rFonts w:eastAsia="Times New Roman" w:cs="Times New Roman"/>
          <w:lang w:eastAsia="es-ES"/>
        </w:rPr>
        <w:t xml:space="preserve">Los Angeles </w:t>
      </w:r>
      <w:r w:rsidRPr="00E36DE6">
        <w:rPr>
          <w:rFonts w:eastAsia="Times New Roman" w:cs="Times New Roman"/>
          <w:lang w:eastAsia="es-ES"/>
        </w:rPr>
        <w:t>to</w:t>
      </w:r>
      <w:r w:rsidR="009330CB" w:rsidRPr="00E36DE6">
        <w:rPr>
          <w:rFonts w:eastAsia="Times New Roman" w:cs="Times New Roman"/>
          <w:lang w:eastAsia="es-ES"/>
        </w:rPr>
        <w:t xml:space="preserve"> San Francisco), </w:t>
      </w:r>
      <w:r w:rsidRPr="00E36DE6">
        <w:rPr>
          <w:rFonts w:eastAsia="Times New Roman" w:cs="Times New Roman"/>
          <w:lang w:eastAsia="es-ES"/>
        </w:rPr>
        <w:t xml:space="preserve">Short-haul international flight </w:t>
      </w:r>
      <w:r w:rsidR="00C06C7E" w:rsidRPr="00E36DE6">
        <w:rPr>
          <w:rFonts w:eastAsia="Times New Roman" w:cs="Times New Roman"/>
          <w:lang w:eastAsia="es-ES"/>
        </w:rPr>
        <w:t>(</w:t>
      </w:r>
      <w:r w:rsidRPr="00E36DE6">
        <w:rPr>
          <w:rFonts w:eastAsia="Times New Roman" w:cs="Times New Roman"/>
          <w:lang w:eastAsia="es-ES"/>
        </w:rPr>
        <w:t>Tokyo to Beijing</w:t>
      </w:r>
      <w:r w:rsidR="00C06C7E" w:rsidRPr="00E36DE6">
        <w:rPr>
          <w:rFonts w:eastAsia="Times New Roman" w:cs="Times New Roman"/>
          <w:lang w:eastAsia="es-ES"/>
        </w:rPr>
        <w:t>)</w:t>
      </w:r>
      <w:r w:rsidR="00577E92" w:rsidRPr="00E36DE6">
        <w:rPr>
          <w:rFonts w:eastAsia="Times New Roman" w:cs="Times New Roman"/>
          <w:lang w:eastAsia="es-ES"/>
        </w:rPr>
        <w:t>, and</w:t>
      </w:r>
      <w:r w:rsidRPr="00E36DE6">
        <w:rPr>
          <w:rFonts w:eastAsia="Times New Roman" w:cs="Times New Roman"/>
          <w:lang w:eastAsia="es-ES"/>
        </w:rPr>
        <w:t xml:space="preserve"> Long-haul international flight </w:t>
      </w:r>
      <w:r w:rsidR="00C06C7E" w:rsidRPr="00E36DE6">
        <w:rPr>
          <w:rFonts w:eastAsia="Times New Roman" w:cs="Times New Roman"/>
          <w:lang w:eastAsia="es-ES"/>
        </w:rPr>
        <w:t>(</w:t>
      </w:r>
      <w:r w:rsidRPr="00E36DE6">
        <w:rPr>
          <w:rFonts w:eastAsia="Times New Roman" w:cs="Times New Roman"/>
          <w:lang w:eastAsia="es-ES"/>
        </w:rPr>
        <w:t xml:space="preserve">New York City to </w:t>
      </w:r>
      <w:r w:rsidRPr="00BE5DEC">
        <w:rPr>
          <w:rFonts w:eastAsia="Times New Roman" w:cs="Times New Roman"/>
          <w:lang w:eastAsia="es-ES"/>
        </w:rPr>
        <w:t>Sao Paulo</w:t>
      </w:r>
      <w:r w:rsidR="00C06C7E" w:rsidRPr="00BE5DEC">
        <w:rPr>
          <w:rFonts w:eastAsia="Times New Roman" w:cs="Times New Roman"/>
          <w:lang w:eastAsia="es-ES"/>
        </w:rPr>
        <w:t>)</w:t>
      </w:r>
      <w:r w:rsidR="00577E92" w:rsidRPr="00BE5DEC">
        <w:rPr>
          <w:rFonts w:eastAsia="Times New Roman" w:cs="Times New Roman"/>
          <w:lang w:eastAsia="es-ES"/>
        </w:rPr>
        <w:t xml:space="preserve">. </w:t>
      </w:r>
      <w:r w:rsidRPr="00BE5DEC">
        <w:rPr>
          <w:rFonts w:eastAsia="Times New Roman"/>
        </w:rPr>
        <w:t>In geographically large countries such as China and United States, it may be pertinent to categorize some domestic flights as short haul</w:t>
      </w:r>
      <w:r w:rsidR="00C45666">
        <w:rPr>
          <w:rFonts w:eastAsia="Times New Roman"/>
        </w:rPr>
        <w:t>.</w:t>
      </w:r>
    </w:p>
    <w:p w14:paraId="1FF7CF52" w14:textId="51472CAF" w:rsidR="003029C3" w:rsidRPr="00BE5DEC" w:rsidRDefault="003029C3" w:rsidP="003029C3">
      <w:pPr>
        <w:spacing w:line="276" w:lineRule="auto"/>
        <w:rPr>
          <w:rFonts w:eastAsia="Times New Roman"/>
        </w:rPr>
      </w:pPr>
      <w:r w:rsidRPr="00BE5DEC">
        <w:rPr>
          <w:rFonts w:eastAsia="Times New Roman"/>
        </w:rPr>
        <w:t>In 2005 the global average flight length was 1,239 km (ICAO, 2006)</w:t>
      </w:r>
      <w:r w:rsidR="00345721">
        <w:rPr>
          <w:rFonts w:eastAsia="Times New Roman"/>
        </w:rPr>
        <w:t>, and the average of 7 sources spanning 2006 to 2015 is 1,791km.</w:t>
      </w:r>
      <w:r w:rsidR="00B56267" w:rsidRPr="00BE5DEC">
        <w:rPr>
          <w:rFonts w:eastAsia="Times New Roman"/>
        </w:rPr>
        <w:t xml:space="preserve"> </w:t>
      </w:r>
      <w:r w:rsidRPr="00BE5DEC">
        <w:rPr>
          <w:rFonts w:eastAsia="Times New Roman" w:cs="Times New Roman"/>
          <w:lang w:eastAsia="es-ES"/>
        </w:rPr>
        <w:t>The highest quantity</w:t>
      </w:r>
      <w:r w:rsidR="00C06C7E" w:rsidRPr="00BE5DEC">
        <w:rPr>
          <w:rFonts w:eastAsia="Times New Roman" w:cs="Times New Roman"/>
          <w:lang w:eastAsia="es-ES"/>
        </w:rPr>
        <w:t xml:space="preserve"> of fuel during a flight is utilized</w:t>
      </w:r>
      <w:r w:rsidRPr="00BE5DEC">
        <w:rPr>
          <w:rFonts w:eastAsia="Times New Roman" w:cs="Times New Roman"/>
          <w:lang w:eastAsia="es-ES"/>
        </w:rPr>
        <w:t xml:space="preserve"> during the ascent</w:t>
      </w:r>
      <w:r w:rsidR="00B56267" w:rsidRPr="00BE5DEC">
        <w:rPr>
          <w:rFonts w:eastAsia="Times New Roman" w:cs="Times New Roman"/>
          <w:lang w:eastAsia="es-ES"/>
        </w:rPr>
        <w:t>;</w:t>
      </w:r>
      <w:r w:rsidRPr="00BE5DEC">
        <w:rPr>
          <w:rFonts w:eastAsia="Times New Roman" w:cs="Times New Roman"/>
          <w:lang w:eastAsia="es-ES"/>
        </w:rPr>
        <w:t xml:space="preserve"> </w:t>
      </w:r>
      <w:r w:rsidR="00B56267" w:rsidRPr="00BE5DEC">
        <w:rPr>
          <w:rFonts w:eastAsia="Times New Roman" w:cs="Times New Roman"/>
          <w:lang w:eastAsia="es-ES"/>
        </w:rPr>
        <w:t>t</w:t>
      </w:r>
      <w:r w:rsidRPr="00BE5DEC">
        <w:rPr>
          <w:rFonts w:eastAsia="Times New Roman" w:cs="Times New Roman"/>
          <w:lang w:eastAsia="es-ES"/>
        </w:rPr>
        <w:t>herefore short-haul flights use more fuel per km compared to the consumption in longer flights (</w:t>
      </w:r>
      <w:r w:rsidR="001F07DE" w:rsidRPr="00BE5DEC">
        <w:rPr>
          <w:rFonts w:eastAsia="Times New Roman" w:cs="Times New Roman"/>
          <w:lang w:eastAsia="es-ES"/>
        </w:rPr>
        <w:t>Chapman, 2007</w:t>
      </w:r>
      <w:r w:rsidRPr="00BE5DEC">
        <w:rPr>
          <w:rFonts w:eastAsia="Times New Roman" w:cs="Times New Roman"/>
          <w:lang w:eastAsia="es-ES"/>
        </w:rPr>
        <w:t>)</w:t>
      </w:r>
      <w:r w:rsidR="002A237E" w:rsidRPr="008C6E4E">
        <w:rPr>
          <w:rFonts w:eastAsia="Times New Roman" w:cs="Times New Roman"/>
          <w:lang w:eastAsia="es-ES"/>
        </w:rPr>
        <w:t>.</w:t>
      </w:r>
      <w:r w:rsidR="00C06C7E" w:rsidRPr="00BE5DEC">
        <w:rPr>
          <w:rFonts w:eastAsia="Times New Roman" w:cs="Times New Roman"/>
          <w:lang w:eastAsia="es-ES"/>
        </w:rPr>
        <w:t xml:space="preserve"> A</w:t>
      </w:r>
      <w:r w:rsidRPr="00BE5DEC">
        <w:rPr>
          <w:rFonts w:eastAsia="Times New Roman" w:cs="Times New Roman"/>
          <w:lang w:eastAsia="es-ES"/>
        </w:rPr>
        <w:t xml:space="preserve">s the flight time increases, large quantities of </w:t>
      </w:r>
      <w:r w:rsidR="00577E92" w:rsidRPr="00BE5DEC">
        <w:rPr>
          <w:rFonts w:eastAsia="Times New Roman" w:cs="Times New Roman"/>
          <w:lang w:eastAsia="es-ES"/>
        </w:rPr>
        <w:t xml:space="preserve">fuel </w:t>
      </w:r>
      <w:r w:rsidR="00C06C7E" w:rsidRPr="00BE5DEC">
        <w:rPr>
          <w:rFonts w:eastAsia="Times New Roman" w:cs="Times New Roman"/>
          <w:lang w:eastAsia="es-ES"/>
        </w:rPr>
        <w:t xml:space="preserve">are </w:t>
      </w:r>
      <w:r w:rsidR="00577E92" w:rsidRPr="00BE5DEC">
        <w:rPr>
          <w:rFonts w:eastAsia="Times New Roman" w:cs="Times New Roman"/>
          <w:lang w:eastAsia="es-ES"/>
        </w:rPr>
        <w:t xml:space="preserve">carried. </w:t>
      </w:r>
      <w:r w:rsidR="00C06C7E" w:rsidRPr="00BE5DEC">
        <w:rPr>
          <w:rFonts w:eastAsia="Times New Roman" w:cs="Times New Roman"/>
          <w:lang w:eastAsia="es-ES"/>
        </w:rPr>
        <w:t>Thus, t</w:t>
      </w:r>
      <w:r w:rsidRPr="00BE5DEC">
        <w:rPr>
          <w:rFonts w:eastAsia="Times New Roman" w:cs="Times New Roman"/>
          <w:lang w:eastAsia="es-ES"/>
        </w:rPr>
        <w:t>he weight of the plane rises and burns more fuel</w:t>
      </w:r>
      <w:r w:rsidR="0004759E" w:rsidRPr="00BE5DEC">
        <w:rPr>
          <w:rFonts w:eastAsia="Times New Roman" w:cs="Times New Roman"/>
          <w:lang w:eastAsia="es-ES"/>
        </w:rPr>
        <w:t xml:space="preserve"> (</w:t>
      </w:r>
      <w:r w:rsidR="001F07DE" w:rsidRPr="00BE5DEC">
        <w:rPr>
          <w:rFonts w:eastAsia="Times New Roman" w:cs="Times New Roman"/>
          <w:lang w:eastAsia="es-ES"/>
        </w:rPr>
        <w:t>Chapman, 2007</w:t>
      </w:r>
      <w:r w:rsidRPr="00BE5DEC">
        <w:rPr>
          <w:rFonts w:eastAsia="Times New Roman" w:cs="Times New Roman"/>
          <w:lang w:eastAsia="es-ES"/>
        </w:rPr>
        <w:t>)</w:t>
      </w:r>
      <w:r w:rsidR="0004759E" w:rsidRPr="00BE5DEC">
        <w:rPr>
          <w:rFonts w:eastAsia="Times New Roman" w:cs="Times New Roman"/>
          <w:lang w:eastAsia="es-ES"/>
        </w:rPr>
        <w:t>.</w:t>
      </w:r>
      <w:r w:rsidRPr="00BE5DEC">
        <w:rPr>
          <w:rFonts w:eastAsia="Times New Roman" w:cs="Times New Roman"/>
          <w:lang w:eastAsia="es-ES"/>
        </w:rPr>
        <w:t xml:space="preserve"> The </w:t>
      </w:r>
      <w:r w:rsidR="00577E92" w:rsidRPr="00BE5DEC">
        <w:rPr>
          <w:rFonts w:eastAsia="Times New Roman" w:cs="Times New Roman"/>
          <w:lang w:eastAsia="es-ES"/>
        </w:rPr>
        <w:t>expanding</w:t>
      </w:r>
      <w:r w:rsidRPr="00BE5DEC">
        <w:rPr>
          <w:rFonts w:eastAsia="Times New Roman" w:cs="Times New Roman"/>
          <w:lang w:eastAsia="es-ES"/>
        </w:rPr>
        <w:t xml:space="preserve"> numbers of the so-call</w:t>
      </w:r>
      <w:r w:rsidR="00577E92" w:rsidRPr="00BE5DEC">
        <w:rPr>
          <w:rFonts w:eastAsia="Times New Roman" w:cs="Times New Roman"/>
          <w:lang w:eastAsia="es-ES"/>
        </w:rPr>
        <w:t xml:space="preserve">ed ‘budget’ airlines </w:t>
      </w:r>
      <w:r w:rsidR="005317D4">
        <w:rPr>
          <w:rFonts w:eastAsia="Times New Roman" w:cs="Times New Roman"/>
          <w:lang w:eastAsia="es-ES"/>
        </w:rPr>
        <w:t>(or Low Cost Carriers) provide</w:t>
      </w:r>
      <w:r w:rsidR="005317D4" w:rsidRPr="00BE5DEC">
        <w:rPr>
          <w:rFonts w:eastAsia="Times New Roman" w:cs="Times New Roman"/>
          <w:lang w:eastAsia="es-ES"/>
        </w:rPr>
        <w:t xml:space="preserve"> </w:t>
      </w:r>
      <w:r w:rsidRPr="00BE5DEC">
        <w:rPr>
          <w:rFonts w:eastAsia="Times New Roman" w:cs="Times New Roman"/>
          <w:lang w:eastAsia="es-ES"/>
        </w:rPr>
        <w:t>service</w:t>
      </w:r>
      <w:r w:rsidR="00577E92" w:rsidRPr="00BE5DEC">
        <w:rPr>
          <w:rFonts w:eastAsia="Times New Roman" w:cs="Times New Roman"/>
          <w:lang w:eastAsia="es-ES"/>
        </w:rPr>
        <w:t>s</w:t>
      </w:r>
      <w:r w:rsidRPr="00BE5DEC">
        <w:rPr>
          <w:rFonts w:eastAsia="Times New Roman" w:cs="Times New Roman"/>
          <w:lang w:eastAsia="es-ES"/>
        </w:rPr>
        <w:t xml:space="preserve"> of short distances</w:t>
      </w:r>
      <w:r w:rsidR="0004759E" w:rsidRPr="00BE5DEC">
        <w:rPr>
          <w:rFonts w:eastAsia="Times New Roman" w:cs="Times New Roman"/>
          <w:lang w:eastAsia="es-ES"/>
        </w:rPr>
        <w:t xml:space="preserve"> (</w:t>
      </w:r>
      <w:r w:rsidR="001F07DE" w:rsidRPr="00BE5DEC">
        <w:rPr>
          <w:rFonts w:eastAsia="Times New Roman" w:cs="Times New Roman"/>
          <w:lang w:eastAsia="es-ES"/>
        </w:rPr>
        <w:t>IPCC, 2007</w:t>
      </w:r>
      <w:r w:rsidRPr="00BE5DEC">
        <w:rPr>
          <w:rFonts w:eastAsia="Times New Roman" w:cs="Times New Roman"/>
          <w:lang w:eastAsia="es-ES"/>
        </w:rPr>
        <w:t>)</w:t>
      </w:r>
      <w:r w:rsidR="0004759E" w:rsidRPr="00BE5DEC">
        <w:rPr>
          <w:rFonts w:eastAsia="Times New Roman" w:cs="Times New Roman"/>
          <w:lang w:eastAsia="es-ES"/>
        </w:rPr>
        <w:t>.</w:t>
      </w:r>
      <w:r w:rsidRPr="00BE5DEC">
        <w:rPr>
          <w:rFonts w:eastAsia="Times New Roman" w:cs="Times New Roman"/>
          <w:lang w:eastAsia="es-ES"/>
        </w:rPr>
        <w:t xml:space="preserve"> Although these airlines appear to focus on leisure-oriented routes, business travelers are using these services</w:t>
      </w:r>
      <w:r w:rsidR="007A252C" w:rsidRPr="00BE5DEC">
        <w:rPr>
          <w:rFonts w:eastAsia="Times New Roman" w:cs="Times New Roman"/>
          <w:lang w:eastAsia="es-ES"/>
        </w:rPr>
        <w:t xml:space="preserve"> as well</w:t>
      </w:r>
      <w:r w:rsidRPr="00BE5DEC">
        <w:rPr>
          <w:rFonts w:eastAsia="Times New Roman" w:cs="Times New Roman"/>
          <w:lang w:eastAsia="es-ES"/>
        </w:rPr>
        <w:t xml:space="preserve"> (Mason, 2000). </w:t>
      </w:r>
      <w:r w:rsidR="005317D4">
        <w:rPr>
          <w:rFonts w:eastAsia="Times New Roman" w:cs="Times New Roman"/>
          <w:lang w:eastAsia="es-ES"/>
        </w:rPr>
        <w:t>O</w:t>
      </w:r>
      <w:r w:rsidR="003A2FD6" w:rsidRPr="00BE5DEC">
        <w:rPr>
          <w:rFonts w:eastAsia="Times New Roman" w:cs="Times New Roman"/>
          <w:lang w:eastAsia="es-ES"/>
        </w:rPr>
        <w:t xml:space="preserve">lder, less fuel-efficient </w:t>
      </w:r>
      <w:r w:rsidR="005317D4">
        <w:rPr>
          <w:rFonts w:eastAsia="Times New Roman" w:cs="Times New Roman"/>
          <w:lang w:eastAsia="es-ES"/>
        </w:rPr>
        <w:t>aircraft</w:t>
      </w:r>
      <w:r w:rsidR="005317D4" w:rsidRPr="00BE5DEC">
        <w:rPr>
          <w:rFonts w:eastAsia="Times New Roman" w:cs="Times New Roman"/>
          <w:lang w:eastAsia="es-ES"/>
        </w:rPr>
        <w:t xml:space="preserve"> </w:t>
      </w:r>
      <w:r w:rsidR="003A2FD6" w:rsidRPr="00BE5DEC">
        <w:rPr>
          <w:rFonts w:eastAsia="Times New Roman" w:cs="Times New Roman"/>
          <w:lang w:eastAsia="es-ES"/>
        </w:rPr>
        <w:t>more commonly service these flights</w:t>
      </w:r>
      <w:r w:rsidR="00577E92" w:rsidRPr="00BE5DEC">
        <w:rPr>
          <w:rFonts w:eastAsia="Times New Roman" w:cs="Times New Roman"/>
          <w:lang w:eastAsia="es-ES"/>
        </w:rPr>
        <w:t xml:space="preserve"> (</w:t>
      </w:r>
      <w:r w:rsidR="001F07DE" w:rsidRPr="00BE5DEC">
        <w:rPr>
          <w:rFonts w:eastAsia="Times New Roman" w:cs="Times New Roman"/>
          <w:lang w:eastAsia="es-ES"/>
        </w:rPr>
        <w:t>IPCC, 2007</w:t>
      </w:r>
      <w:r w:rsidR="00577E92" w:rsidRPr="00BE5DEC">
        <w:rPr>
          <w:rFonts w:eastAsia="Times New Roman" w:cs="Times New Roman"/>
          <w:lang w:eastAsia="es-ES"/>
        </w:rPr>
        <w:t>)</w:t>
      </w:r>
      <w:r w:rsidR="0004759E" w:rsidRPr="00BE5DEC">
        <w:rPr>
          <w:rFonts w:eastAsia="Times New Roman" w:cs="Times New Roman"/>
          <w:lang w:eastAsia="es-ES"/>
        </w:rPr>
        <w:t>.</w:t>
      </w:r>
    </w:p>
    <w:p w14:paraId="63F901BD" w14:textId="6838D20B" w:rsidR="00F57003" w:rsidRDefault="00646C63" w:rsidP="00587CF0">
      <w:pPr>
        <w:widowControl w:val="0"/>
        <w:autoSpaceDE w:val="0"/>
        <w:autoSpaceDN w:val="0"/>
        <w:adjustRightInd w:val="0"/>
        <w:spacing w:after="0" w:line="276" w:lineRule="auto"/>
      </w:pPr>
      <w:r w:rsidRPr="00BE5DEC">
        <w:t xml:space="preserve">Air travel is estimated to have caused about </w:t>
      </w:r>
      <w:r w:rsidR="001A20BD" w:rsidRPr="00BE5DEC">
        <w:t>2.42</w:t>
      </w:r>
      <w:r w:rsidRPr="00BE5DEC">
        <w:t>% of manmade CO2 emissions</w:t>
      </w:r>
      <w:r w:rsidR="008237A2" w:rsidRPr="00BE5DEC">
        <w:t xml:space="preserve"> in 2011</w:t>
      </w:r>
      <w:r w:rsidRPr="00BE5DEC">
        <w:t xml:space="preserve"> </w:t>
      </w:r>
      <w:r w:rsidR="001149A4" w:rsidRPr="00BE5DEC">
        <w:t>(</w:t>
      </w:r>
      <w:r w:rsidR="001A20BD" w:rsidRPr="00BE5DEC">
        <w:rPr>
          <w:rFonts w:eastAsia="Times New Roman" w:cs="Times New Roman"/>
          <w:lang w:eastAsia="es-ES"/>
        </w:rPr>
        <w:t>BDL, 2014</w:t>
      </w:r>
      <w:r w:rsidR="001149A4" w:rsidRPr="00BE5DEC">
        <w:t>)</w:t>
      </w:r>
      <w:r w:rsidR="00F57003">
        <w:t>, and is one of the fastest growing sources of emissions worldwide. This figure does not, however, include the potentially significant impact that non-CO2 emissions can have on the climate. In addition to CO2, nitrous oxides, sulphur oxides, water vapor and soot are emitted</w:t>
      </w:r>
      <w:r w:rsidR="00880E16">
        <w:t>,</w:t>
      </w:r>
      <w:r w:rsidR="00F57003">
        <w:t xml:space="preserve"> all which have different impacts on the net radiative forcing</w:t>
      </w:r>
      <w:r w:rsidR="00080168">
        <w:rPr>
          <w:rStyle w:val="FootnoteReference"/>
        </w:rPr>
        <w:footnoteReference w:id="13"/>
      </w:r>
      <w:r w:rsidR="00F57003">
        <w:t xml:space="preserve"> of aviation</w:t>
      </w:r>
      <w:r w:rsidR="00080168">
        <w:t xml:space="preserve"> (including indirectly through interactions with ozone, methane, contrails</w:t>
      </w:r>
      <w:r w:rsidR="00080168">
        <w:rPr>
          <w:rStyle w:val="FootnoteReference"/>
        </w:rPr>
        <w:footnoteReference w:id="14"/>
      </w:r>
      <w:r w:rsidR="00080168">
        <w:t xml:space="preserve"> and clouds)</w:t>
      </w:r>
      <w:r w:rsidR="00F57003">
        <w:t xml:space="preserve">. The effects of these non-CO2 emissions are highly dependent on location, </w:t>
      </w:r>
      <w:r w:rsidR="00880E16">
        <w:t xml:space="preserve">ambient </w:t>
      </w:r>
      <w:r w:rsidR="00F57003">
        <w:t>temperature, altitude, time of year and concentrations of other gases in the atmosphere, and hence are very dif</w:t>
      </w:r>
      <w:r w:rsidR="00176950">
        <w:t>ficult to estimate for aviation</w:t>
      </w:r>
      <w:r w:rsidR="00880E16">
        <w:t>. These effects</w:t>
      </w:r>
      <w:r w:rsidR="00176950">
        <w:t xml:space="preserve"> have been estimated to have a total radiative forcing effect at least 90% higher</w:t>
      </w:r>
      <w:r w:rsidR="00080168" w:rsidRPr="00080168">
        <w:t xml:space="preserve"> </w:t>
      </w:r>
      <w:r w:rsidR="00080168">
        <w:t>than the effect of CO2 alone,</w:t>
      </w:r>
      <w:r w:rsidR="00176950">
        <w:t xml:space="preserve"> </w:t>
      </w:r>
      <w:r w:rsidR="00880E16">
        <w:t xml:space="preserve">in aggregate </w:t>
      </w:r>
      <w:r w:rsidR="001D4A2B">
        <w:t>(Sensen et al, 2005).</w:t>
      </w:r>
    </w:p>
    <w:p w14:paraId="56B8190E" w14:textId="77777777" w:rsidR="001D4A2B" w:rsidRDefault="001D4A2B" w:rsidP="00587CF0">
      <w:pPr>
        <w:widowControl w:val="0"/>
        <w:autoSpaceDE w:val="0"/>
        <w:autoSpaceDN w:val="0"/>
        <w:adjustRightInd w:val="0"/>
        <w:spacing w:after="0" w:line="276" w:lineRule="auto"/>
      </w:pPr>
    </w:p>
    <w:p w14:paraId="21CDD849" w14:textId="7F4594D2" w:rsidR="003029C3" w:rsidRPr="00E36DE6" w:rsidRDefault="00646C63" w:rsidP="00587CF0">
      <w:pPr>
        <w:widowControl w:val="0"/>
        <w:autoSpaceDE w:val="0"/>
        <w:autoSpaceDN w:val="0"/>
        <w:adjustRightInd w:val="0"/>
        <w:spacing w:after="0" w:line="276" w:lineRule="auto"/>
        <w:rPr>
          <w:rFonts w:eastAsia="Times New Roman"/>
        </w:rPr>
      </w:pPr>
      <w:r w:rsidRPr="00BE5DEC">
        <w:rPr>
          <w:rFonts w:eastAsia="Times New Roman"/>
        </w:rPr>
        <w:t>Kerosene is th</w:t>
      </w:r>
      <w:r w:rsidRPr="00E36DE6">
        <w:rPr>
          <w:rFonts w:eastAsia="Times New Roman"/>
        </w:rPr>
        <w:t>e primary sour</w:t>
      </w:r>
      <w:r w:rsidR="001F07DE" w:rsidRPr="00E36DE6">
        <w:rPr>
          <w:rFonts w:eastAsia="Times New Roman"/>
        </w:rPr>
        <w:t>ce of energy for civil aviation, and the dependence on fossil fuels is likely to persist in the coming decades</w:t>
      </w:r>
      <w:r w:rsidR="0004759E">
        <w:rPr>
          <w:rFonts w:eastAsia="Times New Roman"/>
        </w:rPr>
        <w:t xml:space="preserve"> (</w:t>
      </w:r>
      <w:r w:rsidR="001F07DE" w:rsidRPr="00E36DE6">
        <w:rPr>
          <w:rFonts w:eastAsia="Times New Roman" w:cs="Times New Roman"/>
          <w:lang w:eastAsia="es-ES"/>
        </w:rPr>
        <w:t>IPCC, 2007</w:t>
      </w:r>
      <w:r w:rsidR="007A252C" w:rsidRPr="00E36DE6">
        <w:rPr>
          <w:rFonts w:eastAsia="Times New Roman"/>
        </w:rPr>
        <w:t>)</w:t>
      </w:r>
      <w:r w:rsidR="0004759E">
        <w:rPr>
          <w:rFonts w:eastAsia="Times New Roman"/>
        </w:rPr>
        <w:t>.</w:t>
      </w:r>
      <w:r w:rsidRPr="00E36DE6">
        <w:rPr>
          <w:rFonts w:eastAsia="Times New Roman"/>
        </w:rPr>
        <w:t xml:space="preserve"> Fuel efficiency is a major consideration for aircraft operat</w:t>
      </w:r>
      <w:r w:rsidR="009377F4" w:rsidRPr="00E36DE6">
        <w:rPr>
          <w:rFonts w:eastAsia="Times New Roman"/>
        </w:rPr>
        <w:t>or</w:t>
      </w:r>
      <w:r w:rsidR="004D65FE" w:rsidRPr="00E36DE6">
        <w:rPr>
          <w:rFonts w:eastAsia="Times New Roman"/>
        </w:rPr>
        <w:t>s. F</w:t>
      </w:r>
      <w:r w:rsidR="009377F4" w:rsidRPr="00E36DE6">
        <w:rPr>
          <w:rFonts w:eastAsia="Times New Roman"/>
        </w:rPr>
        <w:t>rom 2003 to 2016 fuel represented an average of 27</w:t>
      </w:r>
      <w:r w:rsidRPr="00E36DE6">
        <w:rPr>
          <w:rFonts w:eastAsia="Times New Roman"/>
        </w:rPr>
        <w:t>% of total operating costs</w:t>
      </w:r>
      <w:r w:rsidR="009377F4" w:rsidRPr="00E36DE6">
        <w:rPr>
          <w:rFonts w:eastAsia="Times New Roman"/>
        </w:rPr>
        <w:t xml:space="preserve"> for airplanes (ICAO, 2016</w:t>
      </w:r>
      <w:r w:rsidRPr="00E36DE6">
        <w:rPr>
          <w:rFonts w:eastAsia="Times New Roman"/>
        </w:rPr>
        <w:t>).</w:t>
      </w:r>
      <w:r w:rsidR="00C1215C" w:rsidRPr="00E36DE6">
        <w:rPr>
          <w:rFonts w:eastAsia="Times New Roman"/>
        </w:rPr>
        <w:t xml:space="preserve"> A Boeing</w:t>
      </w:r>
      <w:r w:rsidRPr="00E36DE6">
        <w:rPr>
          <w:rFonts w:eastAsia="Times New Roman"/>
        </w:rPr>
        <w:t xml:space="preserve"> 747 plane from London to </w:t>
      </w:r>
      <w:r w:rsidR="00C1215C" w:rsidRPr="00E36DE6">
        <w:rPr>
          <w:rFonts w:eastAsia="Times New Roman"/>
        </w:rPr>
        <w:t>Singapore (long-haul</w:t>
      </w:r>
      <w:r w:rsidRPr="00E36DE6">
        <w:rPr>
          <w:rFonts w:eastAsia="Times New Roman"/>
        </w:rPr>
        <w:t>) utilizes 1,500 barrels of oil eac</w:t>
      </w:r>
      <w:r w:rsidR="004D65FE" w:rsidRPr="00E36DE6">
        <w:rPr>
          <w:rFonts w:eastAsia="Times New Roman"/>
        </w:rPr>
        <w:t xml:space="preserve">h way, which </w:t>
      </w:r>
      <w:r w:rsidR="00C1215C" w:rsidRPr="00E36DE6">
        <w:rPr>
          <w:rFonts w:eastAsia="Times New Roman"/>
        </w:rPr>
        <w:t>is equal to 242</w:t>
      </w:r>
      <w:r w:rsidR="002A237E">
        <w:rPr>
          <w:rFonts w:eastAsia="Times New Roman"/>
        </w:rPr>
        <w:t>,000</w:t>
      </w:r>
      <w:r w:rsidR="00C1215C" w:rsidRPr="00E36DE6">
        <w:rPr>
          <w:rFonts w:eastAsia="Times New Roman"/>
        </w:rPr>
        <w:t xml:space="preserve"> lit</w:t>
      </w:r>
      <w:r w:rsidRPr="00E36DE6">
        <w:rPr>
          <w:rFonts w:eastAsia="Times New Roman"/>
        </w:rPr>
        <w:t>e</w:t>
      </w:r>
      <w:r w:rsidR="00C1215C" w:rsidRPr="00E36DE6">
        <w:rPr>
          <w:rFonts w:eastAsia="Times New Roman"/>
        </w:rPr>
        <w:t>r</w:t>
      </w:r>
      <w:r w:rsidRPr="00E36DE6">
        <w:rPr>
          <w:rFonts w:eastAsia="Times New Roman"/>
        </w:rPr>
        <w:t>s of fuel</w:t>
      </w:r>
      <w:r w:rsidR="0004759E">
        <w:rPr>
          <w:rFonts w:eastAsia="Times New Roman"/>
        </w:rPr>
        <w:t xml:space="preserve"> (</w:t>
      </w:r>
      <w:r w:rsidR="004D65FE" w:rsidRPr="00E36DE6">
        <w:rPr>
          <w:rFonts w:eastAsia="Times New Roman"/>
        </w:rPr>
        <w:t>In Flight, 2014)</w:t>
      </w:r>
      <w:r w:rsidR="0004759E">
        <w:rPr>
          <w:rFonts w:eastAsia="Times New Roman"/>
        </w:rPr>
        <w:t>.</w:t>
      </w:r>
      <w:r w:rsidR="004D65FE" w:rsidRPr="00E36DE6">
        <w:rPr>
          <w:rFonts w:eastAsia="Times New Roman"/>
        </w:rPr>
        <w:t xml:space="preserve"> This means that a</w:t>
      </w:r>
      <w:r w:rsidR="002A237E">
        <w:rPr>
          <w:rFonts w:eastAsia="Times New Roman"/>
        </w:rPr>
        <w:t>n</w:t>
      </w:r>
      <w:r w:rsidR="004D65FE" w:rsidRPr="00E36DE6">
        <w:rPr>
          <w:rFonts w:eastAsia="Times New Roman"/>
        </w:rPr>
        <w:t xml:space="preserve"> </w:t>
      </w:r>
      <w:r w:rsidR="00104C30">
        <w:rPr>
          <w:rFonts w:eastAsia="Times New Roman"/>
        </w:rPr>
        <w:t xml:space="preserve">economy </w:t>
      </w:r>
      <w:r w:rsidR="004D65FE" w:rsidRPr="00E36DE6">
        <w:rPr>
          <w:rFonts w:eastAsia="Times New Roman"/>
        </w:rPr>
        <w:t xml:space="preserve">passenger </w:t>
      </w:r>
      <w:r w:rsidR="005D3606" w:rsidRPr="00E36DE6">
        <w:rPr>
          <w:rFonts w:eastAsia="Times New Roman"/>
        </w:rPr>
        <w:t xml:space="preserve">consumes </w:t>
      </w:r>
      <w:r w:rsidR="004D65FE" w:rsidRPr="00E36DE6">
        <w:rPr>
          <w:rFonts w:eastAsia="Times New Roman"/>
        </w:rPr>
        <w:t>f</w:t>
      </w:r>
      <w:r w:rsidR="00C1215C" w:rsidRPr="00E36DE6">
        <w:rPr>
          <w:rFonts w:eastAsia="Times New Roman"/>
        </w:rPr>
        <w:t>ive barrels</w:t>
      </w:r>
      <w:r w:rsidR="00587CF0" w:rsidRPr="00E36DE6">
        <w:rPr>
          <w:rFonts w:eastAsia="Times New Roman"/>
        </w:rPr>
        <w:t xml:space="preserve"> of oil each way, and a first class passenger would consume nine barrels</w:t>
      </w:r>
      <w:r w:rsidR="0004759E">
        <w:rPr>
          <w:rFonts w:eastAsia="Times New Roman"/>
        </w:rPr>
        <w:t xml:space="preserve"> (</w:t>
      </w:r>
      <w:r w:rsidR="00587CF0" w:rsidRPr="00E36DE6">
        <w:rPr>
          <w:rFonts w:eastAsia="Times New Roman"/>
        </w:rPr>
        <w:t>In Flight, 2014)</w:t>
      </w:r>
      <w:r w:rsidR="0004759E">
        <w:rPr>
          <w:rFonts w:eastAsia="Times New Roman"/>
        </w:rPr>
        <w:t>.</w:t>
      </w:r>
      <w:r w:rsidR="004D65FE" w:rsidRPr="00E36DE6">
        <w:rPr>
          <w:rFonts w:eastAsia="Times New Roman"/>
        </w:rPr>
        <w:t xml:space="preserve"> </w:t>
      </w:r>
    </w:p>
    <w:p w14:paraId="4A9BE333" w14:textId="2B6B2C4F" w:rsidR="00616AB4" w:rsidRDefault="00616AB4" w:rsidP="00C1215C">
      <w:pPr>
        <w:spacing w:line="276" w:lineRule="auto"/>
        <w:ind w:left="993"/>
        <w:rPr>
          <w:rFonts w:eastAsia="Times New Roman"/>
        </w:rPr>
      </w:pPr>
    </w:p>
    <w:p w14:paraId="41D22052" w14:textId="5570E323" w:rsidR="002508CD" w:rsidRDefault="002508CD" w:rsidP="0008014A">
      <w:pPr>
        <w:pStyle w:val="Caption"/>
        <w:keepNext/>
        <w:jc w:val="center"/>
      </w:pPr>
      <w:bookmarkStart w:id="39" w:name="_Toc518035102"/>
      <w:r>
        <w:t xml:space="preserve">Table </w:t>
      </w:r>
      <w:fldSimple w:instr=" SEQ Table \* ARABIC ">
        <w:r w:rsidR="00FF7BEA">
          <w:rPr>
            <w:noProof/>
          </w:rPr>
          <w:t>1</w:t>
        </w:r>
      </w:fldSimple>
      <w:r>
        <w:t xml:space="preserve"> </w:t>
      </w:r>
      <w:r w:rsidRPr="00840DE4">
        <w:t>Fuel Impact on operating c</w:t>
      </w:r>
      <w:r>
        <w:t>ost</w:t>
      </w:r>
      <w:r w:rsidRPr="00840DE4">
        <w:t xml:space="preserve"> (IATA, 2016)</w:t>
      </w:r>
      <w:bookmarkEnd w:id="39"/>
    </w:p>
    <w:tbl>
      <w:tblPr>
        <w:tblStyle w:val="TableGrid"/>
        <w:tblW w:w="0" w:type="auto"/>
        <w:tblInd w:w="993" w:type="dxa"/>
        <w:tblLook w:val="04A0" w:firstRow="1" w:lastRow="0" w:firstColumn="1" w:lastColumn="0" w:noHBand="0" w:noVBand="1"/>
        <w:tblPrChange w:id="40" w:author="Furness" w:date="2018-06-25T10:10:00Z">
          <w:tblPr>
            <w:tblStyle w:val="TableGrid"/>
            <w:tblW w:w="0" w:type="auto"/>
            <w:tblInd w:w="993" w:type="dxa"/>
            <w:tblLook w:val="04A0" w:firstRow="1" w:lastRow="0" w:firstColumn="1" w:lastColumn="0" w:noHBand="0" w:noVBand="1"/>
          </w:tblPr>
        </w:tblPrChange>
      </w:tblPr>
      <w:tblGrid>
        <w:gridCol w:w="1688"/>
        <w:gridCol w:w="1713"/>
        <w:gridCol w:w="1727"/>
        <w:gridCol w:w="1693"/>
        <w:gridCol w:w="1762"/>
        <w:tblGridChange w:id="41">
          <w:tblGrid>
            <w:gridCol w:w="1724"/>
            <w:gridCol w:w="1725"/>
            <w:gridCol w:w="1689"/>
            <w:gridCol w:w="1658"/>
            <w:gridCol w:w="1787"/>
          </w:tblGrid>
        </w:tblGridChange>
      </w:tblGrid>
      <w:tr w:rsidR="007A7D32" w14:paraId="68432B94" w14:textId="77777777" w:rsidTr="002508CD">
        <w:trPr>
          <w:cantSplit/>
        </w:trPr>
        <w:tc>
          <w:tcPr>
            <w:tcW w:w="1688" w:type="dxa"/>
            <w:vAlign w:val="center"/>
            <w:tcPrChange w:id="42" w:author="Furness" w:date="2018-06-25T10:10:00Z">
              <w:tcPr>
                <w:tcW w:w="1915" w:type="dxa"/>
              </w:tcPr>
            </w:tcPrChange>
          </w:tcPr>
          <w:p w14:paraId="66673350" w14:textId="5F22278F" w:rsidR="007A7D32" w:rsidRPr="002508CD" w:rsidRDefault="007A7D32">
            <w:pPr>
              <w:spacing w:line="276" w:lineRule="auto"/>
              <w:jc w:val="center"/>
              <w:rPr>
                <w:rFonts w:eastAsia="Times New Roman"/>
                <w:b/>
                <w:rPrChange w:id="43" w:author="Furness" w:date="2018-06-25T10:11:00Z">
                  <w:rPr>
                    <w:rFonts w:eastAsia="Times New Roman"/>
                    <w:kern w:val="0"/>
                    <w:sz w:val="22"/>
                    <w:lang w:eastAsia="ja-JP"/>
                  </w:rPr>
                </w:rPrChange>
              </w:rPr>
              <w:pPrChange w:id="44" w:author="Furness" w:date="2018-06-25T10:09:00Z">
                <w:pPr>
                  <w:spacing w:after="160" w:line="276" w:lineRule="auto"/>
                </w:pPr>
              </w:pPrChange>
            </w:pPr>
            <w:r w:rsidRPr="002508CD">
              <w:rPr>
                <w:rFonts w:eastAsia="Times New Roman"/>
                <w:b/>
                <w:rPrChange w:id="45" w:author="Furness" w:date="2018-06-25T10:11:00Z">
                  <w:rPr>
                    <w:rFonts w:eastAsia="Times New Roman"/>
                  </w:rPr>
                </w:rPrChange>
              </w:rPr>
              <w:t>Year</w:t>
            </w:r>
          </w:p>
        </w:tc>
        <w:tc>
          <w:tcPr>
            <w:tcW w:w="1713" w:type="dxa"/>
            <w:vAlign w:val="center"/>
            <w:tcPrChange w:id="46" w:author="Furness" w:date="2018-06-25T10:10:00Z">
              <w:tcPr>
                <w:tcW w:w="1915" w:type="dxa"/>
              </w:tcPr>
            </w:tcPrChange>
          </w:tcPr>
          <w:p w14:paraId="20287655" w14:textId="3C54781C" w:rsidR="007A7D32" w:rsidRPr="002508CD" w:rsidRDefault="007A7D32">
            <w:pPr>
              <w:spacing w:line="276" w:lineRule="auto"/>
              <w:jc w:val="center"/>
              <w:rPr>
                <w:rFonts w:eastAsia="Times New Roman"/>
                <w:b/>
                <w:rPrChange w:id="47" w:author="Furness" w:date="2018-06-25T10:11:00Z">
                  <w:rPr>
                    <w:rFonts w:eastAsia="Times New Roman"/>
                    <w:kern w:val="0"/>
                    <w:sz w:val="22"/>
                    <w:lang w:eastAsia="ja-JP"/>
                  </w:rPr>
                </w:rPrChange>
              </w:rPr>
              <w:pPrChange w:id="48" w:author="Furness" w:date="2018-06-25T10:09:00Z">
                <w:pPr>
                  <w:spacing w:after="160" w:line="276" w:lineRule="auto"/>
                </w:pPr>
              </w:pPrChange>
            </w:pPr>
            <w:r w:rsidRPr="002508CD">
              <w:rPr>
                <w:rFonts w:eastAsia="Times New Roman"/>
                <w:b/>
                <w:rPrChange w:id="49" w:author="Furness" w:date="2018-06-25T10:11:00Z">
                  <w:rPr>
                    <w:rFonts w:eastAsia="Times New Roman"/>
                  </w:rPr>
                </w:rPrChange>
              </w:rPr>
              <w:t>% of Operating Costs</w:t>
            </w:r>
          </w:p>
        </w:tc>
        <w:tc>
          <w:tcPr>
            <w:tcW w:w="1727" w:type="dxa"/>
            <w:vAlign w:val="center"/>
            <w:tcPrChange w:id="50" w:author="Furness" w:date="2018-06-25T10:10:00Z">
              <w:tcPr>
                <w:tcW w:w="1915" w:type="dxa"/>
              </w:tcPr>
            </w:tcPrChange>
          </w:tcPr>
          <w:p w14:paraId="4B504E6E" w14:textId="0F9097E0" w:rsidR="007A7D32" w:rsidRPr="002508CD" w:rsidRDefault="007A7D32">
            <w:pPr>
              <w:spacing w:line="276" w:lineRule="auto"/>
              <w:jc w:val="center"/>
              <w:rPr>
                <w:rFonts w:eastAsia="Times New Roman"/>
                <w:b/>
                <w:rPrChange w:id="51" w:author="Furness" w:date="2018-06-25T10:11:00Z">
                  <w:rPr>
                    <w:rFonts w:eastAsia="Times New Roman"/>
                    <w:kern w:val="0"/>
                    <w:sz w:val="22"/>
                    <w:lang w:eastAsia="ja-JP"/>
                  </w:rPr>
                </w:rPrChange>
              </w:rPr>
              <w:pPrChange w:id="52" w:author="Furness" w:date="2018-06-25T10:09:00Z">
                <w:pPr>
                  <w:spacing w:after="160" w:line="276" w:lineRule="auto"/>
                </w:pPr>
              </w:pPrChange>
            </w:pPr>
            <w:r w:rsidRPr="002508CD">
              <w:rPr>
                <w:rFonts w:eastAsia="Times New Roman"/>
                <w:b/>
                <w:rPrChange w:id="53" w:author="Furness" w:date="2018-06-25T10:11:00Z">
                  <w:rPr>
                    <w:rFonts w:eastAsia="Times New Roman"/>
                  </w:rPr>
                </w:rPrChange>
              </w:rPr>
              <w:t>Average Price per Barrel of Crude (US$)</w:t>
            </w:r>
          </w:p>
        </w:tc>
        <w:tc>
          <w:tcPr>
            <w:tcW w:w="1693" w:type="dxa"/>
            <w:vAlign w:val="center"/>
            <w:tcPrChange w:id="54" w:author="Furness" w:date="2018-06-25T10:10:00Z">
              <w:tcPr>
                <w:tcW w:w="1915" w:type="dxa"/>
              </w:tcPr>
            </w:tcPrChange>
          </w:tcPr>
          <w:p w14:paraId="62DDAA99" w14:textId="605106CF" w:rsidR="007A7D32" w:rsidRPr="002508CD" w:rsidRDefault="007A7D32">
            <w:pPr>
              <w:spacing w:line="276" w:lineRule="auto"/>
              <w:jc w:val="center"/>
              <w:rPr>
                <w:rFonts w:eastAsia="Times New Roman"/>
                <w:b/>
                <w:rPrChange w:id="55" w:author="Furness" w:date="2018-06-25T10:11:00Z">
                  <w:rPr>
                    <w:rFonts w:eastAsia="Times New Roman"/>
                    <w:kern w:val="0"/>
                    <w:sz w:val="22"/>
                    <w:lang w:eastAsia="ja-JP"/>
                  </w:rPr>
                </w:rPrChange>
              </w:rPr>
              <w:pPrChange w:id="56" w:author="Furness" w:date="2018-06-25T10:09:00Z">
                <w:pPr>
                  <w:spacing w:after="160" w:line="276" w:lineRule="auto"/>
                </w:pPr>
              </w:pPrChange>
            </w:pPr>
            <w:r w:rsidRPr="002508CD">
              <w:rPr>
                <w:rFonts w:eastAsia="Times New Roman"/>
                <w:b/>
                <w:rPrChange w:id="57" w:author="Furness" w:date="2018-06-25T10:11:00Z">
                  <w:rPr>
                    <w:rFonts w:eastAsia="Times New Roman"/>
                  </w:rPr>
                </w:rPrChange>
              </w:rPr>
              <w:t>Break-even Price per Barrel (US$)</w:t>
            </w:r>
          </w:p>
        </w:tc>
        <w:tc>
          <w:tcPr>
            <w:tcW w:w="1762" w:type="dxa"/>
            <w:vAlign w:val="center"/>
            <w:tcPrChange w:id="58" w:author="Furness" w:date="2018-06-25T10:10:00Z">
              <w:tcPr>
                <w:tcW w:w="1916" w:type="dxa"/>
              </w:tcPr>
            </w:tcPrChange>
          </w:tcPr>
          <w:p w14:paraId="6CE6AB36" w14:textId="1F7F205F" w:rsidR="007A7D32" w:rsidRPr="002508CD" w:rsidRDefault="007A7D32">
            <w:pPr>
              <w:spacing w:line="276" w:lineRule="auto"/>
              <w:jc w:val="center"/>
              <w:rPr>
                <w:rFonts w:eastAsia="Times New Roman"/>
                <w:b/>
                <w:rPrChange w:id="59" w:author="Furness" w:date="2018-06-25T10:11:00Z">
                  <w:rPr>
                    <w:rFonts w:eastAsia="Times New Roman"/>
                    <w:kern w:val="0"/>
                    <w:sz w:val="22"/>
                    <w:lang w:eastAsia="ja-JP"/>
                  </w:rPr>
                </w:rPrChange>
              </w:rPr>
              <w:pPrChange w:id="60" w:author="Furness" w:date="2018-06-25T10:09:00Z">
                <w:pPr>
                  <w:spacing w:after="160" w:line="276" w:lineRule="auto"/>
                </w:pPr>
              </w:pPrChange>
            </w:pPr>
            <w:r w:rsidRPr="002508CD">
              <w:rPr>
                <w:rFonts w:eastAsia="Times New Roman"/>
                <w:b/>
                <w:rPrChange w:id="61" w:author="Furness" w:date="2018-06-25T10:11:00Z">
                  <w:rPr>
                    <w:rFonts w:eastAsia="Times New Roman"/>
                  </w:rPr>
                </w:rPrChange>
              </w:rPr>
              <w:t>Total Fuel Cost (US$ Billions)</w:t>
            </w:r>
          </w:p>
        </w:tc>
      </w:tr>
      <w:tr w:rsidR="007A7D32" w14:paraId="7445AE7D" w14:textId="77777777" w:rsidTr="002508CD">
        <w:trPr>
          <w:cantSplit/>
        </w:trPr>
        <w:tc>
          <w:tcPr>
            <w:tcW w:w="1688" w:type="dxa"/>
            <w:tcPrChange w:id="62" w:author="Furness" w:date="2018-06-25T10:10:00Z">
              <w:tcPr>
                <w:tcW w:w="1915" w:type="dxa"/>
              </w:tcPr>
            </w:tcPrChange>
          </w:tcPr>
          <w:p w14:paraId="73EBBB6F" w14:textId="6748BBA1" w:rsidR="007A7D32" w:rsidRDefault="007A7D32" w:rsidP="00C1215C">
            <w:pPr>
              <w:spacing w:line="276" w:lineRule="auto"/>
              <w:rPr>
                <w:rFonts w:eastAsia="Times New Roman"/>
              </w:rPr>
            </w:pPr>
            <w:r>
              <w:rPr>
                <w:rFonts w:eastAsia="Times New Roman"/>
              </w:rPr>
              <w:t>2003</w:t>
            </w:r>
          </w:p>
        </w:tc>
        <w:tc>
          <w:tcPr>
            <w:tcW w:w="1713" w:type="dxa"/>
            <w:tcPrChange w:id="63" w:author="Furness" w:date="2018-06-25T10:10:00Z">
              <w:tcPr>
                <w:tcW w:w="1915" w:type="dxa"/>
              </w:tcPr>
            </w:tcPrChange>
          </w:tcPr>
          <w:p w14:paraId="35827607" w14:textId="2B092C24" w:rsidR="007A7D32" w:rsidRDefault="007A7D32">
            <w:pPr>
              <w:spacing w:line="276" w:lineRule="auto"/>
              <w:ind w:right="418"/>
              <w:jc w:val="right"/>
              <w:rPr>
                <w:rFonts w:eastAsia="Times New Roman"/>
                <w:kern w:val="0"/>
                <w:sz w:val="22"/>
                <w:lang w:eastAsia="ja-JP"/>
              </w:rPr>
              <w:pPrChange w:id="64" w:author="Furness" w:date="2018-06-25T10:09:00Z">
                <w:pPr>
                  <w:spacing w:line="276" w:lineRule="auto"/>
                </w:pPr>
              </w:pPrChange>
            </w:pPr>
            <w:r>
              <w:rPr>
                <w:rFonts w:eastAsia="Times New Roman"/>
              </w:rPr>
              <w:t>13.6%</w:t>
            </w:r>
          </w:p>
        </w:tc>
        <w:tc>
          <w:tcPr>
            <w:tcW w:w="1727" w:type="dxa"/>
            <w:tcPrChange w:id="65" w:author="Furness" w:date="2018-06-25T10:10:00Z">
              <w:tcPr>
                <w:tcW w:w="1915" w:type="dxa"/>
              </w:tcPr>
            </w:tcPrChange>
          </w:tcPr>
          <w:p w14:paraId="68F6C92D" w14:textId="010A723B" w:rsidR="007A7D32" w:rsidRDefault="007A7D32">
            <w:pPr>
              <w:spacing w:line="276" w:lineRule="auto"/>
              <w:ind w:right="515"/>
              <w:jc w:val="right"/>
              <w:rPr>
                <w:rFonts w:eastAsia="Times New Roman"/>
                <w:kern w:val="0"/>
                <w:sz w:val="22"/>
                <w:lang w:eastAsia="ja-JP"/>
              </w:rPr>
              <w:pPrChange w:id="66" w:author="Furness" w:date="2018-06-25T10:09:00Z">
                <w:pPr>
                  <w:spacing w:line="276" w:lineRule="auto"/>
                </w:pPr>
              </w:pPrChange>
            </w:pPr>
            <w:r>
              <w:rPr>
                <w:rFonts w:eastAsia="Times New Roman"/>
              </w:rPr>
              <w:t>28.8</w:t>
            </w:r>
          </w:p>
        </w:tc>
        <w:tc>
          <w:tcPr>
            <w:tcW w:w="1693" w:type="dxa"/>
            <w:tcPrChange w:id="67" w:author="Furness" w:date="2018-06-25T10:10:00Z">
              <w:tcPr>
                <w:tcW w:w="1915" w:type="dxa"/>
              </w:tcPr>
            </w:tcPrChange>
          </w:tcPr>
          <w:p w14:paraId="5E90ACFF" w14:textId="1BF67B70" w:rsidR="007A7D32" w:rsidRDefault="007A7D32">
            <w:pPr>
              <w:spacing w:line="276" w:lineRule="auto"/>
              <w:ind w:right="386"/>
              <w:jc w:val="right"/>
              <w:rPr>
                <w:rFonts w:eastAsia="Times New Roman"/>
                <w:kern w:val="0"/>
                <w:sz w:val="22"/>
                <w:lang w:eastAsia="ja-JP"/>
              </w:rPr>
              <w:pPrChange w:id="68" w:author="Furness" w:date="2018-06-25T10:09:00Z">
                <w:pPr>
                  <w:spacing w:line="276" w:lineRule="auto"/>
                </w:pPr>
              </w:pPrChange>
            </w:pPr>
            <w:r>
              <w:rPr>
                <w:rFonts w:eastAsia="Times New Roman"/>
              </w:rPr>
              <w:t>23.7</w:t>
            </w:r>
          </w:p>
        </w:tc>
        <w:tc>
          <w:tcPr>
            <w:tcW w:w="1762" w:type="dxa"/>
            <w:tcPrChange w:id="69" w:author="Furness" w:date="2018-06-25T10:10:00Z">
              <w:tcPr>
                <w:tcW w:w="1916" w:type="dxa"/>
              </w:tcPr>
            </w:tcPrChange>
          </w:tcPr>
          <w:p w14:paraId="6F4990D2" w14:textId="59EA355A" w:rsidR="007A7D32" w:rsidRDefault="007A7D32">
            <w:pPr>
              <w:spacing w:line="276" w:lineRule="auto"/>
              <w:ind w:right="540"/>
              <w:jc w:val="right"/>
              <w:rPr>
                <w:rFonts w:eastAsia="Times New Roman"/>
                <w:kern w:val="0"/>
                <w:sz w:val="22"/>
                <w:lang w:eastAsia="ja-JP"/>
              </w:rPr>
              <w:pPrChange w:id="70" w:author="Furness" w:date="2018-06-25T10:09:00Z">
                <w:pPr>
                  <w:spacing w:line="276" w:lineRule="auto"/>
                </w:pPr>
              </w:pPrChange>
            </w:pPr>
            <w:r>
              <w:rPr>
                <w:rFonts w:eastAsia="Times New Roman"/>
              </w:rPr>
              <w:t>44</w:t>
            </w:r>
          </w:p>
        </w:tc>
      </w:tr>
      <w:tr w:rsidR="007A7D32" w14:paraId="7C805E52" w14:textId="77777777" w:rsidTr="002508CD">
        <w:trPr>
          <w:cantSplit/>
        </w:trPr>
        <w:tc>
          <w:tcPr>
            <w:tcW w:w="1688" w:type="dxa"/>
            <w:tcPrChange w:id="71" w:author="Furness" w:date="2018-06-25T10:10:00Z">
              <w:tcPr>
                <w:tcW w:w="1915" w:type="dxa"/>
              </w:tcPr>
            </w:tcPrChange>
          </w:tcPr>
          <w:p w14:paraId="3043E853" w14:textId="6C52F923" w:rsidR="007A7D32" w:rsidRDefault="007A7D32" w:rsidP="00C1215C">
            <w:pPr>
              <w:spacing w:line="276" w:lineRule="auto"/>
              <w:rPr>
                <w:rFonts w:eastAsia="Times New Roman"/>
              </w:rPr>
            </w:pPr>
            <w:r>
              <w:rPr>
                <w:rFonts w:eastAsia="Times New Roman"/>
              </w:rPr>
              <w:t>2004</w:t>
            </w:r>
          </w:p>
        </w:tc>
        <w:tc>
          <w:tcPr>
            <w:tcW w:w="1713" w:type="dxa"/>
            <w:tcPrChange w:id="72" w:author="Furness" w:date="2018-06-25T10:10:00Z">
              <w:tcPr>
                <w:tcW w:w="1915" w:type="dxa"/>
              </w:tcPr>
            </w:tcPrChange>
          </w:tcPr>
          <w:p w14:paraId="383475D2" w14:textId="19EF2E55" w:rsidR="007A7D32" w:rsidRDefault="007A7D32">
            <w:pPr>
              <w:spacing w:line="276" w:lineRule="auto"/>
              <w:ind w:right="418"/>
              <w:jc w:val="right"/>
              <w:rPr>
                <w:rFonts w:eastAsia="Times New Roman"/>
                <w:kern w:val="0"/>
                <w:sz w:val="22"/>
                <w:lang w:eastAsia="ja-JP"/>
              </w:rPr>
              <w:pPrChange w:id="73" w:author="Furness" w:date="2018-06-25T10:09:00Z">
                <w:pPr>
                  <w:spacing w:line="276" w:lineRule="auto"/>
                </w:pPr>
              </w:pPrChange>
            </w:pPr>
            <w:r>
              <w:rPr>
                <w:rFonts w:eastAsia="Times New Roman"/>
              </w:rPr>
              <w:t>17.3%</w:t>
            </w:r>
          </w:p>
        </w:tc>
        <w:tc>
          <w:tcPr>
            <w:tcW w:w="1727" w:type="dxa"/>
            <w:tcPrChange w:id="74" w:author="Furness" w:date="2018-06-25T10:10:00Z">
              <w:tcPr>
                <w:tcW w:w="1915" w:type="dxa"/>
              </w:tcPr>
            </w:tcPrChange>
          </w:tcPr>
          <w:p w14:paraId="4F98BF92" w14:textId="08CCF6DC" w:rsidR="007A7D32" w:rsidRDefault="007A7D32">
            <w:pPr>
              <w:spacing w:line="276" w:lineRule="auto"/>
              <w:ind w:right="515"/>
              <w:jc w:val="right"/>
              <w:rPr>
                <w:rFonts w:eastAsia="Times New Roman"/>
                <w:kern w:val="0"/>
                <w:sz w:val="22"/>
                <w:lang w:eastAsia="ja-JP"/>
              </w:rPr>
              <w:pPrChange w:id="75" w:author="Furness" w:date="2018-06-25T10:09:00Z">
                <w:pPr>
                  <w:spacing w:line="276" w:lineRule="auto"/>
                </w:pPr>
              </w:pPrChange>
            </w:pPr>
            <w:r>
              <w:rPr>
                <w:rFonts w:eastAsia="Times New Roman"/>
              </w:rPr>
              <w:t>38.3</w:t>
            </w:r>
          </w:p>
        </w:tc>
        <w:tc>
          <w:tcPr>
            <w:tcW w:w="1693" w:type="dxa"/>
            <w:tcPrChange w:id="76" w:author="Furness" w:date="2018-06-25T10:10:00Z">
              <w:tcPr>
                <w:tcW w:w="1915" w:type="dxa"/>
              </w:tcPr>
            </w:tcPrChange>
          </w:tcPr>
          <w:p w14:paraId="31FA2C6A" w14:textId="05D3732F" w:rsidR="007A7D32" w:rsidRDefault="007A7D32">
            <w:pPr>
              <w:spacing w:line="276" w:lineRule="auto"/>
              <w:ind w:right="386"/>
              <w:jc w:val="right"/>
              <w:rPr>
                <w:rFonts w:eastAsia="Times New Roman"/>
                <w:kern w:val="0"/>
                <w:sz w:val="22"/>
                <w:lang w:eastAsia="ja-JP"/>
              </w:rPr>
              <w:pPrChange w:id="77" w:author="Furness" w:date="2018-06-25T10:09:00Z">
                <w:pPr>
                  <w:spacing w:line="276" w:lineRule="auto"/>
                </w:pPr>
              </w:pPrChange>
            </w:pPr>
            <w:r>
              <w:rPr>
                <w:rFonts w:eastAsia="Times New Roman"/>
              </w:rPr>
              <w:t>34.7</w:t>
            </w:r>
          </w:p>
        </w:tc>
        <w:tc>
          <w:tcPr>
            <w:tcW w:w="1762" w:type="dxa"/>
            <w:tcPrChange w:id="78" w:author="Furness" w:date="2018-06-25T10:10:00Z">
              <w:tcPr>
                <w:tcW w:w="1916" w:type="dxa"/>
              </w:tcPr>
            </w:tcPrChange>
          </w:tcPr>
          <w:p w14:paraId="6586B952" w14:textId="090DAA58" w:rsidR="007A7D32" w:rsidRDefault="007A7D32">
            <w:pPr>
              <w:spacing w:line="276" w:lineRule="auto"/>
              <w:ind w:right="540"/>
              <w:jc w:val="right"/>
              <w:rPr>
                <w:rFonts w:eastAsia="Times New Roman"/>
                <w:kern w:val="0"/>
                <w:sz w:val="22"/>
                <w:lang w:eastAsia="ja-JP"/>
              </w:rPr>
              <w:pPrChange w:id="79" w:author="Furness" w:date="2018-06-25T10:09:00Z">
                <w:pPr>
                  <w:spacing w:line="276" w:lineRule="auto"/>
                </w:pPr>
              </w:pPrChange>
            </w:pPr>
            <w:r>
              <w:rPr>
                <w:rFonts w:eastAsia="Times New Roman"/>
              </w:rPr>
              <w:t>65</w:t>
            </w:r>
          </w:p>
        </w:tc>
      </w:tr>
      <w:tr w:rsidR="007A7D32" w14:paraId="7E2C8BB4" w14:textId="77777777" w:rsidTr="002508CD">
        <w:trPr>
          <w:cantSplit/>
        </w:trPr>
        <w:tc>
          <w:tcPr>
            <w:tcW w:w="1688" w:type="dxa"/>
            <w:tcPrChange w:id="80" w:author="Furness" w:date="2018-06-25T10:10:00Z">
              <w:tcPr>
                <w:tcW w:w="1915" w:type="dxa"/>
              </w:tcPr>
            </w:tcPrChange>
          </w:tcPr>
          <w:p w14:paraId="63AF6054" w14:textId="462C91E6" w:rsidR="007A7D32" w:rsidRDefault="007A7D32" w:rsidP="00C1215C">
            <w:pPr>
              <w:spacing w:line="276" w:lineRule="auto"/>
              <w:rPr>
                <w:rFonts w:eastAsia="Times New Roman"/>
              </w:rPr>
            </w:pPr>
            <w:r>
              <w:rPr>
                <w:rFonts w:eastAsia="Times New Roman"/>
              </w:rPr>
              <w:t>2005</w:t>
            </w:r>
          </w:p>
        </w:tc>
        <w:tc>
          <w:tcPr>
            <w:tcW w:w="1713" w:type="dxa"/>
            <w:tcPrChange w:id="81" w:author="Furness" w:date="2018-06-25T10:10:00Z">
              <w:tcPr>
                <w:tcW w:w="1915" w:type="dxa"/>
              </w:tcPr>
            </w:tcPrChange>
          </w:tcPr>
          <w:p w14:paraId="5A0F6FF9" w14:textId="1B615BC6" w:rsidR="007A7D32" w:rsidRDefault="007A7D32">
            <w:pPr>
              <w:spacing w:line="276" w:lineRule="auto"/>
              <w:ind w:right="418"/>
              <w:jc w:val="right"/>
              <w:rPr>
                <w:rFonts w:eastAsia="Times New Roman"/>
                <w:kern w:val="0"/>
                <w:sz w:val="22"/>
                <w:lang w:eastAsia="ja-JP"/>
              </w:rPr>
              <w:pPrChange w:id="82" w:author="Furness" w:date="2018-06-25T10:09:00Z">
                <w:pPr>
                  <w:spacing w:line="276" w:lineRule="auto"/>
                </w:pPr>
              </w:pPrChange>
            </w:pPr>
            <w:r>
              <w:rPr>
                <w:rFonts w:eastAsia="Times New Roman"/>
              </w:rPr>
              <w:t>22.2%</w:t>
            </w:r>
          </w:p>
        </w:tc>
        <w:tc>
          <w:tcPr>
            <w:tcW w:w="1727" w:type="dxa"/>
            <w:tcPrChange w:id="83" w:author="Furness" w:date="2018-06-25T10:10:00Z">
              <w:tcPr>
                <w:tcW w:w="1915" w:type="dxa"/>
              </w:tcPr>
            </w:tcPrChange>
          </w:tcPr>
          <w:p w14:paraId="1D478E28" w14:textId="3A271CF5" w:rsidR="007A7D32" w:rsidRDefault="007A7D32">
            <w:pPr>
              <w:spacing w:line="276" w:lineRule="auto"/>
              <w:ind w:right="515"/>
              <w:jc w:val="right"/>
              <w:rPr>
                <w:rFonts w:eastAsia="Times New Roman"/>
                <w:kern w:val="0"/>
                <w:sz w:val="22"/>
                <w:lang w:eastAsia="ja-JP"/>
              </w:rPr>
              <w:pPrChange w:id="84" w:author="Furness" w:date="2018-06-25T10:09:00Z">
                <w:pPr>
                  <w:spacing w:line="276" w:lineRule="auto"/>
                </w:pPr>
              </w:pPrChange>
            </w:pPr>
            <w:r>
              <w:rPr>
                <w:rFonts w:eastAsia="Times New Roman"/>
              </w:rPr>
              <w:t>54.5</w:t>
            </w:r>
          </w:p>
        </w:tc>
        <w:tc>
          <w:tcPr>
            <w:tcW w:w="1693" w:type="dxa"/>
            <w:tcPrChange w:id="85" w:author="Furness" w:date="2018-06-25T10:10:00Z">
              <w:tcPr>
                <w:tcW w:w="1915" w:type="dxa"/>
              </w:tcPr>
            </w:tcPrChange>
          </w:tcPr>
          <w:p w14:paraId="5D25612E" w14:textId="078D5BAF" w:rsidR="007A7D32" w:rsidRDefault="007A7D32">
            <w:pPr>
              <w:spacing w:line="276" w:lineRule="auto"/>
              <w:ind w:right="386"/>
              <w:jc w:val="right"/>
              <w:rPr>
                <w:rFonts w:eastAsia="Times New Roman"/>
                <w:kern w:val="0"/>
                <w:sz w:val="22"/>
                <w:lang w:eastAsia="ja-JP"/>
              </w:rPr>
              <w:pPrChange w:id="86" w:author="Furness" w:date="2018-06-25T10:09:00Z">
                <w:pPr>
                  <w:spacing w:line="276" w:lineRule="auto"/>
                </w:pPr>
              </w:pPrChange>
            </w:pPr>
            <w:r>
              <w:rPr>
                <w:rFonts w:eastAsia="Times New Roman"/>
              </w:rPr>
              <w:t>52.0</w:t>
            </w:r>
          </w:p>
        </w:tc>
        <w:tc>
          <w:tcPr>
            <w:tcW w:w="1762" w:type="dxa"/>
            <w:tcPrChange w:id="87" w:author="Furness" w:date="2018-06-25T10:10:00Z">
              <w:tcPr>
                <w:tcW w:w="1916" w:type="dxa"/>
              </w:tcPr>
            </w:tcPrChange>
          </w:tcPr>
          <w:p w14:paraId="7E0E1AF1" w14:textId="6C4CB3FA" w:rsidR="007A7D32" w:rsidRDefault="007A7D32">
            <w:pPr>
              <w:spacing w:line="276" w:lineRule="auto"/>
              <w:ind w:right="540"/>
              <w:jc w:val="right"/>
              <w:rPr>
                <w:rFonts w:eastAsia="Times New Roman"/>
                <w:kern w:val="0"/>
                <w:sz w:val="22"/>
                <w:lang w:eastAsia="ja-JP"/>
              </w:rPr>
              <w:pPrChange w:id="88" w:author="Furness" w:date="2018-06-25T10:09:00Z">
                <w:pPr>
                  <w:spacing w:line="276" w:lineRule="auto"/>
                </w:pPr>
              </w:pPrChange>
            </w:pPr>
            <w:r>
              <w:rPr>
                <w:rFonts w:eastAsia="Times New Roman"/>
              </w:rPr>
              <w:t>91</w:t>
            </w:r>
          </w:p>
        </w:tc>
      </w:tr>
      <w:tr w:rsidR="007A7D32" w14:paraId="06E57408" w14:textId="77777777" w:rsidTr="002508CD">
        <w:trPr>
          <w:cantSplit/>
        </w:trPr>
        <w:tc>
          <w:tcPr>
            <w:tcW w:w="1688" w:type="dxa"/>
            <w:tcPrChange w:id="89" w:author="Furness" w:date="2018-06-25T10:10:00Z">
              <w:tcPr>
                <w:tcW w:w="1915" w:type="dxa"/>
              </w:tcPr>
            </w:tcPrChange>
          </w:tcPr>
          <w:p w14:paraId="0DF877D9" w14:textId="36E60AD5" w:rsidR="007A7D32" w:rsidRDefault="007A7D32" w:rsidP="00C1215C">
            <w:pPr>
              <w:spacing w:line="276" w:lineRule="auto"/>
              <w:rPr>
                <w:rFonts w:eastAsia="Times New Roman"/>
              </w:rPr>
            </w:pPr>
            <w:r>
              <w:rPr>
                <w:rFonts w:eastAsia="Times New Roman"/>
              </w:rPr>
              <w:t>2006</w:t>
            </w:r>
          </w:p>
        </w:tc>
        <w:tc>
          <w:tcPr>
            <w:tcW w:w="1713" w:type="dxa"/>
            <w:tcPrChange w:id="90" w:author="Furness" w:date="2018-06-25T10:10:00Z">
              <w:tcPr>
                <w:tcW w:w="1915" w:type="dxa"/>
              </w:tcPr>
            </w:tcPrChange>
          </w:tcPr>
          <w:p w14:paraId="101A7243" w14:textId="1B6F6423" w:rsidR="007A7D32" w:rsidRDefault="007A7D32">
            <w:pPr>
              <w:spacing w:line="276" w:lineRule="auto"/>
              <w:ind w:right="418"/>
              <w:jc w:val="right"/>
              <w:rPr>
                <w:rFonts w:eastAsia="Times New Roman"/>
                <w:kern w:val="0"/>
                <w:sz w:val="22"/>
                <w:lang w:eastAsia="ja-JP"/>
              </w:rPr>
              <w:pPrChange w:id="91" w:author="Furness" w:date="2018-06-25T10:09:00Z">
                <w:pPr>
                  <w:spacing w:line="276" w:lineRule="auto"/>
                </w:pPr>
              </w:pPrChange>
            </w:pPr>
            <w:r>
              <w:rPr>
                <w:rFonts w:eastAsia="Times New Roman"/>
              </w:rPr>
              <w:t>28.1%</w:t>
            </w:r>
          </w:p>
        </w:tc>
        <w:tc>
          <w:tcPr>
            <w:tcW w:w="1727" w:type="dxa"/>
            <w:tcPrChange w:id="92" w:author="Furness" w:date="2018-06-25T10:10:00Z">
              <w:tcPr>
                <w:tcW w:w="1915" w:type="dxa"/>
              </w:tcPr>
            </w:tcPrChange>
          </w:tcPr>
          <w:p w14:paraId="619E312E" w14:textId="098EA97A" w:rsidR="007A7D32" w:rsidRDefault="007A7D32">
            <w:pPr>
              <w:spacing w:line="276" w:lineRule="auto"/>
              <w:ind w:right="515"/>
              <w:jc w:val="right"/>
              <w:rPr>
                <w:rFonts w:eastAsia="Times New Roman"/>
                <w:kern w:val="0"/>
                <w:sz w:val="22"/>
                <w:lang w:eastAsia="ja-JP"/>
              </w:rPr>
              <w:pPrChange w:id="93" w:author="Furness" w:date="2018-06-25T10:09:00Z">
                <w:pPr>
                  <w:spacing w:line="276" w:lineRule="auto"/>
                </w:pPr>
              </w:pPrChange>
            </w:pPr>
            <w:r>
              <w:rPr>
                <w:rFonts w:eastAsia="Times New Roman"/>
              </w:rPr>
              <w:t>65.1</w:t>
            </w:r>
          </w:p>
        </w:tc>
        <w:tc>
          <w:tcPr>
            <w:tcW w:w="1693" w:type="dxa"/>
            <w:tcPrChange w:id="94" w:author="Furness" w:date="2018-06-25T10:10:00Z">
              <w:tcPr>
                <w:tcW w:w="1915" w:type="dxa"/>
              </w:tcPr>
            </w:tcPrChange>
          </w:tcPr>
          <w:p w14:paraId="0CD19E6F" w14:textId="197DD01B" w:rsidR="007A7D32" w:rsidRDefault="007A7D32">
            <w:pPr>
              <w:spacing w:line="276" w:lineRule="auto"/>
              <w:ind w:right="386"/>
              <w:jc w:val="right"/>
              <w:rPr>
                <w:rFonts w:eastAsia="Times New Roman"/>
                <w:kern w:val="0"/>
                <w:sz w:val="22"/>
                <w:lang w:eastAsia="ja-JP"/>
              </w:rPr>
              <w:pPrChange w:id="95" w:author="Furness" w:date="2018-06-25T10:09:00Z">
                <w:pPr>
                  <w:spacing w:line="276" w:lineRule="auto"/>
                </w:pPr>
              </w:pPrChange>
            </w:pPr>
            <w:r>
              <w:rPr>
                <w:rFonts w:eastAsia="Times New Roman"/>
              </w:rPr>
              <w:t>68.1</w:t>
            </w:r>
          </w:p>
        </w:tc>
        <w:tc>
          <w:tcPr>
            <w:tcW w:w="1762" w:type="dxa"/>
            <w:tcPrChange w:id="96" w:author="Furness" w:date="2018-06-25T10:10:00Z">
              <w:tcPr>
                <w:tcW w:w="1916" w:type="dxa"/>
              </w:tcPr>
            </w:tcPrChange>
          </w:tcPr>
          <w:p w14:paraId="60B7D14D" w14:textId="55A17EFF" w:rsidR="007A7D32" w:rsidRDefault="007A7D32">
            <w:pPr>
              <w:spacing w:line="276" w:lineRule="auto"/>
              <w:ind w:right="540"/>
              <w:jc w:val="right"/>
              <w:rPr>
                <w:rFonts w:eastAsia="Times New Roman"/>
                <w:kern w:val="0"/>
                <w:sz w:val="22"/>
                <w:lang w:eastAsia="ja-JP"/>
              </w:rPr>
              <w:pPrChange w:id="97" w:author="Furness" w:date="2018-06-25T10:09:00Z">
                <w:pPr>
                  <w:spacing w:line="276" w:lineRule="auto"/>
                </w:pPr>
              </w:pPrChange>
            </w:pPr>
            <w:r>
              <w:rPr>
                <w:rFonts w:eastAsia="Times New Roman"/>
              </w:rPr>
              <w:t>127</w:t>
            </w:r>
          </w:p>
        </w:tc>
      </w:tr>
      <w:tr w:rsidR="007A7D32" w14:paraId="5E09B527" w14:textId="77777777" w:rsidTr="002508CD">
        <w:trPr>
          <w:cantSplit/>
        </w:trPr>
        <w:tc>
          <w:tcPr>
            <w:tcW w:w="1688" w:type="dxa"/>
            <w:tcPrChange w:id="98" w:author="Furness" w:date="2018-06-25T10:10:00Z">
              <w:tcPr>
                <w:tcW w:w="1915" w:type="dxa"/>
              </w:tcPr>
            </w:tcPrChange>
          </w:tcPr>
          <w:p w14:paraId="2BA11074" w14:textId="323A64E5" w:rsidR="007A7D32" w:rsidRDefault="007A7D32" w:rsidP="00C1215C">
            <w:pPr>
              <w:spacing w:line="276" w:lineRule="auto"/>
              <w:rPr>
                <w:rFonts w:eastAsia="Times New Roman"/>
              </w:rPr>
            </w:pPr>
            <w:r>
              <w:rPr>
                <w:rFonts w:eastAsia="Times New Roman"/>
              </w:rPr>
              <w:t>2007</w:t>
            </w:r>
          </w:p>
        </w:tc>
        <w:tc>
          <w:tcPr>
            <w:tcW w:w="1713" w:type="dxa"/>
            <w:tcPrChange w:id="99" w:author="Furness" w:date="2018-06-25T10:10:00Z">
              <w:tcPr>
                <w:tcW w:w="1915" w:type="dxa"/>
              </w:tcPr>
            </w:tcPrChange>
          </w:tcPr>
          <w:p w14:paraId="5D00F8CC" w14:textId="54A6BB61" w:rsidR="007A7D32" w:rsidRDefault="007A7D32">
            <w:pPr>
              <w:spacing w:line="276" w:lineRule="auto"/>
              <w:ind w:right="418"/>
              <w:jc w:val="right"/>
              <w:rPr>
                <w:rFonts w:eastAsia="Times New Roman"/>
                <w:kern w:val="0"/>
                <w:sz w:val="22"/>
                <w:lang w:eastAsia="ja-JP"/>
              </w:rPr>
              <w:pPrChange w:id="100" w:author="Furness" w:date="2018-06-25T10:09:00Z">
                <w:pPr>
                  <w:spacing w:line="276" w:lineRule="auto"/>
                </w:pPr>
              </w:pPrChange>
            </w:pPr>
            <w:r>
              <w:rPr>
                <w:rFonts w:eastAsia="Times New Roman"/>
              </w:rPr>
              <w:t>29.8%</w:t>
            </w:r>
          </w:p>
        </w:tc>
        <w:tc>
          <w:tcPr>
            <w:tcW w:w="1727" w:type="dxa"/>
            <w:tcPrChange w:id="101" w:author="Furness" w:date="2018-06-25T10:10:00Z">
              <w:tcPr>
                <w:tcW w:w="1915" w:type="dxa"/>
              </w:tcPr>
            </w:tcPrChange>
          </w:tcPr>
          <w:p w14:paraId="09558EF7" w14:textId="0E0C388B" w:rsidR="007A7D32" w:rsidRDefault="007A7D32">
            <w:pPr>
              <w:spacing w:line="276" w:lineRule="auto"/>
              <w:ind w:right="515"/>
              <w:jc w:val="right"/>
              <w:rPr>
                <w:rFonts w:eastAsia="Times New Roman"/>
                <w:kern w:val="0"/>
                <w:sz w:val="22"/>
                <w:lang w:eastAsia="ja-JP"/>
              </w:rPr>
              <w:pPrChange w:id="102" w:author="Furness" w:date="2018-06-25T10:09:00Z">
                <w:pPr>
                  <w:spacing w:line="276" w:lineRule="auto"/>
                </w:pPr>
              </w:pPrChange>
            </w:pPr>
            <w:r>
              <w:rPr>
                <w:rFonts w:eastAsia="Times New Roman"/>
              </w:rPr>
              <w:t>73.0</w:t>
            </w:r>
          </w:p>
        </w:tc>
        <w:tc>
          <w:tcPr>
            <w:tcW w:w="1693" w:type="dxa"/>
            <w:tcPrChange w:id="103" w:author="Furness" w:date="2018-06-25T10:10:00Z">
              <w:tcPr>
                <w:tcW w:w="1915" w:type="dxa"/>
              </w:tcPr>
            </w:tcPrChange>
          </w:tcPr>
          <w:p w14:paraId="325A5FF0" w14:textId="4988A063" w:rsidR="007A7D32" w:rsidRDefault="007A7D32">
            <w:pPr>
              <w:spacing w:line="276" w:lineRule="auto"/>
              <w:ind w:right="386"/>
              <w:jc w:val="right"/>
              <w:rPr>
                <w:rFonts w:eastAsia="Times New Roman"/>
                <w:kern w:val="0"/>
                <w:sz w:val="22"/>
                <w:lang w:eastAsia="ja-JP"/>
              </w:rPr>
              <w:pPrChange w:id="104" w:author="Furness" w:date="2018-06-25T10:09:00Z">
                <w:pPr>
                  <w:spacing w:line="276" w:lineRule="auto"/>
                </w:pPr>
              </w:pPrChange>
            </w:pPr>
            <w:r>
              <w:rPr>
                <w:rFonts w:eastAsia="Times New Roman"/>
              </w:rPr>
              <w:t>81.7</w:t>
            </w:r>
          </w:p>
        </w:tc>
        <w:tc>
          <w:tcPr>
            <w:tcW w:w="1762" w:type="dxa"/>
            <w:tcPrChange w:id="105" w:author="Furness" w:date="2018-06-25T10:10:00Z">
              <w:tcPr>
                <w:tcW w:w="1916" w:type="dxa"/>
              </w:tcPr>
            </w:tcPrChange>
          </w:tcPr>
          <w:p w14:paraId="501F5B98" w14:textId="2F91DC2C" w:rsidR="007A7D32" w:rsidRDefault="007A7D32">
            <w:pPr>
              <w:spacing w:line="276" w:lineRule="auto"/>
              <w:ind w:right="540"/>
              <w:jc w:val="right"/>
              <w:rPr>
                <w:rFonts w:eastAsia="Times New Roman"/>
                <w:kern w:val="0"/>
                <w:sz w:val="22"/>
                <w:lang w:eastAsia="ja-JP"/>
              </w:rPr>
              <w:pPrChange w:id="106" w:author="Furness" w:date="2018-06-25T10:09:00Z">
                <w:pPr>
                  <w:spacing w:line="276" w:lineRule="auto"/>
                </w:pPr>
              </w:pPrChange>
            </w:pPr>
            <w:r>
              <w:rPr>
                <w:rFonts w:eastAsia="Times New Roman"/>
              </w:rPr>
              <w:t>146</w:t>
            </w:r>
          </w:p>
        </w:tc>
      </w:tr>
      <w:tr w:rsidR="007A7D32" w14:paraId="57225416" w14:textId="77777777" w:rsidTr="002508CD">
        <w:trPr>
          <w:cantSplit/>
        </w:trPr>
        <w:tc>
          <w:tcPr>
            <w:tcW w:w="1688" w:type="dxa"/>
            <w:tcPrChange w:id="107" w:author="Furness" w:date="2018-06-25T10:10:00Z">
              <w:tcPr>
                <w:tcW w:w="1915" w:type="dxa"/>
              </w:tcPr>
            </w:tcPrChange>
          </w:tcPr>
          <w:p w14:paraId="35777854" w14:textId="053D8507" w:rsidR="007A7D32" w:rsidRDefault="007A7D32" w:rsidP="00C1215C">
            <w:pPr>
              <w:spacing w:line="276" w:lineRule="auto"/>
              <w:rPr>
                <w:rFonts w:eastAsia="Times New Roman"/>
              </w:rPr>
            </w:pPr>
            <w:r>
              <w:rPr>
                <w:rFonts w:eastAsia="Times New Roman"/>
              </w:rPr>
              <w:t>2008</w:t>
            </w:r>
          </w:p>
        </w:tc>
        <w:tc>
          <w:tcPr>
            <w:tcW w:w="1713" w:type="dxa"/>
            <w:tcPrChange w:id="108" w:author="Furness" w:date="2018-06-25T10:10:00Z">
              <w:tcPr>
                <w:tcW w:w="1915" w:type="dxa"/>
              </w:tcPr>
            </w:tcPrChange>
          </w:tcPr>
          <w:p w14:paraId="434FFC37" w14:textId="039A61CE" w:rsidR="007A7D32" w:rsidRDefault="007A7D32">
            <w:pPr>
              <w:spacing w:line="276" w:lineRule="auto"/>
              <w:ind w:right="418"/>
              <w:jc w:val="right"/>
              <w:rPr>
                <w:rFonts w:eastAsia="Times New Roman"/>
                <w:kern w:val="0"/>
                <w:sz w:val="22"/>
                <w:lang w:eastAsia="ja-JP"/>
              </w:rPr>
              <w:pPrChange w:id="109" w:author="Furness" w:date="2018-06-25T10:09:00Z">
                <w:pPr>
                  <w:spacing w:line="276" w:lineRule="auto"/>
                </w:pPr>
              </w:pPrChange>
            </w:pPr>
            <w:r>
              <w:rPr>
                <w:rFonts w:eastAsia="Times New Roman"/>
              </w:rPr>
              <w:t>35.7%</w:t>
            </w:r>
          </w:p>
        </w:tc>
        <w:tc>
          <w:tcPr>
            <w:tcW w:w="1727" w:type="dxa"/>
            <w:tcPrChange w:id="110" w:author="Furness" w:date="2018-06-25T10:10:00Z">
              <w:tcPr>
                <w:tcW w:w="1915" w:type="dxa"/>
              </w:tcPr>
            </w:tcPrChange>
          </w:tcPr>
          <w:p w14:paraId="6E8BB1AE" w14:textId="36865E2B" w:rsidR="007A7D32" w:rsidRDefault="007A7D32">
            <w:pPr>
              <w:spacing w:line="276" w:lineRule="auto"/>
              <w:ind w:right="515"/>
              <w:jc w:val="right"/>
              <w:rPr>
                <w:rFonts w:eastAsia="Times New Roman"/>
                <w:kern w:val="0"/>
                <w:sz w:val="22"/>
                <w:lang w:eastAsia="ja-JP"/>
              </w:rPr>
              <w:pPrChange w:id="111" w:author="Furness" w:date="2018-06-25T10:09:00Z">
                <w:pPr>
                  <w:spacing w:line="276" w:lineRule="auto"/>
                </w:pPr>
              </w:pPrChange>
            </w:pPr>
            <w:r>
              <w:rPr>
                <w:rFonts w:eastAsia="Times New Roman"/>
              </w:rPr>
              <w:t>99.0</w:t>
            </w:r>
          </w:p>
        </w:tc>
        <w:tc>
          <w:tcPr>
            <w:tcW w:w="1693" w:type="dxa"/>
            <w:tcPrChange w:id="112" w:author="Furness" w:date="2018-06-25T10:10:00Z">
              <w:tcPr>
                <w:tcW w:w="1915" w:type="dxa"/>
              </w:tcPr>
            </w:tcPrChange>
          </w:tcPr>
          <w:p w14:paraId="002C490A" w14:textId="416B3979" w:rsidR="007A7D32" w:rsidRDefault="007A7D32">
            <w:pPr>
              <w:spacing w:line="276" w:lineRule="auto"/>
              <w:ind w:right="386"/>
              <w:jc w:val="right"/>
              <w:rPr>
                <w:rFonts w:eastAsia="Times New Roman"/>
                <w:kern w:val="0"/>
                <w:sz w:val="22"/>
                <w:lang w:eastAsia="ja-JP"/>
              </w:rPr>
              <w:pPrChange w:id="113" w:author="Furness" w:date="2018-06-25T10:09:00Z">
                <w:pPr>
                  <w:spacing w:line="276" w:lineRule="auto"/>
                </w:pPr>
              </w:pPrChange>
            </w:pPr>
            <w:r>
              <w:rPr>
                <w:rFonts w:eastAsia="Times New Roman"/>
              </w:rPr>
              <w:t>83.4</w:t>
            </w:r>
          </w:p>
        </w:tc>
        <w:tc>
          <w:tcPr>
            <w:tcW w:w="1762" w:type="dxa"/>
            <w:tcPrChange w:id="114" w:author="Furness" w:date="2018-06-25T10:10:00Z">
              <w:tcPr>
                <w:tcW w:w="1916" w:type="dxa"/>
              </w:tcPr>
            </w:tcPrChange>
          </w:tcPr>
          <w:p w14:paraId="3DFABC9B" w14:textId="09B84E2B" w:rsidR="007A7D32" w:rsidRDefault="007A7D32">
            <w:pPr>
              <w:spacing w:line="276" w:lineRule="auto"/>
              <w:ind w:right="540"/>
              <w:jc w:val="right"/>
              <w:rPr>
                <w:rFonts w:eastAsia="Times New Roman"/>
                <w:kern w:val="0"/>
                <w:sz w:val="22"/>
                <w:lang w:eastAsia="ja-JP"/>
              </w:rPr>
              <w:pPrChange w:id="115" w:author="Furness" w:date="2018-06-25T10:09:00Z">
                <w:pPr>
                  <w:spacing w:line="276" w:lineRule="auto"/>
                </w:pPr>
              </w:pPrChange>
            </w:pPr>
            <w:r>
              <w:rPr>
                <w:rFonts w:eastAsia="Times New Roman"/>
              </w:rPr>
              <w:t>204</w:t>
            </w:r>
          </w:p>
        </w:tc>
      </w:tr>
      <w:tr w:rsidR="007A7D32" w14:paraId="3CB0A120" w14:textId="77777777" w:rsidTr="002508CD">
        <w:trPr>
          <w:cantSplit/>
        </w:trPr>
        <w:tc>
          <w:tcPr>
            <w:tcW w:w="1688" w:type="dxa"/>
            <w:tcPrChange w:id="116" w:author="Furness" w:date="2018-06-25T10:10:00Z">
              <w:tcPr>
                <w:tcW w:w="1915" w:type="dxa"/>
              </w:tcPr>
            </w:tcPrChange>
          </w:tcPr>
          <w:p w14:paraId="5B00A6AF" w14:textId="24251D3C" w:rsidR="007A7D32" w:rsidRDefault="007A7D32" w:rsidP="00C1215C">
            <w:pPr>
              <w:spacing w:line="276" w:lineRule="auto"/>
              <w:rPr>
                <w:rFonts w:eastAsia="Times New Roman"/>
              </w:rPr>
            </w:pPr>
            <w:r>
              <w:rPr>
                <w:rFonts w:eastAsia="Times New Roman"/>
              </w:rPr>
              <w:t>2009</w:t>
            </w:r>
          </w:p>
        </w:tc>
        <w:tc>
          <w:tcPr>
            <w:tcW w:w="1713" w:type="dxa"/>
            <w:tcPrChange w:id="117" w:author="Furness" w:date="2018-06-25T10:10:00Z">
              <w:tcPr>
                <w:tcW w:w="1915" w:type="dxa"/>
              </w:tcPr>
            </w:tcPrChange>
          </w:tcPr>
          <w:p w14:paraId="4307677C" w14:textId="6E4FB9DE" w:rsidR="007A7D32" w:rsidRDefault="007A7D32">
            <w:pPr>
              <w:spacing w:line="276" w:lineRule="auto"/>
              <w:ind w:right="418"/>
              <w:jc w:val="right"/>
              <w:rPr>
                <w:rFonts w:eastAsia="Times New Roman"/>
                <w:kern w:val="0"/>
                <w:sz w:val="22"/>
                <w:lang w:eastAsia="ja-JP"/>
              </w:rPr>
              <w:pPrChange w:id="118" w:author="Furness" w:date="2018-06-25T10:09:00Z">
                <w:pPr>
                  <w:spacing w:line="276" w:lineRule="auto"/>
                </w:pPr>
              </w:pPrChange>
            </w:pPr>
            <w:r>
              <w:rPr>
                <w:rFonts w:eastAsia="Times New Roman"/>
              </w:rPr>
              <w:t>28.3%</w:t>
            </w:r>
          </w:p>
        </w:tc>
        <w:tc>
          <w:tcPr>
            <w:tcW w:w="1727" w:type="dxa"/>
            <w:tcPrChange w:id="119" w:author="Furness" w:date="2018-06-25T10:10:00Z">
              <w:tcPr>
                <w:tcW w:w="1915" w:type="dxa"/>
              </w:tcPr>
            </w:tcPrChange>
          </w:tcPr>
          <w:p w14:paraId="0E19C6B5" w14:textId="4351DC89" w:rsidR="007A7D32" w:rsidRDefault="007A7D32">
            <w:pPr>
              <w:spacing w:line="276" w:lineRule="auto"/>
              <w:ind w:right="515"/>
              <w:jc w:val="right"/>
              <w:rPr>
                <w:rFonts w:eastAsia="Times New Roman"/>
                <w:kern w:val="0"/>
                <w:sz w:val="22"/>
                <w:lang w:eastAsia="ja-JP"/>
              </w:rPr>
              <w:pPrChange w:id="120" w:author="Furness" w:date="2018-06-25T10:09:00Z">
                <w:pPr>
                  <w:spacing w:line="276" w:lineRule="auto"/>
                </w:pPr>
              </w:pPrChange>
            </w:pPr>
            <w:r>
              <w:rPr>
                <w:rFonts w:eastAsia="Times New Roman"/>
              </w:rPr>
              <w:t>62.0</w:t>
            </w:r>
          </w:p>
        </w:tc>
        <w:tc>
          <w:tcPr>
            <w:tcW w:w="1693" w:type="dxa"/>
            <w:tcPrChange w:id="121" w:author="Furness" w:date="2018-06-25T10:10:00Z">
              <w:tcPr>
                <w:tcW w:w="1915" w:type="dxa"/>
              </w:tcPr>
            </w:tcPrChange>
          </w:tcPr>
          <w:p w14:paraId="0DE8CC3F" w14:textId="283CD95B" w:rsidR="007A7D32" w:rsidRDefault="007A7D32">
            <w:pPr>
              <w:spacing w:line="276" w:lineRule="auto"/>
              <w:ind w:right="386"/>
              <w:jc w:val="right"/>
              <w:rPr>
                <w:rFonts w:eastAsia="Times New Roman"/>
                <w:kern w:val="0"/>
                <w:sz w:val="22"/>
                <w:lang w:eastAsia="ja-JP"/>
              </w:rPr>
              <w:pPrChange w:id="122" w:author="Furness" w:date="2018-06-25T10:09:00Z">
                <w:pPr>
                  <w:spacing w:line="276" w:lineRule="auto"/>
                </w:pPr>
              </w:pPrChange>
            </w:pPr>
            <w:r>
              <w:rPr>
                <w:rFonts w:eastAsia="Times New Roman"/>
              </w:rPr>
              <w:t>59.1</w:t>
            </w:r>
          </w:p>
        </w:tc>
        <w:tc>
          <w:tcPr>
            <w:tcW w:w="1762" w:type="dxa"/>
            <w:tcPrChange w:id="123" w:author="Furness" w:date="2018-06-25T10:10:00Z">
              <w:tcPr>
                <w:tcW w:w="1916" w:type="dxa"/>
              </w:tcPr>
            </w:tcPrChange>
          </w:tcPr>
          <w:p w14:paraId="36F05318" w14:textId="7E9B745A" w:rsidR="007A7D32" w:rsidRDefault="007A7D32">
            <w:pPr>
              <w:spacing w:line="276" w:lineRule="auto"/>
              <w:ind w:right="540"/>
              <w:jc w:val="right"/>
              <w:rPr>
                <w:rFonts w:eastAsia="Times New Roman"/>
                <w:kern w:val="0"/>
                <w:sz w:val="22"/>
                <w:lang w:eastAsia="ja-JP"/>
              </w:rPr>
              <w:pPrChange w:id="124" w:author="Furness" w:date="2018-06-25T10:09:00Z">
                <w:pPr>
                  <w:spacing w:line="276" w:lineRule="auto"/>
                </w:pPr>
              </w:pPrChange>
            </w:pPr>
            <w:r>
              <w:rPr>
                <w:rFonts w:eastAsia="Times New Roman"/>
              </w:rPr>
              <w:t>134</w:t>
            </w:r>
          </w:p>
        </w:tc>
      </w:tr>
      <w:tr w:rsidR="007A7D32" w14:paraId="5B07DB38" w14:textId="77777777" w:rsidTr="002508CD">
        <w:trPr>
          <w:cantSplit/>
        </w:trPr>
        <w:tc>
          <w:tcPr>
            <w:tcW w:w="1688" w:type="dxa"/>
            <w:tcPrChange w:id="125" w:author="Furness" w:date="2018-06-25T10:10:00Z">
              <w:tcPr>
                <w:tcW w:w="1915" w:type="dxa"/>
              </w:tcPr>
            </w:tcPrChange>
          </w:tcPr>
          <w:p w14:paraId="03151AEA" w14:textId="27EAAC3B" w:rsidR="007A7D32" w:rsidRDefault="007A7D32" w:rsidP="00C1215C">
            <w:pPr>
              <w:spacing w:line="276" w:lineRule="auto"/>
              <w:rPr>
                <w:rFonts w:eastAsia="Times New Roman"/>
              </w:rPr>
            </w:pPr>
            <w:r>
              <w:rPr>
                <w:rFonts w:eastAsia="Times New Roman"/>
              </w:rPr>
              <w:t>2010</w:t>
            </w:r>
          </w:p>
        </w:tc>
        <w:tc>
          <w:tcPr>
            <w:tcW w:w="1713" w:type="dxa"/>
            <w:tcPrChange w:id="126" w:author="Furness" w:date="2018-06-25T10:10:00Z">
              <w:tcPr>
                <w:tcW w:w="1915" w:type="dxa"/>
              </w:tcPr>
            </w:tcPrChange>
          </w:tcPr>
          <w:p w14:paraId="5BB63848" w14:textId="4AB3C9C0" w:rsidR="007A7D32" w:rsidRDefault="007A7D32">
            <w:pPr>
              <w:spacing w:line="276" w:lineRule="auto"/>
              <w:ind w:right="418"/>
              <w:jc w:val="right"/>
              <w:rPr>
                <w:rFonts w:eastAsia="Times New Roman"/>
                <w:kern w:val="0"/>
                <w:sz w:val="22"/>
                <w:lang w:eastAsia="ja-JP"/>
              </w:rPr>
              <w:pPrChange w:id="127" w:author="Furness" w:date="2018-06-25T10:09:00Z">
                <w:pPr>
                  <w:spacing w:line="276" w:lineRule="auto"/>
                </w:pPr>
              </w:pPrChange>
            </w:pPr>
            <w:r>
              <w:rPr>
                <w:rFonts w:eastAsia="Times New Roman"/>
              </w:rPr>
              <w:t>28.3%</w:t>
            </w:r>
          </w:p>
        </w:tc>
        <w:tc>
          <w:tcPr>
            <w:tcW w:w="1727" w:type="dxa"/>
            <w:tcPrChange w:id="128" w:author="Furness" w:date="2018-06-25T10:10:00Z">
              <w:tcPr>
                <w:tcW w:w="1915" w:type="dxa"/>
              </w:tcPr>
            </w:tcPrChange>
          </w:tcPr>
          <w:p w14:paraId="789A019D" w14:textId="33141242" w:rsidR="007A7D32" w:rsidRDefault="007A7D32">
            <w:pPr>
              <w:spacing w:line="276" w:lineRule="auto"/>
              <w:ind w:right="515"/>
              <w:jc w:val="right"/>
              <w:rPr>
                <w:rFonts w:eastAsia="Times New Roman"/>
                <w:kern w:val="0"/>
                <w:sz w:val="22"/>
                <w:lang w:eastAsia="ja-JP"/>
              </w:rPr>
              <w:pPrChange w:id="129" w:author="Furness" w:date="2018-06-25T10:09:00Z">
                <w:pPr>
                  <w:spacing w:line="276" w:lineRule="auto"/>
                </w:pPr>
              </w:pPrChange>
            </w:pPr>
            <w:r>
              <w:rPr>
                <w:rFonts w:eastAsia="Times New Roman"/>
              </w:rPr>
              <w:t>79.4</w:t>
            </w:r>
          </w:p>
        </w:tc>
        <w:tc>
          <w:tcPr>
            <w:tcW w:w="1693" w:type="dxa"/>
            <w:tcPrChange w:id="130" w:author="Furness" w:date="2018-06-25T10:10:00Z">
              <w:tcPr>
                <w:tcW w:w="1915" w:type="dxa"/>
              </w:tcPr>
            </w:tcPrChange>
          </w:tcPr>
          <w:p w14:paraId="473CE49D" w14:textId="7BD151D2" w:rsidR="007A7D32" w:rsidRDefault="007A7D32">
            <w:pPr>
              <w:spacing w:line="276" w:lineRule="auto"/>
              <w:ind w:right="386"/>
              <w:jc w:val="right"/>
              <w:rPr>
                <w:rFonts w:eastAsia="Times New Roman"/>
                <w:kern w:val="0"/>
                <w:sz w:val="22"/>
                <w:lang w:eastAsia="ja-JP"/>
              </w:rPr>
              <w:pPrChange w:id="131" w:author="Furness" w:date="2018-06-25T10:09:00Z">
                <w:pPr>
                  <w:spacing w:line="276" w:lineRule="auto"/>
                </w:pPr>
              </w:pPrChange>
            </w:pPr>
            <w:r>
              <w:rPr>
                <w:rFonts w:eastAsia="Times New Roman"/>
              </w:rPr>
              <w:t>89.8</w:t>
            </w:r>
          </w:p>
        </w:tc>
        <w:tc>
          <w:tcPr>
            <w:tcW w:w="1762" w:type="dxa"/>
            <w:tcPrChange w:id="132" w:author="Furness" w:date="2018-06-25T10:10:00Z">
              <w:tcPr>
                <w:tcW w:w="1916" w:type="dxa"/>
              </w:tcPr>
            </w:tcPrChange>
          </w:tcPr>
          <w:p w14:paraId="061B2930" w14:textId="2CCB8B65" w:rsidR="007A7D32" w:rsidRDefault="007A7D32">
            <w:pPr>
              <w:spacing w:line="276" w:lineRule="auto"/>
              <w:ind w:right="540"/>
              <w:jc w:val="right"/>
              <w:rPr>
                <w:rFonts w:eastAsia="Times New Roman"/>
                <w:kern w:val="0"/>
                <w:sz w:val="22"/>
                <w:lang w:eastAsia="ja-JP"/>
              </w:rPr>
              <w:pPrChange w:id="133" w:author="Furness" w:date="2018-06-25T10:09:00Z">
                <w:pPr>
                  <w:spacing w:line="276" w:lineRule="auto"/>
                </w:pPr>
              </w:pPrChange>
            </w:pPr>
            <w:r>
              <w:rPr>
                <w:rFonts w:eastAsia="Times New Roman"/>
              </w:rPr>
              <w:t>152</w:t>
            </w:r>
          </w:p>
        </w:tc>
      </w:tr>
      <w:tr w:rsidR="007A7D32" w14:paraId="51EF43C7" w14:textId="77777777" w:rsidTr="002508CD">
        <w:trPr>
          <w:cantSplit/>
        </w:trPr>
        <w:tc>
          <w:tcPr>
            <w:tcW w:w="1688" w:type="dxa"/>
            <w:tcPrChange w:id="134" w:author="Furness" w:date="2018-06-25T10:10:00Z">
              <w:tcPr>
                <w:tcW w:w="1915" w:type="dxa"/>
              </w:tcPr>
            </w:tcPrChange>
          </w:tcPr>
          <w:p w14:paraId="5771E9CE" w14:textId="70DE1D03" w:rsidR="007A7D32" w:rsidRDefault="007A7D32" w:rsidP="00C1215C">
            <w:pPr>
              <w:spacing w:line="276" w:lineRule="auto"/>
              <w:rPr>
                <w:rFonts w:eastAsia="Times New Roman"/>
              </w:rPr>
            </w:pPr>
            <w:r>
              <w:rPr>
                <w:rFonts w:eastAsia="Times New Roman"/>
              </w:rPr>
              <w:t>2011</w:t>
            </w:r>
          </w:p>
        </w:tc>
        <w:tc>
          <w:tcPr>
            <w:tcW w:w="1713" w:type="dxa"/>
            <w:tcPrChange w:id="135" w:author="Furness" w:date="2018-06-25T10:10:00Z">
              <w:tcPr>
                <w:tcW w:w="1915" w:type="dxa"/>
              </w:tcPr>
            </w:tcPrChange>
          </w:tcPr>
          <w:p w14:paraId="48236458" w14:textId="76E1ACEC" w:rsidR="007A7D32" w:rsidRDefault="007A7D32">
            <w:pPr>
              <w:spacing w:line="276" w:lineRule="auto"/>
              <w:ind w:right="418"/>
              <w:jc w:val="right"/>
              <w:rPr>
                <w:rFonts w:eastAsia="Times New Roman"/>
                <w:kern w:val="0"/>
                <w:sz w:val="22"/>
                <w:lang w:eastAsia="ja-JP"/>
              </w:rPr>
              <w:pPrChange w:id="136" w:author="Furness" w:date="2018-06-25T10:09:00Z">
                <w:pPr>
                  <w:spacing w:line="276" w:lineRule="auto"/>
                </w:pPr>
              </w:pPrChange>
            </w:pPr>
            <w:r>
              <w:rPr>
                <w:rFonts w:eastAsia="Times New Roman"/>
              </w:rPr>
              <w:t>30.8%</w:t>
            </w:r>
          </w:p>
        </w:tc>
        <w:tc>
          <w:tcPr>
            <w:tcW w:w="1727" w:type="dxa"/>
            <w:tcPrChange w:id="137" w:author="Furness" w:date="2018-06-25T10:10:00Z">
              <w:tcPr>
                <w:tcW w:w="1915" w:type="dxa"/>
              </w:tcPr>
            </w:tcPrChange>
          </w:tcPr>
          <w:p w14:paraId="10CD5C03" w14:textId="240D456B" w:rsidR="007A7D32" w:rsidRDefault="007A7D32">
            <w:pPr>
              <w:spacing w:line="276" w:lineRule="auto"/>
              <w:ind w:right="515"/>
              <w:jc w:val="right"/>
              <w:rPr>
                <w:rFonts w:eastAsia="Times New Roman"/>
                <w:kern w:val="0"/>
                <w:sz w:val="22"/>
                <w:lang w:eastAsia="ja-JP"/>
              </w:rPr>
              <w:pPrChange w:id="138" w:author="Furness" w:date="2018-06-25T10:09:00Z">
                <w:pPr>
                  <w:spacing w:line="276" w:lineRule="auto"/>
                </w:pPr>
              </w:pPrChange>
            </w:pPr>
            <w:r>
              <w:rPr>
                <w:rFonts w:eastAsia="Times New Roman"/>
              </w:rPr>
              <w:t>111.2</w:t>
            </w:r>
          </w:p>
        </w:tc>
        <w:tc>
          <w:tcPr>
            <w:tcW w:w="1693" w:type="dxa"/>
            <w:tcPrChange w:id="139" w:author="Furness" w:date="2018-06-25T10:10:00Z">
              <w:tcPr>
                <w:tcW w:w="1915" w:type="dxa"/>
              </w:tcPr>
            </w:tcPrChange>
          </w:tcPr>
          <w:p w14:paraId="314FA2FA" w14:textId="753E8DC2" w:rsidR="007A7D32" w:rsidRDefault="007A7D32">
            <w:pPr>
              <w:spacing w:line="276" w:lineRule="auto"/>
              <w:ind w:right="386"/>
              <w:jc w:val="right"/>
              <w:rPr>
                <w:rFonts w:eastAsia="Times New Roman"/>
                <w:kern w:val="0"/>
                <w:sz w:val="22"/>
                <w:lang w:eastAsia="ja-JP"/>
              </w:rPr>
              <w:pPrChange w:id="140" w:author="Furness" w:date="2018-06-25T10:09:00Z">
                <w:pPr>
                  <w:spacing w:line="276" w:lineRule="auto"/>
                </w:pPr>
              </w:pPrChange>
            </w:pPr>
            <w:r>
              <w:rPr>
                <w:rFonts w:eastAsia="Times New Roman"/>
              </w:rPr>
              <w:t>116.1</w:t>
            </w:r>
          </w:p>
        </w:tc>
        <w:tc>
          <w:tcPr>
            <w:tcW w:w="1762" w:type="dxa"/>
            <w:tcPrChange w:id="141" w:author="Furness" w:date="2018-06-25T10:10:00Z">
              <w:tcPr>
                <w:tcW w:w="1916" w:type="dxa"/>
              </w:tcPr>
            </w:tcPrChange>
          </w:tcPr>
          <w:p w14:paraId="572C1A06" w14:textId="17AF6E59" w:rsidR="007A7D32" w:rsidRDefault="007A7D32">
            <w:pPr>
              <w:spacing w:line="276" w:lineRule="auto"/>
              <w:ind w:right="540"/>
              <w:jc w:val="right"/>
              <w:rPr>
                <w:rFonts w:eastAsia="Times New Roman"/>
                <w:kern w:val="0"/>
                <w:sz w:val="22"/>
                <w:lang w:eastAsia="ja-JP"/>
              </w:rPr>
              <w:pPrChange w:id="142" w:author="Furness" w:date="2018-06-25T10:09:00Z">
                <w:pPr>
                  <w:spacing w:line="276" w:lineRule="auto"/>
                </w:pPr>
              </w:pPrChange>
            </w:pPr>
            <w:r>
              <w:rPr>
                <w:rFonts w:eastAsia="Times New Roman"/>
              </w:rPr>
              <w:t>191</w:t>
            </w:r>
          </w:p>
        </w:tc>
      </w:tr>
      <w:tr w:rsidR="007A7D32" w14:paraId="6FA1DF56" w14:textId="77777777" w:rsidTr="002508CD">
        <w:trPr>
          <w:cantSplit/>
        </w:trPr>
        <w:tc>
          <w:tcPr>
            <w:tcW w:w="1688" w:type="dxa"/>
            <w:tcPrChange w:id="143" w:author="Furness" w:date="2018-06-25T10:10:00Z">
              <w:tcPr>
                <w:tcW w:w="1915" w:type="dxa"/>
              </w:tcPr>
            </w:tcPrChange>
          </w:tcPr>
          <w:p w14:paraId="6307FCD6" w14:textId="140BE42B" w:rsidR="007A7D32" w:rsidRDefault="007A7D32" w:rsidP="00C1215C">
            <w:pPr>
              <w:spacing w:line="276" w:lineRule="auto"/>
              <w:rPr>
                <w:rFonts w:eastAsia="Times New Roman"/>
              </w:rPr>
            </w:pPr>
            <w:r>
              <w:rPr>
                <w:rFonts w:eastAsia="Times New Roman"/>
              </w:rPr>
              <w:t>2012</w:t>
            </w:r>
          </w:p>
        </w:tc>
        <w:tc>
          <w:tcPr>
            <w:tcW w:w="1713" w:type="dxa"/>
            <w:tcPrChange w:id="144" w:author="Furness" w:date="2018-06-25T10:10:00Z">
              <w:tcPr>
                <w:tcW w:w="1915" w:type="dxa"/>
              </w:tcPr>
            </w:tcPrChange>
          </w:tcPr>
          <w:p w14:paraId="447B8BE3" w14:textId="6F8C5D3C" w:rsidR="007A7D32" w:rsidRDefault="007A7D32">
            <w:pPr>
              <w:spacing w:line="276" w:lineRule="auto"/>
              <w:ind w:right="418"/>
              <w:jc w:val="right"/>
              <w:rPr>
                <w:rFonts w:eastAsia="Times New Roman"/>
                <w:kern w:val="0"/>
                <w:sz w:val="22"/>
                <w:lang w:eastAsia="ja-JP"/>
              </w:rPr>
              <w:pPrChange w:id="145" w:author="Furness" w:date="2018-06-25T10:09:00Z">
                <w:pPr>
                  <w:spacing w:line="276" w:lineRule="auto"/>
                </w:pPr>
              </w:pPrChange>
            </w:pPr>
            <w:r>
              <w:rPr>
                <w:rFonts w:eastAsia="Times New Roman"/>
              </w:rPr>
              <w:t>33.1%</w:t>
            </w:r>
          </w:p>
        </w:tc>
        <w:tc>
          <w:tcPr>
            <w:tcW w:w="1727" w:type="dxa"/>
            <w:tcPrChange w:id="146" w:author="Furness" w:date="2018-06-25T10:10:00Z">
              <w:tcPr>
                <w:tcW w:w="1915" w:type="dxa"/>
              </w:tcPr>
            </w:tcPrChange>
          </w:tcPr>
          <w:p w14:paraId="52B25DC1" w14:textId="2C2CF2BD" w:rsidR="007A7D32" w:rsidRDefault="007A7D32">
            <w:pPr>
              <w:spacing w:line="276" w:lineRule="auto"/>
              <w:ind w:right="515"/>
              <w:jc w:val="right"/>
              <w:rPr>
                <w:rFonts w:eastAsia="Times New Roman"/>
                <w:kern w:val="0"/>
                <w:sz w:val="22"/>
                <w:lang w:eastAsia="ja-JP"/>
              </w:rPr>
              <w:pPrChange w:id="147" w:author="Furness" w:date="2018-06-25T10:09:00Z">
                <w:pPr>
                  <w:spacing w:line="276" w:lineRule="auto"/>
                </w:pPr>
              </w:pPrChange>
            </w:pPr>
            <w:r>
              <w:rPr>
                <w:rFonts w:eastAsia="Times New Roman"/>
              </w:rPr>
              <w:t>111.8</w:t>
            </w:r>
          </w:p>
        </w:tc>
        <w:tc>
          <w:tcPr>
            <w:tcW w:w="1693" w:type="dxa"/>
            <w:tcPrChange w:id="148" w:author="Furness" w:date="2018-06-25T10:10:00Z">
              <w:tcPr>
                <w:tcW w:w="1915" w:type="dxa"/>
              </w:tcPr>
            </w:tcPrChange>
          </w:tcPr>
          <w:p w14:paraId="1FC38A3C" w14:textId="1C9AAF2A" w:rsidR="007A7D32" w:rsidRDefault="007A7D32">
            <w:pPr>
              <w:spacing w:line="276" w:lineRule="auto"/>
              <w:ind w:right="386"/>
              <w:jc w:val="right"/>
              <w:rPr>
                <w:rFonts w:eastAsia="Times New Roman"/>
                <w:kern w:val="0"/>
                <w:sz w:val="22"/>
                <w:lang w:eastAsia="ja-JP"/>
              </w:rPr>
              <w:pPrChange w:id="149" w:author="Furness" w:date="2018-06-25T10:09:00Z">
                <w:pPr>
                  <w:spacing w:line="276" w:lineRule="auto"/>
                </w:pPr>
              </w:pPrChange>
            </w:pPr>
            <w:r>
              <w:rPr>
                <w:rFonts w:eastAsia="Times New Roman"/>
              </w:rPr>
              <w:t>117.1</w:t>
            </w:r>
          </w:p>
        </w:tc>
        <w:tc>
          <w:tcPr>
            <w:tcW w:w="1762" w:type="dxa"/>
            <w:tcPrChange w:id="150" w:author="Furness" w:date="2018-06-25T10:10:00Z">
              <w:tcPr>
                <w:tcW w:w="1916" w:type="dxa"/>
              </w:tcPr>
            </w:tcPrChange>
          </w:tcPr>
          <w:p w14:paraId="2B9AE076" w14:textId="4028F8D7" w:rsidR="007A7D32" w:rsidRDefault="007A7D32">
            <w:pPr>
              <w:spacing w:line="276" w:lineRule="auto"/>
              <w:ind w:right="540"/>
              <w:jc w:val="right"/>
              <w:rPr>
                <w:rFonts w:eastAsia="Times New Roman"/>
                <w:kern w:val="0"/>
                <w:sz w:val="22"/>
                <w:lang w:eastAsia="ja-JP"/>
              </w:rPr>
              <w:pPrChange w:id="151" w:author="Furness" w:date="2018-06-25T10:09:00Z">
                <w:pPr>
                  <w:spacing w:line="276" w:lineRule="auto"/>
                </w:pPr>
              </w:pPrChange>
            </w:pPr>
            <w:r>
              <w:rPr>
                <w:rFonts w:eastAsia="Times New Roman"/>
              </w:rPr>
              <w:t>228</w:t>
            </w:r>
          </w:p>
        </w:tc>
      </w:tr>
      <w:tr w:rsidR="007A7D32" w14:paraId="2F3DD5FD" w14:textId="77777777" w:rsidTr="002508CD">
        <w:trPr>
          <w:cantSplit/>
        </w:trPr>
        <w:tc>
          <w:tcPr>
            <w:tcW w:w="1688" w:type="dxa"/>
            <w:tcPrChange w:id="152" w:author="Furness" w:date="2018-06-25T10:10:00Z">
              <w:tcPr>
                <w:tcW w:w="1915" w:type="dxa"/>
              </w:tcPr>
            </w:tcPrChange>
          </w:tcPr>
          <w:p w14:paraId="3001E998" w14:textId="273D04A3" w:rsidR="007A7D32" w:rsidRDefault="007A7D32" w:rsidP="00C1215C">
            <w:pPr>
              <w:spacing w:line="276" w:lineRule="auto"/>
              <w:rPr>
                <w:rFonts w:eastAsia="Times New Roman"/>
              </w:rPr>
            </w:pPr>
            <w:r>
              <w:rPr>
                <w:rFonts w:eastAsia="Times New Roman"/>
              </w:rPr>
              <w:t>2013</w:t>
            </w:r>
          </w:p>
        </w:tc>
        <w:tc>
          <w:tcPr>
            <w:tcW w:w="1713" w:type="dxa"/>
            <w:tcPrChange w:id="153" w:author="Furness" w:date="2018-06-25T10:10:00Z">
              <w:tcPr>
                <w:tcW w:w="1915" w:type="dxa"/>
              </w:tcPr>
            </w:tcPrChange>
          </w:tcPr>
          <w:p w14:paraId="546B2FBA" w14:textId="2CF5DF83" w:rsidR="007A7D32" w:rsidRDefault="007A7D32">
            <w:pPr>
              <w:spacing w:line="276" w:lineRule="auto"/>
              <w:ind w:right="418"/>
              <w:jc w:val="right"/>
              <w:rPr>
                <w:rFonts w:eastAsia="Times New Roman"/>
                <w:kern w:val="0"/>
                <w:sz w:val="22"/>
                <w:lang w:eastAsia="ja-JP"/>
              </w:rPr>
              <w:pPrChange w:id="154" w:author="Furness" w:date="2018-06-25T10:09:00Z">
                <w:pPr>
                  <w:spacing w:line="276" w:lineRule="auto"/>
                </w:pPr>
              </w:pPrChange>
            </w:pPr>
            <w:r>
              <w:rPr>
                <w:rFonts w:eastAsia="Times New Roman"/>
              </w:rPr>
              <w:t>33.1%</w:t>
            </w:r>
          </w:p>
        </w:tc>
        <w:tc>
          <w:tcPr>
            <w:tcW w:w="1727" w:type="dxa"/>
            <w:tcPrChange w:id="155" w:author="Furness" w:date="2018-06-25T10:10:00Z">
              <w:tcPr>
                <w:tcW w:w="1915" w:type="dxa"/>
              </w:tcPr>
            </w:tcPrChange>
          </w:tcPr>
          <w:p w14:paraId="2F12E5A9" w14:textId="53690078" w:rsidR="007A7D32" w:rsidRDefault="007A7D32">
            <w:pPr>
              <w:spacing w:line="276" w:lineRule="auto"/>
              <w:ind w:right="515"/>
              <w:jc w:val="right"/>
              <w:rPr>
                <w:rFonts w:eastAsia="Times New Roman"/>
                <w:kern w:val="0"/>
                <w:sz w:val="22"/>
                <w:lang w:eastAsia="ja-JP"/>
              </w:rPr>
              <w:pPrChange w:id="156" w:author="Furness" w:date="2018-06-25T10:09:00Z">
                <w:pPr>
                  <w:spacing w:line="276" w:lineRule="auto"/>
                </w:pPr>
              </w:pPrChange>
            </w:pPr>
            <w:r>
              <w:rPr>
                <w:rFonts w:eastAsia="Times New Roman"/>
              </w:rPr>
              <w:t>108.8</w:t>
            </w:r>
          </w:p>
        </w:tc>
        <w:tc>
          <w:tcPr>
            <w:tcW w:w="1693" w:type="dxa"/>
            <w:tcPrChange w:id="157" w:author="Furness" w:date="2018-06-25T10:10:00Z">
              <w:tcPr>
                <w:tcW w:w="1915" w:type="dxa"/>
              </w:tcPr>
            </w:tcPrChange>
          </w:tcPr>
          <w:p w14:paraId="03015E3D" w14:textId="3223A5C1" w:rsidR="007A7D32" w:rsidRDefault="007A7D32">
            <w:pPr>
              <w:spacing w:line="276" w:lineRule="auto"/>
              <w:ind w:right="386"/>
              <w:jc w:val="right"/>
              <w:rPr>
                <w:rFonts w:eastAsia="Times New Roman"/>
                <w:kern w:val="0"/>
                <w:sz w:val="22"/>
                <w:lang w:eastAsia="ja-JP"/>
              </w:rPr>
              <w:pPrChange w:id="158" w:author="Furness" w:date="2018-06-25T10:09:00Z">
                <w:pPr>
                  <w:spacing w:line="276" w:lineRule="auto"/>
                </w:pPr>
              </w:pPrChange>
            </w:pPr>
            <w:r>
              <w:rPr>
                <w:rFonts w:eastAsia="Times New Roman"/>
              </w:rPr>
              <w:t>114.8</w:t>
            </w:r>
          </w:p>
        </w:tc>
        <w:tc>
          <w:tcPr>
            <w:tcW w:w="1762" w:type="dxa"/>
            <w:tcPrChange w:id="159" w:author="Furness" w:date="2018-06-25T10:10:00Z">
              <w:tcPr>
                <w:tcW w:w="1916" w:type="dxa"/>
              </w:tcPr>
            </w:tcPrChange>
          </w:tcPr>
          <w:p w14:paraId="6688F577" w14:textId="7EDF25E5" w:rsidR="007A7D32" w:rsidRDefault="007A7D32">
            <w:pPr>
              <w:spacing w:line="276" w:lineRule="auto"/>
              <w:ind w:right="540"/>
              <w:jc w:val="right"/>
              <w:rPr>
                <w:rFonts w:eastAsia="Times New Roman"/>
                <w:kern w:val="0"/>
                <w:sz w:val="22"/>
                <w:lang w:eastAsia="ja-JP"/>
              </w:rPr>
              <w:pPrChange w:id="160" w:author="Furness" w:date="2018-06-25T10:09:00Z">
                <w:pPr>
                  <w:spacing w:line="276" w:lineRule="auto"/>
                </w:pPr>
              </w:pPrChange>
            </w:pPr>
            <w:r>
              <w:rPr>
                <w:rFonts w:eastAsia="Times New Roman"/>
              </w:rPr>
              <w:t>230</w:t>
            </w:r>
          </w:p>
        </w:tc>
      </w:tr>
      <w:tr w:rsidR="007A7D32" w14:paraId="52E7E46F" w14:textId="77777777" w:rsidTr="002508CD">
        <w:trPr>
          <w:cantSplit/>
        </w:trPr>
        <w:tc>
          <w:tcPr>
            <w:tcW w:w="1688" w:type="dxa"/>
            <w:tcPrChange w:id="161" w:author="Furness" w:date="2018-06-25T10:10:00Z">
              <w:tcPr>
                <w:tcW w:w="1915" w:type="dxa"/>
              </w:tcPr>
            </w:tcPrChange>
          </w:tcPr>
          <w:p w14:paraId="724709C6" w14:textId="6AE7B1D6" w:rsidR="007A7D32" w:rsidRDefault="007A7D32" w:rsidP="00C1215C">
            <w:pPr>
              <w:spacing w:line="276" w:lineRule="auto"/>
              <w:rPr>
                <w:rFonts w:eastAsia="Times New Roman"/>
              </w:rPr>
            </w:pPr>
            <w:r>
              <w:rPr>
                <w:rFonts w:eastAsia="Times New Roman"/>
              </w:rPr>
              <w:t>2014</w:t>
            </w:r>
          </w:p>
        </w:tc>
        <w:tc>
          <w:tcPr>
            <w:tcW w:w="1713" w:type="dxa"/>
            <w:tcPrChange w:id="162" w:author="Furness" w:date="2018-06-25T10:10:00Z">
              <w:tcPr>
                <w:tcW w:w="1915" w:type="dxa"/>
              </w:tcPr>
            </w:tcPrChange>
          </w:tcPr>
          <w:p w14:paraId="2A4ED9FB" w14:textId="2D5B91D2" w:rsidR="007A7D32" w:rsidRDefault="007A7D32">
            <w:pPr>
              <w:spacing w:line="276" w:lineRule="auto"/>
              <w:ind w:right="418"/>
              <w:jc w:val="right"/>
              <w:rPr>
                <w:rFonts w:eastAsia="Times New Roman"/>
                <w:kern w:val="0"/>
                <w:sz w:val="22"/>
                <w:lang w:eastAsia="ja-JP"/>
              </w:rPr>
              <w:pPrChange w:id="163" w:author="Furness" w:date="2018-06-25T10:09:00Z">
                <w:pPr>
                  <w:spacing w:line="276" w:lineRule="auto"/>
                </w:pPr>
              </w:pPrChange>
            </w:pPr>
            <w:r>
              <w:rPr>
                <w:rFonts w:eastAsia="Times New Roman"/>
              </w:rPr>
              <w:t>31.6%</w:t>
            </w:r>
          </w:p>
        </w:tc>
        <w:tc>
          <w:tcPr>
            <w:tcW w:w="1727" w:type="dxa"/>
            <w:tcPrChange w:id="164" w:author="Furness" w:date="2018-06-25T10:10:00Z">
              <w:tcPr>
                <w:tcW w:w="1915" w:type="dxa"/>
              </w:tcPr>
            </w:tcPrChange>
          </w:tcPr>
          <w:p w14:paraId="2E0D3EFD" w14:textId="7E43E431" w:rsidR="007A7D32" w:rsidRDefault="007A7D32">
            <w:pPr>
              <w:spacing w:line="276" w:lineRule="auto"/>
              <w:ind w:right="515"/>
              <w:jc w:val="right"/>
              <w:rPr>
                <w:rFonts w:eastAsia="Times New Roman"/>
                <w:kern w:val="0"/>
                <w:sz w:val="22"/>
                <w:lang w:eastAsia="ja-JP"/>
              </w:rPr>
              <w:pPrChange w:id="165" w:author="Furness" w:date="2018-06-25T10:09:00Z">
                <w:pPr>
                  <w:spacing w:line="276" w:lineRule="auto"/>
                </w:pPr>
              </w:pPrChange>
            </w:pPr>
            <w:r>
              <w:rPr>
                <w:rFonts w:eastAsia="Times New Roman"/>
              </w:rPr>
              <w:t>99.9</w:t>
            </w:r>
          </w:p>
        </w:tc>
        <w:tc>
          <w:tcPr>
            <w:tcW w:w="1693" w:type="dxa"/>
            <w:tcPrChange w:id="166" w:author="Furness" w:date="2018-06-25T10:10:00Z">
              <w:tcPr>
                <w:tcW w:w="1915" w:type="dxa"/>
              </w:tcPr>
            </w:tcPrChange>
          </w:tcPr>
          <w:p w14:paraId="4D362A5B" w14:textId="0D55DD9E" w:rsidR="007A7D32" w:rsidRDefault="007A7D32">
            <w:pPr>
              <w:spacing w:line="276" w:lineRule="auto"/>
              <w:ind w:right="386"/>
              <w:jc w:val="right"/>
              <w:rPr>
                <w:rFonts w:eastAsia="Times New Roman"/>
                <w:kern w:val="0"/>
                <w:sz w:val="22"/>
                <w:lang w:eastAsia="ja-JP"/>
              </w:rPr>
              <w:pPrChange w:id="167" w:author="Furness" w:date="2018-06-25T10:09:00Z">
                <w:pPr>
                  <w:spacing w:line="276" w:lineRule="auto"/>
                </w:pPr>
              </w:pPrChange>
            </w:pPr>
            <w:r>
              <w:rPr>
                <w:rFonts w:eastAsia="Times New Roman"/>
              </w:rPr>
              <w:t>107.3</w:t>
            </w:r>
          </w:p>
        </w:tc>
        <w:tc>
          <w:tcPr>
            <w:tcW w:w="1762" w:type="dxa"/>
            <w:tcPrChange w:id="168" w:author="Furness" w:date="2018-06-25T10:10:00Z">
              <w:tcPr>
                <w:tcW w:w="1916" w:type="dxa"/>
              </w:tcPr>
            </w:tcPrChange>
          </w:tcPr>
          <w:p w14:paraId="3203B29C" w14:textId="51BDC192" w:rsidR="007A7D32" w:rsidRDefault="007A7D32">
            <w:pPr>
              <w:spacing w:line="276" w:lineRule="auto"/>
              <w:ind w:right="540"/>
              <w:jc w:val="right"/>
              <w:rPr>
                <w:rFonts w:eastAsia="Times New Roman"/>
                <w:kern w:val="0"/>
                <w:sz w:val="22"/>
                <w:lang w:eastAsia="ja-JP"/>
              </w:rPr>
              <w:pPrChange w:id="169" w:author="Furness" w:date="2018-06-25T10:09:00Z">
                <w:pPr>
                  <w:spacing w:line="276" w:lineRule="auto"/>
                </w:pPr>
              </w:pPrChange>
            </w:pPr>
            <w:r>
              <w:rPr>
                <w:rFonts w:eastAsia="Times New Roman"/>
              </w:rPr>
              <w:t>226</w:t>
            </w:r>
          </w:p>
        </w:tc>
      </w:tr>
      <w:tr w:rsidR="007A7D32" w14:paraId="4F1D08E2" w14:textId="77777777" w:rsidTr="002508CD">
        <w:trPr>
          <w:cantSplit/>
        </w:trPr>
        <w:tc>
          <w:tcPr>
            <w:tcW w:w="1688" w:type="dxa"/>
            <w:tcPrChange w:id="170" w:author="Furness" w:date="2018-06-25T10:10:00Z">
              <w:tcPr>
                <w:tcW w:w="1915" w:type="dxa"/>
              </w:tcPr>
            </w:tcPrChange>
          </w:tcPr>
          <w:p w14:paraId="25336765" w14:textId="559E49AA" w:rsidR="007A7D32" w:rsidRDefault="007A7D32" w:rsidP="00C1215C">
            <w:pPr>
              <w:spacing w:line="276" w:lineRule="auto"/>
              <w:rPr>
                <w:rFonts w:eastAsia="Times New Roman"/>
              </w:rPr>
            </w:pPr>
            <w:r>
              <w:rPr>
                <w:rFonts w:eastAsia="Times New Roman"/>
              </w:rPr>
              <w:t>2015</w:t>
            </w:r>
          </w:p>
        </w:tc>
        <w:tc>
          <w:tcPr>
            <w:tcW w:w="1713" w:type="dxa"/>
            <w:tcPrChange w:id="171" w:author="Furness" w:date="2018-06-25T10:10:00Z">
              <w:tcPr>
                <w:tcW w:w="1915" w:type="dxa"/>
              </w:tcPr>
            </w:tcPrChange>
          </w:tcPr>
          <w:p w14:paraId="401244D7" w14:textId="6D533D17" w:rsidR="007A7D32" w:rsidRDefault="007A7D32">
            <w:pPr>
              <w:spacing w:line="276" w:lineRule="auto"/>
              <w:ind w:right="418"/>
              <w:jc w:val="right"/>
              <w:rPr>
                <w:rFonts w:eastAsia="Times New Roman"/>
                <w:kern w:val="0"/>
                <w:sz w:val="22"/>
                <w:lang w:eastAsia="ja-JP"/>
              </w:rPr>
              <w:pPrChange w:id="172" w:author="Furness" w:date="2018-06-25T10:09:00Z">
                <w:pPr>
                  <w:spacing w:line="276" w:lineRule="auto"/>
                </w:pPr>
              </w:pPrChange>
            </w:pPr>
            <w:r>
              <w:rPr>
                <w:rFonts w:eastAsia="Times New Roman"/>
              </w:rPr>
              <w:t>27.5%</w:t>
            </w:r>
          </w:p>
        </w:tc>
        <w:tc>
          <w:tcPr>
            <w:tcW w:w="1727" w:type="dxa"/>
            <w:tcPrChange w:id="173" w:author="Furness" w:date="2018-06-25T10:10:00Z">
              <w:tcPr>
                <w:tcW w:w="1915" w:type="dxa"/>
              </w:tcPr>
            </w:tcPrChange>
          </w:tcPr>
          <w:p w14:paraId="17E7B9F5" w14:textId="0D961B86" w:rsidR="007A7D32" w:rsidRDefault="007A7D32">
            <w:pPr>
              <w:spacing w:line="276" w:lineRule="auto"/>
              <w:ind w:right="515"/>
              <w:jc w:val="right"/>
              <w:rPr>
                <w:rFonts w:eastAsia="Times New Roman"/>
                <w:kern w:val="0"/>
                <w:sz w:val="22"/>
                <w:lang w:eastAsia="ja-JP"/>
              </w:rPr>
              <w:pPrChange w:id="174" w:author="Furness" w:date="2018-06-25T10:09:00Z">
                <w:pPr>
                  <w:spacing w:line="276" w:lineRule="auto"/>
                </w:pPr>
              </w:pPrChange>
            </w:pPr>
            <w:r>
              <w:rPr>
                <w:rFonts w:eastAsia="Times New Roman"/>
              </w:rPr>
              <w:t>53.9</w:t>
            </w:r>
          </w:p>
        </w:tc>
        <w:tc>
          <w:tcPr>
            <w:tcW w:w="1693" w:type="dxa"/>
            <w:tcPrChange w:id="175" w:author="Furness" w:date="2018-06-25T10:10:00Z">
              <w:tcPr>
                <w:tcW w:w="1915" w:type="dxa"/>
              </w:tcPr>
            </w:tcPrChange>
          </w:tcPr>
          <w:p w14:paraId="2FD5BB48" w14:textId="550300B2" w:rsidR="007A7D32" w:rsidRDefault="007A7D32">
            <w:pPr>
              <w:spacing w:line="276" w:lineRule="auto"/>
              <w:ind w:right="386"/>
              <w:jc w:val="right"/>
              <w:rPr>
                <w:rFonts w:eastAsia="Times New Roman"/>
                <w:kern w:val="0"/>
                <w:sz w:val="22"/>
                <w:lang w:eastAsia="ja-JP"/>
              </w:rPr>
              <w:pPrChange w:id="176" w:author="Furness" w:date="2018-06-25T10:09:00Z">
                <w:pPr>
                  <w:spacing w:line="276" w:lineRule="auto"/>
                </w:pPr>
              </w:pPrChange>
            </w:pPr>
            <w:r>
              <w:rPr>
                <w:rFonts w:eastAsia="Times New Roman"/>
              </w:rPr>
              <w:t>72.0</w:t>
            </w:r>
          </w:p>
        </w:tc>
        <w:tc>
          <w:tcPr>
            <w:tcW w:w="1762" w:type="dxa"/>
            <w:tcPrChange w:id="177" w:author="Furness" w:date="2018-06-25T10:10:00Z">
              <w:tcPr>
                <w:tcW w:w="1916" w:type="dxa"/>
              </w:tcPr>
            </w:tcPrChange>
          </w:tcPr>
          <w:p w14:paraId="357E7360" w14:textId="77B7CFC8" w:rsidR="007A7D32" w:rsidRDefault="007A7D32">
            <w:pPr>
              <w:spacing w:line="276" w:lineRule="auto"/>
              <w:ind w:right="540"/>
              <w:jc w:val="right"/>
              <w:rPr>
                <w:rFonts w:eastAsia="Times New Roman"/>
                <w:kern w:val="0"/>
                <w:sz w:val="22"/>
                <w:lang w:eastAsia="ja-JP"/>
              </w:rPr>
              <w:pPrChange w:id="178" w:author="Furness" w:date="2018-06-25T10:09:00Z">
                <w:pPr>
                  <w:spacing w:line="276" w:lineRule="auto"/>
                </w:pPr>
              </w:pPrChange>
            </w:pPr>
            <w:r>
              <w:rPr>
                <w:rFonts w:eastAsia="Times New Roman"/>
              </w:rPr>
              <w:t>181</w:t>
            </w:r>
          </w:p>
        </w:tc>
      </w:tr>
      <w:tr w:rsidR="007A7D32" w14:paraId="148BC823" w14:textId="77777777" w:rsidTr="002508CD">
        <w:trPr>
          <w:cantSplit/>
        </w:trPr>
        <w:tc>
          <w:tcPr>
            <w:tcW w:w="1688" w:type="dxa"/>
            <w:tcPrChange w:id="179" w:author="Furness" w:date="2018-06-25T10:10:00Z">
              <w:tcPr>
                <w:tcW w:w="1915" w:type="dxa"/>
              </w:tcPr>
            </w:tcPrChange>
          </w:tcPr>
          <w:p w14:paraId="1E8A04FF" w14:textId="5189B59D" w:rsidR="007A7D32" w:rsidRDefault="007A7D32" w:rsidP="00C1215C">
            <w:pPr>
              <w:spacing w:line="276" w:lineRule="auto"/>
              <w:rPr>
                <w:rFonts w:eastAsia="Times New Roman"/>
              </w:rPr>
            </w:pPr>
            <w:r>
              <w:rPr>
                <w:rFonts w:eastAsia="Times New Roman"/>
              </w:rPr>
              <w:t>2016 (Forecast)</w:t>
            </w:r>
          </w:p>
        </w:tc>
        <w:tc>
          <w:tcPr>
            <w:tcW w:w="1713" w:type="dxa"/>
            <w:tcPrChange w:id="180" w:author="Furness" w:date="2018-06-25T10:10:00Z">
              <w:tcPr>
                <w:tcW w:w="1915" w:type="dxa"/>
              </w:tcPr>
            </w:tcPrChange>
          </w:tcPr>
          <w:p w14:paraId="2FEE6F1F" w14:textId="6DBC569A" w:rsidR="007A7D32" w:rsidRDefault="007A7D32">
            <w:pPr>
              <w:spacing w:line="276" w:lineRule="auto"/>
              <w:ind w:right="418"/>
              <w:jc w:val="right"/>
              <w:rPr>
                <w:rFonts w:eastAsia="Times New Roman"/>
                <w:kern w:val="0"/>
                <w:sz w:val="22"/>
                <w:lang w:eastAsia="ja-JP"/>
              </w:rPr>
              <w:pPrChange w:id="181" w:author="Furness" w:date="2018-06-25T10:09:00Z">
                <w:pPr>
                  <w:spacing w:line="276" w:lineRule="auto"/>
                </w:pPr>
              </w:pPrChange>
            </w:pPr>
            <w:r>
              <w:rPr>
                <w:rFonts w:eastAsia="Times New Roman"/>
              </w:rPr>
              <w:t>19.7%</w:t>
            </w:r>
          </w:p>
        </w:tc>
        <w:tc>
          <w:tcPr>
            <w:tcW w:w="1727" w:type="dxa"/>
            <w:tcPrChange w:id="182" w:author="Furness" w:date="2018-06-25T10:10:00Z">
              <w:tcPr>
                <w:tcW w:w="1915" w:type="dxa"/>
              </w:tcPr>
            </w:tcPrChange>
          </w:tcPr>
          <w:p w14:paraId="6929D2D9" w14:textId="5BD76EC3" w:rsidR="007A7D32" w:rsidRDefault="007A7D32">
            <w:pPr>
              <w:spacing w:line="276" w:lineRule="auto"/>
              <w:ind w:right="515"/>
              <w:jc w:val="right"/>
              <w:rPr>
                <w:rFonts w:eastAsia="Times New Roman"/>
                <w:kern w:val="0"/>
                <w:sz w:val="22"/>
                <w:lang w:eastAsia="ja-JP"/>
              </w:rPr>
              <w:pPrChange w:id="183" w:author="Furness" w:date="2018-06-25T10:09:00Z">
                <w:pPr>
                  <w:spacing w:line="276" w:lineRule="auto"/>
                </w:pPr>
              </w:pPrChange>
            </w:pPr>
            <w:r>
              <w:rPr>
                <w:rFonts w:eastAsia="Times New Roman"/>
              </w:rPr>
              <w:t>45.0</w:t>
            </w:r>
          </w:p>
        </w:tc>
        <w:tc>
          <w:tcPr>
            <w:tcW w:w="1693" w:type="dxa"/>
            <w:tcPrChange w:id="184" w:author="Furness" w:date="2018-06-25T10:10:00Z">
              <w:tcPr>
                <w:tcW w:w="1915" w:type="dxa"/>
              </w:tcPr>
            </w:tcPrChange>
          </w:tcPr>
          <w:p w14:paraId="048ABFD4" w14:textId="7478B695" w:rsidR="007A7D32" w:rsidRDefault="007A7D32">
            <w:pPr>
              <w:spacing w:line="276" w:lineRule="auto"/>
              <w:ind w:right="386"/>
              <w:jc w:val="right"/>
              <w:rPr>
                <w:rFonts w:eastAsia="Times New Roman"/>
                <w:kern w:val="0"/>
                <w:sz w:val="22"/>
                <w:lang w:eastAsia="ja-JP"/>
              </w:rPr>
              <w:pPrChange w:id="185" w:author="Furness" w:date="2018-06-25T10:09:00Z">
                <w:pPr>
                  <w:spacing w:line="276" w:lineRule="auto"/>
                </w:pPr>
              </w:pPrChange>
            </w:pPr>
            <w:r>
              <w:rPr>
                <w:rFonts w:eastAsia="Times New Roman"/>
              </w:rPr>
              <w:t>64.3</w:t>
            </w:r>
          </w:p>
        </w:tc>
        <w:tc>
          <w:tcPr>
            <w:tcW w:w="1762" w:type="dxa"/>
            <w:tcPrChange w:id="186" w:author="Furness" w:date="2018-06-25T10:10:00Z">
              <w:tcPr>
                <w:tcW w:w="1916" w:type="dxa"/>
              </w:tcPr>
            </w:tcPrChange>
          </w:tcPr>
          <w:p w14:paraId="59EDD831" w14:textId="61AB3260" w:rsidR="007A7D32" w:rsidRDefault="007A7D32">
            <w:pPr>
              <w:spacing w:line="276" w:lineRule="auto"/>
              <w:ind w:right="540"/>
              <w:jc w:val="right"/>
              <w:rPr>
                <w:rFonts w:eastAsia="Times New Roman"/>
                <w:kern w:val="0"/>
                <w:sz w:val="22"/>
                <w:lang w:eastAsia="ja-JP"/>
              </w:rPr>
              <w:pPrChange w:id="187" w:author="Furness" w:date="2018-06-25T10:09:00Z">
                <w:pPr>
                  <w:spacing w:line="276" w:lineRule="auto"/>
                </w:pPr>
              </w:pPrChange>
            </w:pPr>
            <w:r>
              <w:rPr>
                <w:rFonts w:eastAsia="Times New Roman"/>
              </w:rPr>
              <w:t>127</w:t>
            </w:r>
          </w:p>
        </w:tc>
      </w:tr>
    </w:tbl>
    <w:p w14:paraId="0132A679" w14:textId="77777777" w:rsidR="00712333" w:rsidRDefault="00712333" w:rsidP="00A03F34">
      <w:pPr>
        <w:spacing w:line="276" w:lineRule="auto"/>
        <w:rPr>
          <w:rFonts w:eastAsia="Times New Roman" w:cs="Times New Roman"/>
          <w:lang w:eastAsia="es-ES"/>
        </w:rPr>
      </w:pPr>
    </w:p>
    <w:p w14:paraId="3B5C1F70" w14:textId="265C1970" w:rsidR="00AA050A" w:rsidRPr="00E36DE6" w:rsidRDefault="000A1FA9" w:rsidP="00A03F34">
      <w:pPr>
        <w:spacing w:line="276" w:lineRule="auto"/>
        <w:rPr>
          <w:rFonts w:cs="Times New Roman"/>
          <w:u w:val="single"/>
        </w:rPr>
      </w:pPr>
      <w:r w:rsidRPr="00E36DE6">
        <w:rPr>
          <w:rFonts w:eastAsia="Times New Roman" w:cs="Times New Roman"/>
          <w:lang w:eastAsia="es-ES"/>
        </w:rPr>
        <w:t>Air transport presents the highest growth amid all transport modes</w:t>
      </w:r>
      <w:r w:rsidR="0004759E">
        <w:rPr>
          <w:rFonts w:eastAsia="Times New Roman" w:cs="Times New Roman"/>
          <w:lang w:eastAsia="es-ES"/>
        </w:rPr>
        <w:t xml:space="preserve"> (</w:t>
      </w:r>
      <w:r w:rsidR="00541CCD" w:rsidRPr="00E36DE6">
        <w:rPr>
          <w:rFonts w:cs="Times New Roman"/>
        </w:rPr>
        <w:t>Boeing, 2015</w:t>
      </w:r>
      <w:r w:rsidRPr="00E36DE6">
        <w:rPr>
          <w:rFonts w:cs="Times New Roman"/>
        </w:rPr>
        <w:t>)</w:t>
      </w:r>
      <w:r w:rsidR="0004759E">
        <w:rPr>
          <w:rFonts w:cs="Times New Roman"/>
        </w:rPr>
        <w:t>.</w:t>
      </w:r>
      <w:r w:rsidRPr="00E36DE6">
        <w:rPr>
          <w:rFonts w:cs="Times New Roman"/>
        </w:rPr>
        <w:t xml:space="preserve"> </w:t>
      </w:r>
      <w:r w:rsidRPr="00E36DE6">
        <w:rPr>
          <w:rFonts w:eastAsia="Times New Roman" w:cs="Times New Roman"/>
          <w:lang w:eastAsia="es-ES"/>
        </w:rPr>
        <w:t>In 2013, nearly one-hundred years after the first commercial trip by airboat in Florida, 3</w:t>
      </w:r>
      <w:r w:rsidR="00DB0B74">
        <w:rPr>
          <w:rFonts w:eastAsia="Times New Roman" w:cs="Times New Roman"/>
          <w:lang w:eastAsia="es-ES"/>
        </w:rPr>
        <w:t>.1 billion</w:t>
      </w:r>
      <w:r w:rsidRPr="00E36DE6">
        <w:rPr>
          <w:rFonts w:eastAsia="Times New Roman" w:cs="Times New Roman"/>
          <w:lang w:eastAsia="es-ES"/>
        </w:rPr>
        <w:t xml:space="preserve"> </w:t>
      </w:r>
      <w:r w:rsidR="00EE4EA8">
        <w:rPr>
          <w:rFonts w:eastAsia="Times New Roman" w:cs="Times New Roman"/>
          <w:lang w:eastAsia="es-ES"/>
        </w:rPr>
        <w:t>passenger</w:t>
      </w:r>
      <w:r w:rsidR="00EE4EA8" w:rsidRPr="00E36DE6">
        <w:rPr>
          <w:rFonts w:eastAsia="Times New Roman" w:cs="Times New Roman"/>
          <w:lang w:eastAsia="es-ES"/>
        </w:rPr>
        <w:t xml:space="preserve"> </w:t>
      </w:r>
      <w:r w:rsidRPr="00E36DE6">
        <w:rPr>
          <w:rFonts w:eastAsia="Times New Roman" w:cs="Times New Roman"/>
          <w:lang w:eastAsia="es-ES"/>
        </w:rPr>
        <w:t>tickets were sold across the world, compared to 64</w:t>
      </w:r>
      <w:r w:rsidR="00DB0B74">
        <w:rPr>
          <w:rFonts w:eastAsia="Times New Roman" w:cs="Times New Roman"/>
          <w:lang w:eastAsia="es-ES"/>
        </w:rPr>
        <w:t>2 million</w:t>
      </w:r>
      <w:r w:rsidRPr="00E36DE6">
        <w:rPr>
          <w:rFonts w:eastAsia="Times New Roman" w:cs="Times New Roman"/>
          <w:lang w:eastAsia="es-ES"/>
        </w:rPr>
        <w:t xml:space="preserve"> in 1980 (In Flight, 2014)</w:t>
      </w:r>
      <w:r w:rsidR="002A237E">
        <w:rPr>
          <w:rFonts w:eastAsia="Times New Roman" w:cs="Times New Roman"/>
          <w:lang w:eastAsia="es-ES"/>
        </w:rPr>
        <w:t>.</w:t>
      </w:r>
      <w:r w:rsidRPr="00E36DE6">
        <w:rPr>
          <w:rFonts w:eastAsia="Times New Roman" w:cs="Times New Roman"/>
          <w:lang w:eastAsia="es-ES"/>
        </w:rPr>
        <w:t xml:space="preserve"> The </w:t>
      </w:r>
      <w:r w:rsidRPr="00E36DE6">
        <w:rPr>
          <w:rFonts w:cs="Times New Roman"/>
        </w:rPr>
        <w:t xml:space="preserve">International Civil Aviation Organization (ICAO, 2006) suggests that aviation scheduled </w:t>
      </w:r>
      <w:r w:rsidRPr="00E36DE6">
        <w:rPr>
          <w:rFonts w:cs="–Õ‘[ˇ"/>
        </w:rPr>
        <w:t xml:space="preserve">traffic, which is measured in revenue passenger-km, grew from 2001 to 2005 at an </w:t>
      </w:r>
      <w:r w:rsidR="004A0972" w:rsidRPr="00E36DE6">
        <w:rPr>
          <w:rFonts w:cs="–Õ‘[ˇ"/>
        </w:rPr>
        <w:t xml:space="preserve">annual rate of 3.8%. </w:t>
      </w:r>
      <w:r w:rsidR="009330CB" w:rsidRPr="00E36DE6">
        <w:rPr>
          <w:rFonts w:cs="Times New Roman"/>
        </w:rPr>
        <w:t>A</w:t>
      </w:r>
      <w:r w:rsidR="004A0972" w:rsidRPr="00E36DE6">
        <w:rPr>
          <w:rFonts w:cs="Times New Roman"/>
        </w:rPr>
        <w:t>ccording to</w:t>
      </w:r>
      <w:r w:rsidR="009330CB" w:rsidRPr="00E36DE6">
        <w:rPr>
          <w:rFonts w:cs="Times New Roman"/>
        </w:rPr>
        <w:t xml:space="preserve"> the</w:t>
      </w:r>
      <w:r w:rsidR="004A0972" w:rsidRPr="00E36DE6">
        <w:rPr>
          <w:rFonts w:cs="Times New Roman"/>
        </w:rPr>
        <w:t xml:space="preserve"> International Civil Aviation Organization </w:t>
      </w:r>
      <w:r w:rsidR="009330CB" w:rsidRPr="00E36DE6">
        <w:rPr>
          <w:rFonts w:cs="Times New Roman"/>
        </w:rPr>
        <w:t>(</w:t>
      </w:r>
      <w:r w:rsidR="004A0972" w:rsidRPr="00E36DE6">
        <w:rPr>
          <w:rFonts w:cs="Times New Roman"/>
        </w:rPr>
        <w:t>2012</w:t>
      </w:r>
      <w:r w:rsidR="009330CB" w:rsidRPr="00E36DE6">
        <w:rPr>
          <w:rFonts w:cs="Times New Roman"/>
        </w:rPr>
        <w:t>)</w:t>
      </w:r>
      <w:r w:rsidR="004A0972" w:rsidRPr="00E36DE6">
        <w:rPr>
          <w:rFonts w:cs="Times New Roman"/>
        </w:rPr>
        <w:t xml:space="preserve"> d</w:t>
      </w:r>
      <w:r w:rsidR="00A54A08" w:rsidRPr="00E36DE6">
        <w:rPr>
          <w:rFonts w:cs="Times New Roman"/>
        </w:rPr>
        <w:t>omestic</w:t>
      </w:r>
      <w:r w:rsidR="009330CB" w:rsidRPr="00E36DE6">
        <w:rPr>
          <w:rFonts w:cs="Times New Roman"/>
        </w:rPr>
        <w:t xml:space="preserve"> </w:t>
      </w:r>
      <w:r w:rsidR="00A54A08" w:rsidRPr="00E36DE6">
        <w:rPr>
          <w:rFonts w:cs="Times New Roman"/>
        </w:rPr>
        <w:t xml:space="preserve">markets grew by 3.9 percent over 2011. This growth was mainly </w:t>
      </w:r>
      <w:r w:rsidR="009330CB" w:rsidRPr="00E36DE6">
        <w:rPr>
          <w:rFonts w:cs="Times New Roman"/>
        </w:rPr>
        <w:t>determined by</w:t>
      </w:r>
      <w:r w:rsidR="00A54A08" w:rsidRPr="00E36DE6">
        <w:rPr>
          <w:rFonts w:cs="Times New Roman"/>
        </w:rPr>
        <w:t xml:space="preserve"> demand for domestic air travel in the Latin America/Caribbean</w:t>
      </w:r>
      <w:r w:rsidR="009330CB" w:rsidRPr="00E36DE6">
        <w:rPr>
          <w:rFonts w:cs="Times New Roman"/>
        </w:rPr>
        <w:t xml:space="preserve">, Asia/Pacific, </w:t>
      </w:r>
      <w:r w:rsidR="00A54A08" w:rsidRPr="00E36DE6">
        <w:rPr>
          <w:rFonts w:cs="Times New Roman"/>
        </w:rPr>
        <w:t xml:space="preserve">and the </w:t>
      </w:r>
      <w:r w:rsidR="00A54A08" w:rsidRPr="009D0E91">
        <w:rPr>
          <w:rFonts w:cs="Times New Roman"/>
        </w:rPr>
        <w:t xml:space="preserve">Middle East regions. </w:t>
      </w:r>
      <w:r w:rsidR="009330CB" w:rsidRPr="009D0E91">
        <w:rPr>
          <w:rFonts w:cs="Times New Roman"/>
        </w:rPr>
        <w:t>S</w:t>
      </w:r>
      <w:r w:rsidR="00A54A08" w:rsidRPr="009D0E91">
        <w:rPr>
          <w:rFonts w:cs="Times New Roman"/>
        </w:rPr>
        <w:t>ignificant</w:t>
      </w:r>
      <w:r w:rsidR="009330CB" w:rsidRPr="00E36DE6">
        <w:rPr>
          <w:rFonts w:cs="Times New Roman"/>
        </w:rPr>
        <w:t xml:space="preserve"> contributions </w:t>
      </w:r>
      <w:r w:rsidR="00A54A08" w:rsidRPr="00E36DE6">
        <w:rPr>
          <w:rFonts w:cs="Times New Roman"/>
        </w:rPr>
        <w:t xml:space="preserve">to these regional results </w:t>
      </w:r>
      <w:r w:rsidR="009330CB" w:rsidRPr="00E36DE6">
        <w:rPr>
          <w:rFonts w:cs="Times New Roman"/>
        </w:rPr>
        <w:t xml:space="preserve">came from countries such as </w:t>
      </w:r>
      <w:r w:rsidR="00A54A08" w:rsidRPr="00E36DE6">
        <w:rPr>
          <w:rFonts w:cs="Times New Roman"/>
        </w:rPr>
        <w:t>China, Australia, Ind</w:t>
      </w:r>
      <w:r w:rsidR="009330CB" w:rsidRPr="00E36DE6">
        <w:rPr>
          <w:rFonts w:cs="Times New Roman"/>
        </w:rPr>
        <w:t>onesia, Mexico and Saudi Arabia and Japan.</w:t>
      </w:r>
      <w:r w:rsidR="00776308" w:rsidRPr="00E36DE6">
        <w:rPr>
          <w:rFonts w:cs="Times New Roman"/>
          <w:u w:val="single"/>
        </w:rPr>
        <w:t xml:space="preserve"> </w:t>
      </w:r>
    </w:p>
    <w:p w14:paraId="7E7F93FD" w14:textId="4B81E4AF" w:rsidR="00EC544B" w:rsidRPr="00E36DE6" w:rsidRDefault="00D86E18" w:rsidP="00A03F34">
      <w:pPr>
        <w:spacing w:line="276" w:lineRule="auto"/>
        <w:rPr>
          <w:rFonts w:cs="Times New Roman"/>
        </w:rPr>
      </w:pPr>
      <w:r w:rsidRPr="009D0E91">
        <w:rPr>
          <w:rFonts w:cs="Times New Roman"/>
        </w:rPr>
        <w:t>Forecasts</w:t>
      </w:r>
      <w:r w:rsidRPr="00E36DE6">
        <w:rPr>
          <w:rFonts w:cs="Times New Roman"/>
        </w:rPr>
        <w:t xml:space="preserve"> predict a global average annual passenger traffic growth of around 6%, with passenger traffic doubling in 15 years</w:t>
      </w:r>
      <w:r w:rsidR="0004759E">
        <w:rPr>
          <w:rFonts w:cs="Times New Roman"/>
        </w:rPr>
        <w:t xml:space="preserve"> (</w:t>
      </w:r>
      <w:r w:rsidRPr="00E36DE6">
        <w:rPr>
          <w:rFonts w:cs="Times New Roman"/>
        </w:rPr>
        <w:t>Airbus, 2015)</w:t>
      </w:r>
      <w:r w:rsidR="0004759E">
        <w:rPr>
          <w:rFonts w:cs="Times New Roman"/>
        </w:rPr>
        <w:t>.</w:t>
      </w:r>
      <w:r w:rsidRPr="00E36DE6">
        <w:rPr>
          <w:rFonts w:cs="Times New Roman"/>
        </w:rPr>
        <w:t xml:space="preserve"> Freight traffic is expected to grow at a faster rate that passenger traffic over the next 25 years</w:t>
      </w:r>
      <w:r w:rsidR="0004759E">
        <w:rPr>
          <w:rFonts w:cs="Times New Roman"/>
        </w:rPr>
        <w:t xml:space="preserve"> (</w:t>
      </w:r>
      <w:r w:rsidRPr="00E36DE6">
        <w:rPr>
          <w:rFonts w:eastAsia="Times New Roman" w:cs="Times New Roman"/>
          <w:lang w:eastAsia="es-ES"/>
        </w:rPr>
        <w:t>Airbus, 2015; B</w:t>
      </w:r>
      <w:r w:rsidRPr="009D0E91">
        <w:rPr>
          <w:rFonts w:cs="Times New Roman"/>
        </w:rPr>
        <w:t>oeing, 2016).</w:t>
      </w:r>
      <w:r w:rsidR="0004759E">
        <w:rPr>
          <w:rFonts w:cs="Times New Roman"/>
        </w:rPr>
        <w:t xml:space="preserve"> </w:t>
      </w:r>
      <w:r w:rsidR="00EC544B" w:rsidRPr="00E36DE6">
        <w:t>According the German Aviation Association (BDL</w:t>
      </w:r>
      <w:r w:rsidR="00B231B5">
        <w:t>, 2014</w:t>
      </w:r>
      <w:r w:rsidR="00EC544B" w:rsidRPr="00E36DE6">
        <w:t>)</w:t>
      </w:r>
      <w:r w:rsidR="00CD7A93">
        <w:t>,</w:t>
      </w:r>
      <w:r w:rsidR="00EC544B" w:rsidRPr="00E36DE6">
        <w:t xml:space="preserve"> a freighter uses less fuel per 100 kilometers than a passenger aircraft, mainly because </w:t>
      </w:r>
      <w:r w:rsidR="00FF0F06" w:rsidRPr="00E36DE6">
        <w:t xml:space="preserve">its </w:t>
      </w:r>
      <w:r w:rsidR="00EC544B" w:rsidRPr="00E36DE6">
        <w:t xml:space="preserve">space can be managed more efficiently. </w:t>
      </w:r>
      <w:r w:rsidR="00FF0F06" w:rsidRPr="00E36DE6">
        <w:t>A report from the I</w:t>
      </w:r>
      <w:r w:rsidR="00EC544B" w:rsidRPr="00E36DE6">
        <w:t xml:space="preserve">nternational Air Transport Association (IATA) showed that demand, measured in freight tonne kilometers (FTKs), rose 6.1% from 2015 to 2016. The same report found that freight capacity, measured in available freight tonne kilometers (AFTKs), increased 4.7% </w:t>
      </w:r>
      <w:r w:rsidR="00B231B5">
        <w:t>in the same period.</w:t>
      </w:r>
    </w:p>
    <w:p w14:paraId="689A7C87" w14:textId="699AC042" w:rsidR="0071260A" w:rsidRPr="00E36DE6" w:rsidRDefault="003A2FD6" w:rsidP="00910336">
      <w:pPr>
        <w:spacing w:line="276" w:lineRule="auto"/>
        <w:rPr>
          <w:rFonts w:eastAsia="Times New Roman" w:cs="Times New Roman"/>
          <w:lang w:eastAsia="es-ES"/>
        </w:rPr>
      </w:pPr>
      <w:r w:rsidRPr="00E36DE6">
        <w:rPr>
          <w:rFonts w:eastAsia="Times New Roman" w:cs="Times New Roman"/>
          <w:lang w:eastAsia="es-ES"/>
        </w:rPr>
        <w:t xml:space="preserve">Passenger </w:t>
      </w:r>
      <w:r w:rsidR="0025455A" w:rsidRPr="00E36DE6">
        <w:rPr>
          <w:rFonts w:eastAsia="Times New Roman" w:cs="Times New Roman"/>
          <w:lang w:eastAsia="es-ES"/>
        </w:rPr>
        <w:t xml:space="preserve">Load Factor </w:t>
      </w:r>
      <w:r w:rsidRPr="00E36DE6">
        <w:rPr>
          <w:rFonts w:eastAsia="Times New Roman" w:cs="Times New Roman"/>
          <w:lang w:eastAsia="es-ES"/>
        </w:rPr>
        <w:t>(</w:t>
      </w:r>
      <w:r w:rsidR="0025455A" w:rsidRPr="00E36DE6">
        <w:rPr>
          <w:rFonts w:eastAsia="Times New Roman" w:cs="Times New Roman"/>
          <w:lang w:eastAsia="es-ES"/>
        </w:rPr>
        <w:t>PLF</w:t>
      </w:r>
      <w:r w:rsidRPr="00E36DE6">
        <w:rPr>
          <w:rFonts w:eastAsia="Times New Roman" w:cs="Times New Roman"/>
          <w:lang w:eastAsia="es-ES"/>
        </w:rPr>
        <w:t>) and Freight Load Factor (FLF) are critical metrics</w:t>
      </w:r>
      <w:r w:rsidR="0025455A" w:rsidRPr="00E36DE6">
        <w:rPr>
          <w:rFonts w:eastAsia="Times New Roman" w:cs="Times New Roman"/>
          <w:lang w:eastAsia="es-ES"/>
        </w:rPr>
        <w:t xml:space="preserve"> </w:t>
      </w:r>
      <w:r w:rsidRPr="00E36DE6">
        <w:rPr>
          <w:rFonts w:eastAsia="Times New Roman" w:cs="Times New Roman"/>
          <w:lang w:eastAsia="es-ES"/>
        </w:rPr>
        <w:t xml:space="preserve">in aviation. </w:t>
      </w:r>
      <w:r w:rsidR="0025455A" w:rsidRPr="00E36DE6">
        <w:rPr>
          <w:rFonts w:eastAsia="Times New Roman" w:cs="Times New Roman"/>
          <w:lang w:eastAsia="es-ES"/>
        </w:rPr>
        <w:t xml:space="preserve">Airlines </w:t>
      </w:r>
      <w:r w:rsidRPr="00E36DE6">
        <w:rPr>
          <w:rFonts w:eastAsia="Times New Roman" w:cs="Times New Roman"/>
          <w:lang w:eastAsia="es-ES"/>
        </w:rPr>
        <w:t xml:space="preserve">try to maximize these factors in order to </w:t>
      </w:r>
      <w:r w:rsidR="0025455A" w:rsidRPr="00E36DE6">
        <w:rPr>
          <w:rFonts w:eastAsia="Times New Roman" w:cs="Times New Roman"/>
          <w:lang w:eastAsia="es-ES"/>
        </w:rPr>
        <w:t xml:space="preserve">take decisions about </w:t>
      </w:r>
      <w:r w:rsidRPr="00E36DE6">
        <w:rPr>
          <w:rFonts w:eastAsia="Times New Roman" w:cs="Times New Roman"/>
          <w:lang w:eastAsia="es-ES"/>
        </w:rPr>
        <w:t xml:space="preserve">frequency, </w:t>
      </w:r>
      <w:r w:rsidR="0025455A" w:rsidRPr="00E36DE6">
        <w:rPr>
          <w:rFonts w:eastAsia="Times New Roman" w:cs="Times New Roman"/>
          <w:lang w:eastAsia="es-ES"/>
        </w:rPr>
        <w:t xml:space="preserve">pricing, </w:t>
      </w:r>
      <w:r w:rsidRPr="00E36DE6">
        <w:rPr>
          <w:rFonts w:eastAsia="Times New Roman" w:cs="Times New Roman"/>
          <w:lang w:eastAsia="es-ES"/>
        </w:rPr>
        <w:t xml:space="preserve">and </w:t>
      </w:r>
      <w:r w:rsidR="0025455A" w:rsidRPr="00E36DE6">
        <w:rPr>
          <w:rFonts w:eastAsia="Times New Roman" w:cs="Times New Roman"/>
          <w:lang w:eastAsia="es-ES"/>
        </w:rPr>
        <w:t>capacity flights</w:t>
      </w:r>
      <w:r w:rsidR="0004759E">
        <w:rPr>
          <w:rFonts w:eastAsia="Times New Roman" w:cs="Times New Roman"/>
          <w:lang w:eastAsia="es-ES"/>
        </w:rPr>
        <w:t xml:space="preserve"> (</w:t>
      </w:r>
      <w:r w:rsidRPr="00E36DE6">
        <w:rPr>
          <w:rFonts w:eastAsia="Times New Roman" w:cs="Times New Roman"/>
          <w:lang w:eastAsia="es-ES"/>
        </w:rPr>
        <w:t>MIT, 2016)</w:t>
      </w:r>
      <w:r w:rsidR="0004759E">
        <w:rPr>
          <w:rFonts w:eastAsia="Times New Roman" w:cs="Times New Roman"/>
          <w:lang w:eastAsia="es-ES"/>
        </w:rPr>
        <w:t>.</w:t>
      </w:r>
      <w:r w:rsidR="0025455A" w:rsidRPr="00E36DE6">
        <w:rPr>
          <w:rFonts w:eastAsia="Times New Roman" w:cs="Times New Roman"/>
          <w:lang w:eastAsia="es-ES"/>
        </w:rPr>
        <w:t xml:space="preserve"> Load factor</w:t>
      </w:r>
      <w:r w:rsidRPr="00E36DE6">
        <w:rPr>
          <w:rFonts w:eastAsia="Times New Roman" w:cs="Times New Roman"/>
          <w:lang w:eastAsia="es-ES"/>
        </w:rPr>
        <w:t>s</w:t>
      </w:r>
      <w:r w:rsidR="0025455A" w:rsidRPr="00E36DE6">
        <w:rPr>
          <w:rFonts w:eastAsia="Times New Roman" w:cs="Times New Roman"/>
          <w:lang w:eastAsia="es-ES"/>
        </w:rPr>
        <w:t xml:space="preserve"> </w:t>
      </w:r>
      <w:r w:rsidRPr="00E36DE6">
        <w:rPr>
          <w:rFonts w:eastAsia="Times New Roman" w:cs="Times New Roman"/>
          <w:lang w:eastAsia="es-ES"/>
        </w:rPr>
        <w:t xml:space="preserve">are </w:t>
      </w:r>
      <w:r w:rsidR="0025455A" w:rsidRPr="00E36DE6">
        <w:rPr>
          <w:rFonts w:eastAsia="Times New Roman" w:cs="Times New Roman"/>
          <w:lang w:eastAsia="es-ES"/>
        </w:rPr>
        <w:t>the proportion of airline output that is consumed. Load fact</w:t>
      </w:r>
      <w:r w:rsidR="007842A5" w:rsidRPr="00E36DE6">
        <w:rPr>
          <w:rFonts w:eastAsia="Times New Roman" w:cs="Times New Roman"/>
          <w:lang w:eastAsia="es-ES"/>
        </w:rPr>
        <w:t xml:space="preserve">or for a single flight </w:t>
      </w:r>
      <w:r w:rsidR="00587CF0" w:rsidRPr="00E36DE6">
        <w:rPr>
          <w:rFonts w:eastAsia="Times New Roman" w:cs="Times New Roman"/>
          <w:lang w:eastAsia="es-ES"/>
        </w:rPr>
        <w:t xml:space="preserve">are </w:t>
      </w:r>
      <w:r w:rsidR="0025455A" w:rsidRPr="00E36DE6">
        <w:rPr>
          <w:rFonts w:eastAsia="Times New Roman" w:cs="Times New Roman"/>
          <w:lang w:eastAsia="es-ES"/>
        </w:rPr>
        <w:t>calculated by dividing the number of passengers by the number of seats</w:t>
      </w:r>
      <w:r w:rsidR="00104C30">
        <w:rPr>
          <w:rFonts w:eastAsia="Times New Roman" w:cs="Times New Roman"/>
          <w:lang w:eastAsia="es-ES"/>
        </w:rPr>
        <w:t>, and t</w:t>
      </w:r>
      <w:r w:rsidR="00587CF0" w:rsidRPr="00E36DE6">
        <w:rPr>
          <w:rFonts w:eastAsia="Times New Roman" w:cs="Times New Roman"/>
          <w:lang w:eastAsia="es-ES"/>
        </w:rPr>
        <w:t xml:space="preserve">he ratio is </w:t>
      </w:r>
      <w:r w:rsidR="0025455A" w:rsidRPr="00E36DE6">
        <w:rPr>
          <w:rFonts w:eastAsia="Times New Roman" w:cs="Times New Roman"/>
          <w:lang w:eastAsia="es-ES"/>
        </w:rPr>
        <w:t xml:space="preserve">multiplied by </w:t>
      </w:r>
      <w:r w:rsidR="00587CF0" w:rsidRPr="00E36DE6">
        <w:rPr>
          <w:rFonts w:eastAsia="Times New Roman" w:cs="Times New Roman"/>
          <w:lang w:eastAsia="es-ES"/>
        </w:rPr>
        <w:t>100 to obtain a percentage</w:t>
      </w:r>
      <w:r w:rsidR="0004759E">
        <w:rPr>
          <w:rFonts w:eastAsia="Times New Roman" w:cs="Times New Roman"/>
          <w:lang w:eastAsia="es-ES"/>
        </w:rPr>
        <w:t xml:space="preserve"> (</w:t>
      </w:r>
      <w:r w:rsidR="007842A5" w:rsidRPr="00E36DE6">
        <w:rPr>
          <w:rFonts w:eastAsia="Times New Roman" w:cs="Times New Roman"/>
          <w:lang w:eastAsia="es-ES"/>
        </w:rPr>
        <w:t>MIT, 2016)</w:t>
      </w:r>
      <w:r w:rsidR="0004759E">
        <w:rPr>
          <w:rFonts w:eastAsia="Times New Roman" w:cs="Times New Roman"/>
          <w:lang w:eastAsia="es-ES"/>
        </w:rPr>
        <w:t>.</w:t>
      </w:r>
      <w:r w:rsidR="007842A5" w:rsidRPr="00E36DE6">
        <w:rPr>
          <w:rFonts w:eastAsia="Times New Roman" w:cs="Times New Roman"/>
          <w:lang w:eastAsia="es-ES"/>
        </w:rPr>
        <w:t xml:space="preserve"> </w:t>
      </w:r>
    </w:p>
    <w:p w14:paraId="449377E4" w14:textId="77777777" w:rsidR="003A2FD6" w:rsidRPr="00E36DE6" w:rsidRDefault="003A2FD6" w:rsidP="00910336">
      <w:pPr>
        <w:spacing w:line="276" w:lineRule="auto"/>
        <w:rPr>
          <w:rFonts w:eastAsia="Times New Roman" w:cs="Times New Roman"/>
          <w:lang w:eastAsia="es-ES"/>
        </w:rPr>
      </w:pPr>
    </w:p>
    <w:p w14:paraId="018BFF39" w14:textId="007D9072" w:rsidR="00BE5DEC" w:rsidRDefault="00BE5DEC" w:rsidP="008C6E4E">
      <w:pPr>
        <w:pStyle w:val="Caption"/>
        <w:keepNext/>
      </w:pPr>
      <w:bookmarkStart w:id="188" w:name="_Toc518035103"/>
      <w:r>
        <w:t xml:space="preserve">Table </w:t>
      </w:r>
      <w:fldSimple w:instr=" SEQ Table \* ARABIC ">
        <w:r w:rsidR="00FF7BEA">
          <w:rPr>
            <w:noProof/>
          </w:rPr>
          <w:t>2</w:t>
        </w:r>
      </w:fldSimple>
      <w:r>
        <w:t xml:space="preserve"> </w:t>
      </w:r>
      <w:r w:rsidRPr="007C587E">
        <w:t>Air Freight Market and Passenger Traffic Market in 2016. Freight Load Factor and Passenger Load Factor (IATA, 2016)</w:t>
      </w:r>
      <w:bookmarkEnd w:id="188"/>
    </w:p>
    <w:tbl>
      <w:tblPr>
        <w:tblStyle w:val="TableGrid"/>
        <w:tblW w:w="0" w:type="auto"/>
        <w:tblLook w:val="04A0" w:firstRow="1" w:lastRow="0" w:firstColumn="1" w:lastColumn="0" w:noHBand="0" w:noVBand="1"/>
      </w:tblPr>
      <w:tblGrid>
        <w:gridCol w:w="2235"/>
        <w:gridCol w:w="1417"/>
        <w:gridCol w:w="1559"/>
        <w:gridCol w:w="1985"/>
        <w:gridCol w:w="2126"/>
      </w:tblGrid>
      <w:tr w:rsidR="001E41A8" w:rsidRPr="00E36DE6" w14:paraId="7739FF72" w14:textId="77777777" w:rsidTr="0008014A">
        <w:trPr>
          <w:trHeight w:val="576"/>
        </w:trPr>
        <w:tc>
          <w:tcPr>
            <w:tcW w:w="2235" w:type="dxa"/>
            <w:vAlign w:val="center"/>
          </w:tcPr>
          <w:p w14:paraId="584419DA" w14:textId="0BA46DFE" w:rsidR="005F1ABE" w:rsidRPr="0008014A" w:rsidRDefault="00E77F82">
            <w:pPr>
              <w:autoSpaceDE w:val="0"/>
              <w:jc w:val="center"/>
              <w:rPr>
                <w:rFonts w:ascii="Calibri" w:hAnsi="Calibri" w:cs="Times New Roman"/>
                <w:szCs w:val="21"/>
              </w:rPr>
              <w:pPrChange w:id="189" w:author="Furness" w:date="2018-06-25T10:23:00Z">
                <w:pPr>
                  <w:autoSpaceDE w:val="0"/>
                  <w:spacing w:after="160" w:line="259" w:lineRule="auto"/>
                </w:pPr>
              </w:pPrChange>
            </w:pPr>
            <w:r w:rsidRPr="00E77F82">
              <w:rPr>
                <w:rFonts w:ascii="Calibri" w:hAnsi="Calibri"/>
                <w:b/>
                <w:szCs w:val="21"/>
                <w:rPrChange w:id="190" w:author="Furness" w:date="2018-06-25T10:23:00Z">
                  <w:rPr>
                    <w:rFonts w:ascii="Calibri" w:hAnsi="Calibri" w:cs="Times New Roman"/>
                    <w:szCs w:val="21"/>
                  </w:rPr>
                </w:rPrChange>
              </w:rPr>
              <w:t>Region</w:t>
            </w:r>
          </w:p>
        </w:tc>
        <w:tc>
          <w:tcPr>
            <w:tcW w:w="1417" w:type="dxa"/>
            <w:shd w:val="clear" w:color="auto" w:fill="auto"/>
            <w:vAlign w:val="center"/>
          </w:tcPr>
          <w:p w14:paraId="47A0A127" w14:textId="6FF27526" w:rsidR="005F1ABE" w:rsidRPr="0008014A" w:rsidRDefault="005F1ABE">
            <w:pPr>
              <w:autoSpaceDE w:val="0"/>
              <w:jc w:val="center"/>
              <w:rPr>
                <w:rFonts w:ascii="Calibri" w:hAnsi="Calibri" w:cs="Times New Roman"/>
                <w:b/>
                <w:szCs w:val="21"/>
              </w:rPr>
            </w:pPr>
            <w:r w:rsidRPr="0008014A">
              <w:rPr>
                <w:rFonts w:ascii="Calibri" w:hAnsi="Calibri"/>
                <w:b/>
                <w:szCs w:val="21"/>
              </w:rPr>
              <w:t>Total freight traffic market shares by % of FTK</w:t>
            </w:r>
            <w:r w:rsidR="00E77F82" w:rsidRPr="00E77F82">
              <w:rPr>
                <w:rFonts w:ascii="Calibri" w:hAnsi="Calibri"/>
                <w:b/>
                <w:szCs w:val="21"/>
                <w:rPrChange w:id="191" w:author="Furness" w:date="2018-06-25T10:22:00Z">
                  <w:rPr>
                    <w:rFonts w:ascii="Calibri" w:hAnsi="Calibri"/>
                    <w:szCs w:val="21"/>
                  </w:rPr>
                </w:rPrChange>
              </w:rPr>
              <w:t xml:space="preserve"> (September)</w:t>
            </w:r>
          </w:p>
        </w:tc>
        <w:tc>
          <w:tcPr>
            <w:tcW w:w="1559" w:type="dxa"/>
            <w:vAlign w:val="center"/>
          </w:tcPr>
          <w:p w14:paraId="40BE4942" w14:textId="77777777" w:rsidR="00776308" w:rsidRPr="0008014A" w:rsidRDefault="00776308">
            <w:pPr>
              <w:autoSpaceDE w:val="0"/>
              <w:jc w:val="center"/>
              <w:rPr>
                <w:rFonts w:ascii="Calibri" w:hAnsi="Calibri" w:cs="Times New Roman"/>
                <w:b/>
                <w:szCs w:val="21"/>
              </w:rPr>
              <w:pPrChange w:id="192" w:author="Furness" w:date="2018-06-25T10:22:00Z">
                <w:pPr>
                  <w:autoSpaceDE w:val="0"/>
                  <w:spacing w:after="160" w:line="259" w:lineRule="auto"/>
                  <w:jc w:val="center"/>
                </w:pPr>
              </w:pPrChange>
            </w:pPr>
          </w:p>
          <w:p w14:paraId="5F0D327B" w14:textId="77777777" w:rsidR="00776308" w:rsidRPr="0008014A" w:rsidRDefault="00776308">
            <w:pPr>
              <w:autoSpaceDE w:val="0"/>
              <w:jc w:val="center"/>
              <w:rPr>
                <w:rFonts w:ascii="Calibri" w:hAnsi="Calibri" w:cs="Times New Roman"/>
                <w:b/>
                <w:szCs w:val="21"/>
              </w:rPr>
              <w:pPrChange w:id="193" w:author="Furness" w:date="2018-06-25T10:22:00Z">
                <w:pPr>
                  <w:autoSpaceDE w:val="0"/>
                  <w:spacing w:after="160" w:line="259" w:lineRule="auto"/>
                  <w:jc w:val="center"/>
                </w:pPr>
              </w:pPrChange>
            </w:pPr>
          </w:p>
          <w:p w14:paraId="71BF53E1" w14:textId="2781CBF8" w:rsidR="00C16FE6" w:rsidRPr="0008014A" w:rsidRDefault="00C16FE6">
            <w:pPr>
              <w:autoSpaceDE w:val="0"/>
              <w:jc w:val="center"/>
              <w:rPr>
                <w:rFonts w:ascii="Calibri" w:hAnsi="Calibri"/>
                <w:b/>
                <w:szCs w:val="21"/>
              </w:rPr>
              <w:pPrChange w:id="194" w:author="Furness" w:date="2018-06-25T10:22:00Z">
                <w:pPr>
                  <w:autoSpaceDE w:val="0"/>
                  <w:spacing w:after="160" w:line="259" w:lineRule="auto"/>
                  <w:jc w:val="center"/>
                </w:pPr>
              </w:pPrChange>
            </w:pPr>
            <w:r w:rsidRPr="0008014A">
              <w:rPr>
                <w:rFonts w:ascii="Calibri" w:hAnsi="Calibri"/>
                <w:b/>
                <w:szCs w:val="21"/>
              </w:rPr>
              <w:t>F</w:t>
            </w:r>
            <w:r w:rsidR="00776308" w:rsidRPr="0008014A">
              <w:rPr>
                <w:rFonts w:ascii="Calibri" w:hAnsi="Calibri"/>
                <w:b/>
                <w:szCs w:val="21"/>
              </w:rPr>
              <w:t xml:space="preserve">reight </w:t>
            </w:r>
            <w:r w:rsidRPr="0008014A">
              <w:rPr>
                <w:rFonts w:ascii="Calibri" w:hAnsi="Calibri"/>
                <w:b/>
                <w:szCs w:val="21"/>
              </w:rPr>
              <w:t>L</w:t>
            </w:r>
            <w:r w:rsidR="00776308" w:rsidRPr="0008014A">
              <w:rPr>
                <w:rFonts w:ascii="Calibri" w:hAnsi="Calibri"/>
                <w:b/>
                <w:szCs w:val="21"/>
              </w:rPr>
              <w:t xml:space="preserve">oad </w:t>
            </w:r>
            <w:r w:rsidRPr="0008014A">
              <w:rPr>
                <w:rFonts w:ascii="Calibri" w:hAnsi="Calibri"/>
                <w:b/>
                <w:szCs w:val="21"/>
              </w:rPr>
              <w:t>F</w:t>
            </w:r>
            <w:r w:rsidR="00776308" w:rsidRPr="0008014A">
              <w:rPr>
                <w:rFonts w:ascii="Calibri" w:hAnsi="Calibri"/>
                <w:b/>
                <w:szCs w:val="21"/>
              </w:rPr>
              <w:t>actor</w:t>
            </w:r>
            <w:r w:rsidR="00E77F82" w:rsidRPr="00E77F82">
              <w:rPr>
                <w:rFonts w:ascii="Calibri" w:hAnsi="Calibri"/>
                <w:b/>
                <w:szCs w:val="21"/>
                <w:rPrChange w:id="195" w:author="Furness" w:date="2018-06-25T10:22:00Z">
                  <w:rPr>
                    <w:rFonts w:ascii="Calibri" w:hAnsi="Calibri"/>
                    <w:szCs w:val="21"/>
                  </w:rPr>
                </w:rPrChange>
              </w:rPr>
              <w:t xml:space="preserve"> (September)</w:t>
            </w:r>
          </w:p>
          <w:p w14:paraId="785330A7" w14:textId="77777777" w:rsidR="005F1ABE" w:rsidRPr="0008014A" w:rsidRDefault="005F1ABE">
            <w:pPr>
              <w:autoSpaceDE w:val="0"/>
              <w:jc w:val="center"/>
              <w:rPr>
                <w:rFonts w:ascii="Calibri" w:hAnsi="Calibri" w:cs="Times New Roman"/>
                <w:b/>
                <w:szCs w:val="21"/>
              </w:rPr>
              <w:pPrChange w:id="196" w:author="Furness" w:date="2018-06-25T10:22:00Z">
                <w:pPr>
                  <w:autoSpaceDE w:val="0"/>
                  <w:spacing w:after="160" w:line="259" w:lineRule="auto"/>
                </w:pPr>
              </w:pPrChange>
            </w:pPr>
          </w:p>
        </w:tc>
        <w:tc>
          <w:tcPr>
            <w:tcW w:w="1985" w:type="dxa"/>
            <w:vAlign w:val="center"/>
          </w:tcPr>
          <w:p w14:paraId="2A7E6E8E" w14:textId="645F21FB" w:rsidR="005F1ABE" w:rsidRPr="0008014A" w:rsidRDefault="005F1ABE">
            <w:pPr>
              <w:autoSpaceDE w:val="0"/>
              <w:jc w:val="center"/>
              <w:rPr>
                <w:rFonts w:ascii="Calibri" w:hAnsi="Calibri" w:cs="Times New Roman"/>
                <w:b/>
                <w:szCs w:val="21"/>
              </w:rPr>
            </w:pPr>
            <w:r w:rsidRPr="0008014A">
              <w:rPr>
                <w:rFonts w:ascii="Calibri" w:hAnsi="Calibri"/>
                <w:b/>
                <w:szCs w:val="21"/>
              </w:rPr>
              <w:t>Total passenger traffic market shares by % of RPK</w:t>
            </w:r>
            <w:r w:rsidR="00E77F82" w:rsidRPr="00E77F82">
              <w:rPr>
                <w:rFonts w:ascii="Calibri" w:hAnsi="Calibri"/>
                <w:b/>
                <w:szCs w:val="21"/>
                <w:rPrChange w:id="197" w:author="Furness" w:date="2018-06-25T10:22:00Z">
                  <w:rPr>
                    <w:rFonts w:ascii="Calibri" w:hAnsi="Calibri"/>
                    <w:szCs w:val="21"/>
                  </w:rPr>
                </w:rPrChange>
              </w:rPr>
              <w:t xml:space="preserve"> (January)</w:t>
            </w:r>
          </w:p>
        </w:tc>
        <w:tc>
          <w:tcPr>
            <w:tcW w:w="2126" w:type="dxa"/>
            <w:vAlign w:val="center"/>
          </w:tcPr>
          <w:p w14:paraId="185679CB" w14:textId="77777777" w:rsidR="00776308" w:rsidRPr="0008014A" w:rsidRDefault="00776308">
            <w:pPr>
              <w:autoSpaceDE w:val="0"/>
              <w:jc w:val="center"/>
              <w:rPr>
                <w:rFonts w:ascii="Calibri" w:hAnsi="Calibri" w:cs="Times New Roman"/>
                <w:b/>
                <w:szCs w:val="21"/>
              </w:rPr>
              <w:pPrChange w:id="198" w:author="Furness" w:date="2018-06-25T10:22:00Z">
                <w:pPr>
                  <w:autoSpaceDE w:val="0"/>
                  <w:spacing w:after="160" w:line="259" w:lineRule="auto"/>
                </w:pPr>
              </w:pPrChange>
            </w:pPr>
          </w:p>
          <w:p w14:paraId="488B23CF" w14:textId="77777777" w:rsidR="00776308" w:rsidRPr="0008014A" w:rsidRDefault="00776308">
            <w:pPr>
              <w:autoSpaceDE w:val="0"/>
              <w:jc w:val="center"/>
              <w:rPr>
                <w:rFonts w:ascii="Calibri" w:hAnsi="Calibri" w:cs="Times New Roman"/>
                <w:b/>
                <w:szCs w:val="21"/>
              </w:rPr>
              <w:pPrChange w:id="199" w:author="Furness" w:date="2018-06-25T10:22:00Z">
                <w:pPr>
                  <w:autoSpaceDE w:val="0"/>
                  <w:spacing w:after="160" w:line="259" w:lineRule="auto"/>
                </w:pPr>
              </w:pPrChange>
            </w:pPr>
          </w:p>
          <w:p w14:paraId="0325342D" w14:textId="6DAD52E3" w:rsidR="00C16FE6" w:rsidRPr="0008014A" w:rsidRDefault="00C16FE6">
            <w:pPr>
              <w:autoSpaceDE w:val="0"/>
              <w:jc w:val="center"/>
              <w:rPr>
                <w:rFonts w:ascii="Calibri" w:hAnsi="Calibri"/>
                <w:b/>
                <w:szCs w:val="21"/>
              </w:rPr>
              <w:pPrChange w:id="200" w:author="Furness" w:date="2018-06-25T10:22:00Z">
                <w:pPr>
                  <w:autoSpaceDE w:val="0"/>
                  <w:spacing w:after="160" w:line="259" w:lineRule="auto"/>
                  <w:jc w:val="center"/>
                </w:pPr>
              </w:pPrChange>
            </w:pPr>
            <w:r w:rsidRPr="0008014A">
              <w:rPr>
                <w:rFonts w:ascii="Calibri" w:hAnsi="Calibri"/>
                <w:b/>
                <w:szCs w:val="21"/>
              </w:rPr>
              <w:t>P</w:t>
            </w:r>
            <w:r w:rsidR="00776308" w:rsidRPr="0008014A">
              <w:rPr>
                <w:rFonts w:ascii="Calibri" w:hAnsi="Calibri"/>
                <w:b/>
                <w:szCs w:val="21"/>
              </w:rPr>
              <w:t xml:space="preserve">assenger </w:t>
            </w:r>
            <w:r w:rsidRPr="0008014A">
              <w:rPr>
                <w:rFonts w:ascii="Calibri" w:hAnsi="Calibri"/>
                <w:b/>
                <w:szCs w:val="21"/>
              </w:rPr>
              <w:t>L</w:t>
            </w:r>
            <w:r w:rsidR="00776308" w:rsidRPr="0008014A">
              <w:rPr>
                <w:rFonts w:ascii="Calibri" w:hAnsi="Calibri"/>
                <w:b/>
                <w:szCs w:val="21"/>
              </w:rPr>
              <w:t xml:space="preserve">oad </w:t>
            </w:r>
            <w:r w:rsidRPr="0008014A">
              <w:rPr>
                <w:rFonts w:ascii="Calibri" w:hAnsi="Calibri"/>
                <w:b/>
                <w:szCs w:val="21"/>
              </w:rPr>
              <w:t>F</w:t>
            </w:r>
            <w:r w:rsidR="00776308" w:rsidRPr="0008014A">
              <w:rPr>
                <w:rFonts w:ascii="Calibri" w:hAnsi="Calibri"/>
                <w:b/>
                <w:szCs w:val="21"/>
              </w:rPr>
              <w:t>actor</w:t>
            </w:r>
          </w:p>
          <w:p w14:paraId="4F64090A" w14:textId="0F659CDF" w:rsidR="005F1ABE" w:rsidRPr="0008014A" w:rsidRDefault="00E77F82">
            <w:pPr>
              <w:autoSpaceDE w:val="0"/>
              <w:jc w:val="center"/>
              <w:rPr>
                <w:rFonts w:ascii="Calibri" w:hAnsi="Calibri" w:cs="Times New Roman"/>
                <w:b/>
                <w:szCs w:val="21"/>
              </w:rPr>
              <w:pPrChange w:id="201" w:author="Furness" w:date="2018-06-25T10:22:00Z">
                <w:pPr>
                  <w:autoSpaceDE w:val="0"/>
                  <w:spacing w:after="160" w:line="259" w:lineRule="auto"/>
                </w:pPr>
              </w:pPrChange>
            </w:pPr>
            <w:r w:rsidRPr="00E77F82">
              <w:rPr>
                <w:rFonts w:ascii="Calibri" w:hAnsi="Calibri" w:cs="Times New Roman"/>
                <w:b/>
                <w:szCs w:val="21"/>
                <w:rPrChange w:id="202" w:author="Furness" w:date="2018-06-25T10:22:00Z">
                  <w:rPr>
                    <w:rFonts w:ascii="Calibri" w:hAnsi="Calibri" w:cs="Times New Roman"/>
                    <w:szCs w:val="21"/>
                  </w:rPr>
                </w:rPrChange>
              </w:rPr>
              <w:t>(</w:t>
            </w:r>
            <w:r w:rsidRPr="00E77F82">
              <w:rPr>
                <w:rFonts w:ascii="Calibri" w:hAnsi="Calibri"/>
                <w:b/>
                <w:szCs w:val="21"/>
                <w:rPrChange w:id="203" w:author="Furness" w:date="2018-06-25T10:22:00Z">
                  <w:rPr>
                    <w:rFonts w:ascii="Calibri" w:hAnsi="Calibri"/>
                    <w:szCs w:val="21"/>
                  </w:rPr>
                </w:rPrChange>
              </w:rPr>
              <w:t>January)</w:t>
            </w:r>
          </w:p>
        </w:tc>
      </w:tr>
      <w:tr w:rsidR="001E41A8" w:rsidRPr="00E36DE6" w14:paraId="537C219E" w14:textId="77777777" w:rsidTr="001E41A8">
        <w:trPr>
          <w:trHeight w:val="283"/>
        </w:trPr>
        <w:tc>
          <w:tcPr>
            <w:tcW w:w="2235" w:type="dxa"/>
          </w:tcPr>
          <w:p w14:paraId="0709B1CD" w14:textId="6FD0533A" w:rsidR="00C16FE6" w:rsidRPr="0008014A" w:rsidRDefault="00E77F82">
            <w:pPr>
              <w:autoSpaceDE w:val="0"/>
              <w:jc w:val="center"/>
              <w:rPr>
                <w:rFonts w:ascii="Calibri" w:hAnsi="Calibri" w:cs="Times New Roman"/>
                <w:szCs w:val="21"/>
              </w:rPr>
              <w:pPrChange w:id="204" w:author="Furness" w:date="2018-06-25T10:22:00Z">
                <w:pPr>
                  <w:autoSpaceDE w:val="0"/>
                  <w:spacing w:after="160" w:line="259" w:lineRule="auto"/>
                  <w:jc w:val="center"/>
                </w:pPr>
              </w:pPrChange>
            </w:pPr>
            <w:r>
              <w:rPr>
                <w:rFonts w:ascii="Calibri" w:hAnsi="Calibri" w:cs="Times New Roman"/>
                <w:szCs w:val="21"/>
              </w:rPr>
              <w:t>Global</w:t>
            </w:r>
          </w:p>
        </w:tc>
        <w:tc>
          <w:tcPr>
            <w:tcW w:w="1417" w:type="dxa"/>
            <w:shd w:val="clear" w:color="auto" w:fill="auto"/>
          </w:tcPr>
          <w:p w14:paraId="19F6C2D7" w14:textId="77777777" w:rsidR="00C16FE6" w:rsidRPr="0008014A" w:rsidRDefault="00C16FE6" w:rsidP="00910336">
            <w:pPr>
              <w:autoSpaceDE w:val="0"/>
              <w:jc w:val="center"/>
              <w:rPr>
                <w:rFonts w:ascii="Calibri" w:hAnsi="Calibri" w:cs="Times New Roman"/>
                <w:szCs w:val="21"/>
              </w:rPr>
            </w:pPr>
            <w:r w:rsidRPr="0008014A">
              <w:rPr>
                <w:rFonts w:ascii="Calibri" w:hAnsi="Calibri" w:cs="Times New Roman"/>
                <w:sz w:val="22"/>
                <w:szCs w:val="21"/>
              </w:rPr>
              <w:t>100%</w:t>
            </w:r>
          </w:p>
        </w:tc>
        <w:tc>
          <w:tcPr>
            <w:tcW w:w="1559" w:type="dxa"/>
          </w:tcPr>
          <w:p w14:paraId="2A9D82E1" w14:textId="017A97AD"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43.7%</w:t>
            </w:r>
          </w:p>
        </w:tc>
        <w:tc>
          <w:tcPr>
            <w:tcW w:w="1985" w:type="dxa"/>
          </w:tcPr>
          <w:p w14:paraId="77B2C43B" w14:textId="1851D617"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100%</w:t>
            </w:r>
          </w:p>
        </w:tc>
        <w:tc>
          <w:tcPr>
            <w:tcW w:w="2126" w:type="dxa"/>
          </w:tcPr>
          <w:p w14:paraId="201F0B1D" w14:textId="6334FEF0"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78.8%</w:t>
            </w:r>
          </w:p>
        </w:tc>
      </w:tr>
      <w:tr w:rsidR="001E41A8" w:rsidRPr="00E36DE6" w14:paraId="566E33F0" w14:textId="77777777" w:rsidTr="001E41A8">
        <w:tc>
          <w:tcPr>
            <w:tcW w:w="2235" w:type="dxa"/>
          </w:tcPr>
          <w:p w14:paraId="5C229C5D" w14:textId="77777777"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Asia Pacific</w:t>
            </w:r>
          </w:p>
        </w:tc>
        <w:tc>
          <w:tcPr>
            <w:tcW w:w="1417" w:type="dxa"/>
            <w:shd w:val="clear" w:color="auto" w:fill="auto"/>
          </w:tcPr>
          <w:p w14:paraId="36D58031" w14:textId="77777777" w:rsidR="00C16FE6" w:rsidRPr="0008014A" w:rsidRDefault="00C16FE6" w:rsidP="00910336">
            <w:pPr>
              <w:autoSpaceDE w:val="0"/>
              <w:jc w:val="center"/>
              <w:rPr>
                <w:rFonts w:ascii="Calibri" w:hAnsi="Calibri" w:cs="Times New Roman"/>
                <w:szCs w:val="21"/>
              </w:rPr>
            </w:pPr>
            <w:r w:rsidRPr="0008014A">
              <w:rPr>
                <w:rFonts w:ascii="Calibri" w:hAnsi="Calibri" w:cs="Times New Roman"/>
                <w:sz w:val="22"/>
                <w:szCs w:val="21"/>
              </w:rPr>
              <w:t>38.9%</w:t>
            </w:r>
          </w:p>
        </w:tc>
        <w:tc>
          <w:tcPr>
            <w:tcW w:w="1559" w:type="dxa"/>
          </w:tcPr>
          <w:p w14:paraId="37A39A90" w14:textId="51E0CB36"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54.7%</w:t>
            </w:r>
          </w:p>
        </w:tc>
        <w:tc>
          <w:tcPr>
            <w:tcW w:w="1985" w:type="dxa"/>
          </w:tcPr>
          <w:p w14:paraId="1A6D5A16" w14:textId="0DD0E3CE"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31.5%</w:t>
            </w:r>
          </w:p>
        </w:tc>
        <w:tc>
          <w:tcPr>
            <w:tcW w:w="2126" w:type="dxa"/>
          </w:tcPr>
          <w:p w14:paraId="7025B450" w14:textId="24450BA0"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78.5%</w:t>
            </w:r>
          </w:p>
        </w:tc>
      </w:tr>
      <w:tr w:rsidR="001E41A8" w:rsidRPr="00E36DE6" w14:paraId="4691C17F" w14:textId="77777777" w:rsidTr="001E41A8">
        <w:tc>
          <w:tcPr>
            <w:tcW w:w="2235" w:type="dxa"/>
          </w:tcPr>
          <w:p w14:paraId="5CCB5AB9" w14:textId="77777777"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Europe</w:t>
            </w:r>
          </w:p>
        </w:tc>
        <w:tc>
          <w:tcPr>
            <w:tcW w:w="1417" w:type="dxa"/>
            <w:shd w:val="clear" w:color="auto" w:fill="auto"/>
          </w:tcPr>
          <w:p w14:paraId="00645190" w14:textId="77777777" w:rsidR="00C16FE6" w:rsidRPr="0008014A" w:rsidRDefault="00C16FE6" w:rsidP="00910336">
            <w:pPr>
              <w:autoSpaceDE w:val="0"/>
              <w:jc w:val="center"/>
              <w:rPr>
                <w:rFonts w:ascii="Calibri" w:hAnsi="Calibri" w:cs="Times New Roman"/>
                <w:szCs w:val="21"/>
              </w:rPr>
            </w:pPr>
            <w:r w:rsidRPr="0008014A">
              <w:rPr>
                <w:rFonts w:ascii="Calibri" w:hAnsi="Calibri" w:cs="Times New Roman"/>
                <w:sz w:val="22"/>
                <w:szCs w:val="21"/>
              </w:rPr>
              <w:t>22.3%</w:t>
            </w:r>
          </w:p>
        </w:tc>
        <w:tc>
          <w:tcPr>
            <w:tcW w:w="1559" w:type="dxa"/>
          </w:tcPr>
          <w:p w14:paraId="2399B970" w14:textId="37E0C942"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44.9</w:t>
            </w:r>
          </w:p>
        </w:tc>
        <w:tc>
          <w:tcPr>
            <w:tcW w:w="1985" w:type="dxa"/>
          </w:tcPr>
          <w:p w14:paraId="5B6BB309" w14:textId="4E65C89C"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26.7%</w:t>
            </w:r>
          </w:p>
        </w:tc>
        <w:tc>
          <w:tcPr>
            <w:tcW w:w="2126" w:type="dxa"/>
          </w:tcPr>
          <w:p w14:paraId="4DC05515" w14:textId="492B9CE5"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77.9%</w:t>
            </w:r>
          </w:p>
        </w:tc>
      </w:tr>
      <w:tr w:rsidR="001E41A8" w:rsidRPr="00E36DE6" w14:paraId="730D4962" w14:textId="77777777" w:rsidTr="001E41A8">
        <w:tc>
          <w:tcPr>
            <w:tcW w:w="2235" w:type="dxa"/>
          </w:tcPr>
          <w:p w14:paraId="60B90724" w14:textId="77777777"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North America</w:t>
            </w:r>
          </w:p>
        </w:tc>
        <w:tc>
          <w:tcPr>
            <w:tcW w:w="1417" w:type="dxa"/>
            <w:shd w:val="clear" w:color="auto" w:fill="auto"/>
          </w:tcPr>
          <w:p w14:paraId="3553E066" w14:textId="77777777" w:rsidR="00C16FE6" w:rsidRPr="0008014A" w:rsidRDefault="00C16FE6" w:rsidP="00910336">
            <w:pPr>
              <w:autoSpaceDE w:val="0"/>
              <w:jc w:val="center"/>
              <w:rPr>
                <w:rFonts w:ascii="Calibri" w:hAnsi="Calibri" w:cs="Times New Roman"/>
                <w:szCs w:val="21"/>
              </w:rPr>
            </w:pPr>
            <w:r w:rsidRPr="0008014A">
              <w:rPr>
                <w:rFonts w:ascii="Calibri" w:hAnsi="Calibri" w:cs="Times New Roman"/>
                <w:sz w:val="22"/>
                <w:szCs w:val="21"/>
              </w:rPr>
              <w:t>20.5%</w:t>
            </w:r>
          </w:p>
        </w:tc>
        <w:tc>
          <w:tcPr>
            <w:tcW w:w="1559" w:type="dxa"/>
          </w:tcPr>
          <w:p w14:paraId="6DD4673E" w14:textId="4595BF5E"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33.9%</w:t>
            </w:r>
          </w:p>
        </w:tc>
        <w:tc>
          <w:tcPr>
            <w:tcW w:w="1985" w:type="dxa"/>
          </w:tcPr>
          <w:p w14:paraId="0889AC97" w14:textId="383F33FE"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24.7%</w:t>
            </w:r>
          </w:p>
        </w:tc>
        <w:tc>
          <w:tcPr>
            <w:tcW w:w="2126" w:type="dxa"/>
          </w:tcPr>
          <w:p w14:paraId="24AEC219" w14:textId="776860F7"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80.7%</w:t>
            </w:r>
          </w:p>
        </w:tc>
      </w:tr>
      <w:tr w:rsidR="001E41A8" w:rsidRPr="00E36DE6" w14:paraId="773E49A9" w14:textId="77777777" w:rsidTr="001E41A8">
        <w:tc>
          <w:tcPr>
            <w:tcW w:w="2235" w:type="dxa"/>
          </w:tcPr>
          <w:p w14:paraId="5FC52EBC" w14:textId="77777777"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Middle East</w:t>
            </w:r>
          </w:p>
        </w:tc>
        <w:tc>
          <w:tcPr>
            <w:tcW w:w="1417" w:type="dxa"/>
            <w:shd w:val="clear" w:color="auto" w:fill="auto"/>
          </w:tcPr>
          <w:p w14:paraId="2A9EBF22" w14:textId="77777777" w:rsidR="00C16FE6" w:rsidRPr="0008014A" w:rsidRDefault="00C16FE6" w:rsidP="00910336">
            <w:pPr>
              <w:autoSpaceDE w:val="0"/>
              <w:jc w:val="center"/>
              <w:rPr>
                <w:rFonts w:ascii="Calibri" w:hAnsi="Calibri" w:cs="Times New Roman"/>
                <w:szCs w:val="21"/>
              </w:rPr>
            </w:pPr>
            <w:r w:rsidRPr="0008014A">
              <w:rPr>
                <w:rFonts w:ascii="Calibri" w:hAnsi="Calibri" w:cs="Times New Roman"/>
                <w:sz w:val="22"/>
                <w:szCs w:val="21"/>
              </w:rPr>
              <w:t>14.0%</w:t>
            </w:r>
          </w:p>
        </w:tc>
        <w:tc>
          <w:tcPr>
            <w:tcW w:w="1559" w:type="dxa"/>
          </w:tcPr>
          <w:p w14:paraId="27175737" w14:textId="1CDB638D"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41%</w:t>
            </w:r>
          </w:p>
        </w:tc>
        <w:tc>
          <w:tcPr>
            <w:tcW w:w="1985" w:type="dxa"/>
          </w:tcPr>
          <w:p w14:paraId="4579A6FB" w14:textId="6B612DE5"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9.4%</w:t>
            </w:r>
          </w:p>
        </w:tc>
        <w:tc>
          <w:tcPr>
            <w:tcW w:w="2126" w:type="dxa"/>
          </w:tcPr>
          <w:p w14:paraId="6707C864" w14:textId="7942A40D"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77.9%</w:t>
            </w:r>
          </w:p>
        </w:tc>
      </w:tr>
      <w:tr w:rsidR="001E41A8" w:rsidRPr="00E36DE6" w14:paraId="41B04CE8" w14:textId="77777777" w:rsidTr="001E41A8">
        <w:tc>
          <w:tcPr>
            <w:tcW w:w="2235" w:type="dxa"/>
          </w:tcPr>
          <w:p w14:paraId="2B9CDDD8" w14:textId="77777777"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Latin America</w:t>
            </w:r>
          </w:p>
        </w:tc>
        <w:tc>
          <w:tcPr>
            <w:tcW w:w="1417" w:type="dxa"/>
            <w:shd w:val="clear" w:color="auto" w:fill="auto"/>
          </w:tcPr>
          <w:p w14:paraId="3BF76E47" w14:textId="77777777" w:rsidR="00C16FE6" w:rsidRPr="0008014A" w:rsidRDefault="00C16FE6" w:rsidP="00910336">
            <w:pPr>
              <w:autoSpaceDE w:val="0"/>
              <w:jc w:val="center"/>
              <w:rPr>
                <w:rFonts w:ascii="Calibri" w:hAnsi="Calibri" w:cs="Times New Roman"/>
                <w:szCs w:val="21"/>
              </w:rPr>
            </w:pPr>
            <w:r w:rsidRPr="0008014A">
              <w:rPr>
                <w:rFonts w:ascii="Calibri" w:hAnsi="Calibri" w:cs="Times New Roman"/>
                <w:sz w:val="22"/>
                <w:szCs w:val="21"/>
              </w:rPr>
              <w:t>2.8%</w:t>
            </w:r>
          </w:p>
        </w:tc>
        <w:tc>
          <w:tcPr>
            <w:tcW w:w="1559" w:type="dxa"/>
          </w:tcPr>
          <w:p w14:paraId="1E4E6639" w14:textId="2786C901"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37.9%</w:t>
            </w:r>
          </w:p>
        </w:tc>
        <w:tc>
          <w:tcPr>
            <w:tcW w:w="1985" w:type="dxa"/>
          </w:tcPr>
          <w:p w14:paraId="40B456AC" w14:textId="145FD46A"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5.4%</w:t>
            </w:r>
          </w:p>
        </w:tc>
        <w:tc>
          <w:tcPr>
            <w:tcW w:w="2126" w:type="dxa"/>
          </w:tcPr>
          <w:p w14:paraId="616DE6A4" w14:textId="7D6EDF80"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82.8%</w:t>
            </w:r>
          </w:p>
        </w:tc>
      </w:tr>
      <w:tr w:rsidR="001E41A8" w:rsidRPr="00E36DE6" w14:paraId="5330242D" w14:textId="77777777" w:rsidTr="001E41A8">
        <w:tc>
          <w:tcPr>
            <w:tcW w:w="2235" w:type="dxa"/>
          </w:tcPr>
          <w:p w14:paraId="238331BB" w14:textId="77777777"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Africa</w:t>
            </w:r>
          </w:p>
        </w:tc>
        <w:tc>
          <w:tcPr>
            <w:tcW w:w="1417" w:type="dxa"/>
            <w:shd w:val="clear" w:color="auto" w:fill="auto"/>
          </w:tcPr>
          <w:p w14:paraId="7B17976A" w14:textId="77777777" w:rsidR="00C16FE6" w:rsidRPr="0008014A" w:rsidRDefault="00C16FE6" w:rsidP="00910336">
            <w:pPr>
              <w:autoSpaceDE w:val="0"/>
              <w:jc w:val="center"/>
              <w:rPr>
                <w:rFonts w:ascii="Calibri" w:hAnsi="Calibri" w:cs="Times New Roman"/>
                <w:szCs w:val="21"/>
              </w:rPr>
            </w:pPr>
            <w:r w:rsidRPr="0008014A">
              <w:rPr>
                <w:rFonts w:ascii="Calibri" w:hAnsi="Calibri" w:cs="Times New Roman"/>
                <w:sz w:val="22"/>
                <w:szCs w:val="21"/>
              </w:rPr>
              <w:t>1.5%</w:t>
            </w:r>
          </w:p>
        </w:tc>
        <w:tc>
          <w:tcPr>
            <w:tcW w:w="1559" w:type="dxa"/>
          </w:tcPr>
          <w:p w14:paraId="5318BE75" w14:textId="78D9E85A"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23.8%</w:t>
            </w:r>
          </w:p>
        </w:tc>
        <w:tc>
          <w:tcPr>
            <w:tcW w:w="1985" w:type="dxa"/>
          </w:tcPr>
          <w:p w14:paraId="774F7F91" w14:textId="49556411"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2.2%</w:t>
            </w:r>
          </w:p>
        </w:tc>
        <w:tc>
          <w:tcPr>
            <w:tcW w:w="2126" w:type="dxa"/>
          </w:tcPr>
          <w:p w14:paraId="3FDDE18D" w14:textId="3910BDF8" w:rsidR="00C16FE6" w:rsidRPr="0008014A" w:rsidRDefault="00C16FE6" w:rsidP="00C16FE6">
            <w:pPr>
              <w:autoSpaceDE w:val="0"/>
              <w:jc w:val="center"/>
              <w:rPr>
                <w:rFonts w:ascii="Calibri" w:hAnsi="Calibri" w:cs="Times New Roman"/>
                <w:szCs w:val="21"/>
              </w:rPr>
            </w:pPr>
            <w:r w:rsidRPr="0008014A">
              <w:rPr>
                <w:rFonts w:ascii="Calibri" w:hAnsi="Calibri" w:cs="Times New Roman"/>
                <w:sz w:val="22"/>
                <w:szCs w:val="21"/>
              </w:rPr>
              <w:t>71.3%</w:t>
            </w:r>
          </w:p>
        </w:tc>
      </w:tr>
    </w:tbl>
    <w:p w14:paraId="78E8B2ED" w14:textId="77777777" w:rsidR="00A54A08" w:rsidRPr="00E36DE6" w:rsidRDefault="00A54A08" w:rsidP="00910336">
      <w:pPr>
        <w:autoSpaceDE w:val="0"/>
        <w:spacing w:after="0" w:line="276" w:lineRule="auto"/>
        <w:rPr>
          <w:rFonts w:ascii="Times New Roman" w:hAnsi="Times New Roman" w:cs="Times New Roman"/>
          <w:sz w:val="20"/>
          <w:szCs w:val="20"/>
        </w:rPr>
      </w:pPr>
    </w:p>
    <w:p w14:paraId="0A700906" w14:textId="77777777" w:rsidR="00E9024A" w:rsidRPr="00E9024A" w:rsidRDefault="00E9024A" w:rsidP="00E9024A"/>
    <w:p w14:paraId="5E5561BE" w14:textId="2615D859" w:rsidR="003A0941" w:rsidRPr="00E36DE6" w:rsidRDefault="003A0941" w:rsidP="001F07DE">
      <w:pPr>
        <w:spacing w:line="276" w:lineRule="auto"/>
        <w:rPr>
          <w:rFonts w:ascii="Times" w:eastAsia="Times New Roman" w:hAnsi="Times" w:cs="Times New Roman"/>
          <w:sz w:val="20"/>
          <w:szCs w:val="20"/>
          <w:lang w:val="en-GB" w:eastAsia="es-ES"/>
        </w:rPr>
      </w:pPr>
      <w:r w:rsidRPr="00E36DE6">
        <w:t xml:space="preserve">A significant percentage of air </w:t>
      </w:r>
      <w:r w:rsidRPr="00E36DE6">
        <w:rPr>
          <w:rFonts w:eastAsia="Times New Roman" w:cs="Times New Roman"/>
          <w:lang w:eastAsia="es-ES"/>
        </w:rPr>
        <w:t xml:space="preserve">freight </w:t>
      </w:r>
      <w:r w:rsidR="00A03F34" w:rsidRPr="00E36DE6">
        <w:rPr>
          <w:rFonts w:eastAsia="Times New Roman" w:cs="Times New Roman"/>
          <w:lang w:eastAsia="es-ES"/>
        </w:rPr>
        <w:t>flows</w:t>
      </w:r>
      <w:r w:rsidRPr="00E36DE6">
        <w:rPr>
          <w:rFonts w:eastAsia="Times New Roman" w:cs="Times New Roman"/>
          <w:lang w:eastAsia="es-ES"/>
        </w:rPr>
        <w:t xml:space="preserve"> as ‘belly’ cargo in passenger airlines. Belly capacity is increasing faster than cargo traffic</w:t>
      </w:r>
      <w:r w:rsidR="007842A5" w:rsidRPr="00E36DE6">
        <w:rPr>
          <w:rFonts w:eastAsia="Times New Roman" w:cs="Times New Roman"/>
          <w:lang w:eastAsia="es-ES"/>
        </w:rPr>
        <w:t xml:space="preserve">. </w:t>
      </w:r>
      <w:r w:rsidR="00587CF0" w:rsidRPr="00E36DE6">
        <w:rPr>
          <w:rFonts w:eastAsia="Times New Roman" w:cs="Times New Roman"/>
          <w:lang w:eastAsia="es-ES"/>
        </w:rPr>
        <w:t>The constant passenger traffic growth and the under-floor freight volume explain this trend</w:t>
      </w:r>
      <w:r w:rsidR="0004759E">
        <w:rPr>
          <w:rFonts w:eastAsia="Times New Roman" w:cs="Times New Roman"/>
          <w:lang w:eastAsia="es-ES"/>
        </w:rPr>
        <w:t xml:space="preserve"> (</w:t>
      </w:r>
      <w:r w:rsidR="00587CF0" w:rsidRPr="00E36DE6">
        <w:rPr>
          <w:rFonts w:eastAsia="Times New Roman" w:cs="Times New Roman"/>
          <w:lang w:eastAsia="es-ES"/>
        </w:rPr>
        <w:t>Airbus 2016</w:t>
      </w:r>
      <w:r w:rsidRPr="00E36DE6">
        <w:rPr>
          <w:rFonts w:eastAsia="Times New Roman" w:cs="Times New Roman"/>
          <w:lang w:eastAsia="es-ES"/>
        </w:rPr>
        <w:t>)</w:t>
      </w:r>
      <w:r w:rsidR="0004759E">
        <w:rPr>
          <w:rFonts w:eastAsia="Times New Roman" w:cs="Times New Roman"/>
          <w:lang w:eastAsia="es-ES"/>
        </w:rPr>
        <w:t>.</w:t>
      </w:r>
      <w:r w:rsidRPr="00E36DE6">
        <w:rPr>
          <w:rFonts w:eastAsia="Times New Roman" w:cs="Times New Roman"/>
          <w:lang w:eastAsia="es-ES"/>
        </w:rPr>
        <w:t xml:space="preserve"> According to the report </w:t>
      </w:r>
      <w:r w:rsidRPr="008C6E4E">
        <w:rPr>
          <w:rFonts w:eastAsia="Times New Roman" w:cs="Times New Roman"/>
          <w:i/>
          <w:lang w:eastAsia="es-ES"/>
        </w:rPr>
        <w:t>Mapping Demand</w:t>
      </w:r>
      <w:r w:rsidRPr="00E36DE6">
        <w:rPr>
          <w:rFonts w:eastAsia="Times New Roman" w:cs="Times New Roman"/>
          <w:lang w:eastAsia="es-ES"/>
        </w:rPr>
        <w:t xml:space="preserve"> (Airbus, 2016) in 2015 around 52% of all air freight traffic was carried in the baggage holds of passenger </w:t>
      </w:r>
      <w:r w:rsidR="00155DD0" w:rsidRPr="00E36DE6">
        <w:rPr>
          <w:rFonts w:eastAsia="Times New Roman" w:cs="Times New Roman"/>
          <w:lang w:eastAsia="es-ES"/>
        </w:rPr>
        <w:t>airplanes</w:t>
      </w:r>
      <w:r w:rsidRPr="00E36DE6">
        <w:rPr>
          <w:rFonts w:eastAsia="Times New Roman" w:cs="Times New Roman"/>
          <w:lang w:eastAsia="es-ES"/>
        </w:rPr>
        <w:t xml:space="preserve">. It is expected that by 2035 the percentage will increase to 62%. In the United Kingdom context, from 2005 to 2006 the proportion of airfreight tonne-kms moved in the bellyholds of passenger </w:t>
      </w:r>
      <w:r w:rsidR="003038C0">
        <w:rPr>
          <w:rFonts w:eastAsia="Times New Roman" w:cs="Times New Roman"/>
          <w:lang w:eastAsia="es-ES"/>
        </w:rPr>
        <w:t>aircraft</w:t>
      </w:r>
      <w:r w:rsidRPr="00E36DE6">
        <w:rPr>
          <w:rFonts w:eastAsia="Times New Roman" w:cs="Times New Roman"/>
          <w:lang w:eastAsia="es-ES"/>
        </w:rPr>
        <w:t xml:space="preserve"> averaged 95%</w:t>
      </w:r>
      <w:r w:rsidR="0004759E">
        <w:rPr>
          <w:rFonts w:eastAsia="Times New Roman" w:cs="Times New Roman"/>
          <w:lang w:eastAsia="es-ES"/>
        </w:rPr>
        <w:t xml:space="preserve"> (</w:t>
      </w:r>
      <w:r w:rsidR="001C77A3" w:rsidRPr="00E36DE6">
        <w:rPr>
          <w:rFonts w:eastAsia="Times New Roman" w:cs="Times New Roman"/>
          <w:lang w:eastAsia="es-ES"/>
        </w:rPr>
        <w:t>Chapman, 2007</w:t>
      </w:r>
      <w:r w:rsidRPr="00E36DE6">
        <w:rPr>
          <w:rFonts w:eastAsia="Times New Roman" w:cs="Times New Roman"/>
          <w:lang w:eastAsia="es-ES"/>
        </w:rPr>
        <w:t>)</w:t>
      </w:r>
      <w:r w:rsidR="0004759E">
        <w:rPr>
          <w:rFonts w:eastAsia="Times New Roman" w:cs="Times New Roman"/>
          <w:lang w:eastAsia="es-ES"/>
        </w:rPr>
        <w:t>.</w:t>
      </w:r>
      <w:r w:rsidRPr="00E36DE6">
        <w:rPr>
          <w:rFonts w:eastAsia="Times New Roman" w:cs="Times New Roman"/>
          <w:lang w:eastAsia="es-ES"/>
        </w:rPr>
        <w:t xml:space="preserve"> However, cargo intensive flows and belly capacity availability are not necessarily suitable to routes such as trans-Pacific itineraries</w:t>
      </w:r>
      <w:r w:rsidR="0004759E">
        <w:rPr>
          <w:rFonts w:eastAsia="Times New Roman" w:cs="Times New Roman"/>
          <w:lang w:eastAsia="es-ES"/>
        </w:rPr>
        <w:t xml:space="preserve"> (</w:t>
      </w:r>
      <w:r w:rsidR="00D27916" w:rsidRPr="00E36DE6">
        <w:rPr>
          <w:rFonts w:eastAsia="Times New Roman" w:cs="Times New Roman"/>
          <w:lang w:eastAsia="es-ES"/>
        </w:rPr>
        <w:t>IP</w:t>
      </w:r>
      <w:r w:rsidR="00D27916">
        <w:rPr>
          <w:rFonts w:eastAsia="Times New Roman" w:cs="Times New Roman"/>
          <w:lang w:eastAsia="es-ES"/>
        </w:rPr>
        <w:t>C</w:t>
      </w:r>
      <w:r w:rsidR="00D27916" w:rsidRPr="00E36DE6">
        <w:rPr>
          <w:rFonts w:eastAsia="Times New Roman" w:cs="Times New Roman"/>
          <w:lang w:eastAsia="es-ES"/>
        </w:rPr>
        <w:t>C</w:t>
      </w:r>
      <w:r w:rsidR="001F07DE" w:rsidRPr="00E36DE6">
        <w:rPr>
          <w:rFonts w:eastAsia="Times New Roman" w:cs="Times New Roman"/>
          <w:lang w:eastAsia="es-ES"/>
        </w:rPr>
        <w:t>, 2007</w:t>
      </w:r>
      <w:r w:rsidRPr="00E36DE6">
        <w:rPr>
          <w:rFonts w:eastAsia="Times New Roman" w:cs="Times New Roman"/>
          <w:lang w:eastAsia="es-ES"/>
        </w:rPr>
        <w:t>)</w:t>
      </w:r>
      <w:r w:rsidR="0004759E">
        <w:rPr>
          <w:rFonts w:eastAsia="Times New Roman" w:cs="Times New Roman"/>
          <w:lang w:eastAsia="es-ES"/>
        </w:rPr>
        <w:t>.</w:t>
      </w:r>
      <w:r w:rsidRPr="00E36DE6">
        <w:rPr>
          <w:rFonts w:eastAsia="Times New Roman" w:cs="Times New Roman"/>
          <w:lang w:eastAsia="es-ES"/>
        </w:rPr>
        <w:t xml:space="preserve"> This situation motivates the implementation of dedicated freighter operations.</w:t>
      </w:r>
      <w:r w:rsidRPr="00043320">
        <w:rPr>
          <w:rFonts w:eastAsia="Times New Roman" w:cs="Times New Roman"/>
          <w:lang w:eastAsia="es-ES"/>
        </w:rPr>
        <w:t xml:space="preserve"> </w:t>
      </w:r>
      <w:r w:rsidR="00043320" w:rsidRPr="00043320">
        <w:rPr>
          <w:rFonts w:eastAsia="Times New Roman" w:cs="Times New Roman"/>
          <w:lang w:eastAsia="es-ES"/>
        </w:rPr>
        <w:t>The Intergovernmental Panel on Climate Change</w:t>
      </w:r>
      <w:r w:rsidR="00043320" w:rsidRPr="00E36DE6">
        <w:rPr>
          <w:rFonts w:eastAsia="Times New Roman" w:cs="Times New Roman"/>
          <w:lang w:eastAsia="es-ES"/>
        </w:rPr>
        <w:t xml:space="preserve"> </w:t>
      </w:r>
      <w:r w:rsidR="001F07DE" w:rsidRPr="00E36DE6">
        <w:rPr>
          <w:rFonts w:eastAsia="Times New Roman" w:cs="Times New Roman"/>
          <w:lang w:eastAsia="es-ES"/>
        </w:rPr>
        <w:t>(2007)</w:t>
      </w:r>
      <w:r w:rsidRPr="00E36DE6">
        <w:rPr>
          <w:rFonts w:eastAsia="Times New Roman" w:cs="Times New Roman"/>
          <w:lang w:eastAsia="es-ES"/>
        </w:rPr>
        <w:t xml:space="preserve"> </w:t>
      </w:r>
      <w:r w:rsidR="001F07DE" w:rsidRPr="00E36DE6">
        <w:rPr>
          <w:rFonts w:eastAsia="Times New Roman" w:cs="Times New Roman"/>
          <w:lang w:eastAsia="es-ES"/>
        </w:rPr>
        <w:t>s</w:t>
      </w:r>
      <w:r w:rsidRPr="00E36DE6">
        <w:rPr>
          <w:rFonts w:eastAsia="Times New Roman" w:cs="Times New Roman"/>
          <w:lang w:eastAsia="es-ES"/>
        </w:rPr>
        <w:t>uggest</w:t>
      </w:r>
      <w:r w:rsidR="001F07DE" w:rsidRPr="00E36DE6">
        <w:rPr>
          <w:rFonts w:eastAsia="Times New Roman" w:cs="Times New Roman"/>
          <w:lang w:eastAsia="es-ES"/>
        </w:rPr>
        <w:t>s</w:t>
      </w:r>
      <w:r w:rsidRPr="00E36DE6">
        <w:rPr>
          <w:rFonts w:eastAsia="Times New Roman" w:cs="Times New Roman"/>
          <w:lang w:eastAsia="es-ES"/>
        </w:rPr>
        <w:t xml:space="preserve"> that where passenger and freight movement is combined in the same </w:t>
      </w:r>
      <w:r w:rsidR="001F07DE" w:rsidRPr="00E36DE6">
        <w:rPr>
          <w:rFonts w:eastAsia="Times New Roman" w:cs="Times New Roman"/>
          <w:lang w:eastAsia="es-ES"/>
        </w:rPr>
        <w:t>airplane</w:t>
      </w:r>
      <w:r w:rsidRPr="00E36DE6">
        <w:rPr>
          <w:rFonts w:eastAsia="Times New Roman" w:cs="Times New Roman"/>
          <w:lang w:eastAsia="es-ES"/>
        </w:rPr>
        <w:t>, establish</w:t>
      </w:r>
      <w:r w:rsidR="001F07DE" w:rsidRPr="00E36DE6">
        <w:rPr>
          <w:rFonts w:eastAsia="Times New Roman" w:cs="Times New Roman"/>
          <w:lang w:eastAsia="es-ES"/>
        </w:rPr>
        <w:t>ing</w:t>
      </w:r>
      <w:r w:rsidRPr="00E36DE6">
        <w:rPr>
          <w:rFonts w:eastAsia="Times New Roman" w:cs="Times New Roman"/>
          <w:lang w:eastAsia="es-ES"/>
        </w:rPr>
        <w:t xml:space="preserve"> a fair allocation of CO2 emissions between the two types of traffic</w:t>
      </w:r>
      <w:r w:rsidR="001F07DE" w:rsidRPr="00E36DE6">
        <w:rPr>
          <w:rFonts w:eastAsia="Times New Roman" w:cs="Times New Roman"/>
          <w:lang w:eastAsia="es-ES"/>
        </w:rPr>
        <w:t xml:space="preserve"> is difficult</w:t>
      </w:r>
      <w:r w:rsidRPr="00E36DE6">
        <w:rPr>
          <w:rFonts w:eastAsia="Times New Roman" w:cs="Times New Roman"/>
          <w:lang w:eastAsia="es-ES"/>
        </w:rPr>
        <w:t>.</w:t>
      </w:r>
    </w:p>
    <w:p w14:paraId="25556D7C" w14:textId="77B85FC2" w:rsidR="00CC55F0" w:rsidRDefault="00CC55F0" w:rsidP="0025455A">
      <w:pPr>
        <w:spacing w:line="276" w:lineRule="auto"/>
      </w:pPr>
      <w:r w:rsidRPr="00E36DE6">
        <w:rPr>
          <w:rFonts w:cs="Times New Roman"/>
        </w:rPr>
        <w:t>In recent years, the aviation industry has experienced a substantial growth in dedicated express cargo services. Express carriers and e-commerce represent</w:t>
      </w:r>
      <w:r w:rsidRPr="00E36DE6">
        <w:rPr>
          <w:rFonts w:eastAsia="Times New Roman" w:cs="Times New Roman"/>
          <w:lang w:eastAsia="es-ES"/>
        </w:rPr>
        <w:t xml:space="preserve"> a strong growth scenario, predominantly in emerging economies. For instance, the express carrier market in China is thriving, with 50-70 aircraft flying today, compared with nearly 400 aircraft for express carriers on domestic operations in the United States</w:t>
      </w:r>
      <w:r w:rsidR="0004759E">
        <w:rPr>
          <w:rFonts w:eastAsia="Times New Roman" w:cs="Times New Roman"/>
          <w:lang w:eastAsia="es-ES"/>
        </w:rPr>
        <w:t xml:space="preserve"> (</w:t>
      </w:r>
      <w:r w:rsidRPr="00E36DE6">
        <w:rPr>
          <w:rFonts w:eastAsia="Times New Roman" w:cs="Times New Roman"/>
          <w:lang w:eastAsia="es-ES"/>
        </w:rPr>
        <w:t>Airbus, 2016)</w:t>
      </w:r>
      <w:r w:rsidR="0004759E">
        <w:rPr>
          <w:rFonts w:eastAsia="Times New Roman" w:cs="Times New Roman"/>
          <w:lang w:eastAsia="es-ES"/>
        </w:rPr>
        <w:t>.</w:t>
      </w:r>
      <w:r w:rsidRPr="00E36DE6">
        <w:rPr>
          <w:rFonts w:eastAsia="Times New Roman" w:cs="Times New Roman"/>
          <w:lang w:eastAsia="es-ES"/>
        </w:rPr>
        <w:t xml:space="preserve"> </w:t>
      </w:r>
      <w:r w:rsidRPr="00E36DE6">
        <w:t xml:space="preserve">In 2012 the top five airlines </w:t>
      </w:r>
      <w:r w:rsidR="00835E78" w:rsidRPr="00E36DE6">
        <w:t>classified</w:t>
      </w:r>
      <w:r w:rsidRPr="00E36DE6">
        <w:t xml:space="preserve"> by total scheduled freight tonnes carried were: </w:t>
      </w:r>
      <w:r w:rsidR="00835E78" w:rsidRPr="00E36DE6">
        <w:t xml:space="preserve">1) </w:t>
      </w:r>
      <w:r w:rsidRPr="00E36DE6">
        <w:t xml:space="preserve">Federal Express (6.9 million), </w:t>
      </w:r>
      <w:r w:rsidR="00835E78" w:rsidRPr="00E36DE6">
        <w:t xml:space="preserve">2) </w:t>
      </w:r>
      <w:r w:rsidRPr="00E36DE6">
        <w:t xml:space="preserve">UPS Airlines (4.6 million), </w:t>
      </w:r>
      <w:r w:rsidR="00835E78" w:rsidRPr="00E36DE6">
        <w:t xml:space="preserve">3) </w:t>
      </w:r>
      <w:r w:rsidRPr="00E36DE6">
        <w:t xml:space="preserve">Emirates (2.0 million), </w:t>
      </w:r>
      <w:r w:rsidR="00835E78" w:rsidRPr="00E36DE6">
        <w:t xml:space="preserve">4) </w:t>
      </w:r>
      <w:r w:rsidRPr="00E36DE6">
        <w:t xml:space="preserve">Korean Air (1.5 million) and </w:t>
      </w:r>
      <w:r w:rsidR="00835E78" w:rsidRPr="00E36DE6">
        <w:t xml:space="preserve">5) </w:t>
      </w:r>
      <w:r w:rsidRPr="00E36DE6">
        <w:t>Cathay Pacific Airways (1.4 million)</w:t>
      </w:r>
      <w:r w:rsidR="0004759E">
        <w:t xml:space="preserve"> (</w:t>
      </w:r>
      <w:r w:rsidR="00587CF0" w:rsidRPr="00E36DE6">
        <w:t>IATA, 2016</w:t>
      </w:r>
      <w:r w:rsidRPr="00E36DE6">
        <w:t>)</w:t>
      </w:r>
      <w:r w:rsidR="0004759E">
        <w:t>.</w:t>
      </w:r>
    </w:p>
    <w:p w14:paraId="0E2CF82C" w14:textId="339967E2" w:rsidR="00596E81" w:rsidRPr="00E36DE6" w:rsidRDefault="00596E81" w:rsidP="00596E81">
      <w:pPr>
        <w:shd w:val="clear" w:color="auto" w:fill="FFFFFF"/>
        <w:spacing w:line="276" w:lineRule="auto"/>
        <w:textAlignment w:val="baseline"/>
        <w:rPr>
          <w:noProof/>
        </w:rPr>
      </w:pPr>
      <w:r>
        <w:t xml:space="preserve">There are, however, capacity constraints </w:t>
      </w:r>
      <w:r w:rsidR="0064798B">
        <w:t xml:space="preserve">at </w:t>
      </w:r>
      <w:r>
        <w:t xml:space="preserve">many of the most heavily </w:t>
      </w:r>
      <w:r w:rsidRPr="00181261">
        <w:t xml:space="preserve">used airports. </w:t>
      </w:r>
      <w:r w:rsidRPr="00181261">
        <w:rPr>
          <w:rFonts w:eastAsia="Times New Roman"/>
          <w:rPrChange w:id="205" w:author="Furness" w:date="2018-06-20T20:00:00Z">
            <w:rPr>
              <w:rFonts w:eastAsia="Times New Roman"/>
              <w:highlight w:val="yellow"/>
            </w:rPr>
          </w:rPrChange>
        </w:rPr>
        <w:t xml:space="preserve">39 out of 47 aviation mega cities (major airport cities) are schedule-constrained today (Airbus, 2015). </w:t>
      </w:r>
      <w:r w:rsidR="00FA352F" w:rsidRPr="00181261">
        <w:rPr>
          <w:rFonts w:eastAsia="Times New Roman"/>
        </w:rPr>
        <w:t>Nevertheless</w:t>
      </w:r>
      <w:r w:rsidRPr="00181261">
        <w:rPr>
          <w:rFonts w:eastAsia="Times New Roman"/>
        </w:rPr>
        <w:t xml:space="preserve">, there are signs that airlines can re-configure their networks to avoid congestion and </w:t>
      </w:r>
      <w:r w:rsidR="0064798B">
        <w:rPr>
          <w:rFonts w:eastAsia="Times New Roman"/>
        </w:rPr>
        <w:t xml:space="preserve">still </w:t>
      </w:r>
      <w:r w:rsidRPr="00181261">
        <w:rPr>
          <w:rFonts w:eastAsia="Times New Roman"/>
        </w:rPr>
        <w:t>expand services</w:t>
      </w:r>
      <w:r>
        <w:rPr>
          <w:rFonts w:eastAsia="Times New Roman"/>
        </w:rPr>
        <w:t xml:space="preserve"> to meet growing demand</w:t>
      </w:r>
      <w:r w:rsidR="00181261">
        <w:rPr>
          <w:rFonts w:eastAsia="Times New Roman"/>
        </w:rPr>
        <w:t xml:space="preserve"> (Evans,</w:t>
      </w:r>
      <w:r w:rsidR="00181261" w:rsidRPr="00181261">
        <w:rPr>
          <w:rFonts w:eastAsia="Times New Roman"/>
        </w:rPr>
        <w:t xml:space="preserve"> &amp; Schäfer</w:t>
      </w:r>
      <w:r w:rsidR="00181261">
        <w:rPr>
          <w:rFonts w:eastAsia="Times New Roman"/>
        </w:rPr>
        <w:t>, 2014)</w:t>
      </w:r>
      <w:r>
        <w:rPr>
          <w:rFonts w:eastAsia="Times New Roman"/>
        </w:rPr>
        <w:t xml:space="preserve">. There are also many airports in development to meet the expected expansion in global connectivity. China, for instance, is </w:t>
      </w:r>
      <w:r w:rsidR="00181261">
        <w:rPr>
          <w:rFonts w:eastAsia="Times New Roman"/>
        </w:rPr>
        <w:t>building</w:t>
      </w:r>
      <w:r>
        <w:rPr>
          <w:rFonts w:eastAsia="Times New Roman"/>
        </w:rPr>
        <w:t xml:space="preserve"> </w:t>
      </w:r>
      <w:r w:rsidRPr="00E36DE6">
        <w:rPr>
          <w:rFonts w:eastAsia="Times New Roman"/>
        </w:rPr>
        <w:t xml:space="preserve">70 new airports, </w:t>
      </w:r>
      <w:r>
        <w:rPr>
          <w:rFonts w:eastAsia="Times New Roman"/>
        </w:rPr>
        <w:t>in addition to</w:t>
      </w:r>
      <w:r w:rsidRPr="00E36DE6">
        <w:rPr>
          <w:rFonts w:eastAsia="Times New Roman"/>
        </w:rPr>
        <w:t xml:space="preserve"> </w:t>
      </w:r>
      <w:r w:rsidR="00181261">
        <w:rPr>
          <w:rFonts w:eastAsia="Times New Roman"/>
        </w:rPr>
        <w:t>expanding</w:t>
      </w:r>
      <w:r w:rsidRPr="00E36DE6">
        <w:rPr>
          <w:rFonts w:eastAsia="Times New Roman"/>
        </w:rPr>
        <w:t xml:space="preserve"> 100 existing</w:t>
      </w:r>
      <w:r>
        <w:rPr>
          <w:rFonts w:eastAsia="Times New Roman"/>
        </w:rPr>
        <w:t xml:space="preserve"> airports (</w:t>
      </w:r>
      <w:r w:rsidRPr="00E36DE6">
        <w:rPr>
          <w:rFonts w:eastAsia="Times New Roman"/>
        </w:rPr>
        <w:t>In Flight, 2014)</w:t>
      </w:r>
      <w:r>
        <w:rPr>
          <w:rFonts w:eastAsia="Times New Roman"/>
        </w:rPr>
        <w:t>.</w:t>
      </w:r>
    </w:p>
    <w:p w14:paraId="7B5D3955" w14:textId="6BED6AF4" w:rsidR="00596E81" w:rsidRPr="00E36DE6" w:rsidRDefault="00596E81" w:rsidP="0025455A">
      <w:pPr>
        <w:spacing w:line="276" w:lineRule="auto"/>
        <w:rPr>
          <w:rFonts w:eastAsia="Times New Roman" w:cs="Times New Roman"/>
          <w:lang w:eastAsia="es-ES"/>
        </w:rPr>
      </w:pPr>
    </w:p>
    <w:p w14:paraId="235B1876" w14:textId="6ABA9FA9" w:rsidR="007B0383" w:rsidRDefault="003038C0" w:rsidP="007B0383">
      <w:pPr>
        <w:pStyle w:val="Heading2"/>
        <w:spacing w:before="0" w:line="240" w:lineRule="auto"/>
        <w:ind w:left="0" w:firstLine="0"/>
        <w:rPr>
          <w:color w:val="auto"/>
        </w:rPr>
      </w:pPr>
      <w:bookmarkStart w:id="206" w:name="_Toc518035009"/>
      <w:bookmarkStart w:id="207" w:name="_Toc518035010"/>
      <w:bookmarkStart w:id="208" w:name="_Toc518035011"/>
      <w:bookmarkStart w:id="209" w:name="_Toc518035012"/>
      <w:bookmarkStart w:id="210" w:name="_Toc518035013"/>
      <w:bookmarkStart w:id="211" w:name="_Toc518035014"/>
      <w:bookmarkStart w:id="212" w:name="_Toc518035015"/>
      <w:bookmarkStart w:id="213" w:name="_Toc518035016"/>
      <w:bookmarkStart w:id="214" w:name="_Toc518035017"/>
      <w:bookmarkStart w:id="215" w:name="_Toc518035018"/>
      <w:bookmarkStart w:id="216" w:name="_Toc518035019"/>
      <w:bookmarkStart w:id="217" w:name="_Toc518035020"/>
      <w:bookmarkStart w:id="218" w:name="_Toc518035021"/>
      <w:bookmarkEnd w:id="206"/>
      <w:bookmarkEnd w:id="207"/>
      <w:bookmarkEnd w:id="208"/>
      <w:bookmarkEnd w:id="209"/>
      <w:bookmarkEnd w:id="210"/>
      <w:bookmarkEnd w:id="211"/>
      <w:bookmarkEnd w:id="212"/>
      <w:bookmarkEnd w:id="213"/>
      <w:bookmarkEnd w:id="214"/>
      <w:bookmarkEnd w:id="215"/>
      <w:bookmarkEnd w:id="216"/>
      <w:bookmarkEnd w:id="217"/>
      <w:r>
        <w:rPr>
          <w:color w:val="auto"/>
        </w:rPr>
        <w:t>Aircraft</w:t>
      </w:r>
      <w:r w:rsidR="007B0383" w:rsidRPr="00E36DE6">
        <w:rPr>
          <w:color w:val="auto"/>
        </w:rPr>
        <w:t>: Current State and Projections</w:t>
      </w:r>
      <w:bookmarkEnd w:id="218"/>
    </w:p>
    <w:p w14:paraId="10F57C12" w14:textId="5A574990" w:rsidR="00B13BEB" w:rsidRPr="00B13BEB" w:rsidRDefault="00B13BEB" w:rsidP="00B13BEB"/>
    <w:p w14:paraId="1389CB37" w14:textId="58A5B2CB" w:rsidR="00EA06A8" w:rsidRPr="008F713F" w:rsidRDefault="009D0E91" w:rsidP="00F021AE">
      <w:pPr>
        <w:spacing w:line="276" w:lineRule="auto"/>
      </w:pPr>
      <w:r w:rsidRPr="008F713F">
        <w:rPr>
          <w:rFonts w:cs="Times New Roman"/>
        </w:rPr>
        <w:t>The aviation industry is part of the world economic system.</w:t>
      </w:r>
      <w:r w:rsidRPr="008F713F">
        <w:t xml:space="preserve"> </w:t>
      </w:r>
      <w:r w:rsidR="00F021AE" w:rsidRPr="008F713F">
        <w:t>Nowadays two global manufacturers share the market in terms of units ordered: Airbus (58%) and Boeing (42%) (Airbus, 2015)</w:t>
      </w:r>
      <w:r w:rsidR="000678F4">
        <w:t>.</w:t>
      </w:r>
      <w:r w:rsidR="00CF08C0" w:rsidRPr="008F713F">
        <w:t xml:space="preserve"> According to Boeing (2015)</w:t>
      </w:r>
      <w:r w:rsidR="00F021AE" w:rsidRPr="008F713F">
        <w:t xml:space="preserve"> </w:t>
      </w:r>
      <w:r w:rsidR="008F713F" w:rsidRPr="008F713F">
        <w:t>i</w:t>
      </w:r>
      <w:r w:rsidR="00CF08C0" w:rsidRPr="008F713F">
        <w:t>n 2014 the passenger a</w:t>
      </w:r>
      <w:r w:rsidR="008F713F" w:rsidRPr="008F713F">
        <w:t>irplanes in the world were 19,88</w:t>
      </w:r>
      <w:r w:rsidR="00CF08C0" w:rsidRPr="008F713F">
        <w:t>0, and the freighter units in service were 1,720;</w:t>
      </w:r>
      <w:r w:rsidR="00520FB5" w:rsidRPr="008F713F">
        <w:t xml:space="preserve"> thus,</w:t>
      </w:r>
      <w:r w:rsidR="00CF08C0" w:rsidRPr="008F713F">
        <w:t xml:space="preserve"> a total of 21,600 </w:t>
      </w:r>
      <w:r w:rsidR="003038C0">
        <w:t>aircraft</w:t>
      </w:r>
      <w:r w:rsidR="00CF08C0" w:rsidRPr="008F713F">
        <w:t>. Airbus (</w:t>
      </w:r>
      <w:r w:rsidR="00520FB5" w:rsidRPr="008F713F">
        <w:t>2016</w:t>
      </w:r>
      <w:r w:rsidR="00CF08C0" w:rsidRPr="008F713F">
        <w:t xml:space="preserve">) reports that the fleet in 2016 of </w:t>
      </w:r>
      <w:r w:rsidR="00520FB5" w:rsidRPr="008F713F">
        <w:t xml:space="preserve">passenger </w:t>
      </w:r>
      <w:r w:rsidR="003038C0">
        <w:t>aircraft</w:t>
      </w:r>
      <w:r w:rsidR="00520FB5" w:rsidRPr="008F713F">
        <w:t xml:space="preserve"> is 18,019, with 1,564 freighter airplanes. According to these numbers the total market in 2016</w:t>
      </w:r>
      <w:r w:rsidR="008F713F" w:rsidRPr="008F713F">
        <w:t xml:space="preserve"> has</w:t>
      </w:r>
      <w:r w:rsidR="00520FB5" w:rsidRPr="008F713F">
        <w:t xml:space="preserve"> reached 19,583 units. </w:t>
      </w:r>
    </w:p>
    <w:p w14:paraId="407F9CAC" w14:textId="213F8500" w:rsidR="00F13BEE" w:rsidRPr="008E5BA0" w:rsidRDefault="00D43A85" w:rsidP="00CD12E2">
      <w:pPr>
        <w:spacing w:line="276" w:lineRule="auto"/>
        <w:rPr>
          <w:b/>
          <w:u w:val="single"/>
        </w:rPr>
      </w:pPr>
      <w:r w:rsidRPr="008F713F">
        <w:t>I</w:t>
      </w:r>
      <w:r w:rsidR="00520FB5" w:rsidRPr="008F713F">
        <w:t>n</w:t>
      </w:r>
      <w:r w:rsidR="00F021AE" w:rsidRPr="008F713F">
        <w:t xml:space="preserve"> 2035 it is expected a demand </w:t>
      </w:r>
      <w:r w:rsidR="008F713F" w:rsidRPr="008F713F">
        <w:t>for 37,708</w:t>
      </w:r>
      <w:r w:rsidR="00D00F98" w:rsidRPr="008F713F">
        <w:t xml:space="preserve"> new passenger </w:t>
      </w:r>
      <w:r w:rsidR="003038C0">
        <w:t>aircraft</w:t>
      </w:r>
      <w:r w:rsidR="00D00F98" w:rsidRPr="008F713F">
        <w:t xml:space="preserve">, </w:t>
      </w:r>
      <w:r w:rsidR="00D86E18" w:rsidRPr="008F713F">
        <w:t xml:space="preserve">while the prediction for freighter aircraft is to </w:t>
      </w:r>
      <w:r w:rsidR="00D00F98" w:rsidRPr="008F713F">
        <w:t xml:space="preserve">reach </w:t>
      </w:r>
      <w:r w:rsidR="008F713F" w:rsidRPr="008F713F">
        <w:t>2,111</w:t>
      </w:r>
      <w:r w:rsidR="00D00F98" w:rsidRPr="008F713F">
        <w:t xml:space="preserve"> new deliveries in the </w:t>
      </w:r>
      <w:r w:rsidR="00520FB5" w:rsidRPr="008F713F">
        <w:t>same year</w:t>
      </w:r>
      <w:r w:rsidR="0004759E">
        <w:t xml:space="preserve"> (</w:t>
      </w:r>
      <w:r w:rsidR="00D00F98" w:rsidRPr="008F713F">
        <w:t>Airbus, 2016</w:t>
      </w:r>
      <w:r w:rsidR="00CF08C0" w:rsidRPr="008F713F">
        <w:t>)</w:t>
      </w:r>
      <w:r w:rsidR="0004759E">
        <w:t>.</w:t>
      </w:r>
      <w:r w:rsidR="00F021AE" w:rsidRPr="008F713F">
        <w:t xml:space="preserve"> </w:t>
      </w:r>
      <w:r w:rsidR="00D00F98" w:rsidRPr="008F713F">
        <w:t xml:space="preserve">This </w:t>
      </w:r>
      <w:r w:rsidR="00CF08C0" w:rsidRPr="008F713F">
        <w:t xml:space="preserve">prognostication for </w:t>
      </w:r>
      <w:r w:rsidR="00D00F98" w:rsidRPr="008F713F">
        <w:t>new deliveries</w:t>
      </w:r>
      <w:r w:rsidR="00F021AE" w:rsidRPr="008F713F">
        <w:t xml:space="preserve"> </w:t>
      </w:r>
      <w:r w:rsidRPr="008F713F">
        <w:t xml:space="preserve">is </w:t>
      </w:r>
      <w:r w:rsidR="008F713F" w:rsidRPr="008F713F">
        <w:t>39,819</w:t>
      </w:r>
      <w:r w:rsidR="00D00F98" w:rsidRPr="008F713F">
        <w:t xml:space="preserve"> in total.</w:t>
      </w:r>
      <w:r w:rsidR="00F021AE" w:rsidRPr="008F713F">
        <w:rPr>
          <w:b/>
        </w:rPr>
        <w:t xml:space="preserve"> </w:t>
      </w:r>
      <w:r w:rsidR="00F021AE" w:rsidRPr="008F713F">
        <w:t>A</w:t>
      </w:r>
      <w:r w:rsidR="00D00F98" w:rsidRPr="008F713F">
        <w:t xml:space="preserve">ccording to Boeing (2016) the future fleet in 2034 of passenger and freighter airplanes will be </w:t>
      </w:r>
      <w:r w:rsidR="009D0E91" w:rsidRPr="008F713F">
        <w:t>40,630</w:t>
      </w:r>
      <w:r w:rsidR="00D00F98" w:rsidRPr="008F713F">
        <w:t xml:space="preserve"> and</w:t>
      </w:r>
      <w:r w:rsidR="009D0E91" w:rsidRPr="008F713F">
        <w:t xml:space="preserve"> 2,930</w:t>
      </w:r>
      <w:r w:rsidR="00D00F98" w:rsidRPr="008F713F">
        <w:t xml:space="preserve"> respectively. This means 43,560 in </w:t>
      </w:r>
      <w:r w:rsidR="008F713F" w:rsidRPr="008F713F">
        <w:t>service by 2034</w:t>
      </w:r>
      <w:r w:rsidR="00D00F98" w:rsidRPr="00965FF1">
        <w:t>.</w:t>
      </w:r>
      <w:r w:rsidR="000678F4" w:rsidRPr="00965FF1">
        <w:rPr>
          <w:b/>
        </w:rPr>
        <w:t xml:space="preserve"> </w:t>
      </w:r>
      <w:r w:rsidR="00CD387F" w:rsidRPr="00965FF1">
        <w:t xml:space="preserve">The airplane market sector </w:t>
      </w:r>
      <w:r w:rsidR="002E3BC1" w:rsidRPr="00965FF1">
        <w:t xml:space="preserve">is defined by the seat capacity of passenger </w:t>
      </w:r>
      <w:r w:rsidR="003038C0" w:rsidRPr="00965FF1">
        <w:t>aircraft</w:t>
      </w:r>
      <w:r w:rsidR="002E3BC1" w:rsidRPr="00965FF1">
        <w:t xml:space="preserve"> and in tonnes </w:t>
      </w:r>
      <w:r w:rsidR="000678F4" w:rsidRPr="00965FF1">
        <w:t xml:space="preserve">(capacity) </w:t>
      </w:r>
      <w:r w:rsidR="002E3BC1" w:rsidRPr="00965FF1">
        <w:t xml:space="preserve">for freighter. These </w:t>
      </w:r>
      <w:r w:rsidR="00CD387F" w:rsidRPr="00965FF1">
        <w:t>definitions</w:t>
      </w:r>
      <w:r w:rsidR="002E3BC1" w:rsidRPr="00965FF1">
        <w:t xml:space="preserve"> are important due to the relationship between the weight of airplanes and</w:t>
      </w:r>
      <w:r w:rsidR="002E3BC1" w:rsidRPr="002E3BC1">
        <w:t xml:space="preserve"> the consumption of </w:t>
      </w:r>
      <w:r w:rsidR="002E3BC1" w:rsidRPr="008E5BA0">
        <w:t xml:space="preserve">fuel. </w:t>
      </w:r>
      <w:r w:rsidR="00662965" w:rsidRPr="008E5BA0">
        <w:t>What follows is a classification of airplanes that are defined by their seat and weight capacity</w:t>
      </w:r>
      <w:r w:rsidR="0004759E">
        <w:t xml:space="preserve"> (</w:t>
      </w:r>
      <w:r w:rsidR="00756AF8" w:rsidRPr="008E5BA0">
        <w:t>Boeing, 2016)</w:t>
      </w:r>
      <w:r w:rsidR="0004759E">
        <w:t>.</w:t>
      </w:r>
    </w:p>
    <w:p w14:paraId="2BD7483F" w14:textId="2662FC13" w:rsidR="00F13BEE" w:rsidRPr="008E5BA0" w:rsidRDefault="00A73467" w:rsidP="00666A23">
      <w:pPr>
        <w:pStyle w:val="ListParagraph"/>
        <w:widowControl w:val="0"/>
        <w:numPr>
          <w:ilvl w:val="0"/>
          <w:numId w:val="6"/>
        </w:numPr>
        <w:autoSpaceDE w:val="0"/>
        <w:autoSpaceDN w:val="0"/>
        <w:adjustRightInd w:val="0"/>
        <w:spacing w:after="0" w:line="276" w:lineRule="auto"/>
      </w:pPr>
      <w:r w:rsidRPr="008E5BA0">
        <w:rPr>
          <w:b/>
        </w:rPr>
        <w:t>S</w:t>
      </w:r>
      <w:r w:rsidR="00662965" w:rsidRPr="008E5BA0">
        <w:rPr>
          <w:b/>
        </w:rPr>
        <w:t>INGLE AISLE PASSENGER AIRPLANES</w:t>
      </w:r>
      <w:r w:rsidR="002D0584" w:rsidRPr="008E5BA0">
        <w:t xml:space="preserve"> (u</w:t>
      </w:r>
      <w:r w:rsidR="00F13BEE" w:rsidRPr="008E5BA0">
        <w:t>p</w:t>
      </w:r>
      <w:r w:rsidR="002D0584" w:rsidRPr="008E5BA0">
        <w:t xml:space="preserve"> to </w:t>
      </w:r>
      <w:r w:rsidR="00F11A81">
        <w:t>1</w:t>
      </w:r>
      <w:r w:rsidR="002D0584" w:rsidRPr="008E5BA0">
        <w:t>50 passengers)</w:t>
      </w:r>
      <w:r w:rsidR="00F13BEE" w:rsidRPr="008E5BA0">
        <w:t xml:space="preserve">: </w:t>
      </w:r>
      <w:r w:rsidR="00756AF8" w:rsidRPr="008E5BA0">
        <w:t xml:space="preserve">Examples, </w:t>
      </w:r>
      <w:r w:rsidR="00662965" w:rsidRPr="008E5BA0">
        <w:t xml:space="preserve">Boeing 737-100 through -500, </w:t>
      </w:r>
      <w:r w:rsidR="002D0584" w:rsidRPr="008E5BA0">
        <w:t>and</w:t>
      </w:r>
      <w:r w:rsidRPr="008E5BA0">
        <w:t xml:space="preserve"> </w:t>
      </w:r>
      <w:r w:rsidR="00662965" w:rsidRPr="008E5BA0">
        <w:t>Airbus A318, A319, A320, A321</w:t>
      </w:r>
    </w:p>
    <w:p w14:paraId="1C641015" w14:textId="131DC08B" w:rsidR="00F13BEE" w:rsidRPr="008E5BA0" w:rsidRDefault="00F13BEE" w:rsidP="00666A23">
      <w:pPr>
        <w:pStyle w:val="ListParagraph"/>
        <w:widowControl w:val="0"/>
        <w:numPr>
          <w:ilvl w:val="0"/>
          <w:numId w:val="6"/>
        </w:numPr>
        <w:autoSpaceDE w:val="0"/>
        <w:autoSpaceDN w:val="0"/>
        <w:adjustRightInd w:val="0"/>
        <w:spacing w:after="0" w:line="276" w:lineRule="auto"/>
      </w:pPr>
      <w:r w:rsidRPr="008E5BA0">
        <w:rPr>
          <w:b/>
        </w:rPr>
        <w:t xml:space="preserve">SMALL </w:t>
      </w:r>
      <w:r w:rsidR="002D0584" w:rsidRPr="008E5BA0">
        <w:rPr>
          <w:b/>
        </w:rPr>
        <w:t>WIDEBODY PASSENGER AIRPLANES</w:t>
      </w:r>
      <w:r w:rsidR="002D0584" w:rsidRPr="008E5BA0">
        <w:t xml:space="preserve"> </w:t>
      </w:r>
      <w:r w:rsidR="00756AF8" w:rsidRPr="008E5BA0">
        <w:t>(20</w:t>
      </w:r>
      <w:r w:rsidR="002D0584" w:rsidRPr="008E5BA0">
        <w:t>0 to 340 seats</w:t>
      </w:r>
      <w:r w:rsidR="00756AF8" w:rsidRPr="008E5BA0">
        <w:t xml:space="preserve">): Examples, </w:t>
      </w:r>
      <w:r w:rsidR="008671C1" w:rsidRPr="008E5BA0">
        <w:t>Airbus A300, A310, and Airbus A330-200, -300, -800, -900</w:t>
      </w:r>
    </w:p>
    <w:p w14:paraId="5629EE39" w14:textId="36A7CA8F" w:rsidR="00F13BEE" w:rsidRPr="008E5BA0" w:rsidRDefault="002D0584" w:rsidP="00666A23">
      <w:pPr>
        <w:pStyle w:val="ListParagraph"/>
        <w:widowControl w:val="0"/>
        <w:numPr>
          <w:ilvl w:val="0"/>
          <w:numId w:val="6"/>
        </w:numPr>
        <w:autoSpaceDE w:val="0"/>
        <w:autoSpaceDN w:val="0"/>
        <w:adjustRightInd w:val="0"/>
        <w:spacing w:after="0" w:line="276" w:lineRule="auto"/>
      </w:pPr>
      <w:r w:rsidRPr="008E5BA0">
        <w:rPr>
          <w:b/>
        </w:rPr>
        <w:t>MEDIUM</w:t>
      </w:r>
      <w:r w:rsidR="00F13BEE" w:rsidRPr="008E5BA0">
        <w:rPr>
          <w:b/>
        </w:rPr>
        <w:t xml:space="preserve"> WIDEBODY PASSENGER AIRPLANES</w:t>
      </w:r>
      <w:r w:rsidR="008671C1" w:rsidRPr="008E5BA0">
        <w:t xml:space="preserve"> (300 to 40</w:t>
      </w:r>
      <w:r w:rsidRPr="008E5BA0">
        <w:t>0 seats</w:t>
      </w:r>
      <w:r w:rsidR="008671C1" w:rsidRPr="008E5BA0">
        <w:t>): Examples, Boeing 787-10, and Airbus A350-1000</w:t>
      </w:r>
    </w:p>
    <w:p w14:paraId="071F84BF" w14:textId="0801CF1A" w:rsidR="00F13BEE" w:rsidRPr="008E5BA0" w:rsidRDefault="00A73467" w:rsidP="00666A23">
      <w:pPr>
        <w:pStyle w:val="ListParagraph"/>
        <w:widowControl w:val="0"/>
        <w:numPr>
          <w:ilvl w:val="0"/>
          <w:numId w:val="6"/>
        </w:numPr>
        <w:autoSpaceDE w:val="0"/>
        <w:autoSpaceDN w:val="0"/>
        <w:adjustRightInd w:val="0"/>
        <w:spacing w:after="0" w:line="276" w:lineRule="auto"/>
      </w:pPr>
      <w:r w:rsidRPr="008E5BA0">
        <w:rPr>
          <w:b/>
        </w:rPr>
        <w:t>LARGE</w:t>
      </w:r>
      <w:r w:rsidR="00F13BEE" w:rsidRPr="008E5BA0">
        <w:rPr>
          <w:b/>
        </w:rPr>
        <w:t xml:space="preserve"> WIDEBODY PASSENGER AIRPLANES</w:t>
      </w:r>
      <w:r w:rsidR="008671C1" w:rsidRPr="008E5BA0">
        <w:t xml:space="preserve"> (more than 400 seats): Examples, Boeing 747-100 through -400, and Airbus A380 </w:t>
      </w:r>
    </w:p>
    <w:p w14:paraId="42202AC2" w14:textId="7669FC44" w:rsidR="008671C1" w:rsidRPr="008E5BA0" w:rsidRDefault="008671C1" w:rsidP="00666A23">
      <w:pPr>
        <w:pStyle w:val="ListParagraph"/>
        <w:widowControl w:val="0"/>
        <w:numPr>
          <w:ilvl w:val="0"/>
          <w:numId w:val="6"/>
        </w:numPr>
        <w:autoSpaceDE w:val="0"/>
        <w:autoSpaceDN w:val="0"/>
        <w:adjustRightInd w:val="0"/>
        <w:spacing w:after="0" w:line="276" w:lineRule="auto"/>
      </w:pPr>
      <w:r w:rsidRPr="008E5BA0">
        <w:rPr>
          <w:b/>
        </w:rPr>
        <w:t>SMALL FREIGHTER</w:t>
      </w:r>
      <w:r w:rsidRPr="008E5BA0">
        <w:t xml:space="preserve"> (Less than 45 tonnes): Examples, Boeing 737 and Boeing 707</w:t>
      </w:r>
    </w:p>
    <w:p w14:paraId="627B463F" w14:textId="288AD006" w:rsidR="008671C1" w:rsidRPr="008E5BA0" w:rsidRDefault="00A73467" w:rsidP="00666A23">
      <w:pPr>
        <w:pStyle w:val="ListParagraph"/>
        <w:widowControl w:val="0"/>
        <w:numPr>
          <w:ilvl w:val="0"/>
          <w:numId w:val="6"/>
        </w:numPr>
        <w:autoSpaceDE w:val="0"/>
        <w:autoSpaceDN w:val="0"/>
        <w:adjustRightInd w:val="0"/>
        <w:spacing w:after="0" w:line="276" w:lineRule="auto"/>
      </w:pPr>
      <w:r w:rsidRPr="008E5BA0">
        <w:rPr>
          <w:b/>
        </w:rPr>
        <w:t xml:space="preserve">MEDIUM </w:t>
      </w:r>
      <w:r w:rsidR="00E77F82" w:rsidRPr="008E5BA0">
        <w:rPr>
          <w:b/>
        </w:rPr>
        <w:t>FREIGHTER</w:t>
      </w:r>
      <w:r w:rsidR="00E77F82" w:rsidRPr="008E5BA0">
        <w:t xml:space="preserve"> </w:t>
      </w:r>
      <w:r w:rsidR="008E5BA0" w:rsidRPr="008E5BA0">
        <w:t>(</w:t>
      </w:r>
      <w:r w:rsidRPr="008E5BA0">
        <w:t>40 to 80 tonnes</w:t>
      </w:r>
      <w:r w:rsidR="008E5BA0" w:rsidRPr="008E5BA0">
        <w:t>): Examples,</w:t>
      </w:r>
      <w:r w:rsidR="008671C1" w:rsidRPr="008E5BA0">
        <w:t xml:space="preserve"> Airbus A300 and Boeing 787</w:t>
      </w:r>
    </w:p>
    <w:p w14:paraId="4CE7A4C7" w14:textId="6C2871B1" w:rsidR="00662965" w:rsidRPr="008E5BA0" w:rsidRDefault="008E5BA0" w:rsidP="00666A23">
      <w:pPr>
        <w:pStyle w:val="ListParagraph"/>
        <w:widowControl w:val="0"/>
        <w:numPr>
          <w:ilvl w:val="0"/>
          <w:numId w:val="6"/>
        </w:numPr>
        <w:autoSpaceDE w:val="0"/>
        <w:autoSpaceDN w:val="0"/>
        <w:adjustRightInd w:val="0"/>
        <w:spacing w:after="0" w:line="276" w:lineRule="auto"/>
      </w:pPr>
      <w:r w:rsidRPr="008E5BA0">
        <w:rPr>
          <w:b/>
        </w:rPr>
        <w:t>LARGE FREIGHTER</w:t>
      </w:r>
      <w:r w:rsidRPr="008E5BA0">
        <w:t xml:space="preserve"> (m</w:t>
      </w:r>
      <w:r w:rsidR="008671C1" w:rsidRPr="008E5BA0">
        <w:t xml:space="preserve">ore than 80 tonnes) </w:t>
      </w:r>
      <w:r w:rsidRPr="008E5BA0">
        <w:t>Examples: Airbus A350 and Boeing 777</w:t>
      </w:r>
    </w:p>
    <w:p w14:paraId="71E647F5" w14:textId="77777777" w:rsidR="00F13BEE" w:rsidRPr="00F13BEE" w:rsidRDefault="00F13BEE" w:rsidP="00CD12E2">
      <w:pPr>
        <w:widowControl w:val="0"/>
        <w:autoSpaceDE w:val="0"/>
        <w:autoSpaceDN w:val="0"/>
        <w:adjustRightInd w:val="0"/>
        <w:spacing w:after="0" w:line="276" w:lineRule="auto"/>
        <w:rPr>
          <w:color w:val="FF6600"/>
        </w:rPr>
      </w:pPr>
    </w:p>
    <w:p w14:paraId="766EBA7E" w14:textId="4C8164A2" w:rsidR="00B13BEB" w:rsidRDefault="008C3B1B" w:rsidP="00CD12E2">
      <w:pPr>
        <w:spacing w:line="276" w:lineRule="auto"/>
      </w:pPr>
      <w:r w:rsidRPr="008E5BA0">
        <w:t xml:space="preserve">The </w:t>
      </w:r>
      <w:r w:rsidR="00CD12E2">
        <w:t xml:space="preserve">Airbus Global Market Forecast (2015) </w:t>
      </w:r>
      <w:r w:rsidRPr="008E5BA0">
        <w:t>suggests that</w:t>
      </w:r>
      <w:r w:rsidR="00CD12E2">
        <w:t xml:space="preserve"> single aisle aircraft </w:t>
      </w:r>
      <w:r w:rsidR="00AE526A">
        <w:t xml:space="preserve">is </w:t>
      </w:r>
      <w:r w:rsidR="00CD12E2">
        <w:t xml:space="preserve">the sector that requires significant numbers of </w:t>
      </w:r>
      <w:r w:rsidR="00CD12E2" w:rsidRPr="00CD12E2">
        <w:t>rep</w:t>
      </w:r>
      <w:r w:rsidR="00CD12E2">
        <w:t>lacement</w:t>
      </w:r>
      <w:r w:rsidR="00CD12E2" w:rsidRPr="00CD12E2">
        <w:t xml:space="preserve">, and </w:t>
      </w:r>
      <w:r w:rsidR="00CD12E2">
        <w:t xml:space="preserve">despite the fact that </w:t>
      </w:r>
      <w:r w:rsidR="00CD12E2" w:rsidRPr="00CD12E2">
        <w:t>single-aisle rep</w:t>
      </w:r>
      <w:r w:rsidR="00252C7F">
        <w:t>resent 71</w:t>
      </w:r>
      <w:r w:rsidR="00CD12E2">
        <w:t xml:space="preserve">% of demand in terms of units, </w:t>
      </w:r>
      <w:r w:rsidR="00CD12E2" w:rsidRPr="00CD12E2">
        <w:t>wide-bodies represent 55% of value</w:t>
      </w:r>
      <w:r w:rsidR="00CD12E2">
        <w:t xml:space="preserve">. </w:t>
      </w:r>
      <w:r w:rsidR="002E3BC1" w:rsidRPr="008E5BA0">
        <w:t>This market trend is</w:t>
      </w:r>
      <w:r w:rsidR="00A73467" w:rsidRPr="008E5BA0">
        <w:t xml:space="preserve"> considered in the </w:t>
      </w:r>
      <w:r w:rsidR="002E3BC1" w:rsidRPr="008E5BA0">
        <w:t>configuration of</w:t>
      </w:r>
      <w:r w:rsidR="00A73467" w:rsidRPr="008E5BA0">
        <w:t xml:space="preserve"> the addressable market of the solution</w:t>
      </w:r>
      <w:r w:rsidR="002E3BC1" w:rsidRPr="008E5BA0">
        <w:t>.</w:t>
      </w:r>
      <w:r w:rsidR="00914AB4" w:rsidRPr="008E5BA0">
        <w:t xml:space="preserve"> </w:t>
      </w:r>
    </w:p>
    <w:p w14:paraId="2A71F069" w14:textId="77777777" w:rsidR="00E77F82" w:rsidRDefault="00E77F82" w:rsidP="00CD12E2">
      <w:pPr>
        <w:spacing w:line="276" w:lineRule="auto"/>
      </w:pPr>
    </w:p>
    <w:p w14:paraId="00549B9E" w14:textId="1FC8C188" w:rsidR="00BE5DEC" w:rsidRDefault="00BE5DEC" w:rsidP="0008014A">
      <w:pPr>
        <w:pStyle w:val="Caption"/>
        <w:keepNext/>
        <w:jc w:val="center"/>
      </w:pPr>
      <w:bookmarkStart w:id="219" w:name="_Toc518035104"/>
      <w:r>
        <w:t xml:space="preserve">Table </w:t>
      </w:r>
      <w:fldSimple w:instr=" SEQ Table \* ARABIC ">
        <w:r w:rsidR="00FF7BEA">
          <w:rPr>
            <w:noProof/>
          </w:rPr>
          <w:t>3</w:t>
        </w:r>
      </w:fldSimple>
      <w:r>
        <w:t xml:space="preserve"> </w:t>
      </w:r>
      <w:r w:rsidRPr="00503B02">
        <w:t>Total Aircraft Market (Airbus, 2015)</w:t>
      </w:r>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631"/>
        <w:gridCol w:w="1134"/>
        <w:gridCol w:w="1482"/>
        <w:gridCol w:w="1780"/>
        <w:gridCol w:w="1560"/>
        <w:gridCol w:w="1913"/>
      </w:tblGrid>
      <w:tr w:rsidR="00BD6C17" w:rsidRPr="002508CD" w14:paraId="7AC2ABFC" w14:textId="77777777" w:rsidTr="0008014A">
        <w:trPr>
          <w:cantSplit/>
          <w:trHeight w:val="280"/>
        </w:trPr>
        <w:tc>
          <w:tcPr>
            <w:tcW w:w="858" w:type="pct"/>
            <w:shd w:val="clear" w:color="auto" w:fill="auto"/>
            <w:noWrap/>
            <w:vAlign w:val="center"/>
            <w:hideMark/>
          </w:tcPr>
          <w:p w14:paraId="16A6291E" w14:textId="77777777" w:rsidR="00BD6C17" w:rsidRPr="0008014A" w:rsidRDefault="00BD6C17">
            <w:pPr>
              <w:spacing w:after="0" w:line="240" w:lineRule="auto"/>
              <w:jc w:val="center"/>
              <w:rPr>
                <w:rFonts w:eastAsia="Times New Roman" w:cs="Arial"/>
                <w:b/>
                <w:bCs/>
                <w:sz w:val="21"/>
                <w:szCs w:val="21"/>
                <w:lang w:val="en-GB" w:eastAsia="es-ES"/>
              </w:rPr>
            </w:pPr>
            <w:r w:rsidRPr="0008014A">
              <w:rPr>
                <w:rFonts w:eastAsia="Times New Roman" w:cs="Arial"/>
                <w:b/>
                <w:bCs/>
                <w:sz w:val="21"/>
                <w:szCs w:val="21"/>
                <w:lang w:val="en-GB" w:eastAsia="es-ES"/>
              </w:rPr>
              <w:t>Region</w:t>
            </w:r>
          </w:p>
        </w:tc>
        <w:tc>
          <w:tcPr>
            <w:tcW w:w="597" w:type="pct"/>
            <w:shd w:val="clear" w:color="auto" w:fill="auto"/>
            <w:noWrap/>
            <w:vAlign w:val="center"/>
            <w:hideMark/>
          </w:tcPr>
          <w:p w14:paraId="7F841772" w14:textId="77777777" w:rsidR="00BD6C17" w:rsidRPr="0008014A" w:rsidRDefault="00BD6C17">
            <w:pPr>
              <w:spacing w:after="0" w:line="240" w:lineRule="auto"/>
              <w:jc w:val="center"/>
              <w:rPr>
                <w:rFonts w:eastAsia="Times New Roman" w:cs="Arial"/>
                <w:b/>
                <w:bCs/>
                <w:sz w:val="21"/>
                <w:szCs w:val="21"/>
                <w:lang w:val="en-GB" w:eastAsia="es-ES"/>
              </w:rPr>
            </w:pPr>
            <w:r w:rsidRPr="0008014A">
              <w:rPr>
                <w:rFonts w:eastAsia="Times New Roman" w:cs="Arial"/>
                <w:b/>
                <w:bCs/>
                <w:sz w:val="21"/>
                <w:szCs w:val="21"/>
                <w:lang w:val="en-GB" w:eastAsia="es-ES"/>
              </w:rPr>
              <w:t>Start Fleet 2016</w:t>
            </w:r>
          </w:p>
        </w:tc>
        <w:tc>
          <w:tcPr>
            <w:tcW w:w="780" w:type="pct"/>
            <w:shd w:val="clear" w:color="auto" w:fill="auto"/>
            <w:noWrap/>
            <w:vAlign w:val="center"/>
            <w:hideMark/>
          </w:tcPr>
          <w:p w14:paraId="09846F6C" w14:textId="77777777" w:rsidR="00BD6C17" w:rsidRPr="0008014A" w:rsidRDefault="00BD6C17">
            <w:pPr>
              <w:spacing w:after="0" w:line="240" w:lineRule="auto"/>
              <w:jc w:val="center"/>
              <w:rPr>
                <w:rFonts w:eastAsia="Times New Roman" w:cs="Arial"/>
                <w:b/>
                <w:bCs/>
                <w:sz w:val="21"/>
                <w:szCs w:val="21"/>
                <w:lang w:val="en-GB" w:eastAsia="es-ES"/>
              </w:rPr>
            </w:pPr>
            <w:r w:rsidRPr="0008014A">
              <w:rPr>
                <w:rFonts w:eastAsia="Times New Roman" w:cs="Arial"/>
                <w:b/>
                <w:bCs/>
                <w:sz w:val="21"/>
                <w:szCs w:val="21"/>
                <w:lang w:val="en-GB" w:eastAsia="es-ES"/>
              </w:rPr>
              <w:t>End Fleet 2035</w:t>
            </w:r>
          </w:p>
        </w:tc>
        <w:tc>
          <w:tcPr>
            <w:tcW w:w="937" w:type="pct"/>
            <w:shd w:val="clear" w:color="auto" w:fill="auto"/>
            <w:noWrap/>
            <w:vAlign w:val="center"/>
            <w:hideMark/>
          </w:tcPr>
          <w:p w14:paraId="38B33137" w14:textId="77777777" w:rsidR="00BD6C17" w:rsidRPr="0008014A" w:rsidRDefault="00BD6C17">
            <w:pPr>
              <w:spacing w:after="0" w:line="240" w:lineRule="auto"/>
              <w:jc w:val="center"/>
              <w:rPr>
                <w:rFonts w:eastAsia="Times New Roman" w:cs="Arial"/>
                <w:b/>
                <w:bCs/>
                <w:sz w:val="21"/>
                <w:szCs w:val="21"/>
                <w:lang w:val="en-GB" w:eastAsia="es-ES"/>
              </w:rPr>
              <w:pPrChange w:id="220" w:author="Furness" w:date="2018-06-25T10:25:00Z">
                <w:pPr>
                  <w:spacing w:after="0" w:line="240" w:lineRule="auto"/>
                </w:pPr>
              </w:pPrChange>
            </w:pPr>
            <w:r w:rsidRPr="0008014A">
              <w:rPr>
                <w:rFonts w:eastAsia="Times New Roman" w:cs="Arial"/>
                <w:b/>
                <w:bCs/>
                <w:sz w:val="21"/>
                <w:szCs w:val="21"/>
                <w:lang w:val="en-GB" w:eastAsia="es-ES"/>
              </w:rPr>
              <w:t>20-year new deliveries</w:t>
            </w:r>
          </w:p>
        </w:tc>
        <w:tc>
          <w:tcPr>
            <w:tcW w:w="821" w:type="pct"/>
            <w:shd w:val="clear" w:color="auto" w:fill="auto"/>
            <w:noWrap/>
            <w:vAlign w:val="center"/>
            <w:hideMark/>
          </w:tcPr>
          <w:p w14:paraId="4D73E08C" w14:textId="77777777" w:rsidR="00BD6C17" w:rsidRPr="0008014A" w:rsidRDefault="00BD6C17">
            <w:pPr>
              <w:spacing w:after="0" w:line="240" w:lineRule="auto"/>
              <w:jc w:val="center"/>
              <w:rPr>
                <w:rFonts w:eastAsia="Times New Roman" w:cs="Arial"/>
                <w:b/>
                <w:bCs/>
                <w:sz w:val="21"/>
                <w:szCs w:val="21"/>
                <w:lang w:val="en-GB" w:eastAsia="es-ES"/>
              </w:rPr>
            </w:pPr>
            <w:r w:rsidRPr="0008014A">
              <w:rPr>
                <w:rFonts w:eastAsia="Times New Roman" w:cs="Arial"/>
                <w:b/>
                <w:bCs/>
                <w:sz w:val="21"/>
                <w:szCs w:val="21"/>
                <w:lang w:val="en-GB" w:eastAsia="es-ES"/>
              </w:rPr>
              <w:t>Converted</w:t>
            </w:r>
          </w:p>
        </w:tc>
        <w:tc>
          <w:tcPr>
            <w:tcW w:w="1007" w:type="pct"/>
            <w:shd w:val="clear" w:color="auto" w:fill="auto"/>
            <w:noWrap/>
            <w:vAlign w:val="center"/>
            <w:hideMark/>
          </w:tcPr>
          <w:p w14:paraId="717A4554" w14:textId="77777777" w:rsidR="00BD6C17" w:rsidRPr="0008014A" w:rsidRDefault="00BD6C17">
            <w:pPr>
              <w:spacing w:after="0" w:line="240" w:lineRule="auto"/>
              <w:jc w:val="center"/>
              <w:rPr>
                <w:rFonts w:eastAsia="Times New Roman" w:cs="Arial"/>
                <w:b/>
                <w:bCs/>
                <w:sz w:val="21"/>
                <w:szCs w:val="21"/>
                <w:lang w:val="en-GB" w:eastAsia="es-ES"/>
              </w:rPr>
            </w:pPr>
            <w:r w:rsidRPr="0008014A">
              <w:rPr>
                <w:rFonts w:eastAsia="Times New Roman" w:cs="Arial"/>
                <w:b/>
                <w:bCs/>
                <w:sz w:val="21"/>
                <w:szCs w:val="21"/>
                <w:lang w:val="en-GB" w:eastAsia="es-ES"/>
              </w:rPr>
              <w:t>Remaining</w:t>
            </w:r>
          </w:p>
        </w:tc>
      </w:tr>
      <w:tr w:rsidR="00BD6C17" w:rsidRPr="002508CD" w14:paraId="508D7B06" w14:textId="77777777" w:rsidTr="0008014A">
        <w:trPr>
          <w:trHeight w:val="280"/>
        </w:trPr>
        <w:tc>
          <w:tcPr>
            <w:tcW w:w="858" w:type="pct"/>
            <w:shd w:val="clear" w:color="auto" w:fill="auto"/>
            <w:vAlign w:val="bottom"/>
            <w:hideMark/>
          </w:tcPr>
          <w:p w14:paraId="194CE826" w14:textId="77777777" w:rsidR="00BD6C17" w:rsidRPr="0008014A" w:rsidRDefault="00BD6C17" w:rsidP="00BD6C17">
            <w:pPr>
              <w:spacing w:after="0" w:line="240" w:lineRule="auto"/>
              <w:rPr>
                <w:rFonts w:eastAsia="Times New Roman" w:cs="Arial"/>
                <w:sz w:val="21"/>
                <w:szCs w:val="21"/>
                <w:lang w:val="en-GB" w:eastAsia="es-ES"/>
              </w:rPr>
            </w:pPr>
            <w:r w:rsidRPr="0008014A">
              <w:rPr>
                <w:rFonts w:eastAsia="Times New Roman" w:cs="Arial"/>
                <w:sz w:val="21"/>
                <w:szCs w:val="21"/>
                <w:lang w:val="en-GB" w:eastAsia="es-ES"/>
              </w:rPr>
              <w:t>Africa</w:t>
            </w:r>
          </w:p>
        </w:tc>
        <w:tc>
          <w:tcPr>
            <w:tcW w:w="597" w:type="pct"/>
            <w:shd w:val="clear" w:color="auto" w:fill="auto"/>
            <w:vAlign w:val="bottom"/>
            <w:hideMark/>
          </w:tcPr>
          <w:p w14:paraId="3672A830"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656 </w:t>
            </w:r>
          </w:p>
        </w:tc>
        <w:tc>
          <w:tcPr>
            <w:tcW w:w="780" w:type="pct"/>
            <w:shd w:val="clear" w:color="auto" w:fill="auto"/>
            <w:vAlign w:val="bottom"/>
            <w:hideMark/>
          </w:tcPr>
          <w:p w14:paraId="67AAFD9F"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1,450 </w:t>
            </w:r>
          </w:p>
        </w:tc>
        <w:tc>
          <w:tcPr>
            <w:tcW w:w="937" w:type="pct"/>
            <w:shd w:val="clear" w:color="auto" w:fill="auto"/>
            <w:vAlign w:val="bottom"/>
            <w:hideMark/>
          </w:tcPr>
          <w:p w14:paraId="25D0A1D8"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1,000 </w:t>
            </w:r>
          </w:p>
        </w:tc>
        <w:tc>
          <w:tcPr>
            <w:tcW w:w="821" w:type="pct"/>
            <w:shd w:val="clear" w:color="auto" w:fill="auto"/>
            <w:vAlign w:val="bottom"/>
            <w:hideMark/>
          </w:tcPr>
          <w:p w14:paraId="4FDD9038"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68 </w:t>
            </w:r>
          </w:p>
        </w:tc>
        <w:tc>
          <w:tcPr>
            <w:tcW w:w="1007" w:type="pct"/>
            <w:shd w:val="clear" w:color="auto" w:fill="auto"/>
            <w:vAlign w:val="bottom"/>
            <w:hideMark/>
          </w:tcPr>
          <w:p w14:paraId="01F28964"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382 </w:t>
            </w:r>
          </w:p>
        </w:tc>
      </w:tr>
      <w:tr w:rsidR="00BD6C17" w:rsidRPr="002508CD" w14:paraId="1F2CC293" w14:textId="77777777" w:rsidTr="0008014A">
        <w:trPr>
          <w:trHeight w:val="280"/>
        </w:trPr>
        <w:tc>
          <w:tcPr>
            <w:tcW w:w="858" w:type="pct"/>
            <w:shd w:val="clear" w:color="auto" w:fill="auto"/>
            <w:vAlign w:val="bottom"/>
            <w:hideMark/>
          </w:tcPr>
          <w:p w14:paraId="5EB569C6" w14:textId="77777777" w:rsidR="00BD6C17" w:rsidRPr="0008014A" w:rsidRDefault="00BD6C17" w:rsidP="00BD6C17">
            <w:pPr>
              <w:spacing w:after="0" w:line="240" w:lineRule="auto"/>
              <w:rPr>
                <w:rFonts w:eastAsia="Times New Roman" w:cs="Arial"/>
                <w:sz w:val="21"/>
                <w:szCs w:val="21"/>
                <w:lang w:val="en-GB" w:eastAsia="es-ES"/>
              </w:rPr>
            </w:pPr>
            <w:r w:rsidRPr="0008014A">
              <w:rPr>
                <w:rFonts w:eastAsia="Times New Roman" w:cs="Arial"/>
                <w:sz w:val="21"/>
                <w:szCs w:val="21"/>
                <w:lang w:val="en-GB" w:eastAsia="es-ES"/>
              </w:rPr>
              <w:t>Asia/Pacific</w:t>
            </w:r>
          </w:p>
        </w:tc>
        <w:tc>
          <w:tcPr>
            <w:tcW w:w="597" w:type="pct"/>
            <w:shd w:val="clear" w:color="auto" w:fill="auto"/>
            <w:vAlign w:val="bottom"/>
            <w:hideMark/>
          </w:tcPr>
          <w:p w14:paraId="70A7C48B"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5,961 </w:t>
            </w:r>
          </w:p>
        </w:tc>
        <w:tc>
          <w:tcPr>
            <w:tcW w:w="780" w:type="pct"/>
            <w:shd w:val="clear" w:color="auto" w:fill="auto"/>
            <w:vAlign w:val="bottom"/>
            <w:hideMark/>
          </w:tcPr>
          <w:p w14:paraId="6F2BECBF"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15,463 </w:t>
            </w:r>
          </w:p>
        </w:tc>
        <w:tc>
          <w:tcPr>
            <w:tcW w:w="937" w:type="pct"/>
            <w:shd w:val="clear" w:color="auto" w:fill="auto"/>
            <w:vAlign w:val="bottom"/>
            <w:hideMark/>
          </w:tcPr>
          <w:p w14:paraId="03265D17"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13,458 </w:t>
            </w:r>
          </w:p>
        </w:tc>
        <w:tc>
          <w:tcPr>
            <w:tcW w:w="821" w:type="pct"/>
            <w:shd w:val="clear" w:color="auto" w:fill="auto"/>
            <w:vAlign w:val="bottom"/>
            <w:hideMark/>
          </w:tcPr>
          <w:p w14:paraId="71CDFF03"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502 </w:t>
            </w:r>
          </w:p>
        </w:tc>
        <w:tc>
          <w:tcPr>
            <w:tcW w:w="1007" w:type="pct"/>
            <w:shd w:val="clear" w:color="auto" w:fill="auto"/>
            <w:vAlign w:val="bottom"/>
            <w:hideMark/>
          </w:tcPr>
          <w:p w14:paraId="06BD171F"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1,503 </w:t>
            </w:r>
          </w:p>
        </w:tc>
      </w:tr>
      <w:tr w:rsidR="00BD6C17" w:rsidRPr="002508CD" w14:paraId="53F86793" w14:textId="77777777" w:rsidTr="0008014A">
        <w:trPr>
          <w:trHeight w:val="280"/>
        </w:trPr>
        <w:tc>
          <w:tcPr>
            <w:tcW w:w="858" w:type="pct"/>
            <w:shd w:val="clear" w:color="auto" w:fill="auto"/>
            <w:vAlign w:val="bottom"/>
            <w:hideMark/>
          </w:tcPr>
          <w:p w14:paraId="133151BB" w14:textId="77777777" w:rsidR="00BD6C17" w:rsidRPr="0008014A" w:rsidRDefault="00BD6C17" w:rsidP="00BD6C17">
            <w:pPr>
              <w:spacing w:after="0" w:line="240" w:lineRule="auto"/>
              <w:rPr>
                <w:rFonts w:eastAsia="Times New Roman" w:cs="Arial"/>
                <w:sz w:val="21"/>
                <w:szCs w:val="21"/>
                <w:lang w:val="en-GB" w:eastAsia="es-ES"/>
              </w:rPr>
            </w:pPr>
            <w:r w:rsidRPr="0008014A">
              <w:rPr>
                <w:rFonts w:eastAsia="Times New Roman" w:cs="Arial"/>
                <w:sz w:val="21"/>
                <w:szCs w:val="21"/>
                <w:lang w:val="en-GB" w:eastAsia="es-ES"/>
              </w:rPr>
              <w:t>CIS</w:t>
            </w:r>
          </w:p>
        </w:tc>
        <w:tc>
          <w:tcPr>
            <w:tcW w:w="597" w:type="pct"/>
            <w:shd w:val="clear" w:color="auto" w:fill="auto"/>
            <w:vAlign w:val="bottom"/>
            <w:hideMark/>
          </w:tcPr>
          <w:p w14:paraId="66191B9E"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890 </w:t>
            </w:r>
          </w:p>
        </w:tc>
        <w:tc>
          <w:tcPr>
            <w:tcW w:w="780" w:type="pct"/>
            <w:shd w:val="clear" w:color="auto" w:fill="auto"/>
            <w:vAlign w:val="bottom"/>
            <w:hideMark/>
          </w:tcPr>
          <w:p w14:paraId="6C456E70"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1,769 </w:t>
            </w:r>
          </w:p>
        </w:tc>
        <w:tc>
          <w:tcPr>
            <w:tcW w:w="937" w:type="pct"/>
            <w:shd w:val="clear" w:color="auto" w:fill="auto"/>
            <w:vAlign w:val="bottom"/>
            <w:hideMark/>
          </w:tcPr>
          <w:p w14:paraId="3EAAAA0F"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1,226 </w:t>
            </w:r>
          </w:p>
        </w:tc>
        <w:tc>
          <w:tcPr>
            <w:tcW w:w="821" w:type="pct"/>
            <w:shd w:val="clear" w:color="auto" w:fill="auto"/>
            <w:vAlign w:val="bottom"/>
            <w:hideMark/>
          </w:tcPr>
          <w:p w14:paraId="344AE687"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36 </w:t>
            </w:r>
          </w:p>
        </w:tc>
        <w:tc>
          <w:tcPr>
            <w:tcW w:w="1007" w:type="pct"/>
            <w:shd w:val="clear" w:color="auto" w:fill="auto"/>
            <w:vAlign w:val="bottom"/>
            <w:hideMark/>
          </w:tcPr>
          <w:p w14:paraId="387AA428"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507 </w:t>
            </w:r>
          </w:p>
        </w:tc>
      </w:tr>
      <w:tr w:rsidR="00BD6C17" w:rsidRPr="002508CD" w14:paraId="136A76CA" w14:textId="77777777" w:rsidTr="0008014A">
        <w:trPr>
          <w:trHeight w:val="280"/>
        </w:trPr>
        <w:tc>
          <w:tcPr>
            <w:tcW w:w="858" w:type="pct"/>
            <w:shd w:val="clear" w:color="auto" w:fill="auto"/>
            <w:vAlign w:val="bottom"/>
            <w:hideMark/>
          </w:tcPr>
          <w:p w14:paraId="7BAA5275" w14:textId="77777777" w:rsidR="00BD6C17" w:rsidRPr="0008014A" w:rsidRDefault="00BD6C17" w:rsidP="00BD6C17">
            <w:pPr>
              <w:spacing w:after="0" w:line="240" w:lineRule="auto"/>
              <w:rPr>
                <w:rFonts w:eastAsia="Times New Roman" w:cs="Arial"/>
                <w:sz w:val="21"/>
                <w:szCs w:val="21"/>
                <w:lang w:val="en-GB" w:eastAsia="es-ES"/>
              </w:rPr>
            </w:pPr>
            <w:r w:rsidRPr="0008014A">
              <w:rPr>
                <w:rFonts w:eastAsia="Times New Roman" w:cs="Arial"/>
                <w:sz w:val="21"/>
                <w:szCs w:val="21"/>
                <w:lang w:val="en-GB" w:eastAsia="es-ES"/>
              </w:rPr>
              <w:t>Europe</w:t>
            </w:r>
          </w:p>
        </w:tc>
        <w:tc>
          <w:tcPr>
            <w:tcW w:w="597" w:type="pct"/>
            <w:shd w:val="clear" w:color="auto" w:fill="auto"/>
            <w:vAlign w:val="bottom"/>
            <w:hideMark/>
          </w:tcPr>
          <w:p w14:paraId="502A4D76"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4,482 </w:t>
            </w:r>
          </w:p>
        </w:tc>
        <w:tc>
          <w:tcPr>
            <w:tcW w:w="780" w:type="pct"/>
            <w:shd w:val="clear" w:color="auto" w:fill="auto"/>
            <w:vAlign w:val="bottom"/>
            <w:hideMark/>
          </w:tcPr>
          <w:p w14:paraId="01EA848F"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8,102 </w:t>
            </w:r>
          </w:p>
        </w:tc>
        <w:tc>
          <w:tcPr>
            <w:tcW w:w="937" w:type="pct"/>
            <w:shd w:val="clear" w:color="auto" w:fill="auto"/>
            <w:vAlign w:val="bottom"/>
            <w:hideMark/>
          </w:tcPr>
          <w:p w14:paraId="1CEC0984"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6,587 </w:t>
            </w:r>
          </w:p>
        </w:tc>
        <w:tc>
          <w:tcPr>
            <w:tcW w:w="821" w:type="pct"/>
            <w:shd w:val="clear" w:color="auto" w:fill="auto"/>
            <w:vAlign w:val="bottom"/>
            <w:hideMark/>
          </w:tcPr>
          <w:p w14:paraId="2635BCD6"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196 </w:t>
            </w:r>
          </w:p>
        </w:tc>
        <w:tc>
          <w:tcPr>
            <w:tcW w:w="1007" w:type="pct"/>
            <w:shd w:val="clear" w:color="auto" w:fill="auto"/>
            <w:vAlign w:val="bottom"/>
            <w:hideMark/>
          </w:tcPr>
          <w:p w14:paraId="769A2AD7"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1,319 </w:t>
            </w:r>
          </w:p>
        </w:tc>
      </w:tr>
      <w:tr w:rsidR="00BD6C17" w:rsidRPr="002508CD" w14:paraId="614E661B" w14:textId="77777777" w:rsidTr="0008014A">
        <w:trPr>
          <w:trHeight w:val="280"/>
        </w:trPr>
        <w:tc>
          <w:tcPr>
            <w:tcW w:w="858" w:type="pct"/>
            <w:shd w:val="clear" w:color="auto" w:fill="auto"/>
            <w:vAlign w:val="bottom"/>
            <w:hideMark/>
          </w:tcPr>
          <w:p w14:paraId="765BE072" w14:textId="77777777" w:rsidR="00BD6C17" w:rsidRPr="0008014A" w:rsidRDefault="00BD6C17" w:rsidP="00BD6C17">
            <w:pPr>
              <w:spacing w:after="0" w:line="240" w:lineRule="auto"/>
              <w:rPr>
                <w:rFonts w:eastAsia="Times New Roman" w:cs="Arial"/>
                <w:sz w:val="21"/>
                <w:szCs w:val="21"/>
                <w:lang w:val="en-GB" w:eastAsia="es-ES"/>
              </w:rPr>
            </w:pPr>
            <w:r w:rsidRPr="0008014A">
              <w:rPr>
                <w:rFonts w:eastAsia="Times New Roman" w:cs="Arial"/>
                <w:sz w:val="21"/>
                <w:szCs w:val="21"/>
                <w:lang w:val="en-GB" w:eastAsia="es-ES"/>
              </w:rPr>
              <w:t>Latin America</w:t>
            </w:r>
          </w:p>
        </w:tc>
        <w:tc>
          <w:tcPr>
            <w:tcW w:w="597" w:type="pct"/>
            <w:shd w:val="clear" w:color="auto" w:fill="auto"/>
            <w:vAlign w:val="bottom"/>
            <w:hideMark/>
          </w:tcPr>
          <w:p w14:paraId="3DBE770A"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1,373 </w:t>
            </w:r>
          </w:p>
        </w:tc>
        <w:tc>
          <w:tcPr>
            <w:tcW w:w="780" w:type="pct"/>
            <w:shd w:val="clear" w:color="auto" w:fill="auto"/>
            <w:vAlign w:val="bottom"/>
            <w:hideMark/>
          </w:tcPr>
          <w:p w14:paraId="4EE99DC3"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3,036 </w:t>
            </w:r>
          </w:p>
        </w:tc>
        <w:tc>
          <w:tcPr>
            <w:tcW w:w="937" w:type="pct"/>
            <w:shd w:val="clear" w:color="auto" w:fill="auto"/>
            <w:vAlign w:val="bottom"/>
            <w:hideMark/>
          </w:tcPr>
          <w:p w14:paraId="73562797"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2,567 </w:t>
            </w:r>
          </w:p>
        </w:tc>
        <w:tc>
          <w:tcPr>
            <w:tcW w:w="821" w:type="pct"/>
            <w:shd w:val="clear" w:color="auto" w:fill="auto"/>
            <w:vAlign w:val="bottom"/>
            <w:hideMark/>
          </w:tcPr>
          <w:p w14:paraId="4B39BF52"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55 </w:t>
            </w:r>
          </w:p>
        </w:tc>
        <w:tc>
          <w:tcPr>
            <w:tcW w:w="1007" w:type="pct"/>
            <w:shd w:val="clear" w:color="auto" w:fill="auto"/>
            <w:vAlign w:val="bottom"/>
            <w:hideMark/>
          </w:tcPr>
          <w:p w14:paraId="016D832F"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414 </w:t>
            </w:r>
          </w:p>
        </w:tc>
      </w:tr>
      <w:tr w:rsidR="00BD6C17" w:rsidRPr="002508CD" w14:paraId="6EE9F9A9" w14:textId="77777777" w:rsidTr="0008014A">
        <w:trPr>
          <w:trHeight w:val="280"/>
        </w:trPr>
        <w:tc>
          <w:tcPr>
            <w:tcW w:w="858" w:type="pct"/>
            <w:shd w:val="clear" w:color="auto" w:fill="auto"/>
            <w:vAlign w:val="bottom"/>
            <w:hideMark/>
          </w:tcPr>
          <w:p w14:paraId="17B01751" w14:textId="77777777" w:rsidR="00BD6C17" w:rsidRPr="0008014A" w:rsidRDefault="00BD6C17" w:rsidP="00BD6C17">
            <w:pPr>
              <w:spacing w:after="0" w:line="240" w:lineRule="auto"/>
              <w:rPr>
                <w:rFonts w:eastAsia="Times New Roman" w:cs="Arial"/>
                <w:sz w:val="21"/>
                <w:szCs w:val="21"/>
                <w:lang w:val="en-GB" w:eastAsia="es-ES"/>
              </w:rPr>
            </w:pPr>
            <w:r w:rsidRPr="0008014A">
              <w:rPr>
                <w:rFonts w:eastAsia="Times New Roman" w:cs="Arial"/>
                <w:sz w:val="21"/>
                <w:szCs w:val="21"/>
                <w:lang w:val="en-GB" w:eastAsia="es-ES"/>
              </w:rPr>
              <w:t>Middle East</w:t>
            </w:r>
          </w:p>
        </w:tc>
        <w:tc>
          <w:tcPr>
            <w:tcW w:w="597" w:type="pct"/>
            <w:shd w:val="clear" w:color="auto" w:fill="auto"/>
            <w:vAlign w:val="bottom"/>
            <w:hideMark/>
          </w:tcPr>
          <w:p w14:paraId="597B46E1"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1,160 </w:t>
            </w:r>
          </w:p>
        </w:tc>
        <w:tc>
          <w:tcPr>
            <w:tcW w:w="780" w:type="pct"/>
            <w:shd w:val="clear" w:color="auto" w:fill="auto"/>
            <w:vAlign w:val="bottom"/>
            <w:hideMark/>
          </w:tcPr>
          <w:p w14:paraId="695B1860"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3,113 </w:t>
            </w:r>
          </w:p>
        </w:tc>
        <w:tc>
          <w:tcPr>
            <w:tcW w:w="937" w:type="pct"/>
            <w:shd w:val="clear" w:color="auto" w:fill="auto"/>
            <w:vAlign w:val="bottom"/>
            <w:hideMark/>
          </w:tcPr>
          <w:p w14:paraId="66C317A1"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2,429 </w:t>
            </w:r>
          </w:p>
        </w:tc>
        <w:tc>
          <w:tcPr>
            <w:tcW w:w="821" w:type="pct"/>
            <w:shd w:val="clear" w:color="auto" w:fill="auto"/>
            <w:vAlign w:val="bottom"/>
            <w:hideMark/>
          </w:tcPr>
          <w:p w14:paraId="656E65E2"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33 </w:t>
            </w:r>
          </w:p>
        </w:tc>
        <w:tc>
          <w:tcPr>
            <w:tcW w:w="1007" w:type="pct"/>
            <w:shd w:val="clear" w:color="auto" w:fill="auto"/>
            <w:vAlign w:val="bottom"/>
            <w:hideMark/>
          </w:tcPr>
          <w:p w14:paraId="57478C9B"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651 </w:t>
            </w:r>
          </w:p>
        </w:tc>
      </w:tr>
      <w:tr w:rsidR="00BD6C17" w:rsidRPr="002508CD" w14:paraId="5269A6AA" w14:textId="77777777" w:rsidTr="0008014A">
        <w:trPr>
          <w:trHeight w:val="280"/>
        </w:trPr>
        <w:tc>
          <w:tcPr>
            <w:tcW w:w="858" w:type="pct"/>
            <w:shd w:val="clear" w:color="auto" w:fill="auto"/>
            <w:vAlign w:val="bottom"/>
            <w:hideMark/>
          </w:tcPr>
          <w:p w14:paraId="211BC30E" w14:textId="77777777" w:rsidR="00BD6C17" w:rsidRPr="0008014A" w:rsidRDefault="00BD6C17" w:rsidP="00BD6C17">
            <w:pPr>
              <w:spacing w:after="0" w:line="240" w:lineRule="auto"/>
              <w:rPr>
                <w:rFonts w:eastAsia="Times New Roman" w:cs="Arial"/>
                <w:sz w:val="21"/>
                <w:szCs w:val="21"/>
                <w:lang w:val="en-GB" w:eastAsia="es-ES"/>
              </w:rPr>
            </w:pPr>
            <w:r w:rsidRPr="0008014A">
              <w:rPr>
                <w:rFonts w:eastAsia="Times New Roman" w:cs="Arial"/>
                <w:sz w:val="21"/>
                <w:szCs w:val="21"/>
                <w:lang w:val="en-GB" w:eastAsia="es-ES"/>
              </w:rPr>
              <w:t>North America</w:t>
            </w:r>
          </w:p>
        </w:tc>
        <w:tc>
          <w:tcPr>
            <w:tcW w:w="597" w:type="pct"/>
            <w:shd w:val="clear" w:color="auto" w:fill="auto"/>
            <w:vAlign w:val="bottom"/>
            <w:hideMark/>
          </w:tcPr>
          <w:p w14:paraId="4116B0E6"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5,060 </w:t>
            </w:r>
          </w:p>
        </w:tc>
        <w:tc>
          <w:tcPr>
            <w:tcW w:w="780" w:type="pct"/>
            <w:shd w:val="clear" w:color="auto" w:fill="auto"/>
            <w:vAlign w:val="bottom"/>
            <w:hideMark/>
          </w:tcPr>
          <w:p w14:paraId="1E8D45F7"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6,886 </w:t>
            </w:r>
          </w:p>
        </w:tc>
        <w:tc>
          <w:tcPr>
            <w:tcW w:w="937" w:type="pct"/>
            <w:shd w:val="clear" w:color="auto" w:fill="auto"/>
            <w:vAlign w:val="bottom"/>
            <w:hideMark/>
          </w:tcPr>
          <w:p w14:paraId="2CC1E97A"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5,807 </w:t>
            </w:r>
          </w:p>
        </w:tc>
        <w:tc>
          <w:tcPr>
            <w:tcW w:w="821" w:type="pct"/>
            <w:shd w:val="clear" w:color="auto" w:fill="auto"/>
            <w:vAlign w:val="bottom"/>
            <w:hideMark/>
          </w:tcPr>
          <w:p w14:paraId="2626B182"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345 </w:t>
            </w:r>
          </w:p>
        </w:tc>
        <w:tc>
          <w:tcPr>
            <w:tcW w:w="1007" w:type="pct"/>
            <w:shd w:val="clear" w:color="auto" w:fill="auto"/>
            <w:vAlign w:val="bottom"/>
            <w:hideMark/>
          </w:tcPr>
          <w:p w14:paraId="357486F1" w14:textId="77777777" w:rsidR="00BD6C17" w:rsidRPr="0008014A" w:rsidRDefault="00BD6C17" w:rsidP="00BD6C17">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734 </w:t>
            </w:r>
          </w:p>
        </w:tc>
      </w:tr>
      <w:tr w:rsidR="00BD6C17" w:rsidRPr="002508CD" w14:paraId="68AF164D" w14:textId="77777777" w:rsidTr="0008014A">
        <w:trPr>
          <w:trHeight w:val="280"/>
        </w:trPr>
        <w:tc>
          <w:tcPr>
            <w:tcW w:w="858" w:type="pct"/>
            <w:shd w:val="clear" w:color="auto" w:fill="auto"/>
            <w:vAlign w:val="bottom"/>
            <w:hideMark/>
          </w:tcPr>
          <w:p w14:paraId="3A2B9CCD" w14:textId="77777777" w:rsidR="00BD6C17" w:rsidRPr="0008014A" w:rsidRDefault="00BD6C17" w:rsidP="00BD6C17">
            <w:pPr>
              <w:spacing w:after="0" w:line="240" w:lineRule="auto"/>
              <w:rPr>
                <w:rFonts w:eastAsia="Times New Roman" w:cs="Arial"/>
                <w:b/>
                <w:bCs/>
                <w:sz w:val="21"/>
                <w:szCs w:val="21"/>
                <w:lang w:val="en-GB" w:eastAsia="es-ES"/>
              </w:rPr>
            </w:pPr>
            <w:r w:rsidRPr="0008014A">
              <w:rPr>
                <w:rFonts w:eastAsia="Times New Roman" w:cs="Arial"/>
                <w:b/>
                <w:bCs/>
                <w:sz w:val="21"/>
                <w:szCs w:val="21"/>
                <w:lang w:val="en-GB" w:eastAsia="es-ES"/>
              </w:rPr>
              <w:t>World</w:t>
            </w:r>
          </w:p>
        </w:tc>
        <w:tc>
          <w:tcPr>
            <w:tcW w:w="597" w:type="pct"/>
            <w:shd w:val="clear" w:color="auto" w:fill="auto"/>
            <w:vAlign w:val="bottom"/>
            <w:hideMark/>
          </w:tcPr>
          <w:p w14:paraId="362B4488" w14:textId="77777777" w:rsidR="00BD6C17" w:rsidRPr="0008014A" w:rsidRDefault="00BD6C17" w:rsidP="00BD6C17">
            <w:pPr>
              <w:spacing w:after="0" w:line="240" w:lineRule="auto"/>
              <w:jc w:val="right"/>
              <w:rPr>
                <w:rFonts w:eastAsia="Times New Roman" w:cs="Arial"/>
                <w:b/>
                <w:bCs/>
                <w:sz w:val="21"/>
                <w:szCs w:val="21"/>
                <w:lang w:val="en-GB" w:eastAsia="es-ES"/>
              </w:rPr>
            </w:pPr>
            <w:r w:rsidRPr="0008014A">
              <w:rPr>
                <w:rFonts w:eastAsia="Times New Roman" w:cs="Arial"/>
                <w:b/>
                <w:bCs/>
                <w:sz w:val="21"/>
                <w:szCs w:val="21"/>
                <w:lang w:val="en-GB" w:eastAsia="es-ES"/>
              </w:rPr>
              <w:t xml:space="preserve"> 19,583 </w:t>
            </w:r>
          </w:p>
        </w:tc>
        <w:tc>
          <w:tcPr>
            <w:tcW w:w="780" w:type="pct"/>
            <w:shd w:val="clear" w:color="auto" w:fill="auto"/>
            <w:vAlign w:val="bottom"/>
            <w:hideMark/>
          </w:tcPr>
          <w:p w14:paraId="34F0EA00" w14:textId="77777777" w:rsidR="00BD6C17" w:rsidRPr="0008014A" w:rsidRDefault="00BD6C17" w:rsidP="00BD6C17">
            <w:pPr>
              <w:spacing w:after="0" w:line="240" w:lineRule="auto"/>
              <w:jc w:val="right"/>
              <w:rPr>
                <w:rFonts w:eastAsia="Times New Roman" w:cs="Arial"/>
                <w:b/>
                <w:bCs/>
                <w:sz w:val="21"/>
                <w:szCs w:val="21"/>
                <w:lang w:val="en-GB" w:eastAsia="es-ES"/>
              </w:rPr>
            </w:pPr>
            <w:r w:rsidRPr="0008014A">
              <w:rPr>
                <w:rFonts w:eastAsia="Times New Roman" w:cs="Arial"/>
                <w:b/>
                <w:bCs/>
                <w:sz w:val="21"/>
                <w:szCs w:val="21"/>
                <w:lang w:val="en-GB" w:eastAsia="es-ES"/>
              </w:rPr>
              <w:t xml:space="preserve"> 39,819 </w:t>
            </w:r>
          </w:p>
        </w:tc>
        <w:tc>
          <w:tcPr>
            <w:tcW w:w="937" w:type="pct"/>
            <w:shd w:val="clear" w:color="auto" w:fill="auto"/>
            <w:vAlign w:val="bottom"/>
            <w:hideMark/>
          </w:tcPr>
          <w:p w14:paraId="194DDE9D" w14:textId="77777777" w:rsidR="00BD6C17" w:rsidRPr="0008014A" w:rsidRDefault="00BD6C17" w:rsidP="00BD6C17">
            <w:pPr>
              <w:spacing w:after="0" w:line="240" w:lineRule="auto"/>
              <w:jc w:val="right"/>
              <w:rPr>
                <w:rFonts w:eastAsia="Times New Roman" w:cs="Arial"/>
                <w:b/>
                <w:bCs/>
                <w:sz w:val="21"/>
                <w:szCs w:val="21"/>
                <w:lang w:val="en-GB" w:eastAsia="es-ES"/>
              </w:rPr>
            </w:pPr>
            <w:r w:rsidRPr="0008014A">
              <w:rPr>
                <w:rFonts w:eastAsia="Times New Roman" w:cs="Arial"/>
                <w:b/>
                <w:bCs/>
                <w:sz w:val="21"/>
                <w:szCs w:val="21"/>
                <w:lang w:val="en-GB" w:eastAsia="es-ES"/>
              </w:rPr>
              <w:t xml:space="preserve"> 33,074 </w:t>
            </w:r>
          </w:p>
        </w:tc>
        <w:tc>
          <w:tcPr>
            <w:tcW w:w="821" w:type="pct"/>
            <w:shd w:val="clear" w:color="auto" w:fill="auto"/>
            <w:vAlign w:val="bottom"/>
            <w:hideMark/>
          </w:tcPr>
          <w:p w14:paraId="5B61F3FE" w14:textId="77777777" w:rsidR="00BD6C17" w:rsidRPr="0008014A" w:rsidRDefault="00BD6C17" w:rsidP="00BD6C17">
            <w:pPr>
              <w:spacing w:after="0" w:line="240" w:lineRule="auto"/>
              <w:jc w:val="right"/>
              <w:rPr>
                <w:rFonts w:eastAsia="Times New Roman" w:cs="Arial"/>
                <w:b/>
                <w:bCs/>
                <w:sz w:val="21"/>
                <w:szCs w:val="21"/>
                <w:lang w:val="en-GB" w:eastAsia="es-ES"/>
              </w:rPr>
            </w:pPr>
            <w:r w:rsidRPr="0008014A">
              <w:rPr>
                <w:rFonts w:eastAsia="Times New Roman" w:cs="Arial"/>
                <w:b/>
                <w:bCs/>
                <w:sz w:val="21"/>
                <w:szCs w:val="21"/>
                <w:lang w:val="en-GB" w:eastAsia="es-ES"/>
              </w:rPr>
              <w:t xml:space="preserve"> 1,235 </w:t>
            </w:r>
          </w:p>
        </w:tc>
        <w:tc>
          <w:tcPr>
            <w:tcW w:w="1007" w:type="pct"/>
            <w:shd w:val="clear" w:color="auto" w:fill="auto"/>
            <w:vAlign w:val="bottom"/>
            <w:hideMark/>
          </w:tcPr>
          <w:p w14:paraId="57DA31A3" w14:textId="77777777" w:rsidR="00BD6C17" w:rsidRPr="0008014A" w:rsidRDefault="00BD6C17" w:rsidP="00BD6C17">
            <w:pPr>
              <w:spacing w:after="0" w:line="240" w:lineRule="auto"/>
              <w:jc w:val="right"/>
              <w:rPr>
                <w:rFonts w:eastAsia="Times New Roman" w:cs="Arial"/>
                <w:b/>
                <w:bCs/>
                <w:sz w:val="21"/>
                <w:szCs w:val="21"/>
                <w:lang w:val="en-GB" w:eastAsia="es-ES"/>
              </w:rPr>
            </w:pPr>
            <w:r w:rsidRPr="0008014A">
              <w:rPr>
                <w:rFonts w:eastAsia="Times New Roman" w:cs="Arial"/>
                <w:b/>
                <w:bCs/>
                <w:sz w:val="21"/>
                <w:szCs w:val="21"/>
                <w:lang w:val="en-GB" w:eastAsia="es-ES"/>
              </w:rPr>
              <w:t xml:space="preserve"> 5,510 </w:t>
            </w:r>
          </w:p>
        </w:tc>
      </w:tr>
    </w:tbl>
    <w:p w14:paraId="12252420" w14:textId="77777777" w:rsidR="00BE5DEC" w:rsidRPr="00BE5DEC" w:rsidRDefault="00BE5DEC"/>
    <w:p w14:paraId="18DF5C37" w14:textId="534EBDED" w:rsidR="00BE5DEC" w:rsidRDefault="00BE5DEC" w:rsidP="0008014A">
      <w:pPr>
        <w:pStyle w:val="Caption"/>
        <w:keepNext/>
        <w:jc w:val="center"/>
      </w:pPr>
      <w:bookmarkStart w:id="221" w:name="_Toc518035105"/>
      <w:r>
        <w:t xml:space="preserve">Table </w:t>
      </w:r>
      <w:fldSimple w:instr=" SEQ Table \* ARABIC ">
        <w:r w:rsidR="00FF7BEA">
          <w:rPr>
            <w:noProof/>
          </w:rPr>
          <w:t>4</w:t>
        </w:r>
      </w:fldSimple>
      <w:r>
        <w:t xml:space="preserve"> </w:t>
      </w:r>
      <w:r w:rsidRPr="003A06F1">
        <w:t>New deliveries prognostication 2016-2035 (Airbus, 2015)</w:t>
      </w:r>
      <w:bookmarkEnd w:id="2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34"/>
        <w:gridCol w:w="676"/>
        <w:gridCol w:w="1207"/>
        <w:gridCol w:w="642"/>
        <w:gridCol w:w="790"/>
        <w:gridCol w:w="1397"/>
        <w:gridCol w:w="1218"/>
        <w:gridCol w:w="1482"/>
        <w:gridCol w:w="754"/>
      </w:tblGrid>
      <w:tr w:rsidR="008E5BA0" w:rsidRPr="002508CD" w14:paraId="1634EDF0" w14:textId="77777777" w:rsidTr="0008014A">
        <w:trPr>
          <w:trHeight w:val="280"/>
        </w:trPr>
        <w:tc>
          <w:tcPr>
            <w:tcW w:w="702" w:type="pct"/>
            <w:shd w:val="clear" w:color="auto" w:fill="auto"/>
            <w:noWrap/>
            <w:vAlign w:val="center"/>
            <w:hideMark/>
          </w:tcPr>
          <w:p w14:paraId="4F5DB10C" w14:textId="77777777" w:rsidR="008E5BA0" w:rsidRPr="0008014A" w:rsidRDefault="008E5BA0">
            <w:pPr>
              <w:spacing w:after="0" w:line="240" w:lineRule="auto"/>
              <w:jc w:val="center"/>
              <w:rPr>
                <w:rFonts w:eastAsia="Times New Roman" w:cs="Arial"/>
                <w:b/>
                <w:bCs/>
                <w:color w:val="000000"/>
                <w:sz w:val="21"/>
                <w:szCs w:val="21"/>
                <w:lang w:val="en-GB" w:eastAsia="es-ES"/>
              </w:rPr>
            </w:pPr>
            <w:r w:rsidRPr="0008014A">
              <w:rPr>
                <w:rFonts w:eastAsia="Times New Roman" w:cs="Arial"/>
                <w:b/>
                <w:bCs/>
                <w:color w:val="000000"/>
                <w:sz w:val="21"/>
                <w:szCs w:val="21"/>
                <w:lang w:val="en-GB" w:eastAsia="es-ES"/>
              </w:rPr>
              <w:t>Category</w:t>
            </w:r>
          </w:p>
        </w:tc>
        <w:tc>
          <w:tcPr>
            <w:tcW w:w="356" w:type="pct"/>
            <w:shd w:val="clear" w:color="auto" w:fill="auto"/>
            <w:noWrap/>
            <w:vAlign w:val="center"/>
            <w:hideMark/>
          </w:tcPr>
          <w:p w14:paraId="585DFEA9" w14:textId="77777777" w:rsidR="008E5BA0" w:rsidRPr="0008014A" w:rsidRDefault="008E5BA0">
            <w:pPr>
              <w:spacing w:after="0" w:line="240" w:lineRule="auto"/>
              <w:jc w:val="center"/>
              <w:rPr>
                <w:rFonts w:eastAsia="Times New Roman" w:cs="Arial"/>
                <w:b/>
                <w:bCs/>
                <w:color w:val="000000"/>
                <w:sz w:val="21"/>
                <w:szCs w:val="21"/>
                <w:lang w:val="en-GB" w:eastAsia="es-ES"/>
              </w:rPr>
            </w:pPr>
            <w:r w:rsidRPr="0008014A">
              <w:rPr>
                <w:rFonts w:eastAsia="Times New Roman" w:cs="Arial"/>
                <w:b/>
                <w:bCs/>
                <w:color w:val="000000"/>
                <w:sz w:val="21"/>
                <w:szCs w:val="21"/>
                <w:lang w:val="en-GB" w:eastAsia="es-ES"/>
              </w:rPr>
              <w:t>Africa</w:t>
            </w:r>
          </w:p>
        </w:tc>
        <w:tc>
          <w:tcPr>
            <w:tcW w:w="635" w:type="pct"/>
            <w:shd w:val="clear" w:color="auto" w:fill="auto"/>
            <w:noWrap/>
            <w:vAlign w:val="center"/>
            <w:hideMark/>
          </w:tcPr>
          <w:p w14:paraId="28FF896A" w14:textId="77777777" w:rsidR="008E5BA0" w:rsidRPr="0008014A" w:rsidRDefault="008E5BA0">
            <w:pPr>
              <w:spacing w:after="0" w:line="240" w:lineRule="auto"/>
              <w:jc w:val="center"/>
              <w:rPr>
                <w:rFonts w:eastAsia="Times New Roman" w:cs="Arial"/>
                <w:b/>
                <w:bCs/>
                <w:color w:val="000000"/>
                <w:sz w:val="21"/>
                <w:szCs w:val="21"/>
                <w:lang w:val="en-GB" w:eastAsia="es-ES"/>
              </w:rPr>
            </w:pPr>
            <w:r w:rsidRPr="0008014A">
              <w:rPr>
                <w:rFonts w:eastAsia="Times New Roman" w:cs="Arial"/>
                <w:b/>
                <w:bCs/>
                <w:color w:val="000000"/>
                <w:sz w:val="21"/>
                <w:szCs w:val="21"/>
                <w:lang w:val="en-GB" w:eastAsia="es-ES"/>
              </w:rPr>
              <w:t>Asia/Pacific</w:t>
            </w:r>
          </w:p>
        </w:tc>
        <w:tc>
          <w:tcPr>
            <w:tcW w:w="338" w:type="pct"/>
            <w:shd w:val="clear" w:color="auto" w:fill="auto"/>
            <w:noWrap/>
            <w:vAlign w:val="center"/>
            <w:hideMark/>
          </w:tcPr>
          <w:p w14:paraId="6E477030" w14:textId="77777777" w:rsidR="008E5BA0" w:rsidRPr="0008014A" w:rsidRDefault="008E5BA0">
            <w:pPr>
              <w:spacing w:after="0" w:line="240" w:lineRule="auto"/>
              <w:jc w:val="center"/>
              <w:rPr>
                <w:rFonts w:eastAsia="Times New Roman" w:cs="Arial"/>
                <w:b/>
                <w:bCs/>
                <w:color w:val="000000"/>
                <w:sz w:val="21"/>
                <w:szCs w:val="21"/>
                <w:lang w:val="en-GB" w:eastAsia="es-ES"/>
              </w:rPr>
            </w:pPr>
            <w:r w:rsidRPr="0008014A">
              <w:rPr>
                <w:rFonts w:eastAsia="Times New Roman" w:cs="Arial"/>
                <w:b/>
                <w:bCs/>
                <w:color w:val="000000"/>
                <w:sz w:val="21"/>
                <w:szCs w:val="21"/>
                <w:lang w:val="en-GB" w:eastAsia="es-ES"/>
              </w:rPr>
              <w:t>CIS</w:t>
            </w:r>
          </w:p>
        </w:tc>
        <w:tc>
          <w:tcPr>
            <w:tcW w:w="416" w:type="pct"/>
            <w:shd w:val="clear" w:color="auto" w:fill="auto"/>
            <w:noWrap/>
            <w:vAlign w:val="center"/>
            <w:hideMark/>
          </w:tcPr>
          <w:p w14:paraId="45A7C29F" w14:textId="77777777" w:rsidR="008E5BA0" w:rsidRPr="0008014A" w:rsidRDefault="008E5BA0">
            <w:pPr>
              <w:spacing w:after="0" w:line="240" w:lineRule="auto"/>
              <w:jc w:val="center"/>
              <w:rPr>
                <w:rFonts w:eastAsia="Times New Roman" w:cs="Arial"/>
                <w:b/>
                <w:bCs/>
                <w:color w:val="000000"/>
                <w:sz w:val="21"/>
                <w:szCs w:val="21"/>
                <w:lang w:val="en-GB" w:eastAsia="es-ES"/>
              </w:rPr>
            </w:pPr>
            <w:r w:rsidRPr="0008014A">
              <w:rPr>
                <w:rFonts w:eastAsia="Times New Roman" w:cs="Arial"/>
                <w:b/>
                <w:bCs/>
                <w:color w:val="000000"/>
                <w:sz w:val="21"/>
                <w:szCs w:val="21"/>
                <w:lang w:val="en-GB" w:eastAsia="es-ES"/>
              </w:rPr>
              <w:t>Europe</w:t>
            </w:r>
          </w:p>
        </w:tc>
        <w:tc>
          <w:tcPr>
            <w:tcW w:w="735" w:type="pct"/>
            <w:shd w:val="clear" w:color="auto" w:fill="auto"/>
            <w:noWrap/>
            <w:vAlign w:val="center"/>
            <w:hideMark/>
          </w:tcPr>
          <w:p w14:paraId="4FE217DD" w14:textId="77777777" w:rsidR="008E5BA0" w:rsidRPr="0008014A" w:rsidRDefault="008E5BA0">
            <w:pPr>
              <w:spacing w:after="0" w:line="240" w:lineRule="auto"/>
              <w:jc w:val="center"/>
              <w:rPr>
                <w:rFonts w:eastAsia="Times New Roman" w:cs="Arial"/>
                <w:b/>
                <w:bCs/>
                <w:color w:val="000000"/>
                <w:sz w:val="21"/>
                <w:szCs w:val="21"/>
                <w:lang w:val="en-GB" w:eastAsia="es-ES"/>
              </w:rPr>
            </w:pPr>
            <w:r w:rsidRPr="0008014A">
              <w:rPr>
                <w:rFonts w:eastAsia="Times New Roman" w:cs="Arial"/>
                <w:b/>
                <w:bCs/>
                <w:color w:val="000000"/>
                <w:sz w:val="21"/>
                <w:szCs w:val="21"/>
                <w:lang w:val="en-GB" w:eastAsia="es-ES"/>
              </w:rPr>
              <w:t>Latin America</w:t>
            </w:r>
          </w:p>
        </w:tc>
        <w:tc>
          <w:tcPr>
            <w:tcW w:w="641" w:type="pct"/>
            <w:shd w:val="clear" w:color="auto" w:fill="auto"/>
            <w:noWrap/>
            <w:vAlign w:val="center"/>
            <w:hideMark/>
          </w:tcPr>
          <w:p w14:paraId="2FBA6BC7" w14:textId="77777777" w:rsidR="008E5BA0" w:rsidRPr="0008014A" w:rsidRDefault="008E5BA0">
            <w:pPr>
              <w:spacing w:after="0" w:line="240" w:lineRule="auto"/>
              <w:jc w:val="center"/>
              <w:rPr>
                <w:rFonts w:eastAsia="Times New Roman" w:cs="Arial"/>
                <w:b/>
                <w:bCs/>
                <w:color w:val="000000"/>
                <w:sz w:val="21"/>
                <w:szCs w:val="21"/>
                <w:lang w:val="en-GB" w:eastAsia="es-ES"/>
              </w:rPr>
            </w:pPr>
            <w:r w:rsidRPr="0008014A">
              <w:rPr>
                <w:rFonts w:eastAsia="Times New Roman" w:cs="Arial"/>
                <w:b/>
                <w:bCs/>
                <w:color w:val="000000"/>
                <w:sz w:val="21"/>
                <w:szCs w:val="21"/>
                <w:lang w:val="en-GB" w:eastAsia="es-ES"/>
              </w:rPr>
              <w:t>Middle East</w:t>
            </w:r>
          </w:p>
        </w:tc>
        <w:tc>
          <w:tcPr>
            <w:tcW w:w="780" w:type="pct"/>
            <w:shd w:val="clear" w:color="auto" w:fill="auto"/>
            <w:noWrap/>
            <w:vAlign w:val="center"/>
            <w:hideMark/>
          </w:tcPr>
          <w:p w14:paraId="1DC579C0" w14:textId="77777777" w:rsidR="008E5BA0" w:rsidRPr="0008014A" w:rsidRDefault="008E5BA0">
            <w:pPr>
              <w:spacing w:after="0" w:line="240" w:lineRule="auto"/>
              <w:jc w:val="center"/>
              <w:rPr>
                <w:rFonts w:eastAsia="Times New Roman" w:cs="Arial"/>
                <w:b/>
                <w:bCs/>
                <w:color w:val="000000"/>
                <w:sz w:val="21"/>
                <w:szCs w:val="21"/>
                <w:lang w:val="en-GB" w:eastAsia="es-ES"/>
              </w:rPr>
            </w:pPr>
            <w:r w:rsidRPr="0008014A">
              <w:rPr>
                <w:rFonts w:eastAsia="Times New Roman" w:cs="Arial"/>
                <w:b/>
                <w:bCs/>
                <w:color w:val="000000"/>
                <w:sz w:val="21"/>
                <w:szCs w:val="21"/>
                <w:lang w:val="en-GB" w:eastAsia="es-ES"/>
              </w:rPr>
              <w:t>North America</w:t>
            </w:r>
          </w:p>
        </w:tc>
        <w:tc>
          <w:tcPr>
            <w:tcW w:w="397" w:type="pct"/>
            <w:shd w:val="clear" w:color="auto" w:fill="auto"/>
            <w:noWrap/>
            <w:vAlign w:val="center"/>
            <w:hideMark/>
          </w:tcPr>
          <w:p w14:paraId="3BDC8707" w14:textId="77777777" w:rsidR="008E5BA0" w:rsidRPr="0008014A" w:rsidRDefault="008E5BA0">
            <w:pPr>
              <w:spacing w:after="0" w:line="240" w:lineRule="auto"/>
              <w:jc w:val="center"/>
              <w:rPr>
                <w:rFonts w:eastAsia="Times New Roman" w:cs="Arial"/>
                <w:b/>
                <w:bCs/>
                <w:color w:val="000000"/>
                <w:sz w:val="21"/>
                <w:szCs w:val="21"/>
                <w:lang w:val="en-GB" w:eastAsia="es-ES"/>
              </w:rPr>
            </w:pPr>
            <w:r w:rsidRPr="0008014A">
              <w:rPr>
                <w:rFonts w:eastAsia="Times New Roman" w:cs="Arial"/>
                <w:b/>
                <w:bCs/>
                <w:color w:val="000000"/>
                <w:sz w:val="21"/>
                <w:szCs w:val="21"/>
                <w:lang w:val="en-GB" w:eastAsia="es-ES"/>
              </w:rPr>
              <w:t>Total</w:t>
            </w:r>
          </w:p>
        </w:tc>
      </w:tr>
      <w:tr w:rsidR="008E5BA0" w:rsidRPr="002508CD" w14:paraId="0E7053C1" w14:textId="77777777" w:rsidTr="0008014A">
        <w:trPr>
          <w:trHeight w:val="280"/>
        </w:trPr>
        <w:tc>
          <w:tcPr>
            <w:tcW w:w="702" w:type="pct"/>
            <w:shd w:val="clear" w:color="auto" w:fill="auto"/>
            <w:vAlign w:val="bottom"/>
            <w:hideMark/>
          </w:tcPr>
          <w:p w14:paraId="0798D43A" w14:textId="1D0A4ECE" w:rsidR="008E5BA0" w:rsidRPr="0008014A" w:rsidRDefault="008E5BA0" w:rsidP="008E5BA0">
            <w:pPr>
              <w:spacing w:after="0" w:line="240" w:lineRule="auto"/>
              <w:rPr>
                <w:rFonts w:eastAsia="Times New Roman" w:cs="Arial"/>
                <w:color w:val="000000"/>
                <w:sz w:val="21"/>
                <w:szCs w:val="21"/>
                <w:lang w:val="en-GB" w:eastAsia="es-ES"/>
              </w:rPr>
            </w:pPr>
            <w:r w:rsidRPr="0008014A">
              <w:rPr>
                <w:rFonts w:eastAsia="Times New Roman" w:cs="Arial"/>
                <w:color w:val="000000"/>
                <w:sz w:val="21"/>
                <w:szCs w:val="21"/>
                <w:lang w:val="en-GB" w:eastAsia="es-ES"/>
              </w:rPr>
              <w:t>Single Aisle</w:t>
            </w:r>
          </w:p>
        </w:tc>
        <w:tc>
          <w:tcPr>
            <w:tcW w:w="356" w:type="pct"/>
            <w:shd w:val="clear" w:color="auto" w:fill="auto"/>
            <w:vAlign w:val="bottom"/>
            <w:hideMark/>
          </w:tcPr>
          <w:p w14:paraId="0D1265DA"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757 </w:t>
            </w:r>
          </w:p>
        </w:tc>
        <w:tc>
          <w:tcPr>
            <w:tcW w:w="635" w:type="pct"/>
            <w:shd w:val="clear" w:color="auto" w:fill="auto"/>
            <w:vAlign w:val="bottom"/>
            <w:hideMark/>
          </w:tcPr>
          <w:p w14:paraId="15DA1931"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9,074 </w:t>
            </w:r>
          </w:p>
        </w:tc>
        <w:tc>
          <w:tcPr>
            <w:tcW w:w="338" w:type="pct"/>
            <w:shd w:val="clear" w:color="auto" w:fill="auto"/>
            <w:vAlign w:val="bottom"/>
            <w:hideMark/>
          </w:tcPr>
          <w:p w14:paraId="6B051ABB"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1,003 </w:t>
            </w:r>
          </w:p>
        </w:tc>
        <w:tc>
          <w:tcPr>
            <w:tcW w:w="416" w:type="pct"/>
            <w:shd w:val="clear" w:color="auto" w:fill="auto"/>
            <w:vAlign w:val="bottom"/>
            <w:hideMark/>
          </w:tcPr>
          <w:p w14:paraId="3DDF5F09"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4,993 </w:t>
            </w:r>
          </w:p>
        </w:tc>
        <w:tc>
          <w:tcPr>
            <w:tcW w:w="735" w:type="pct"/>
            <w:shd w:val="clear" w:color="auto" w:fill="auto"/>
            <w:vAlign w:val="bottom"/>
            <w:hideMark/>
          </w:tcPr>
          <w:p w14:paraId="3D4DB3B6"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2,027 </w:t>
            </w:r>
          </w:p>
        </w:tc>
        <w:tc>
          <w:tcPr>
            <w:tcW w:w="641" w:type="pct"/>
            <w:shd w:val="clear" w:color="auto" w:fill="auto"/>
            <w:vAlign w:val="bottom"/>
            <w:hideMark/>
          </w:tcPr>
          <w:p w14:paraId="68F425FB"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952 </w:t>
            </w:r>
          </w:p>
        </w:tc>
        <w:tc>
          <w:tcPr>
            <w:tcW w:w="780" w:type="pct"/>
            <w:shd w:val="clear" w:color="auto" w:fill="auto"/>
            <w:vAlign w:val="bottom"/>
            <w:hideMark/>
          </w:tcPr>
          <w:p w14:paraId="7961F85B"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4,725 </w:t>
            </w:r>
          </w:p>
        </w:tc>
        <w:tc>
          <w:tcPr>
            <w:tcW w:w="397" w:type="pct"/>
            <w:shd w:val="clear" w:color="auto" w:fill="auto"/>
            <w:vAlign w:val="bottom"/>
            <w:hideMark/>
          </w:tcPr>
          <w:p w14:paraId="3E81A3A9"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23,531 </w:t>
            </w:r>
          </w:p>
        </w:tc>
      </w:tr>
      <w:tr w:rsidR="008E5BA0" w:rsidRPr="002508CD" w14:paraId="2F63BDF7" w14:textId="77777777" w:rsidTr="0008014A">
        <w:trPr>
          <w:trHeight w:val="280"/>
        </w:trPr>
        <w:tc>
          <w:tcPr>
            <w:tcW w:w="702" w:type="pct"/>
            <w:shd w:val="clear" w:color="auto" w:fill="auto"/>
            <w:vAlign w:val="bottom"/>
            <w:hideMark/>
          </w:tcPr>
          <w:p w14:paraId="0649BFED" w14:textId="19423C26" w:rsidR="008E5BA0" w:rsidRPr="0008014A" w:rsidRDefault="008E5BA0" w:rsidP="008E5BA0">
            <w:pPr>
              <w:spacing w:after="0" w:line="240" w:lineRule="auto"/>
              <w:rPr>
                <w:rFonts w:eastAsia="Times New Roman" w:cs="Arial"/>
                <w:color w:val="000000"/>
                <w:sz w:val="21"/>
                <w:szCs w:val="21"/>
                <w:lang w:val="en-GB" w:eastAsia="es-ES"/>
              </w:rPr>
            </w:pPr>
            <w:r w:rsidRPr="0008014A">
              <w:rPr>
                <w:rFonts w:eastAsia="Times New Roman" w:cs="Arial"/>
                <w:color w:val="000000"/>
                <w:sz w:val="21"/>
                <w:szCs w:val="21"/>
                <w:lang w:val="en-GB" w:eastAsia="es-ES"/>
              </w:rPr>
              <w:t xml:space="preserve">Medium </w:t>
            </w:r>
          </w:p>
        </w:tc>
        <w:tc>
          <w:tcPr>
            <w:tcW w:w="356" w:type="pct"/>
            <w:shd w:val="clear" w:color="auto" w:fill="auto"/>
            <w:vAlign w:val="bottom"/>
            <w:hideMark/>
          </w:tcPr>
          <w:p w14:paraId="56548C09"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230 </w:t>
            </w:r>
          </w:p>
        </w:tc>
        <w:tc>
          <w:tcPr>
            <w:tcW w:w="635" w:type="pct"/>
            <w:shd w:val="clear" w:color="auto" w:fill="auto"/>
            <w:vAlign w:val="bottom"/>
            <w:hideMark/>
          </w:tcPr>
          <w:p w14:paraId="048D242B"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3,689 </w:t>
            </w:r>
          </w:p>
        </w:tc>
        <w:tc>
          <w:tcPr>
            <w:tcW w:w="338" w:type="pct"/>
            <w:shd w:val="clear" w:color="auto" w:fill="auto"/>
            <w:vAlign w:val="bottom"/>
            <w:hideMark/>
          </w:tcPr>
          <w:p w14:paraId="35B13281"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191 </w:t>
            </w:r>
          </w:p>
        </w:tc>
        <w:tc>
          <w:tcPr>
            <w:tcW w:w="416" w:type="pct"/>
            <w:shd w:val="clear" w:color="auto" w:fill="auto"/>
            <w:vAlign w:val="bottom"/>
            <w:hideMark/>
          </w:tcPr>
          <w:p w14:paraId="69EB5122"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1,412 </w:t>
            </w:r>
          </w:p>
        </w:tc>
        <w:tc>
          <w:tcPr>
            <w:tcW w:w="735" w:type="pct"/>
            <w:shd w:val="clear" w:color="auto" w:fill="auto"/>
            <w:vAlign w:val="bottom"/>
            <w:hideMark/>
          </w:tcPr>
          <w:p w14:paraId="03947021"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521 </w:t>
            </w:r>
          </w:p>
        </w:tc>
        <w:tc>
          <w:tcPr>
            <w:tcW w:w="641" w:type="pct"/>
            <w:shd w:val="clear" w:color="auto" w:fill="auto"/>
            <w:vAlign w:val="bottom"/>
            <w:hideMark/>
          </w:tcPr>
          <w:p w14:paraId="709E4F3E"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1,024 </w:t>
            </w:r>
          </w:p>
        </w:tc>
        <w:tc>
          <w:tcPr>
            <w:tcW w:w="780" w:type="pct"/>
            <w:shd w:val="clear" w:color="auto" w:fill="auto"/>
            <w:vAlign w:val="bottom"/>
            <w:hideMark/>
          </w:tcPr>
          <w:p w14:paraId="0452F2A4"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997 </w:t>
            </w:r>
          </w:p>
        </w:tc>
        <w:tc>
          <w:tcPr>
            <w:tcW w:w="397" w:type="pct"/>
            <w:shd w:val="clear" w:color="auto" w:fill="auto"/>
            <w:vAlign w:val="bottom"/>
            <w:hideMark/>
          </w:tcPr>
          <w:p w14:paraId="7D332D74"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8,064 </w:t>
            </w:r>
          </w:p>
        </w:tc>
      </w:tr>
      <w:tr w:rsidR="008E5BA0" w:rsidRPr="002508CD" w14:paraId="3F5C7999" w14:textId="77777777" w:rsidTr="0008014A">
        <w:trPr>
          <w:trHeight w:val="280"/>
        </w:trPr>
        <w:tc>
          <w:tcPr>
            <w:tcW w:w="702" w:type="pct"/>
            <w:shd w:val="clear" w:color="auto" w:fill="auto"/>
            <w:vAlign w:val="bottom"/>
            <w:hideMark/>
          </w:tcPr>
          <w:p w14:paraId="207B8C44" w14:textId="26EAD035" w:rsidR="008E5BA0" w:rsidRPr="0008014A" w:rsidRDefault="008E5BA0" w:rsidP="008E5BA0">
            <w:pPr>
              <w:spacing w:after="0" w:line="240" w:lineRule="auto"/>
              <w:rPr>
                <w:rFonts w:eastAsia="Times New Roman" w:cs="Arial"/>
                <w:color w:val="000000"/>
                <w:sz w:val="21"/>
                <w:szCs w:val="21"/>
                <w:lang w:val="en-GB" w:eastAsia="es-ES"/>
              </w:rPr>
            </w:pPr>
            <w:r w:rsidRPr="0008014A">
              <w:rPr>
                <w:rFonts w:eastAsia="Times New Roman" w:cs="Arial"/>
                <w:color w:val="000000"/>
                <w:sz w:val="21"/>
                <w:szCs w:val="21"/>
                <w:lang w:val="en-GB" w:eastAsia="es-ES"/>
              </w:rPr>
              <w:t xml:space="preserve">Very Large Aircraft </w:t>
            </w:r>
          </w:p>
        </w:tc>
        <w:tc>
          <w:tcPr>
            <w:tcW w:w="356" w:type="pct"/>
            <w:shd w:val="clear" w:color="auto" w:fill="auto"/>
            <w:vAlign w:val="bottom"/>
            <w:hideMark/>
          </w:tcPr>
          <w:p w14:paraId="3EC0D6E2"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13 </w:t>
            </w:r>
          </w:p>
        </w:tc>
        <w:tc>
          <w:tcPr>
            <w:tcW w:w="635" w:type="pct"/>
            <w:shd w:val="clear" w:color="auto" w:fill="auto"/>
            <w:vAlign w:val="bottom"/>
            <w:hideMark/>
          </w:tcPr>
          <w:p w14:paraId="07006F33"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695 </w:t>
            </w:r>
          </w:p>
        </w:tc>
        <w:tc>
          <w:tcPr>
            <w:tcW w:w="338" w:type="pct"/>
            <w:shd w:val="clear" w:color="auto" w:fill="auto"/>
            <w:vAlign w:val="bottom"/>
            <w:hideMark/>
          </w:tcPr>
          <w:p w14:paraId="36B6BBDD"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32 </w:t>
            </w:r>
          </w:p>
        </w:tc>
        <w:tc>
          <w:tcPr>
            <w:tcW w:w="416" w:type="pct"/>
            <w:shd w:val="clear" w:color="auto" w:fill="auto"/>
            <w:vAlign w:val="bottom"/>
            <w:hideMark/>
          </w:tcPr>
          <w:p w14:paraId="1B51D9F0"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182 </w:t>
            </w:r>
          </w:p>
        </w:tc>
        <w:tc>
          <w:tcPr>
            <w:tcW w:w="735" w:type="pct"/>
            <w:shd w:val="clear" w:color="auto" w:fill="auto"/>
            <w:vAlign w:val="bottom"/>
            <w:hideMark/>
          </w:tcPr>
          <w:p w14:paraId="2E229F0F"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19 </w:t>
            </w:r>
          </w:p>
        </w:tc>
        <w:tc>
          <w:tcPr>
            <w:tcW w:w="641" w:type="pct"/>
            <w:shd w:val="clear" w:color="auto" w:fill="auto"/>
            <w:vAlign w:val="bottom"/>
            <w:hideMark/>
          </w:tcPr>
          <w:p w14:paraId="013CD83F"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453 </w:t>
            </w:r>
          </w:p>
        </w:tc>
        <w:tc>
          <w:tcPr>
            <w:tcW w:w="780" w:type="pct"/>
            <w:shd w:val="clear" w:color="auto" w:fill="auto"/>
            <w:vAlign w:val="bottom"/>
            <w:hideMark/>
          </w:tcPr>
          <w:p w14:paraId="16409B8B"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85 </w:t>
            </w:r>
          </w:p>
        </w:tc>
        <w:tc>
          <w:tcPr>
            <w:tcW w:w="397" w:type="pct"/>
            <w:shd w:val="clear" w:color="auto" w:fill="auto"/>
            <w:vAlign w:val="bottom"/>
            <w:hideMark/>
          </w:tcPr>
          <w:p w14:paraId="479BCEE1" w14:textId="77777777" w:rsidR="008E5BA0" w:rsidRPr="0008014A" w:rsidRDefault="008E5BA0" w:rsidP="008E5BA0">
            <w:pPr>
              <w:spacing w:after="0" w:line="240" w:lineRule="auto"/>
              <w:jc w:val="right"/>
              <w:rPr>
                <w:rFonts w:eastAsia="Times New Roman" w:cs="Arial"/>
                <w:sz w:val="21"/>
                <w:szCs w:val="21"/>
                <w:lang w:val="en-GB" w:eastAsia="es-ES"/>
              </w:rPr>
            </w:pPr>
            <w:r w:rsidRPr="0008014A">
              <w:rPr>
                <w:rFonts w:eastAsia="Times New Roman" w:cs="Arial"/>
                <w:sz w:val="21"/>
                <w:szCs w:val="21"/>
                <w:lang w:val="en-GB" w:eastAsia="es-ES"/>
              </w:rPr>
              <w:t xml:space="preserve"> 1,479 </w:t>
            </w:r>
          </w:p>
        </w:tc>
      </w:tr>
      <w:tr w:rsidR="008E5BA0" w:rsidRPr="002508CD" w14:paraId="5D8A7A47" w14:textId="77777777" w:rsidTr="0008014A">
        <w:trPr>
          <w:trHeight w:val="280"/>
        </w:trPr>
        <w:tc>
          <w:tcPr>
            <w:tcW w:w="702" w:type="pct"/>
            <w:shd w:val="clear" w:color="auto" w:fill="auto"/>
            <w:vAlign w:val="bottom"/>
            <w:hideMark/>
          </w:tcPr>
          <w:p w14:paraId="59B1BB4C" w14:textId="77777777" w:rsidR="008E5BA0" w:rsidRPr="0008014A" w:rsidRDefault="008E5BA0" w:rsidP="008E5BA0">
            <w:pPr>
              <w:spacing w:after="0" w:line="240" w:lineRule="auto"/>
              <w:rPr>
                <w:rFonts w:eastAsia="Times New Roman" w:cs="Arial"/>
                <w:b/>
                <w:bCs/>
                <w:color w:val="000000"/>
                <w:sz w:val="21"/>
                <w:szCs w:val="21"/>
                <w:lang w:val="en-GB" w:eastAsia="es-ES"/>
              </w:rPr>
            </w:pPr>
            <w:r w:rsidRPr="0008014A">
              <w:rPr>
                <w:rFonts w:eastAsia="Times New Roman" w:cs="Arial"/>
                <w:b/>
                <w:bCs/>
                <w:color w:val="000000"/>
                <w:sz w:val="21"/>
                <w:szCs w:val="21"/>
                <w:lang w:val="en-GB" w:eastAsia="es-ES"/>
              </w:rPr>
              <w:t>Total</w:t>
            </w:r>
          </w:p>
        </w:tc>
        <w:tc>
          <w:tcPr>
            <w:tcW w:w="356" w:type="pct"/>
            <w:shd w:val="clear" w:color="auto" w:fill="auto"/>
            <w:vAlign w:val="bottom"/>
            <w:hideMark/>
          </w:tcPr>
          <w:p w14:paraId="126B2ED9" w14:textId="77777777" w:rsidR="008E5BA0" w:rsidRPr="0008014A" w:rsidRDefault="008E5BA0" w:rsidP="008E5BA0">
            <w:pPr>
              <w:spacing w:after="0" w:line="240" w:lineRule="auto"/>
              <w:jc w:val="right"/>
              <w:rPr>
                <w:rFonts w:eastAsia="Times New Roman" w:cs="Arial"/>
                <w:b/>
                <w:bCs/>
                <w:sz w:val="21"/>
                <w:szCs w:val="21"/>
                <w:lang w:val="en-GB" w:eastAsia="es-ES"/>
              </w:rPr>
            </w:pPr>
            <w:r w:rsidRPr="0008014A">
              <w:rPr>
                <w:rFonts w:eastAsia="Times New Roman" w:cs="Arial"/>
                <w:b/>
                <w:bCs/>
                <w:sz w:val="21"/>
                <w:szCs w:val="21"/>
                <w:lang w:val="en-GB" w:eastAsia="es-ES"/>
              </w:rPr>
              <w:t xml:space="preserve"> 1,000 </w:t>
            </w:r>
          </w:p>
        </w:tc>
        <w:tc>
          <w:tcPr>
            <w:tcW w:w="635" w:type="pct"/>
            <w:shd w:val="clear" w:color="auto" w:fill="auto"/>
            <w:vAlign w:val="bottom"/>
            <w:hideMark/>
          </w:tcPr>
          <w:p w14:paraId="34F10550" w14:textId="77777777" w:rsidR="008E5BA0" w:rsidRPr="0008014A" w:rsidRDefault="008E5BA0" w:rsidP="008E5BA0">
            <w:pPr>
              <w:spacing w:after="0" w:line="240" w:lineRule="auto"/>
              <w:jc w:val="right"/>
              <w:rPr>
                <w:rFonts w:eastAsia="Times New Roman" w:cs="Arial"/>
                <w:b/>
                <w:bCs/>
                <w:sz w:val="21"/>
                <w:szCs w:val="21"/>
                <w:lang w:val="en-GB" w:eastAsia="es-ES"/>
              </w:rPr>
            </w:pPr>
            <w:r w:rsidRPr="0008014A">
              <w:rPr>
                <w:rFonts w:eastAsia="Times New Roman" w:cs="Arial"/>
                <w:b/>
                <w:bCs/>
                <w:sz w:val="21"/>
                <w:szCs w:val="21"/>
                <w:lang w:val="en-GB" w:eastAsia="es-ES"/>
              </w:rPr>
              <w:t xml:space="preserve"> 13,458 </w:t>
            </w:r>
          </w:p>
        </w:tc>
        <w:tc>
          <w:tcPr>
            <w:tcW w:w="338" w:type="pct"/>
            <w:shd w:val="clear" w:color="auto" w:fill="auto"/>
            <w:vAlign w:val="bottom"/>
            <w:hideMark/>
          </w:tcPr>
          <w:p w14:paraId="1D6596AC" w14:textId="77777777" w:rsidR="008E5BA0" w:rsidRPr="0008014A" w:rsidRDefault="008E5BA0" w:rsidP="008E5BA0">
            <w:pPr>
              <w:spacing w:after="0" w:line="240" w:lineRule="auto"/>
              <w:jc w:val="right"/>
              <w:rPr>
                <w:rFonts w:eastAsia="Times New Roman" w:cs="Arial"/>
                <w:b/>
                <w:bCs/>
                <w:sz w:val="21"/>
                <w:szCs w:val="21"/>
                <w:lang w:val="en-GB" w:eastAsia="es-ES"/>
              </w:rPr>
            </w:pPr>
            <w:r w:rsidRPr="0008014A">
              <w:rPr>
                <w:rFonts w:eastAsia="Times New Roman" w:cs="Arial"/>
                <w:b/>
                <w:bCs/>
                <w:sz w:val="21"/>
                <w:szCs w:val="21"/>
                <w:lang w:val="en-GB" w:eastAsia="es-ES"/>
              </w:rPr>
              <w:t xml:space="preserve"> 1,226 </w:t>
            </w:r>
          </w:p>
        </w:tc>
        <w:tc>
          <w:tcPr>
            <w:tcW w:w="416" w:type="pct"/>
            <w:shd w:val="clear" w:color="auto" w:fill="auto"/>
            <w:vAlign w:val="bottom"/>
            <w:hideMark/>
          </w:tcPr>
          <w:p w14:paraId="5D51F855" w14:textId="77777777" w:rsidR="008E5BA0" w:rsidRPr="0008014A" w:rsidRDefault="008E5BA0" w:rsidP="008E5BA0">
            <w:pPr>
              <w:spacing w:after="0" w:line="240" w:lineRule="auto"/>
              <w:jc w:val="right"/>
              <w:rPr>
                <w:rFonts w:eastAsia="Times New Roman" w:cs="Arial"/>
                <w:b/>
                <w:bCs/>
                <w:sz w:val="21"/>
                <w:szCs w:val="21"/>
                <w:lang w:val="en-GB" w:eastAsia="es-ES"/>
              </w:rPr>
            </w:pPr>
            <w:r w:rsidRPr="0008014A">
              <w:rPr>
                <w:rFonts w:eastAsia="Times New Roman" w:cs="Arial"/>
                <w:b/>
                <w:bCs/>
                <w:sz w:val="21"/>
                <w:szCs w:val="21"/>
                <w:lang w:val="en-GB" w:eastAsia="es-ES"/>
              </w:rPr>
              <w:t xml:space="preserve"> 6,587 </w:t>
            </w:r>
          </w:p>
        </w:tc>
        <w:tc>
          <w:tcPr>
            <w:tcW w:w="735" w:type="pct"/>
            <w:shd w:val="clear" w:color="auto" w:fill="auto"/>
            <w:vAlign w:val="bottom"/>
            <w:hideMark/>
          </w:tcPr>
          <w:p w14:paraId="2CB0C965" w14:textId="77777777" w:rsidR="008E5BA0" w:rsidRPr="0008014A" w:rsidRDefault="008E5BA0" w:rsidP="008E5BA0">
            <w:pPr>
              <w:spacing w:after="0" w:line="240" w:lineRule="auto"/>
              <w:jc w:val="right"/>
              <w:rPr>
                <w:rFonts w:eastAsia="Times New Roman" w:cs="Arial"/>
                <w:b/>
                <w:bCs/>
                <w:sz w:val="21"/>
                <w:szCs w:val="21"/>
                <w:lang w:val="en-GB" w:eastAsia="es-ES"/>
              </w:rPr>
            </w:pPr>
            <w:r w:rsidRPr="0008014A">
              <w:rPr>
                <w:rFonts w:eastAsia="Times New Roman" w:cs="Arial"/>
                <w:b/>
                <w:bCs/>
                <w:sz w:val="21"/>
                <w:szCs w:val="21"/>
                <w:lang w:val="en-GB" w:eastAsia="es-ES"/>
              </w:rPr>
              <w:t xml:space="preserve"> 2,567 </w:t>
            </w:r>
          </w:p>
        </w:tc>
        <w:tc>
          <w:tcPr>
            <w:tcW w:w="641" w:type="pct"/>
            <w:shd w:val="clear" w:color="auto" w:fill="auto"/>
            <w:vAlign w:val="bottom"/>
            <w:hideMark/>
          </w:tcPr>
          <w:p w14:paraId="152AEC7B" w14:textId="77777777" w:rsidR="008E5BA0" w:rsidRPr="0008014A" w:rsidRDefault="008E5BA0" w:rsidP="008E5BA0">
            <w:pPr>
              <w:spacing w:after="0" w:line="240" w:lineRule="auto"/>
              <w:jc w:val="right"/>
              <w:rPr>
                <w:rFonts w:eastAsia="Times New Roman" w:cs="Arial"/>
                <w:b/>
                <w:bCs/>
                <w:sz w:val="21"/>
                <w:szCs w:val="21"/>
                <w:lang w:val="en-GB" w:eastAsia="es-ES"/>
              </w:rPr>
            </w:pPr>
            <w:r w:rsidRPr="0008014A">
              <w:rPr>
                <w:rFonts w:eastAsia="Times New Roman" w:cs="Arial"/>
                <w:b/>
                <w:bCs/>
                <w:sz w:val="21"/>
                <w:szCs w:val="21"/>
                <w:lang w:val="en-GB" w:eastAsia="es-ES"/>
              </w:rPr>
              <w:t xml:space="preserve"> 2,429 </w:t>
            </w:r>
          </w:p>
        </w:tc>
        <w:tc>
          <w:tcPr>
            <w:tcW w:w="780" w:type="pct"/>
            <w:shd w:val="clear" w:color="auto" w:fill="auto"/>
            <w:vAlign w:val="bottom"/>
            <w:hideMark/>
          </w:tcPr>
          <w:p w14:paraId="2ABED46C" w14:textId="77777777" w:rsidR="008E5BA0" w:rsidRPr="0008014A" w:rsidRDefault="008E5BA0" w:rsidP="008E5BA0">
            <w:pPr>
              <w:spacing w:after="0" w:line="240" w:lineRule="auto"/>
              <w:jc w:val="right"/>
              <w:rPr>
                <w:rFonts w:eastAsia="Times New Roman" w:cs="Arial"/>
                <w:b/>
                <w:bCs/>
                <w:sz w:val="21"/>
                <w:szCs w:val="21"/>
                <w:lang w:val="en-GB" w:eastAsia="es-ES"/>
              </w:rPr>
            </w:pPr>
            <w:r w:rsidRPr="0008014A">
              <w:rPr>
                <w:rFonts w:eastAsia="Times New Roman" w:cs="Arial"/>
                <w:b/>
                <w:bCs/>
                <w:sz w:val="21"/>
                <w:szCs w:val="21"/>
                <w:lang w:val="en-GB" w:eastAsia="es-ES"/>
              </w:rPr>
              <w:t xml:space="preserve"> 5,807 </w:t>
            </w:r>
          </w:p>
        </w:tc>
        <w:tc>
          <w:tcPr>
            <w:tcW w:w="397" w:type="pct"/>
            <w:shd w:val="clear" w:color="auto" w:fill="auto"/>
            <w:vAlign w:val="bottom"/>
            <w:hideMark/>
          </w:tcPr>
          <w:p w14:paraId="75E7ED60" w14:textId="77777777" w:rsidR="008E5BA0" w:rsidRPr="0008014A" w:rsidRDefault="008E5BA0" w:rsidP="008E5BA0">
            <w:pPr>
              <w:spacing w:after="0" w:line="240" w:lineRule="auto"/>
              <w:jc w:val="right"/>
              <w:rPr>
                <w:rFonts w:eastAsia="Times New Roman" w:cs="Arial"/>
                <w:b/>
                <w:bCs/>
                <w:sz w:val="21"/>
                <w:szCs w:val="21"/>
                <w:lang w:val="en-GB" w:eastAsia="es-ES"/>
              </w:rPr>
            </w:pPr>
            <w:r w:rsidRPr="0008014A">
              <w:rPr>
                <w:rFonts w:eastAsia="Times New Roman" w:cs="Arial"/>
                <w:b/>
                <w:bCs/>
                <w:sz w:val="21"/>
                <w:szCs w:val="21"/>
                <w:lang w:val="en-GB" w:eastAsia="es-ES"/>
              </w:rPr>
              <w:t xml:space="preserve"> 33,074 </w:t>
            </w:r>
          </w:p>
        </w:tc>
      </w:tr>
    </w:tbl>
    <w:p w14:paraId="2B805F70" w14:textId="77777777" w:rsidR="002E33D4" w:rsidRDefault="002E33D4" w:rsidP="00EB1014"/>
    <w:p w14:paraId="703E3FE7" w14:textId="1D0B31BA" w:rsidR="001A20BD" w:rsidRPr="00547971" w:rsidRDefault="001A20BD" w:rsidP="001A20BD">
      <w:pPr>
        <w:pStyle w:val="Pa7"/>
        <w:spacing w:after="280" w:line="276" w:lineRule="auto"/>
        <w:rPr>
          <w:rFonts w:asciiTheme="minorHAnsi" w:hAnsiTheme="minorHAnsi" w:cstheme="minorBidi"/>
          <w:bCs/>
          <w:sz w:val="22"/>
          <w:szCs w:val="22"/>
          <w:lang w:val="en-US"/>
        </w:rPr>
      </w:pPr>
      <w:r w:rsidRPr="00547971">
        <w:rPr>
          <w:rFonts w:asciiTheme="minorHAnsi" w:hAnsiTheme="minorHAnsi" w:cstheme="minorBidi"/>
          <w:bCs/>
          <w:sz w:val="22"/>
          <w:szCs w:val="22"/>
          <w:lang w:val="en-US"/>
        </w:rPr>
        <w:t>As mentioned earlier</w:t>
      </w:r>
      <w:r w:rsidR="00EE3FC6" w:rsidRPr="00547971">
        <w:rPr>
          <w:rFonts w:asciiTheme="minorHAnsi" w:hAnsiTheme="minorHAnsi" w:cstheme="minorBidi"/>
          <w:bCs/>
          <w:sz w:val="22"/>
          <w:szCs w:val="22"/>
          <w:lang w:val="en-US"/>
        </w:rPr>
        <w:t>,</w:t>
      </w:r>
      <w:r w:rsidRPr="00547971">
        <w:rPr>
          <w:rFonts w:asciiTheme="minorHAnsi" w:hAnsiTheme="minorHAnsi" w:cstheme="minorBidi"/>
          <w:bCs/>
          <w:sz w:val="22"/>
          <w:szCs w:val="22"/>
          <w:lang w:val="en-US"/>
        </w:rPr>
        <w:t xml:space="preserve"> air travel is estimated </w:t>
      </w:r>
      <w:r w:rsidR="00EE3FC6" w:rsidRPr="00547971">
        <w:rPr>
          <w:rFonts w:asciiTheme="minorHAnsi" w:hAnsiTheme="minorHAnsi" w:cstheme="minorBidi"/>
          <w:bCs/>
          <w:sz w:val="22"/>
          <w:szCs w:val="22"/>
          <w:lang w:val="en-US"/>
        </w:rPr>
        <w:t xml:space="preserve">to </w:t>
      </w:r>
      <w:r w:rsidR="008237A2" w:rsidRPr="00547971">
        <w:rPr>
          <w:rFonts w:asciiTheme="minorHAnsi" w:hAnsiTheme="minorHAnsi" w:cstheme="minorBidi"/>
          <w:bCs/>
          <w:sz w:val="22"/>
          <w:szCs w:val="22"/>
          <w:lang w:val="en-US"/>
        </w:rPr>
        <w:t>cause</w:t>
      </w:r>
      <w:r w:rsidRPr="00547971">
        <w:rPr>
          <w:rFonts w:asciiTheme="minorHAnsi" w:hAnsiTheme="minorHAnsi" w:cstheme="minorBidi"/>
          <w:bCs/>
          <w:sz w:val="22"/>
          <w:szCs w:val="22"/>
          <w:lang w:val="en-US"/>
        </w:rPr>
        <w:t xml:space="preserve"> 2.42% of CO2 emissions </w:t>
      </w:r>
      <w:r w:rsidR="008237A2" w:rsidRPr="00547971">
        <w:rPr>
          <w:rFonts w:asciiTheme="minorHAnsi" w:hAnsiTheme="minorHAnsi" w:cstheme="minorBidi"/>
          <w:bCs/>
          <w:sz w:val="22"/>
          <w:szCs w:val="22"/>
          <w:lang w:val="en-US"/>
        </w:rPr>
        <w:t xml:space="preserve">in the world </w:t>
      </w:r>
      <w:r w:rsidRPr="00547971">
        <w:rPr>
          <w:rFonts w:asciiTheme="minorHAnsi" w:hAnsiTheme="minorHAnsi" w:cstheme="minorBidi"/>
          <w:bCs/>
          <w:sz w:val="22"/>
          <w:szCs w:val="22"/>
          <w:lang w:val="en-US"/>
        </w:rPr>
        <w:t xml:space="preserve">(BDL, 2014), and the dependence on fossil fuels is likely to </w:t>
      </w:r>
      <w:r w:rsidR="00547971" w:rsidRPr="00547971">
        <w:rPr>
          <w:rFonts w:asciiTheme="minorHAnsi" w:hAnsiTheme="minorHAnsi" w:cstheme="minorBidi"/>
          <w:bCs/>
          <w:sz w:val="22"/>
          <w:szCs w:val="22"/>
          <w:lang w:val="en-US"/>
        </w:rPr>
        <w:t>continue</w:t>
      </w:r>
      <w:r w:rsidRPr="00547971">
        <w:rPr>
          <w:rFonts w:asciiTheme="minorHAnsi" w:hAnsiTheme="minorHAnsi" w:cstheme="minorBidi"/>
          <w:bCs/>
          <w:sz w:val="22"/>
          <w:szCs w:val="22"/>
          <w:lang w:val="en-US"/>
        </w:rPr>
        <w:t xml:space="preserve"> in the </w:t>
      </w:r>
      <w:r w:rsidR="00EE3FC6" w:rsidRPr="00547971">
        <w:rPr>
          <w:rFonts w:asciiTheme="minorHAnsi" w:hAnsiTheme="minorHAnsi" w:cstheme="minorBidi"/>
          <w:bCs/>
          <w:sz w:val="22"/>
          <w:szCs w:val="22"/>
          <w:lang w:val="en-US"/>
        </w:rPr>
        <w:t>future</w:t>
      </w:r>
      <w:r w:rsidRPr="00547971">
        <w:rPr>
          <w:rFonts w:asciiTheme="minorHAnsi" w:hAnsiTheme="minorHAnsi" w:cstheme="minorBidi"/>
          <w:bCs/>
          <w:sz w:val="22"/>
          <w:szCs w:val="22"/>
          <w:lang w:val="en-US"/>
        </w:rPr>
        <w:t xml:space="preserve">. The environmental impact of aviation </w:t>
      </w:r>
      <w:r w:rsidR="00EE3FC6" w:rsidRPr="00547971">
        <w:rPr>
          <w:rFonts w:asciiTheme="minorHAnsi" w:hAnsiTheme="minorHAnsi" w:cstheme="minorBidi"/>
          <w:bCs/>
          <w:sz w:val="22"/>
          <w:szCs w:val="22"/>
          <w:lang w:val="en-US"/>
        </w:rPr>
        <w:t xml:space="preserve">demands </w:t>
      </w:r>
      <w:r w:rsidRPr="00547971">
        <w:rPr>
          <w:rFonts w:asciiTheme="minorHAnsi" w:hAnsiTheme="minorHAnsi" w:cstheme="minorBidi"/>
          <w:bCs/>
          <w:sz w:val="22"/>
          <w:szCs w:val="22"/>
          <w:lang w:val="en-US"/>
        </w:rPr>
        <w:t xml:space="preserve">innovative models for sustainable </w:t>
      </w:r>
      <w:r w:rsidR="00EE3FC6" w:rsidRPr="00547971">
        <w:rPr>
          <w:rFonts w:asciiTheme="minorHAnsi" w:hAnsiTheme="minorHAnsi" w:cstheme="minorBidi"/>
          <w:bCs/>
          <w:sz w:val="22"/>
          <w:szCs w:val="22"/>
          <w:lang w:val="en-US"/>
        </w:rPr>
        <w:t xml:space="preserve">flying. </w:t>
      </w:r>
    </w:p>
    <w:p w14:paraId="6B11DB37" w14:textId="2713C41E" w:rsidR="005B6A43" w:rsidRDefault="005B6A43" w:rsidP="00F11A81">
      <w:pPr>
        <w:pStyle w:val="Heading2"/>
      </w:pPr>
      <w:bookmarkStart w:id="222" w:name="_Toc518035022"/>
      <w:r>
        <w:t>Fuel Efficiency Improvement Approaches</w:t>
      </w:r>
      <w:bookmarkEnd w:id="222"/>
    </w:p>
    <w:p w14:paraId="3C578565" w14:textId="77777777" w:rsidR="005B6A43" w:rsidRPr="005B6A43" w:rsidRDefault="005B6A43" w:rsidP="00F11A81"/>
    <w:p w14:paraId="498A007B" w14:textId="4B4253E9" w:rsidR="005B6A43" w:rsidRDefault="005B6A43" w:rsidP="00CB64C2">
      <w:pPr>
        <w:pStyle w:val="Pa7"/>
        <w:spacing w:after="280" w:line="276" w:lineRule="auto"/>
        <w:rPr>
          <w:rFonts w:asciiTheme="minorHAnsi" w:hAnsiTheme="minorHAnsi" w:cstheme="minorBidi"/>
          <w:bCs/>
          <w:sz w:val="22"/>
          <w:szCs w:val="22"/>
          <w:lang w:val="en-US"/>
        </w:rPr>
      </w:pPr>
      <w:r w:rsidRPr="00547971">
        <w:rPr>
          <w:rFonts w:asciiTheme="minorHAnsi" w:hAnsiTheme="minorHAnsi" w:cstheme="minorBidi"/>
          <w:bCs/>
          <w:sz w:val="22"/>
          <w:szCs w:val="22"/>
          <w:lang w:val="en-US"/>
        </w:rPr>
        <w:t xml:space="preserve">Among the contemporary approaches </w:t>
      </w:r>
      <w:r w:rsidR="00560268">
        <w:rPr>
          <w:rFonts w:asciiTheme="minorHAnsi" w:hAnsiTheme="minorHAnsi" w:cstheme="minorBidi"/>
          <w:bCs/>
          <w:sz w:val="22"/>
          <w:szCs w:val="22"/>
          <w:lang w:val="en-US"/>
        </w:rPr>
        <w:t>for improving</w:t>
      </w:r>
      <w:r w:rsidRPr="00547971">
        <w:rPr>
          <w:rFonts w:asciiTheme="minorHAnsi" w:hAnsiTheme="minorHAnsi" w:cstheme="minorBidi"/>
          <w:bCs/>
          <w:sz w:val="22"/>
          <w:szCs w:val="22"/>
          <w:lang w:val="en-US"/>
        </w:rPr>
        <w:t xml:space="preserve"> fuel </w:t>
      </w:r>
      <w:r w:rsidR="006832B8">
        <w:rPr>
          <w:rFonts w:asciiTheme="minorHAnsi" w:hAnsiTheme="minorHAnsi" w:cstheme="minorBidi"/>
          <w:bCs/>
          <w:sz w:val="22"/>
          <w:szCs w:val="22"/>
          <w:lang w:val="en-US"/>
        </w:rPr>
        <w:t xml:space="preserve">emissions </w:t>
      </w:r>
      <w:r w:rsidRPr="00547971">
        <w:rPr>
          <w:rFonts w:asciiTheme="minorHAnsi" w:hAnsiTheme="minorHAnsi" w:cstheme="minorBidi"/>
          <w:bCs/>
          <w:sz w:val="22"/>
          <w:szCs w:val="22"/>
          <w:lang w:val="en-US"/>
        </w:rPr>
        <w:t xml:space="preserve">efficiency </w:t>
      </w:r>
      <w:r w:rsidR="00624E45">
        <w:rPr>
          <w:rFonts w:asciiTheme="minorHAnsi" w:hAnsiTheme="minorHAnsi" w:cstheme="minorBidi"/>
          <w:bCs/>
          <w:sz w:val="22"/>
          <w:szCs w:val="22"/>
          <w:lang w:val="en-US"/>
        </w:rPr>
        <w:t xml:space="preserve">(for both new and in-fleet aircraft) </w:t>
      </w:r>
      <w:r w:rsidRPr="00547971">
        <w:rPr>
          <w:rFonts w:asciiTheme="minorHAnsi" w:hAnsiTheme="minorHAnsi" w:cstheme="minorBidi"/>
          <w:bCs/>
          <w:sz w:val="22"/>
          <w:szCs w:val="22"/>
          <w:lang w:val="en-US"/>
        </w:rPr>
        <w:t>are</w:t>
      </w:r>
      <w:r>
        <w:rPr>
          <w:rFonts w:asciiTheme="minorHAnsi" w:hAnsiTheme="minorHAnsi" w:cstheme="minorBidi"/>
          <w:bCs/>
          <w:sz w:val="22"/>
          <w:szCs w:val="22"/>
          <w:lang w:val="en-US"/>
        </w:rPr>
        <w:t>,</w:t>
      </w:r>
      <w:r w:rsidRPr="00547971">
        <w:rPr>
          <w:rFonts w:asciiTheme="minorHAnsi" w:hAnsiTheme="minorHAnsi" w:cstheme="minorBidi"/>
          <w:bCs/>
          <w:sz w:val="22"/>
          <w:szCs w:val="22"/>
          <w:lang w:val="en-US"/>
        </w:rPr>
        <w:t xml:space="preserve"> </w:t>
      </w:r>
      <w:r>
        <w:rPr>
          <w:rFonts w:asciiTheme="minorHAnsi" w:hAnsiTheme="minorHAnsi" w:cstheme="minorBidi"/>
          <w:bCs/>
          <w:sz w:val="22"/>
          <w:szCs w:val="22"/>
          <w:lang w:val="en-US"/>
        </w:rPr>
        <w:t xml:space="preserve">1) </w:t>
      </w:r>
      <w:r w:rsidRPr="00547971">
        <w:rPr>
          <w:rFonts w:asciiTheme="minorHAnsi" w:hAnsiTheme="minorHAnsi" w:cstheme="minorBidi"/>
          <w:bCs/>
          <w:sz w:val="22"/>
          <w:szCs w:val="22"/>
          <w:lang w:val="en-US"/>
        </w:rPr>
        <w:t xml:space="preserve">the adoption of biofuels, </w:t>
      </w:r>
      <w:r>
        <w:rPr>
          <w:rFonts w:asciiTheme="minorHAnsi" w:hAnsiTheme="minorHAnsi" w:cstheme="minorBidi"/>
          <w:bCs/>
          <w:sz w:val="22"/>
          <w:szCs w:val="22"/>
          <w:lang w:val="en-US"/>
        </w:rPr>
        <w:t xml:space="preserve">2) changed </w:t>
      </w:r>
      <w:r w:rsidRPr="00547971">
        <w:rPr>
          <w:rFonts w:asciiTheme="minorHAnsi" w:hAnsiTheme="minorHAnsi" w:cstheme="minorBidi"/>
          <w:bCs/>
          <w:sz w:val="22"/>
          <w:szCs w:val="22"/>
          <w:lang w:val="en-US"/>
        </w:rPr>
        <w:t>operation</w:t>
      </w:r>
      <w:r>
        <w:rPr>
          <w:rFonts w:asciiTheme="minorHAnsi" w:hAnsiTheme="minorHAnsi" w:cstheme="minorBidi"/>
          <w:bCs/>
          <w:sz w:val="22"/>
          <w:szCs w:val="22"/>
          <w:lang w:val="en-US"/>
        </w:rPr>
        <w:t>s for</w:t>
      </w:r>
      <w:r w:rsidRPr="00547971">
        <w:rPr>
          <w:rFonts w:asciiTheme="minorHAnsi" w:hAnsiTheme="minorHAnsi" w:cstheme="minorBidi"/>
          <w:bCs/>
          <w:sz w:val="22"/>
          <w:szCs w:val="22"/>
          <w:lang w:val="en-US"/>
        </w:rPr>
        <w:t xml:space="preserve"> control </w:t>
      </w:r>
      <w:r>
        <w:rPr>
          <w:rFonts w:asciiTheme="minorHAnsi" w:hAnsiTheme="minorHAnsi" w:cstheme="minorBidi"/>
          <w:bCs/>
          <w:sz w:val="22"/>
          <w:szCs w:val="22"/>
          <w:lang w:val="en-US"/>
        </w:rPr>
        <w:t xml:space="preserve">of </w:t>
      </w:r>
      <w:r w:rsidRPr="00547971">
        <w:rPr>
          <w:rFonts w:asciiTheme="minorHAnsi" w:hAnsiTheme="minorHAnsi" w:cstheme="minorBidi"/>
          <w:bCs/>
          <w:sz w:val="22"/>
          <w:szCs w:val="22"/>
          <w:lang w:val="en-US"/>
        </w:rPr>
        <w:t>air</w:t>
      </w:r>
      <w:r>
        <w:rPr>
          <w:rFonts w:asciiTheme="minorHAnsi" w:hAnsiTheme="minorHAnsi" w:cstheme="minorBidi"/>
          <w:bCs/>
          <w:sz w:val="22"/>
          <w:szCs w:val="22"/>
          <w:lang w:val="en-US"/>
        </w:rPr>
        <w:t>craft movement</w:t>
      </w:r>
      <w:r w:rsidRPr="00547971">
        <w:rPr>
          <w:rFonts w:asciiTheme="minorHAnsi" w:hAnsiTheme="minorHAnsi" w:cstheme="minorBidi"/>
          <w:bCs/>
          <w:sz w:val="22"/>
          <w:szCs w:val="22"/>
          <w:lang w:val="en-US"/>
        </w:rPr>
        <w:t xml:space="preserve"> (ascent and descent), </w:t>
      </w:r>
      <w:r>
        <w:rPr>
          <w:rFonts w:asciiTheme="minorHAnsi" w:hAnsiTheme="minorHAnsi" w:cstheme="minorBidi"/>
          <w:bCs/>
          <w:sz w:val="22"/>
          <w:szCs w:val="22"/>
          <w:lang w:val="en-US"/>
        </w:rPr>
        <w:t xml:space="preserve">3) </w:t>
      </w:r>
      <w:r w:rsidRPr="00547971">
        <w:rPr>
          <w:rFonts w:asciiTheme="minorHAnsi" w:hAnsiTheme="minorHAnsi" w:cstheme="minorBidi"/>
          <w:bCs/>
          <w:sz w:val="22"/>
          <w:szCs w:val="22"/>
          <w:lang w:val="en-US"/>
        </w:rPr>
        <w:t xml:space="preserve">airframe improvements, and </w:t>
      </w:r>
      <w:r>
        <w:rPr>
          <w:rFonts w:asciiTheme="minorHAnsi" w:hAnsiTheme="minorHAnsi" w:cstheme="minorBidi"/>
          <w:bCs/>
          <w:sz w:val="22"/>
          <w:szCs w:val="22"/>
          <w:lang w:val="en-US"/>
        </w:rPr>
        <w:t xml:space="preserve">4) </w:t>
      </w:r>
      <w:r w:rsidRPr="00547971">
        <w:rPr>
          <w:rFonts w:asciiTheme="minorHAnsi" w:hAnsiTheme="minorHAnsi" w:cstheme="minorBidi"/>
          <w:bCs/>
          <w:sz w:val="22"/>
          <w:szCs w:val="22"/>
          <w:lang w:val="en-US"/>
        </w:rPr>
        <w:t>engine configuration to reduce negative effects such as CO2 emissions and noise.</w:t>
      </w:r>
      <w:r w:rsidR="00A44128">
        <w:rPr>
          <w:rFonts w:asciiTheme="minorHAnsi" w:hAnsiTheme="minorHAnsi" w:cstheme="minorBidi"/>
          <w:bCs/>
          <w:sz w:val="22"/>
          <w:szCs w:val="22"/>
          <w:lang w:val="en-US"/>
        </w:rPr>
        <w:t xml:space="preserve"> There are many efforts to stimulate these innovations, none more known than the use of market-based measures such as the EU Emissions Trading Scheme and the CORSIA emissions trading scheme already mentioned.  These carbon trading mechanisms seek to encourage greater </w:t>
      </w:r>
      <w:r w:rsidR="006832B8">
        <w:rPr>
          <w:rFonts w:asciiTheme="minorHAnsi" w:hAnsiTheme="minorHAnsi" w:cstheme="minorBidi"/>
          <w:bCs/>
          <w:sz w:val="22"/>
          <w:szCs w:val="22"/>
          <w:lang w:val="en-US"/>
        </w:rPr>
        <w:t xml:space="preserve">emissions </w:t>
      </w:r>
      <w:r w:rsidR="00A44128">
        <w:rPr>
          <w:rFonts w:asciiTheme="minorHAnsi" w:hAnsiTheme="minorHAnsi" w:cstheme="minorBidi"/>
          <w:bCs/>
          <w:sz w:val="22"/>
          <w:szCs w:val="22"/>
          <w:lang w:val="en-US"/>
        </w:rPr>
        <w:t>efficiency via the approaches detailed below.</w:t>
      </w:r>
    </w:p>
    <w:p w14:paraId="368FB2A5" w14:textId="77777777" w:rsidR="005B6A43" w:rsidRDefault="005B6A43" w:rsidP="00F11A81">
      <w:pPr>
        <w:pStyle w:val="Heading3"/>
      </w:pPr>
      <w:bookmarkStart w:id="223" w:name="_Toc518035023"/>
      <w:r>
        <w:t>Biofuels</w:t>
      </w:r>
      <w:bookmarkEnd w:id="223"/>
    </w:p>
    <w:p w14:paraId="353DACB8" w14:textId="77777777" w:rsidR="002B647C" w:rsidRDefault="00BB5A3E" w:rsidP="00CB64C2">
      <w:pPr>
        <w:pStyle w:val="Pa7"/>
        <w:spacing w:after="280" w:line="276" w:lineRule="auto"/>
        <w:rPr>
          <w:rFonts w:asciiTheme="minorHAnsi" w:hAnsiTheme="minorHAnsi" w:cstheme="minorBidi"/>
          <w:bCs/>
          <w:sz w:val="22"/>
          <w:szCs w:val="22"/>
          <w:lang w:val="en-US"/>
        </w:rPr>
      </w:pPr>
      <w:r>
        <w:rPr>
          <w:rFonts w:asciiTheme="minorHAnsi" w:hAnsiTheme="minorHAnsi" w:cstheme="minorBidi"/>
          <w:bCs/>
          <w:sz w:val="22"/>
          <w:szCs w:val="22"/>
          <w:lang w:val="en-US"/>
        </w:rPr>
        <w:t xml:space="preserve">Biofuels, or more generally </w:t>
      </w:r>
      <w:r w:rsidR="002B647C">
        <w:rPr>
          <w:rFonts w:asciiTheme="minorHAnsi" w:hAnsiTheme="minorHAnsi" w:cstheme="minorBidi"/>
          <w:bCs/>
          <w:sz w:val="22"/>
          <w:szCs w:val="22"/>
          <w:lang w:val="en-US"/>
        </w:rPr>
        <w:t>sustainable aviation</w:t>
      </w:r>
      <w:r>
        <w:rPr>
          <w:rFonts w:asciiTheme="minorHAnsi" w:hAnsiTheme="minorHAnsi" w:cstheme="minorBidi"/>
          <w:bCs/>
          <w:sz w:val="22"/>
          <w:szCs w:val="22"/>
          <w:lang w:val="en-US"/>
        </w:rPr>
        <w:t xml:space="preserve"> fuels</w:t>
      </w:r>
      <w:r w:rsidR="002B3B8B">
        <w:rPr>
          <w:rFonts w:asciiTheme="minorHAnsi" w:hAnsiTheme="minorHAnsi" w:cstheme="minorBidi"/>
          <w:bCs/>
          <w:sz w:val="22"/>
          <w:szCs w:val="22"/>
          <w:lang w:val="en-US"/>
        </w:rPr>
        <w:t>,</w:t>
      </w:r>
      <w:r>
        <w:rPr>
          <w:rFonts w:asciiTheme="minorHAnsi" w:hAnsiTheme="minorHAnsi" w:cstheme="minorBidi"/>
          <w:bCs/>
          <w:sz w:val="22"/>
          <w:szCs w:val="22"/>
          <w:lang w:val="en-US"/>
        </w:rPr>
        <w:t xml:space="preserve"> are </w:t>
      </w:r>
      <w:r w:rsidR="002B3B8B">
        <w:rPr>
          <w:rFonts w:asciiTheme="minorHAnsi" w:hAnsiTheme="minorHAnsi" w:cstheme="minorBidi"/>
          <w:bCs/>
          <w:sz w:val="22"/>
          <w:szCs w:val="22"/>
          <w:lang w:val="en-US"/>
        </w:rPr>
        <w:t xml:space="preserve">bio-derived aviation fuels (coming from a wide range of biological sources). Biofuels are seen as the key to decarbonizing the aviation sector which has very specific fuel requirements due to the high energy density needs and </w:t>
      </w:r>
      <w:r w:rsidR="002B647C">
        <w:rPr>
          <w:rFonts w:asciiTheme="minorHAnsi" w:hAnsiTheme="minorHAnsi" w:cstheme="minorBidi"/>
          <w:bCs/>
          <w:sz w:val="22"/>
          <w:szCs w:val="22"/>
          <w:lang w:val="en-US"/>
        </w:rPr>
        <w:t xml:space="preserve">the </w:t>
      </w:r>
      <w:r w:rsidR="002B3B8B">
        <w:rPr>
          <w:rFonts w:asciiTheme="minorHAnsi" w:hAnsiTheme="minorHAnsi" w:cstheme="minorBidi"/>
          <w:bCs/>
          <w:sz w:val="22"/>
          <w:szCs w:val="22"/>
          <w:lang w:val="en-US"/>
        </w:rPr>
        <w:t xml:space="preserve">variety of environments </w:t>
      </w:r>
      <w:r w:rsidR="002B647C">
        <w:rPr>
          <w:rFonts w:asciiTheme="minorHAnsi" w:hAnsiTheme="minorHAnsi" w:cstheme="minorBidi"/>
          <w:bCs/>
          <w:sz w:val="22"/>
          <w:szCs w:val="22"/>
          <w:lang w:val="en-US"/>
        </w:rPr>
        <w:t>experienced by</w:t>
      </w:r>
      <w:r w:rsidR="002B3B8B">
        <w:rPr>
          <w:rFonts w:asciiTheme="minorHAnsi" w:hAnsiTheme="minorHAnsi" w:cstheme="minorBidi"/>
          <w:bCs/>
          <w:sz w:val="22"/>
          <w:szCs w:val="22"/>
          <w:lang w:val="en-US"/>
        </w:rPr>
        <w:t xml:space="preserve"> flights. </w:t>
      </w:r>
      <w:r w:rsidR="002B3B8B" w:rsidRPr="00CB64C2">
        <w:rPr>
          <w:rFonts w:asciiTheme="minorHAnsi" w:hAnsiTheme="minorHAnsi" w:cstheme="minorBidi"/>
          <w:bCs/>
          <w:sz w:val="22"/>
          <w:szCs w:val="22"/>
          <w:lang w:val="en-US"/>
        </w:rPr>
        <w:t xml:space="preserve">While the road transport sector has other non-liquid fuel options available such as </w:t>
      </w:r>
      <w:r w:rsidR="002B3B8B" w:rsidRPr="00300282">
        <w:rPr>
          <w:rFonts w:asciiTheme="minorHAnsi" w:hAnsiTheme="minorHAnsi" w:cstheme="minorBidi"/>
          <w:bCs/>
          <w:sz w:val="22"/>
          <w:szCs w:val="22"/>
          <w:lang w:val="en-US"/>
        </w:rPr>
        <w:t>electricity, aviation has no alternative at this stage (IATA. 2015)</w:t>
      </w:r>
      <w:r w:rsidR="002B3B8B">
        <w:rPr>
          <w:rFonts w:asciiTheme="minorHAnsi" w:hAnsiTheme="minorHAnsi" w:cstheme="minorBidi"/>
          <w:bCs/>
          <w:sz w:val="22"/>
          <w:szCs w:val="22"/>
          <w:lang w:val="en-US"/>
        </w:rPr>
        <w:t>.</w:t>
      </w:r>
      <w:r w:rsidR="002B3B8B" w:rsidRPr="00300282">
        <w:rPr>
          <w:rFonts w:asciiTheme="minorHAnsi" w:hAnsiTheme="minorHAnsi" w:cstheme="minorBidi"/>
          <w:bCs/>
          <w:sz w:val="22"/>
          <w:szCs w:val="22"/>
          <w:lang w:val="en-US"/>
        </w:rPr>
        <w:t xml:space="preserve"> </w:t>
      </w:r>
      <w:r w:rsidR="002B647C" w:rsidRPr="00300282">
        <w:rPr>
          <w:rFonts w:asciiTheme="minorHAnsi" w:hAnsiTheme="minorHAnsi" w:cstheme="minorBidi"/>
          <w:bCs/>
          <w:sz w:val="22"/>
          <w:szCs w:val="22"/>
          <w:lang w:val="en-US"/>
        </w:rPr>
        <w:t xml:space="preserve">Examples of alternative biofuels currently under investigation are used cooking oil, Jatropha plant oil, </w:t>
      </w:r>
      <w:r w:rsidR="002B647C" w:rsidRPr="00310DA1">
        <w:rPr>
          <w:rFonts w:asciiTheme="minorHAnsi" w:hAnsiTheme="minorHAnsi" w:cstheme="minorBidi"/>
          <w:bCs/>
          <w:sz w:val="22"/>
          <w:szCs w:val="22"/>
          <w:lang w:val="en-US"/>
        </w:rPr>
        <w:t>Camelina plant oil, sugarcane, and Algae fuel processed through bioreactors (IATA, 2016). Additionally, wastes such as waste oils, forestry residue and municipal solid wastes are being studied as potential feedstocks owing to their superior ability to reduce lifecycle emissions (</w:t>
      </w:r>
      <w:r w:rsidR="002B647C">
        <w:rPr>
          <w:rFonts w:asciiTheme="minorHAnsi" w:hAnsiTheme="minorHAnsi" w:cstheme="minorBidi"/>
          <w:bCs/>
          <w:sz w:val="22"/>
          <w:szCs w:val="22"/>
          <w:lang w:val="en-US"/>
        </w:rPr>
        <w:t>and their lack of</w:t>
      </w:r>
      <w:r w:rsidR="002B647C" w:rsidRPr="00310DA1">
        <w:rPr>
          <w:rFonts w:asciiTheme="minorHAnsi" w:hAnsiTheme="minorHAnsi" w:cstheme="minorBidi"/>
          <w:bCs/>
          <w:sz w:val="22"/>
          <w:szCs w:val="22"/>
          <w:lang w:val="en-US"/>
        </w:rPr>
        <w:t xml:space="preserve"> competition with food </w:t>
      </w:r>
      <w:r w:rsidR="002B647C">
        <w:rPr>
          <w:rFonts w:asciiTheme="minorHAnsi" w:hAnsiTheme="minorHAnsi" w:cstheme="minorBidi"/>
          <w:bCs/>
          <w:sz w:val="22"/>
          <w:szCs w:val="22"/>
          <w:lang w:val="en-US"/>
        </w:rPr>
        <w:t>sources</w:t>
      </w:r>
      <w:r w:rsidR="002B647C" w:rsidRPr="00310DA1">
        <w:rPr>
          <w:rFonts w:asciiTheme="minorHAnsi" w:hAnsiTheme="minorHAnsi" w:cstheme="minorBidi"/>
          <w:bCs/>
          <w:sz w:val="22"/>
          <w:szCs w:val="22"/>
          <w:lang w:val="en-US"/>
        </w:rPr>
        <w:t>) (Yilmaz &amp; Atmanli, 2017).</w:t>
      </w:r>
      <w:r w:rsidR="002B647C">
        <w:rPr>
          <w:rFonts w:asciiTheme="minorHAnsi" w:hAnsiTheme="minorHAnsi" w:cstheme="minorBidi"/>
          <w:bCs/>
          <w:sz w:val="22"/>
          <w:szCs w:val="22"/>
          <w:lang w:val="en-US"/>
        </w:rPr>
        <w:t xml:space="preserve"> </w:t>
      </w:r>
    </w:p>
    <w:p w14:paraId="4A6AB0D5" w14:textId="58E2FA7E" w:rsidR="00BB5A3E" w:rsidRDefault="002B3B8B">
      <w:pPr>
        <w:spacing w:line="276" w:lineRule="auto"/>
        <w:rPr>
          <w:bCs/>
        </w:rPr>
      </w:pPr>
      <w:r>
        <w:rPr>
          <w:bCs/>
        </w:rPr>
        <w:t>O</w:t>
      </w:r>
      <w:r w:rsidR="00547971" w:rsidRPr="00CB64C2">
        <w:rPr>
          <w:bCs/>
        </w:rPr>
        <w:t xml:space="preserve">ne of the recommendations from the International Air Transport Association is to encourage jet fuel incentives equivalent with road biofuels. </w:t>
      </w:r>
      <w:r w:rsidR="00CB64C2" w:rsidRPr="00300282">
        <w:rPr>
          <w:bCs/>
        </w:rPr>
        <w:t>The panorama</w:t>
      </w:r>
      <w:r w:rsidR="00DD1366" w:rsidRPr="00300282">
        <w:rPr>
          <w:bCs/>
        </w:rPr>
        <w:t xml:space="preserve"> in some contexts is positive. </w:t>
      </w:r>
      <w:r w:rsidR="00BB5A3E">
        <w:rPr>
          <w:bCs/>
        </w:rPr>
        <w:t>Numerous worldwide activities are ongoing in attempts to expand alternative jet fuel use. Already 2,000 commercial flights in 2015 were flown on alternative fuels</w:t>
      </w:r>
      <w:r w:rsidR="003053AA">
        <w:rPr>
          <w:bCs/>
        </w:rPr>
        <w:t xml:space="preserve">, and several major airlines, including United, Lufthansa and Cathay Pacific have multi-year agreements to use sustainable aviation fuel. Additionally, numerous multi-stakeholder groups </w:t>
      </w:r>
      <w:r w:rsidR="008B1A4E">
        <w:rPr>
          <w:bCs/>
        </w:rPr>
        <w:t xml:space="preserve">as well as national roadmaps </w:t>
      </w:r>
      <w:r w:rsidR="003053AA">
        <w:rPr>
          <w:bCs/>
        </w:rPr>
        <w:t xml:space="preserve">have been </w:t>
      </w:r>
      <w:r w:rsidR="008B1A4E">
        <w:rPr>
          <w:bCs/>
        </w:rPr>
        <w:t>developed</w:t>
      </w:r>
      <w:r w:rsidR="003053AA">
        <w:rPr>
          <w:bCs/>
        </w:rPr>
        <w:t xml:space="preserve"> in the US, EU, Japan, UAE, Canada and Brazil to encourage sustainable aviation fuel use (US Department of Energy, 2017).</w:t>
      </w:r>
    </w:p>
    <w:p w14:paraId="35CB16B7" w14:textId="68130797" w:rsidR="00DD1F7B" w:rsidRPr="00E60322" w:rsidRDefault="00C407E5" w:rsidP="008F4950">
      <w:pPr>
        <w:spacing w:line="276" w:lineRule="auto"/>
        <w:rPr>
          <w:bCs/>
          <w:u w:val="single"/>
        </w:rPr>
      </w:pPr>
      <w:r w:rsidRPr="00E87177">
        <w:rPr>
          <w:rFonts w:eastAsia="Times New Roman"/>
        </w:rPr>
        <w:t xml:space="preserve">The introduction of biofuels could mitigate </w:t>
      </w:r>
      <w:r w:rsidR="00300282" w:rsidRPr="00E87177">
        <w:rPr>
          <w:rFonts w:eastAsia="Times New Roman"/>
        </w:rPr>
        <w:t xml:space="preserve">part </w:t>
      </w:r>
      <w:r w:rsidRPr="00E87177">
        <w:rPr>
          <w:rFonts w:eastAsia="Times New Roman"/>
        </w:rPr>
        <w:t>of carbon emissions</w:t>
      </w:r>
      <w:r w:rsidR="00300282" w:rsidRPr="00E87177">
        <w:rPr>
          <w:rFonts w:eastAsia="Times New Roman"/>
        </w:rPr>
        <w:t xml:space="preserve"> </w:t>
      </w:r>
      <w:r w:rsidR="007B5503">
        <w:rPr>
          <w:rFonts w:eastAsia="Times New Roman"/>
        </w:rPr>
        <w:t>from</w:t>
      </w:r>
      <w:r w:rsidR="007B5503" w:rsidRPr="00E87177">
        <w:rPr>
          <w:rFonts w:eastAsia="Times New Roman"/>
        </w:rPr>
        <w:t xml:space="preserve"> </w:t>
      </w:r>
      <w:r w:rsidR="00300282" w:rsidRPr="00E87177">
        <w:rPr>
          <w:rFonts w:eastAsia="Times New Roman"/>
        </w:rPr>
        <w:t xml:space="preserve">aviation. </w:t>
      </w:r>
      <w:r w:rsidRPr="00E87177">
        <w:rPr>
          <w:rFonts w:eastAsia="Times New Roman"/>
        </w:rPr>
        <w:t>However, t</w:t>
      </w:r>
      <w:r w:rsidR="008F4950">
        <w:rPr>
          <w:rFonts w:eastAsia="Times New Roman"/>
        </w:rPr>
        <w:t>he costs</w:t>
      </w:r>
      <w:r w:rsidRPr="00E87177">
        <w:rPr>
          <w:rFonts w:eastAsia="Times New Roman"/>
        </w:rPr>
        <w:t xml:space="preserve"> and emissions </w:t>
      </w:r>
      <w:r w:rsidR="00934A2C">
        <w:rPr>
          <w:rFonts w:eastAsia="Times New Roman"/>
        </w:rPr>
        <w:t>impacts</w:t>
      </w:r>
      <w:r w:rsidRPr="00382B2C">
        <w:rPr>
          <w:rFonts w:eastAsia="Times New Roman"/>
        </w:rPr>
        <w:t xml:space="preserve"> are </w:t>
      </w:r>
      <w:r w:rsidR="00934A2C">
        <w:rPr>
          <w:rFonts w:eastAsia="Times New Roman"/>
        </w:rPr>
        <w:t>highly dependent on feedstock and processing and the availability of infrastructure (US Department of Energy, 2017</w:t>
      </w:r>
      <w:r w:rsidR="00AA032D">
        <w:rPr>
          <w:rFonts w:eastAsia="Times New Roman"/>
        </w:rPr>
        <w:t>; Hileman &amp; Stratton, 2014</w:t>
      </w:r>
      <w:r w:rsidR="00934A2C">
        <w:rPr>
          <w:rFonts w:eastAsia="Times New Roman"/>
        </w:rPr>
        <w:t>)</w:t>
      </w:r>
      <w:r w:rsidR="0004759E">
        <w:rPr>
          <w:rFonts w:eastAsia="Times New Roman"/>
        </w:rPr>
        <w:t>.</w:t>
      </w:r>
      <w:r w:rsidRPr="00382B2C">
        <w:rPr>
          <w:rFonts w:eastAsia="Times New Roman"/>
        </w:rPr>
        <w:t xml:space="preserve"> </w:t>
      </w:r>
      <w:r w:rsidR="00167E0C" w:rsidRPr="00382B2C">
        <w:rPr>
          <w:bCs/>
        </w:rPr>
        <w:t>A</w:t>
      </w:r>
      <w:r w:rsidR="00DD1F7B" w:rsidRPr="00382B2C">
        <w:rPr>
          <w:bCs/>
        </w:rPr>
        <w:t>lternative fuel</w:t>
      </w:r>
      <w:r w:rsidR="00167E0C" w:rsidRPr="00382B2C">
        <w:rPr>
          <w:bCs/>
        </w:rPr>
        <w:t>s</w:t>
      </w:r>
      <w:r w:rsidR="00DD1F7B" w:rsidRPr="00382B2C">
        <w:rPr>
          <w:bCs/>
        </w:rPr>
        <w:t xml:space="preserve"> for </w:t>
      </w:r>
      <w:r w:rsidR="003038C0">
        <w:rPr>
          <w:bCs/>
        </w:rPr>
        <w:t>aircraft</w:t>
      </w:r>
      <w:r w:rsidR="00DD1F7B" w:rsidRPr="00382B2C">
        <w:rPr>
          <w:bCs/>
        </w:rPr>
        <w:t xml:space="preserve"> need to be compatible with aviation kerosene and </w:t>
      </w:r>
      <w:r w:rsidR="00AE5BD5" w:rsidRPr="00382B2C">
        <w:rPr>
          <w:bCs/>
        </w:rPr>
        <w:t xml:space="preserve">to </w:t>
      </w:r>
      <w:r w:rsidR="00DD1F7B" w:rsidRPr="00382B2C">
        <w:rPr>
          <w:bCs/>
        </w:rPr>
        <w:t>meet a comprehensive performance and safety specification</w:t>
      </w:r>
      <w:r w:rsidR="00815BE1">
        <w:rPr>
          <w:bCs/>
        </w:rPr>
        <w:t>. Some alternative fuels already meet this requirement</w:t>
      </w:r>
      <w:r w:rsidR="00DD1366" w:rsidRPr="00382B2C">
        <w:rPr>
          <w:bCs/>
        </w:rPr>
        <w:t>.</w:t>
      </w:r>
      <w:r w:rsidR="00602082" w:rsidRPr="00382B2C">
        <w:rPr>
          <w:bCs/>
        </w:rPr>
        <w:t xml:space="preserve"> </w:t>
      </w:r>
      <w:r w:rsidR="00382B2C" w:rsidRPr="00382B2C">
        <w:rPr>
          <w:bCs/>
        </w:rPr>
        <w:t>According to Chapman (2007) i</w:t>
      </w:r>
      <w:r w:rsidR="00602082" w:rsidRPr="00382B2C">
        <w:rPr>
          <w:bCs/>
        </w:rPr>
        <w:t xml:space="preserve">mproving airframe and engine design to </w:t>
      </w:r>
      <w:r w:rsidR="00167E0C" w:rsidRPr="00382B2C">
        <w:rPr>
          <w:bCs/>
        </w:rPr>
        <w:t>intensify</w:t>
      </w:r>
      <w:r w:rsidR="00602082" w:rsidRPr="00382B2C">
        <w:rPr>
          <w:bCs/>
        </w:rPr>
        <w:t xml:space="preserve"> fuel efficiency </w:t>
      </w:r>
      <w:r w:rsidR="00DD1366" w:rsidRPr="00382B2C">
        <w:rPr>
          <w:bCs/>
        </w:rPr>
        <w:t>is</w:t>
      </w:r>
      <w:r w:rsidR="008F4950">
        <w:rPr>
          <w:bCs/>
        </w:rPr>
        <w:t xml:space="preserve"> a priority.</w:t>
      </w:r>
    </w:p>
    <w:p w14:paraId="2976E2B3" w14:textId="77777777" w:rsidR="005B6A43" w:rsidRDefault="005B6A43" w:rsidP="00F11A81">
      <w:pPr>
        <w:pStyle w:val="Heading3"/>
      </w:pPr>
      <w:bookmarkStart w:id="224" w:name="_Toc518035024"/>
      <w:bookmarkStart w:id="225" w:name="_Toc518035025"/>
      <w:bookmarkStart w:id="226" w:name="_Toc518035026"/>
      <w:bookmarkEnd w:id="224"/>
      <w:bookmarkEnd w:id="225"/>
      <w:r>
        <w:t>Aircraft operations</w:t>
      </w:r>
      <w:bookmarkEnd w:id="226"/>
    </w:p>
    <w:p w14:paraId="537A58EE" w14:textId="496249B0" w:rsidR="00DD1F7B" w:rsidRPr="00C106BB" w:rsidRDefault="00DD1F7B" w:rsidP="00C106BB">
      <w:pPr>
        <w:spacing w:line="276" w:lineRule="auto"/>
        <w:rPr>
          <w:bCs/>
        </w:rPr>
      </w:pPr>
      <w:r w:rsidRPr="00C106BB">
        <w:rPr>
          <w:bCs/>
        </w:rPr>
        <w:t xml:space="preserve">The operational system for aviation is </w:t>
      </w:r>
      <w:r w:rsidR="007B77A5" w:rsidRPr="00C106BB">
        <w:rPr>
          <w:bCs/>
        </w:rPr>
        <w:t>mainly</w:t>
      </w:r>
      <w:r w:rsidRPr="00C106BB">
        <w:rPr>
          <w:bCs/>
        </w:rPr>
        <w:t xml:space="preserve"> </w:t>
      </w:r>
      <w:r w:rsidR="007B77A5" w:rsidRPr="00C106BB">
        <w:rPr>
          <w:bCs/>
        </w:rPr>
        <w:t>managed</w:t>
      </w:r>
      <w:r w:rsidRPr="00C106BB">
        <w:rPr>
          <w:bCs/>
        </w:rPr>
        <w:t xml:space="preserve"> by air traffic management </w:t>
      </w:r>
      <w:r w:rsidR="00382B2C" w:rsidRPr="00C106BB">
        <w:rPr>
          <w:bCs/>
        </w:rPr>
        <w:t>restrictions</w:t>
      </w:r>
      <w:r w:rsidRPr="00C106BB">
        <w:rPr>
          <w:bCs/>
        </w:rPr>
        <w:t xml:space="preserve">. </w:t>
      </w:r>
      <w:r w:rsidR="00382B2C" w:rsidRPr="00C106BB">
        <w:rPr>
          <w:bCs/>
        </w:rPr>
        <w:t xml:space="preserve">According to </w:t>
      </w:r>
      <w:r w:rsidR="007B77A5" w:rsidRPr="00C106BB">
        <w:rPr>
          <w:bCs/>
        </w:rPr>
        <w:t>the Intergovernmental Panel on Climate Change (2007)</w:t>
      </w:r>
      <w:r w:rsidR="00EB6497">
        <w:rPr>
          <w:bCs/>
        </w:rPr>
        <w:t>,</w:t>
      </w:r>
      <w:r w:rsidR="00382B2C" w:rsidRPr="00C106BB">
        <w:rPr>
          <w:bCs/>
        </w:rPr>
        <w:t xml:space="preserve"> </w:t>
      </w:r>
      <w:r w:rsidR="00EB6497">
        <w:rPr>
          <w:bCs/>
        </w:rPr>
        <w:t>i</w:t>
      </w:r>
      <w:r w:rsidRPr="00C106BB">
        <w:rPr>
          <w:bCs/>
        </w:rPr>
        <w:t xml:space="preserve">f </w:t>
      </w:r>
      <w:r w:rsidR="003038C0">
        <w:rPr>
          <w:bCs/>
        </w:rPr>
        <w:t>aircraft</w:t>
      </w:r>
      <w:r w:rsidRPr="00C106BB">
        <w:rPr>
          <w:bCs/>
        </w:rPr>
        <w:t xml:space="preserve"> were to operate for minimum fuel use, the following </w:t>
      </w:r>
      <w:r w:rsidR="00AE5BD5" w:rsidRPr="00C106BB">
        <w:rPr>
          <w:bCs/>
        </w:rPr>
        <w:t>limitations</w:t>
      </w:r>
      <w:r w:rsidRPr="00C106BB">
        <w:rPr>
          <w:bCs/>
        </w:rPr>
        <w:t xml:space="preserve"> would be modified: taxi-time would be </w:t>
      </w:r>
      <w:r w:rsidR="007B77A5" w:rsidRPr="00C106BB">
        <w:rPr>
          <w:bCs/>
        </w:rPr>
        <w:t>reduced</w:t>
      </w:r>
      <w:r w:rsidRPr="00C106BB">
        <w:rPr>
          <w:bCs/>
        </w:rPr>
        <w:t>; aircraft would fly at t</w:t>
      </w:r>
      <w:r w:rsidR="007B77A5" w:rsidRPr="00C106BB">
        <w:rPr>
          <w:bCs/>
        </w:rPr>
        <w:t>heir optimum cruising altitude for load and mission distances, and</w:t>
      </w:r>
      <w:r w:rsidRPr="00C106BB">
        <w:rPr>
          <w:bCs/>
        </w:rPr>
        <w:t xml:space="preserve"> </w:t>
      </w:r>
      <w:r w:rsidR="003038C0">
        <w:rPr>
          <w:bCs/>
        </w:rPr>
        <w:t>aircraft</w:t>
      </w:r>
      <w:r w:rsidRPr="00C106BB">
        <w:rPr>
          <w:bCs/>
        </w:rPr>
        <w:t xml:space="preserve"> would fly minimum distance between departure and destination</w:t>
      </w:r>
      <w:r w:rsidR="007B77A5" w:rsidRPr="00C106BB">
        <w:rPr>
          <w:bCs/>
        </w:rPr>
        <w:t>.</w:t>
      </w:r>
      <w:r w:rsidR="003B1506">
        <w:rPr>
          <w:bCs/>
        </w:rPr>
        <w:t xml:space="preserve"> In reality, there are many other restrictions and concerns that make aircraft deviate from the optimal trip profile.</w:t>
      </w:r>
    </w:p>
    <w:p w14:paraId="4BFA6A66" w14:textId="6351B8D7" w:rsidR="00DD1F7B" w:rsidRPr="00382B2C" w:rsidRDefault="007B77A5" w:rsidP="00382B2C">
      <w:pPr>
        <w:pStyle w:val="Pa9"/>
        <w:spacing w:before="140" w:after="140" w:line="276" w:lineRule="auto"/>
        <w:rPr>
          <w:rFonts w:asciiTheme="minorHAnsi" w:hAnsiTheme="minorHAnsi" w:cstheme="minorBidi"/>
          <w:bCs/>
          <w:sz w:val="22"/>
          <w:szCs w:val="22"/>
          <w:u w:val="single"/>
          <w:lang w:val="en-US"/>
        </w:rPr>
      </w:pPr>
      <w:r w:rsidRPr="00C106BB">
        <w:rPr>
          <w:rFonts w:asciiTheme="minorHAnsi" w:hAnsiTheme="minorHAnsi" w:cstheme="minorBidi"/>
          <w:bCs/>
          <w:sz w:val="22"/>
          <w:szCs w:val="22"/>
          <w:lang w:val="en-US"/>
        </w:rPr>
        <w:t>We have seen that the highest quantity of fuel during a flight is utilized during the ascent</w:t>
      </w:r>
      <w:r w:rsidR="00C106BB">
        <w:rPr>
          <w:rFonts w:asciiTheme="minorHAnsi" w:hAnsiTheme="minorHAnsi" w:cstheme="minorBidi"/>
          <w:bCs/>
          <w:sz w:val="22"/>
          <w:szCs w:val="22"/>
          <w:lang w:val="en-US"/>
        </w:rPr>
        <w:t xml:space="preserve"> and descent of airplanes</w:t>
      </w:r>
      <w:r w:rsidRPr="00C106BB">
        <w:rPr>
          <w:rFonts w:asciiTheme="minorHAnsi" w:hAnsiTheme="minorHAnsi" w:cstheme="minorBidi"/>
          <w:bCs/>
          <w:sz w:val="22"/>
          <w:szCs w:val="22"/>
          <w:lang w:val="en-US"/>
        </w:rPr>
        <w:t xml:space="preserve">. </w:t>
      </w:r>
      <w:r w:rsidRPr="00CB71B1">
        <w:rPr>
          <w:rFonts w:asciiTheme="minorHAnsi" w:hAnsiTheme="minorHAnsi" w:cstheme="minorBidi"/>
          <w:bCs/>
          <w:sz w:val="22"/>
          <w:szCs w:val="22"/>
          <w:lang w:val="en-US"/>
        </w:rPr>
        <w:t xml:space="preserve">One adoption for operational systems is the </w:t>
      </w:r>
      <w:r w:rsidR="00EB6497">
        <w:rPr>
          <w:rFonts w:asciiTheme="minorHAnsi" w:hAnsiTheme="minorHAnsi" w:cstheme="minorBidi"/>
          <w:bCs/>
          <w:sz w:val="22"/>
          <w:szCs w:val="22"/>
          <w:lang w:val="en-US"/>
        </w:rPr>
        <w:t>Continuous Descent Approach (</w:t>
      </w:r>
      <w:r w:rsidR="00FC4E15" w:rsidRPr="00CB71B1">
        <w:rPr>
          <w:rFonts w:asciiTheme="minorHAnsi" w:hAnsiTheme="minorHAnsi" w:cstheme="minorBidi"/>
          <w:bCs/>
          <w:sz w:val="22"/>
          <w:szCs w:val="22"/>
          <w:lang w:val="en-US"/>
        </w:rPr>
        <w:t>Optimized</w:t>
      </w:r>
      <w:r w:rsidR="00DD1F7B" w:rsidRPr="00CB71B1">
        <w:rPr>
          <w:rFonts w:asciiTheme="minorHAnsi" w:hAnsiTheme="minorHAnsi" w:cstheme="minorBidi"/>
          <w:bCs/>
          <w:sz w:val="22"/>
          <w:szCs w:val="22"/>
          <w:lang w:val="en-US"/>
        </w:rPr>
        <w:t xml:space="preserve"> Profile Descent</w:t>
      </w:r>
      <w:r w:rsidR="00EB6497">
        <w:rPr>
          <w:rFonts w:asciiTheme="minorHAnsi" w:hAnsiTheme="minorHAnsi" w:cstheme="minorBidi"/>
          <w:bCs/>
          <w:sz w:val="22"/>
          <w:szCs w:val="22"/>
          <w:lang w:val="en-US"/>
        </w:rPr>
        <w:t>)</w:t>
      </w:r>
      <w:r w:rsidR="00DB5184" w:rsidRPr="00CB71B1">
        <w:rPr>
          <w:rFonts w:asciiTheme="minorHAnsi" w:hAnsiTheme="minorHAnsi" w:cstheme="minorBidi"/>
          <w:bCs/>
          <w:sz w:val="22"/>
          <w:szCs w:val="22"/>
          <w:lang w:val="en-US"/>
        </w:rPr>
        <w:t xml:space="preserve">. It </w:t>
      </w:r>
      <w:r w:rsidR="00CB71B1" w:rsidRPr="00CB71B1">
        <w:rPr>
          <w:rFonts w:asciiTheme="minorHAnsi" w:hAnsiTheme="minorHAnsi" w:cstheme="minorBidi"/>
          <w:bCs/>
          <w:sz w:val="22"/>
          <w:szCs w:val="22"/>
          <w:lang w:val="en-US"/>
        </w:rPr>
        <w:t>i</w:t>
      </w:r>
      <w:r w:rsidR="00C106BB" w:rsidRPr="00CB71B1">
        <w:rPr>
          <w:rFonts w:asciiTheme="minorHAnsi" w:hAnsiTheme="minorHAnsi" w:cstheme="minorBidi"/>
          <w:bCs/>
          <w:sz w:val="22"/>
          <w:szCs w:val="22"/>
          <w:lang w:val="en-US"/>
        </w:rPr>
        <w:t xml:space="preserve">s </w:t>
      </w:r>
      <w:r w:rsidR="00DD1F7B" w:rsidRPr="00CB71B1">
        <w:rPr>
          <w:rFonts w:asciiTheme="minorHAnsi" w:hAnsiTheme="minorHAnsi" w:cstheme="minorBidi"/>
          <w:bCs/>
          <w:sz w:val="22"/>
          <w:szCs w:val="22"/>
          <w:lang w:val="en-US"/>
        </w:rPr>
        <w:t xml:space="preserve">a method </w:t>
      </w:r>
      <w:r w:rsidR="00DB5184" w:rsidRPr="00CB71B1">
        <w:rPr>
          <w:rFonts w:asciiTheme="minorHAnsi" w:hAnsiTheme="minorHAnsi" w:cstheme="minorBidi"/>
          <w:bCs/>
          <w:sz w:val="22"/>
          <w:szCs w:val="22"/>
          <w:lang w:val="en-US"/>
        </w:rPr>
        <w:t xml:space="preserve">of “late descent” </w:t>
      </w:r>
      <w:r w:rsidR="00C106BB" w:rsidRPr="00CB71B1">
        <w:rPr>
          <w:rFonts w:asciiTheme="minorHAnsi" w:hAnsiTheme="minorHAnsi" w:cstheme="minorBidi"/>
          <w:bCs/>
          <w:sz w:val="22"/>
          <w:szCs w:val="22"/>
          <w:lang w:val="en-US"/>
        </w:rPr>
        <w:t xml:space="preserve">developed in Germany </w:t>
      </w:r>
      <w:r w:rsidRPr="00CB71B1">
        <w:rPr>
          <w:rFonts w:asciiTheme="minorHAnsi" w:hAnsiTheme="minorHAnsi" w:cstheme="minorBidi"/>
          <w:bCs/>
          <w:sz w:val="22"/>
          <w:szCs w:val="22"/>
          <w:lang w:val="en-US"/>
        </w:rPr>
        <w:t xml:space="preserve">that </w:t>
      </w:r>
      <w:r w:rsidR="00C106BB" w:rsidRPr="00CB71B1">
        <w:rPr>
          <w:rFonts w:asciiTheme="minorHAnsi" w:hAnsiTheme="minorHAnsi" w:cstheme="minorBidi"/>
          <w:bCs/>
          <w:sz w:val="22"/>
          <w:szCs w:val="22"/>
          <w:lang w:val="en-US"/>
        </w:rPr>
        <w:t xml:space="preserve">contributes </w:t>
      </w:r>
      <w:r w:rsidR="00382B2C" w:rsidRPr="00CB71B1">
        <w:rPr>
          <w:rFonts w:asciiTheme="minorHAnsi" w:hAnsiTheme="minorHAnsi" w:cstheme="minorBidi"/>
          <w:bCs/>
          <w:sz w:val="22"/>
          <w:szCs w:val="22"/>
          <w:lang w:val="en-US"/>
        </w:rPr>
        <w:t>to</w:t>
      </w:r>
      <w:r w:rsidR="00DD1F7B" w:rsidRPr="00CB71B1">
        <w:rPr>
          <w:rFonts w:asciiTheme="minorHAnsi" w:hAnsiTheme="minorHAnsi" w:cstheme="minorBidi"/>
          <w:bCs/>
          <w:sz w:val="22"/>
          <w:szCs w:val="22"/>
          <w:lang w:val="en-US"/>
        </w:rPr>
        <w:t xml:space="preserve"> save kerosene and CO2 emissions</w:t>
      </w:r>
      <w:r w:rsidRPr="00CB71B1">
        <w:rPr>
          <w:rFonts w:asciiTheme="minorHAnsi" w:hAnsiTheme="minorHAnsi" w:cstheme="minorBidi"/>
          <w:bCs/>
          <w:sz w:val="22"/>
          <w:szCs w:val="22"/>
          <w:lang w:val="en-US"/>
        </w:rPr>
        <w:t>.</w:t>
      </w:r>
      <w:r w:rsidR="00DB5184" w:rsidRPr="00CB71B1">
        <w:rPr>
          <w:rFonts w:asciiTheme="minorHAnsi" w:hAnsiTheme="minorHAnsi" w:cstheme="minorBidi"/>
          <w:bCs/>
          <w:sz w:val="22"/>
          <w:szCs w:val="22"/>
          <w:lang w:val="en-US"/>
        </w:rPr>
        <w:t xml:space="preserve"> The method starts with calculations from the </w:t>
      </w:r>
      <w:r w:rsidR="00DD1F7B" w:rsidRPr="00CB71B1">
        <w:rPr>
          <w:rFonts w:asciiTheme="minorHAnsi" w:hAnsiTheme="minorHAnsi" w:cstheme="minorBidi"/>
          <w:bCs/>
          <w:sz w:val="22"/>
          <w:szCs w:val="22"/>
          <w:lang w:val="en-US"/>
        </w:rPr>
        <w:t xml:space="preserve">pilot on </w:t>
      </w:r>
      <w:r w:rsidR="00DB5184" w:rsidRPr="00CB71B1">
        <w:rPr>
          <w:rFonts w:asciiTheme="minorHAnsi" w:hAnsiTheme="minorHAnsi" w:cstheme="minorBidi"/>
          <w:bCs/>
          <w:sz w:val="22"/>
          <w:szCs w:val="22"/>
          <w:lang w:val="en-US"/>
        </w:rPr>
        <w:t>authorization</w:t>
      </w:r>
      <w:r w:rsidR="00DD1F7B" w:rsidRPr="00CB71B1">
        <w:rPr>
          <w:rFonts w:asciiTheme="minorHAnsi" w:hAnsiTheme="minorHAnsi" w:cstheme="minorBidi"/>
          <w:bCs/>
          <w:sz w:val="22"/>
          <w:szCs w:val="22"/>
          <w:lang w:val="en-US"/>
        </w:rPr>
        <w:t xml:space="preserve"> by the controller afte</w:t>
      </w:r>
      <w:r w:rsidR="00DB5184" w:rsidRPr="00CB71B1">
        <w:rPr>
          <w:rFonts w:asciiTheme="minorHAnsi" w:hAnsiTheme="minorHAnsi" w:cstheme="minorBidi"/>
          <w:bCs/>
          <w:sz w:val="22"/>
          <w:szCs w:val="22"/>
          <w:lang w:val="en-US"/>
        </w:rPr>
        <w:t>r leaving cruise altitude. The higher the flight altitude, the less fuel the aircraft uses. Therefore, the</w:t>
      </w:r>
      <w:r w:rsidR="00DD1F7B" w:rsidRPr="00CB71B1">
        <w:rPr>
          <w:rFonts w:asciiTheme="minorHAnsi" w:hAnsiTheme="minorHAnsi" w:cstheme="minorBidi"/>
          <w:bCs/>
          <w:sz w:val="22"/>
          <w:szCs w:val="22"/>
          <w:lang w:val="en-US"/>
        </w:rPr>
        <w:t xml:space="preserve"> </w:t>
      </w:r>
      <w:r w:rsidR="00DB5184" w:rsidRPr="00CB71B1">
        <w:rPr>
          <w:rFonts w:asciiTheme="minorHAnsi" w:hAnsiTheme="minorHAnsi" w:cstheme="minorBidi"/>
          <w:bCs/>
          <w:sz w:val="22"/>
          <w:szCs w:val="22"/>
          <w:lang w:val="en-US"/>
        </w:rPr>
        <w:t>plane</w:t>
      </w:r>
      <w:r w:rsidR="00DD1F7B" w:rsidRPr="00CB71B1">
        <w:rPr>
          <w:rFonts w:asciiTheme="minorHAnsi" w:hAnsiTheme="minorHAnsi" w:cstheme="minorBidi"/>
          <w:bCs/>
          <w:sz w:val="22"/>
          <w:szCs w:val="22"/>
          <w:lang w:val="en-US"/>
        </w:rPr>
        <w:t xml:space="preserve"> remains at high altitudes for as long as possible before approaching the airport</w:t>
      </w:r>
      <w:r w:rsidR="00DB5184" w:rsidRPr="00CB71B1">
        <w:rPr>
          <w:rFonts w:asciiTheme="minorHAnsi" w:hAnsiTheme="minorHAnsi" w:cstheme="minorBidi"/>
          <w:bCs/>
          <w:sz w:val="22"/>
          <w:szCs w:val="22"/>
          <w:lang w:val="en-US"/>
        </w:rPr>
        <w:t xml:space="preserve"> on a continuous descent. </w:t>
      </w:r>
      <w:r w:rsidR="00DD1F7B" w:rsidRPr="00CB71B1">
        <w:rPr>
          <w:rFonts w:asciiTheme="minorHAnsi" w:hAnsiTheme="minorHAnsi" w:cstheme="minorBidi"/>
          <w:bCs/>
          <w:sz w:val="22"/>
          <w:szCs w:val="22"/>
          <w:lang w:val="en-US"/>
        </w:rPr>
        <w:t>S</w:t>
      </w:r>
      <w:r w:rsidR="00DB5184" w:rsidRPr="00CB71B1">
        <w:rPr>
          <w:rFonts w:asciiTheme="minorHAnsi" w:hAnsiTheme="minorHAnsi" w:cstheme="minorBidi"/>
          <w:bCs/>
          <w:sz w:val="22"/>
          <w:szCs w:val="22"/>
          <w:lang w:val="en-US"/>
        </w:rPr>
        <w:t xml:space="preserve">imulated approaches for small </w:t>
      </w:r>
      <w:r w:rsidR="00DD1F7B" w:rsidRPr="00CB71B1">
        <w:rPr>
          <w:rFonts w:asciiTheme="minorHAnsi" w:hAnsiTheme="minorHAnsi" w:cstheme="minorBidi"/>
          <w:bCs/>
          <w:sz w:val="22"/>
          <w:szCs w:val="22"/>
          <w:lang w:val="en-US"/>
        </w:rPr>
        <w:t xml:space="preserve">aircraft at Munich Airport have </w:t>
      </w:r>
      <w:r w:rsidR="00CB71B1" w:rsidRPr="00CB71B1">
        <w:rPr>
          <w:rFonts w:asciiTheme="minorHAnsi" w:hAnsiTheme="minorHAnsi" w:cstheme="minorBidi"/>
          <w:bCs/>
          <w:sz w:val="22"/>
          <w:szCs w:val="22"/>
          <w:lang w:val="en-US"/>
        </w:rPr>
        <w:t>demonstrated</w:t>
      </w:r>
      <w:r w:rsidR="00DD1F7B" w:rsidRPr="00CB71B1">
        <w:rPr>
          <w:rFonts w:asciiTheme="minorHAnsi" w:hAnsiTheme="minorHAnsi" w:cstheme="minorBidi"/>
          <w:bCs/>
          <w:sz w:val="22"/>
          <w:szCs w:val="22"/>
          <w:lang w:val="en-US"/>
        </w:rPr>
        <w:t xml:space="preserve"> that it is</w:t>
      </w:r>
      <w:r w:rsidR="00DB5184" w:rsidRPr="00CB71B1">
        <w:rPr>
          <w:rFonts w:asciiTheme="minorHAnsi" w:hAnsiTheme="minorHAnsi" w:cstheme="minorBidi"/>
          <w:bCs/>
          <w:sz w:val="22"/>
          <w:szCs w:val="22"/>
          <w:lang w:val="en-US"/>
        </w:rPr>
        <w:t xml:space="preserve"> possible to save up to 85 liters</w:t>
      </w:r>
      <w:r w:rsidR="00DD1F7B" w:rsidRPr="00CB71B1">
        <w:rPr>
          <w:rFonts w:asciiTheme="minorHAnsi" w:hAnsiTheme="minorHAnsi" w:cstheme="minorBidi"/>
          <w:bCs/>
          <w:sz w:val="22"/>
          <w:szCs w:val="22"/>
          <w:lang w:val="en-US"/>
        </w:rPr>
        <w:t xml:space="preserve"> of fuel per flight</w:t>
      </w:r>
      <w:r w:rsidR="0004759E">
        <w:rPr>
          <w:rFonts w:asciiTheme="minorHAnsi" w:hAnsiTheme="minorHAnsi" w:cstheme="minorBidi"/>
          <w:bCs/>
          <w:sz w:val="22"/>
          <w:szCs w:val="22"/>
          <w:lang w:val="en-US"/>
        </w:rPr>
        <w:t xml:space="preserve"> (</w:t>
      </w:r>
      <w:r w:rsidR="00CB71B1" w:rsidRPr="00CB71B1">
        <w:rPr>
          <w:rFonts w:asciiTheme="minorHAnsi" w:hAnsiTheme="minorHAnsi" w:cstheme="minorBidi"/>
          <w:bCs/>
          <w:sz w:val="22"/>
          <w:szCs w:val="22"/>
          <w:lang w:val="en-US"/>
        </w:rPr>
        <w:t>BDL, 2014</w:t>
      </w:r>
      <w:r w:rsidR="00C106BB" w:rsidRPr="00CB71B1">
        <w:rPr>
          <w:rFonts w:asciiTheme="minorHAnsi" w:hAnsiTheme="minorHAnsi" w:cstheme="minorBidi"/>
          <w:bCs/>
          <w:sz w:val="22"/>
          <w:szCs w:val="22"/>
          <w:lang w:val="en-US"/>
        </w:rPr>
        <w:t>)</w:t>
      </w:r>
      <w:r w:rsidR="0004759E">
        <w:rPr>
          <w:rFonts w:asciiTheme="minorHAnsi" w:hAnsiTheme="minorHAnsi" w:cstheme="minorBidi"/>
          <w:bCs/>
          <w:sz w:val="22"/>
          <w:szCs w:val="22"/>
          <w:lang w:val="en-US"/>
        </w:rPr>
        <w:t>.</w:t>
      </w:r>
    </w:p>
    <w:p w14:paraId="30D55647" w14:textId="2E75EFC7" w:rsidR="00DB5184" w:rsidRPr="005F4D68" w:rsidRDefault="005F4D68" w:rsidP="00CB71B1">
      <w:pPr>
        <w:pStyle w:val="Pa9"/>
        <w:spacing w:before="140" w:after="140" w:line="276" w:lineRule="auto"/>
        <w:rPr>
          <w:rFonts w:asciiTheme="minorHAnsi" w:hAnsiTheme="minorHAnsi" w:cstheme="minorBidi"/>
          <w:bCs/>
          <w:sz w:val="22"/>
          <w:szCs w:val="22"/>
          <w:lang w:val="en-US"/>
        </w:rPr>
      </w:pPr>
      <w:r w:rsidRPr="005F4D68">
        <w:rPr>
          <w:rFonts w:asciiTheme="minorHAnsi" w:hAnsiTheme="minorHAnsi" w:cstheme="minorBidi"/>
          <w:bCs/>
          <w:sz w:val="22"/>
          <w:szCs w:val="22"/>
          <w:lang w:val="en-US"/>
        </w:rPr>
        <w:t>Airlines can save fuel from</w:t>
      </w:r>
      <w:r w:rsidR="00DD1F7B" w:rsidRPr="005F4D68">
        <w:rPr>
          <w:rFonts w:asciiTheme="minorHAnsi" w:hAnsiTheme="minorHAnsi" w:cstheme="minorBidi"/>
          <w:bCs/>
          <w:sz w:val="22"/>
          <w:szCs w:val="22"/>
          <w:lang w:val="en-US"/>
        </w:rPr>
        <w:t xml:space="preserve"> continuous </w:t>
      </w:r>
      <w:r w:rsidR="00DA2336">
        <w:rPr>
          <w:rFonts w:asciiTheme="minorHAnsi" w:hAnsiTheme="minorHAnsi" w:cstheme="minorBidi"/>
          <w:bCs/>
          <w:sz w:val="22"/>
          <w:szCs w:val="22"/>
          <w:lang w:val="en-US"/>
        </w:rPr>
        <w:t>descent</w:t>
      </w:r>
      <w:r w:rsidR="00DD1F7B" w:rsidRPr="005F4D68">
        <w:rPr>
          <w:rFonts w:asciiTheme="minorHAnsi" w:hAnsiTheme="minorHAnsi" w:cstheme="minorBidi"/>
          <w:bCs/>
          <w:sz w:val="22"/>
          <w:szCs w:val="22"/>
          <w:lang w:val="en-US"/>
        </w:rPr>
        <w:t xml:space="preserve"> </w:t>
      </w:r>
      <w:r w:rsidR="00CB71B1" w:rsidRPr="005F4D68">
        <w:rPr>
          <w:rFonts w:asciiTheme="minorHAnsi" w:hAnsiTheme="minorHAnsi" w:cstheme="minorBidi"/>
          <w:bCs/>
          <w:sz w:val="22"/>
          <w:szCs w:val="22"/>
          <w:lang w:val="en-US"/>
        </w:rPr>
        <w:t xml:space="preserve">by </w:t>
      </w:r>
      <w:r w:rsidR="00DD1F7B" w:rsidRPr="005F4D68">
        <w:rPr>
          <w:rFonts w:asciiTheme="minorHAnsi" w:hAnsiTheme="minorHAnsi" w:cstheme="minorBidi"/>
          <w:bCs/>
          <w:sz w:val="22"/>
          <w:szCs w:val="22"/>
          <w:lang w:val="en-US"/>
        </w:rPr>
        <w:t>determining the right fuel for ground-based traffic</w:t>
      </w:r>
      <w:r w:rsidR="0004759E">
        <w:rPr>
          <w:rFonts w:asciiTheme="minorHAnsi" w:hAnsiTheme="minorHAnsi" w:cstheme="minorBidi"/>
          <w:bCs/>
          <w:sz w:val="22"/>
          <w:szCs w:val="22"/>
          <w:lang w:val="en-US"/>
        </w:rPr>
        <w:t xml:space="preserve"> (</w:t>
      </w:r>
      <w:r w:rsidRPr="005F4D68">
        <w:rPr>
          <w:rFonts w:asciiTheme="minorHAnsi" w:hAnsiTheme="minorHAnsi" w:cstheme="minorBidi"/>
          <w:bCs/>
          <w:sz w:val="22"/>
          <w:szCs w:val="22"/>
          <w:lang w:val="en-US"/>
        </w:rPr>
        <w:t>BDL, 2014</w:t>
      </w:r>
      <w:r w:rsidR="00FC4E15" w:rsidRPr="005F4D68">
        <w:rPr>
          <w:rFonts w:asciiTheme="minorHAnsi" w:hAnsiTheme="minorHAnsi" w:cstheme="minorBidi"/>
          <w:bCs/>
          <w:sz w:val="22"/>
          <w:szCs w:val="22"/>
          <w:lang w:val="en-US"/>
        </w:rPr>
        <w:t>)</w:t>
      </w:r>
      <w:r w:rsidR="0004759E">
        <w:rPr>
          <w:rFonts w:asciiTheme="minorHAnsi" w:hAnsiTheme="minorHAnsi" w:cstheme="minorBidi"/>
          <w:bCs/>
          <w:sz w:val="22"/>
          <w:szCs w:val="22"/>
          <w:lang w:val="en-US"/>
        </w:rPr>
        <w:t>.</w:t>
      </w:r>
      <w:r w:rsidR="00FC4E15" w:rsidRPr="005F4D68">
        <w:rPr>
          <w:rFonts w:asciiTheme="minorHAnsi" w:hAnsiTheme="minorHAnsi" w:cstheme="minorBidi"/>
          <w:bCs/>
          <w:sz w:val="22"/>
          <w:szCs w:val="22"/>
          <w:lang w:val="en-US"/>
        </w:rPr>
        <w:t xml:space="preserve"> Load planning is</w:t>
      </w:r>
      <w:r w:rsidRPr="005F4D68">
        <w:rPr>
          <w:rFonts w:asciiTheme="minorHAnsi" w:hAnsiTheme="minorHAnsi" w:cstheme="minorBidi"/>
          <w:bCs/>
          <w:sz w:val="22"/>
          <w:szCs w:val="22"/>
          <w:lang w:val="en-US"/>
        </w:rPr>
        <w:t xml:space="preserve"> important. </w:t>
      </w:r>
      <w:r w:rsidR="007B77A5" w:rsidRPr="005F4D68">
        <w:rPr>
          <w:rFonts w:asciiTheme="minorHAnsi" w:hAnsiTheme="minorHAnsi" w:cstheme="minorBidi"/>
          <w:bCs/>
          <w:sz w:val="22"/>
          <w:szCs w:val="22"/>
          <w:lang w:val="en-US"/>
        </w:rPr>
        <w:t xml:space="preserve">For instance, </w:t>
      </w:r>
      <w:r w:rsidR="00FC4E15" w:rsidRPr="005F4D68">
        <w:rPr>
          <w:rFonts w:asciiTheme="minorHAnsi" w:hAnsiTheme="minorHAnsi" w:cstheme="minorBidi"/>
          <w:bCs/>
          <w:sz w:val="22"/>
          <w:szCs w:val="22"/>
          <w:lang w:val="en-US"/>
        </w:rPr>
        <w:t>c</w:t>
      </w:r>
      <w:r w:rsidR="00382B2C" w:rsidRPr="005F4D68">
        <w:rPr>
          <w:rFonts w:asciiTheme="minorHAnsi" w:hAnsiTheme="minorHAnsi" w:cstheme="minorBidi"/>
          <w:bCs/>
          <w:sz w:val="22"/>
          <w:szCs w:val="22"/>
          <w:lang w:val="en-US"/>
        </w:rPr>
        <w:t xml:space="preserve">ompared to </w:t>
      </w:r>
      <w:r w:rsidR="00FC4E15" w:rsidRPr="005F4D68">
        <w:rPr>
          <w:rFonts w:asciiTheme="minorHAnsi" w:hAnsiTheme="minorHAnsi" w:cstheme="minorBidi"/>
          <w:bCs/>
          <w:sz w:val="22"/>
          <w:szCs w:val="22"/>
          <w:lang w:val="en-US"/>
        </w:rPr>
        <w:t xml:space="preserve">a car </w:t>
      </w:r>
      <w:r w:rsidRPr="005F4D68">
        <w:rPr>
          <w:rFonts w:asciiTheme="minorHAnsi" w:hAnsiTheme="minorHAnsi" w:cstheme="minorBidi"/>
          <w:bCs/>
          <w:sz w:val="22"/>
          <w:szCs w:val="22"/>
          <w:lang w:val="en-US"/>
        </w:rPr>
        <w:t xml:space="preserve">(1.5 persons occupancy) </w:t>
      </w:r>
      <w:r w:rsidR="00FC4E15" w:rsidRPr="005F4D68">
        <w:rPr>
          <w:rFonts w:asciiTheme="minorHAnsi" w:hAnsiTheme="minorHAnsi" w:cstheme="minorBidi"/>
          <w:bCs/>
          <w:sz w:val="22"/>
          <w:szCs w:val="22"/>
          <w:lang w:val="en-US"/>
        </w:rPr>
        <w:t xml:space="preserve">with </w:t>
      </w:r>
      <w:r w:rsidR="00382B2C" w:rsidRPr="005F4D68">
        <w:rPr>
          <w:rFonts w:asciiTheme="minorHAnsi" w:hAnsiTheme="minorHAnsi" w:cstheme="minorBidi"/>
          <w:bCs/>
          <w:sz w:val="22"/>
          <w:szCs w:val="22"/>
          <w:lang w:val="en-US"/>
        </w:rPr>
        <w:t xml:space="preserve">an average </w:t>
      </w:r>
      <w:r w:rsidR="00FC4E15" w:rsidRPr="005F4D68">
        <w:rPr>
          <w:rFonts w:asciiTheme="minorHAnsi" w:hAnsiTheme="minorHAnsi" w:cstheme="minorBidi"/>
          <w:bCs/>
          <w:sz w:val="22"/>
          <w:szCs w:val="22"/>
          <w:lang w:val="en-US"/>
        </w:rPr>
        <w:t xml:space="preserve">passenger load factor of </w:t>
      </w:r>
      <w:r w:rsidR="00382B2C" w:rsidRPr="005F4D68">
        <w:rPr>
          <w:rFonts w:asciiTheme="minorHAnsi" w:hAnsiTheme="minorHAnsi" w:cstheme="minorBidi"/>
          <w:bCs/>
          <w:sz w:val="22"/>
          <w:szCs w:val="22"/>
          <w:lang w:val="en-US"/>
        </w:rPr>
        <w:t>30</w:t>
      </w:r>
      <w:r w:rsidRPr="005F4D68">
        <w:rPr>
          <w:rFonts w:asciiTheme="minorHAnsi" w:hAnsiTheme="minorHAnsi" w:cstheme="minorBidi"/>
          <w:bCs/>
          <w:sz w:val="22"/>
          <w:szCs w:val="22"/>
          <w:lang w:val="en-US"/>
        </w:rPr>
        <w:t>%</w:t>
      </w:r>
      <w:r w:rsidR="00382B2C" w:rsidRPr="005F4D68">
        <w:rPr>
          <w:rFonts w:asciiTheme="minorHAnsi" w:hAnsiTheme="minorHAnsi" w:cstheme="minorBidi"/>
          <w:bCs/>
          <w:sz w:val="22"/>
          <w:szCs w:val="22"/>
          <w:lang w:val="en-US"/>
        </w:rPr>
        <w:t xml:space="preserve"> per cent and 50.7</w:t>
      </w:r>
      <w:r w:rsidRPr="005F4D68">
        <w:rPr>
          <w:rFonts w:asciiTheme="minorHAnsi" w:hAnsiTheme="minorHAnsi" w:cstheme="minorBidi"/>
          <w:bCs/>
          <w:sz w:val="22"/>
          <w:szCs w:val="22"/>
          <w:lang w:val="en-US"/>
        </w:rPr>
        <w:t>%</w:t>
      </w:r>
      <w:r w:rsidR="00382B2C" w:rsidRPr="005F4D68">
        <w:rPr>
          <w:rFonts w:asciiTheme="minorHAnsi" w:hAnsiTheme="minorHAnsi" w:cstheme="minorBidi"/>
          <w:bCs/>
          <w:sz w:val="22"/>
          <w:szCs w:val="22"/>
          <w:lang w:val="en-US"/>
        </w:rPr>
        <w:t xml:space="preserve"> for high-speed trains, the German aviation industry achieved </w:t>
      </w:r>
      <w:r w:rsidR="00FC4E15" w:rsidRPr="005F4D68">
        <w:rPr>
          <w:rFonts w:asciiTheme="minorHAnsi" w:hAnsiTheme="minorHAnsi" w:cstheme="minorBidi"/>
          <w:bCs/>
          <w:sz w:val="22"/>
          <w:szCs w:val="22"/>
          <w:lang w:val="en-US"/>
        </w:rPr>
        <w:t xml:space="preserve">in 2013 </w:t>
      </w:r>
      <w:r w:rsidR="00382B2C" w:rsidRPr="005F4D68">
        <w:rPr>
          <w:rFonts w:asciiTheme="minorHAnsi" w:hAnsiTheme="minorHAnsi" w:cstheme="minorBidi"/>
          <w:bCs/>
          <w:sz w:val="22"/>
          <w:szCs w:val="22"/>
          <w:lang w:val="en-US"/>
        </w:rPr>
        <w:t>a passenger load fac</w:t>
      </w:r>
      <w:r w:rsidRPr="005F4D68">
        <w:rPr>
          <w:rFonts w:asciiTheme="minorHAnsi" w:hAnsiTheme="minorHAnsi" w:cstheme="minorBidi"/>
          <w:bCs/>
          <w:sz w:val="22"/>
          <w:szCs w:val="22"/>
          <w:lang w:val="en-US"/>
        </w:rPr>
        <w:t>tor of 81.3%</w:t>
      </w:r>
      <w:r w:rsidR="00FC4E15" w:rsidRPr="005F4D68">
        <w:rPr>
          <w:rFonts w:asciiTheme="minorHAnsi" w:hAnsiTheme="minorHAnsi" w:cstheme="minorBidi"/>
          <w:bCs/>
          <w:sz w:val="22"/>
          <w:szCs w:val="22"/>
          <w:lang w:val="en-US"/>
        </w:rPr>
        <w:t xml:space="preserve"> on average. This number </w:t>
      </w:r>
      <w:r w:rsidRPr="005F4D68">
        <w:rPr>
          <w:rFonts w:asciiTheme="minorHAnsi" w:hAnsiTheme="minorHAnsi" w:cstheme="minorBidi"/>
          <w:bCs/>
          <w:sz w:val="22"/>
          <w:szCs w:val="22"/>
          <w:lang w:val="en-US"/>
        </w:rPr>
        <w:t>was higher than</w:t>
      </w:r>
      <w:r w:rsidR="00382B2C" w:rsidRPr="005F4D68">
        <w:rPr>
          <w:rFonts w:asciiTheme="minorHAnsi" w:hAnsiTheme="minorHAnsi" w:cstheme="minorBidi"/>
          <w:bCs/>
          <w:sz w:val="22"/>
          <w:szCs w:val="22"/>
          <w:lang w:val="en-US"/>
        </w:rPr>
        <w:t xml:space="preserve"> the </w:t>
      </w:r>
      <w:r w:rsidR="00C106BB" w:rsidRPr="005F4D68">
        <w:rPr>
          <w:rFonts w:asciiTheme="minorHAnsi" w:hAnsiTheme="minorHAnsi" w:cstheme="minorBidi"/>
          <w:bCs/>
          <w:sz w:val="22"/>
          <w:szCs w:val="22"/>
          <w:lang w:val="en-US"/>
        </w:rPr>
        <w:t>global figure of 79.7</w:t>
      </w:r>
      <w:r w:rsidRPr="005F4D68">
        <w:rPr>
          <w:rFonts w:asciiTheme="minorHAnsi" w:hAnsiTheme="minorHAnsi" w:cstheme="minorBidi"/>
          <w:bCs/>
          <w:sz w:val="22"/>
          <w:szCs w:val="22"/>
          <w:lang w:val="en-US"/>
        </w:rPr>
        <w:t>%</w:t>
      </w:r>
      <w:r w:rsidR="0004759E">
        <w:rPr>
          <w:rFonts w:asciiTheme="minorHAnsi" w:hAnsiTheme="minorHAnsi" w:cstheme="minorBidi"/>
          <w:bCs/>
          <w:sz w:val="22"/>
          <w:szCs w:val="22"/>
          <w:lang w:val="en-US"/>
        </w:rPr>
        <w:t xml:space="preserve"> (</w:t>
      </w:r>
      <w:r w:rsidRPr="005F4D68">
        <w:rPr>
          <w:rFonts w:asciiTheme="minorHAnsi" w:hAnsiTheme="minorHAnsi" w:cstheme="minorBidi"/>
          <w:bCs/>
          <w:sz w:val="22"/>
          <w:szCs w:val="22"/>
          <w:lang w:val="en-US"/>
        </w:rPr>
        <w:t>BDL, 2014</w:t>
      </w:r>
      <w:r w:rsidR="00FC4E15" w:rsidRPr="005F4D68">
        <w:rPr>
          <w:rFonts w:asciiTheme="minorHAnsi" w:hAnsiTheme="minorHAnsi" w:cstheme="minorBidi"/>
          <w:bCs/>
          <w:sz w:val="22"/>
          <w:szCs w:val="22"/>
          <w:lang w:val="en-US"/>
        </w:rPr>
        <w:t>)</w:t>
      </w:r>
      <w:r w:rsidR="0004759E">
        <w:rPr>
          <w:rFonts w:asciiTheme="minorHAnsi" w:hAnsiTheme="minorHAnsi" w:cstheme="minorBidi"/>
          <w:bCs/>
          <w:sz w:val="22"/>
          <w:szCs w:val="22"/>
          <w:lang w:val="en-US"/>
        </w:rPr>
        <w:t>.</w:t>
      </w:r>
      <w:r w:rsidR="00DA2336">
        <w:rPr>
          <w:rFonts w:asciiTheme="minorHAnsi" w:hAnsiTheme="minorHAnsi" w:cstheme="minorBidi"/>
          <w:bCs/>
          <w:sz w:val="22"/>
          <w:szCs w:val="22"/>
          <w:lang w:val="en-US"/>
        </w:rPr>
        <w:t xml:space="preserve"> Higher load factors result in lower fuel usage per traveler.</w:t>
      </w:r>
    </w:p>
    <w:p w14:paraId="28ADE1F6" w14:textId="77777777" w:rsidR="007B77A5" w:rsidRPr="005F4D68" w:rsidRDefault="007B77A5" w:rsidP="007B77A5">
      <w:pPr>
        <w:pStyle w:val="Default"/>
      </w:pPr>
    </w:p>
    <w:p w14:paraId="5C21C676" w14:textId="68BA99BC" w:rsidR="00E55516" w:rsidRDefault="005B6A43" w:rsidP="00F11A81">
      <w:pPr>
        <w:pStyle w:val="Heading3"/>
      </w:pPr>
      <w:bookmarkStart w:id="227" w:name="_Toc518035027"/>
      <w:bookmarkStart w:id="228" w:name="_Toc518035028"/>
      <w:bookmarkStart w:id="229" w:name="_Toc518035029"/>
      <w:bookmarkEnd w:id="227"/>
      <w:bookmarkEnd w:id="228"/>
      <w:r>
        <w:t>Airframe Improvements</w:t>
      </w:r>
      <w:bookmarkEnd w:id="229"/>
    </w:p>
    <w:p w14:paraId="13FCFBD4" w14:textId="3CFBFAF7" w:rsidR="00077BA1" w:rsidRDefault="00DD1F7B" w:rsidP="00221BB1">
      <w:pPr>
        <w:spacing w:line="276" w:lineRule="auto"/>
        <w:rPr>
          <w:bCs/>
        </w:rPr>
      </w:pPr>
      <w:r w:rsidRPr="00221BB1">
        <w:rPr>
          <w:bCs/>
        </w:rPr>
        <w:t>Airframe Technologies</w:t>
      </w:r>
      <w:r w:rsidR="005F4D68" w:rsidRPr="00221BB1">
        <w:rPr>
          <w:bCs/>
        </w:rPr>
        <w:t xml:space="preserve"> such as </w:t>
      </w:r>
      <w:r w:rsidRPr="00221BB1">
        <w:rPr>
          <w:bCs/>
        </w:rPr>
        <w:t>Split Scimitar Winglets</w:t>
      </w:r>
      <w:r w:rsidR="00077BA1">
        <w:rPr>
          <w:bCs/>
        </w:rPr>
        <w:t>, sharklets or regular winglets</w:t>
      </w:r>
      <w:r w:rsidR="005F4D68" w:rsidRPr="00221BB1">
        <w:rPr>
          <w:bCs/>
        </w:rPr>
        <w:t xml:space="preserve"> </w:t>
      </w:r>
      <w:r w:rsidRPr="00221BB1">
        <w:rPr>
          <w:bCs/>
        </w:rPr>
        <w:t xml:space="preserve">improve </w:t>
      </w:r>
      <w:r w:rsidR="00221BB1" w:rsidRPr="00221BB1">
        <w:rPr>
          <w:bCs/>
        </w:rPr>
        <w:t xml:space="preserve">the </w:t>
      </w:r>
      <w:r w:rsidRPr="00221BB1">
        <w:rPr>
          <w:bCs/>
        </w:rPr>
        <w:t>aerodynamics</w:t>
      </w:r>
      <w:r w:rsidR="00221BB1" w:rsidRPr="00221BB1">
        <w:rPr>
          <w:bCs/>
        </w:rPr>
        <w:t xml:space="preserve"> of </w:t>
      </w:r>
      <w:r w:rsidR="003038C0">
        <w:rPr>
          <w:bCs/>
        </w:rPr>
        <w:t>aircraft</w:t>
      </w:r>
      <w:r w:rsidR="00077BA1">
        <w:rPr>
          <w:bCs/>
        </w:rPr>
        <w:t xml:space="preserve"> by reducing drag</w:t>
      </w:r>
      <w:r w:rsidRPr="00221BB1">
        <w:rPr>
          <w:bCs/>
        </w:rPr>
        <w:t xml:space="preserve">. </w:t>
      </w:r>
      <w:r w:rsidR="001D7569" w:rsidRPr="00221BB1">
        <w:rPr>
          <w:bCs/>
        </w:rPr>
        <w:t xml:space="preserve">This technology </w:t>
      </w:r>
      <w:r w:rsidRPr="00221BB1">
        <w:rPr>
          <w:bCs/>
        </w:rPr>
        <w:t xml:space="preserve">can reduce fuel consumption by up to </w:t>
      </w:r>
      <w:r w:rsidR="00077BA1">
        <w:rPr>
          <w:bCs/>
        </w:rPr>
        <w:t>6</w:t>
      </w:r>
      <w:r w:rsidR="001D7569" w:rsidRPr="00221BB1">
        <w:rPr>
          <w:bCs/>
        </w:rPr>
        <w:t>%</w:t>
      </w:r>
      <w:r w:rsidRPr="00221BB1">
        <w:rPr>
          <w:bCs/>
        </w:rPr>
        <w:t xml:space="preserve"> compared to </w:t>
      </w:r>
      <w:r w:rsidR="00077BA1">
        <w:rPr>
          <w:bCs/>
        </w:rPr>
        <w:t>older regular wings</w:t>
      </w:r>
      <w:r w:rsidRPr="00221BB1">
        <w:rPr>
          <w:bCs/>
        </w:rPr>
        <w:t xml:space="preserve">. </w:t>
      </w:r>
      <w:r w:rsidR="00077BA1">
        <w:rPr>
          <w:bCs/>
        </w:rPr>
        <w:t>Newer wings howeve</w:t>
      </w:r>
      <w:r w:rsidR="009C0F48">
        <w:rPr>
          <w:bCs/>
        </w:rPr>
        <w:t xml:space="preserve">r, such as those on the Boeing </w:t>
      </w:r>
      <w:r w:rsidR="00077BA1">
        <w:rPr>
          <w:bCs/>
        </w:rPr>
        <w:t>787 and the Airbus A350 use raked wingtips</w:t>
      </w:r>
      <w:r w:rsidR="00CF3895">
        <w:rPr>
          <w:bCs/>
        </w:rPr>
        <w:t>,</w:t>
      </w:r>
      <w:r w:rsidR="00077BA1">
        <w:rPr>
          <w:bCs/>
        </w:rPr>
        <w:t xml:space="preserve"> which have the same impact as winglets, but are </w:t>
      </w:r>
      <w:r w:rsidR="00123171">
        <w:rPr>
          <w:bCs/>
        </w:rPr>
        <w:t>a continuation</w:t>
      </w:r>
      <w:r w:rsidR="00077BA1">
        <w:rPr>
          <w:bCs/>
        </w:rPr>
        <w:t xml:space="preserve"> of the main body of the wing.</w:t>
      </w:r>
      <w:r w:rsidRPr="00E60322">
        <w:rPr>
          <w:bCs/>
        </w:rPr>
        <w:t xml:space="preserve"> </w:t>
      </w:r>
    </w:p>
    <w:p w14:paraId="56F14DAD" w14:textId="77777777" w:rsidR="0065046D" w:rsidRDefault="00077BA1" w:rsidP="00F11A81">
      <w:pPr>
        <w:keepNext/>
        <w:spacing w:line="276" w:lineRule="auto"/>
      </w:pPr>
      <w:r w:rsidRPr="001C394B">
        <w:rPr>
          <w:bCs/>
          <w:noProof/>
          <w:lang w:eastAsia="en-US"/>
        </w:rPr>
        <mc:AlternateContent>
          <mc:Choice Requires="wpc">
            <w:drawing>
              <wp:inline distT="0" distB="0" distL="0" distR="0" wp14:anchorId="6EA025A3" wp14:editId="7AFD7195">
                <wp:extent cx="5829300" cy="3200400"/>
                <wp:effectExtent l="0" t="0" r="0" b="0"/>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 name="Picture 23"/>
                          <pic:cNvPicPr>
                            <a:picLocks noChangeAspect="1"/>
                          </pic:cNvPicPr>
                        </pic:nvPicPr>
                        <pic:blipFill>
                          <a:blip r:embed="rId15"/>
                          <a:stretch>
                            <a:fillRect/>
                          </a:stretch>
                        </pic:blipFill>
                        <pic:spPr>
                          <a:xfrm>
                            <a:off x="0" y="0"/>
                            <a:ext cx="5817828" cy="3200400"/>
                          </a:xfrm>
                          <a:prstGeom prst="rect">
                            <a:avLst/>
                          </a:prstGeom>
                        </pic:spPr>
                      </pic:pic>
                      <wps:wsp>
                        <wps:cNvPr id="21" name="Text Box 21"/>
                        <wps:cNvSpPr txBox="1"/>
                        <wps:spPr>
                          <a:xfrm>
                            <a:off x="0" y="1"/>
                            <a:ext cx="571500" cy="342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A921BD" w14:textId="0F0D7B17" w:rsidR="002365E0" w:rsidRPr="00F11A81" w:rsidRDefault="002365E0">
                              <w:pPr>
                                <w:rPr>
                                  <w:color w:val="FFFFFF" w:themeColor="background1"/>
                                  <w:sz w:val="32"/>
                                  <w14:textOutline w14:w="9525" w14:cap="rnd" w14:cmpd="sng" w14:algn="ctr">
                                    <w14:solidFill>
                                      <w14:schemeClr w14:val="bg1"/>
                                    </w14:solidFill>
                                    <w14:prstDash w14:val="solid"/>
                                    <w14:bevel/>
                                  </w14:textOutline>
                                </w:rPr>
                              </w:pPr>
                              <w:r w:rsidRPr="00F11A81">
                                <w:rPr>
                                  <w:color w:val="FFFFFF" w:themeColor="background1"/>
                                  <w:sz w:val="32"/>
                                  <w14:textOutline w14:w="9525" w14:cap="rnd" w14:cmpd="sng" w14:algn="ctr">
                                    <w14:solidFill>
                                      <w14:schemeClr w14:val="bg1"/>
                                    </w14:solidFill>
                                    <w14:prstDash w14:val="solid"/>
                                    <w14:bevel/>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1"/>
                        <wps:cNvSpPr txBox="1"/>
                        <wps:spPr>
                          <a:xfrm>
                            <a:off x="2886935" y="10038"/>
                            <a:ext cx="571500" cy="342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D6CAE3" w14:textId="739C4F28" w:rsidR="002365E0" w:rsidRPr="00F11A81" w:rsidRDefault="002365E0" w:rsidP="005C12EF">
                              <w:pPr>
                                <w:pStyle w:val="NormalWeb"/>
                                <w:spacing w:before="0" w:beforeAutospacing="0" w:after="160" w:afterAutospacing="0" w:line="256" w:lineRule="auto"/>
                                <w:rPr>
                                  <w:rFonts w:asciiTheme="minorHAnsi" w:hAnsiTheme="minorHAnsi"/>
                                  <w:color w:val="FFFFFF" w:themeColor="background1"/>
                                </w:rPr>
                              </w:pPr>
                              <w:r>
                                <w:rPr>
                                  <w:rFonts w:asciiTheme="minorHAnsi" w:eastAsia="SimSun" w:hAnsiTheme="minorHAnsi" w:cs="Arial"/>
                                  <w:color w:val="FFFFFF" w:themeColor="background1"/>
                                  <w:sz w:val="32"/>
                                  <w:szCs w:val="32"/>
                                  <w14:textOutline w14:w="9525" w14:cap="rnd" w14:cmpd="sng" w14:algn="ctr">
                                    <w14:solidFill>
                                      <w14:srgbClr w14:val="FFFFFF"/>
                                    </w14:solidFill>
                                    <w14:prstDash w14:val="solid"/>
                                    <w14:bevel/>
                                  </w14:textOutline>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 name="Text Box 21"/>
                        <wps:cNvSpPr txBox="1"/>
                        <wps:spPr>
                          <a:xfrm>
                            <a:off x="0" y="1600201"/>
                            <a:ext cx="571500" cy="342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B5AB54" w14:textId="4E959483" w:rsidR="002365E0" w:rsidRPr="00F11A81" w:rsidRDefault="002365E0" w:rsidP="005C12EF">
                              <w:pPr>
                                <w:pStyle w:val="NormalWeb"/>
                                <w:spacing w:before="0" w:beforeAutospacing="0" w:after="160" w:afterAutospacing="0" w:line="256" w:lineRule="auto"/>
                                <w:rPr>
                                  <w:rFonts w:asciiTheme="minorHAnsi" w:hAnsiTheme="minorHAnsi"/>
                                  <w:color w:val="FFFFFF" w:themeColor="background1"/>
                                </w:rPr>
                              </w:pPr>
                              <w:r>
                                <w:rPr>
                                  <w:rFonts w:asciiTheme="minorHAnsi" w:eastAsia="SimSun" w:hAnsiTheme="minorHAnsi" w:cs="Arial"/>
                                  <w:color w:val="FFFFFF" w:themeColor="background1"/>
                                  <w:sz w:val="32"/>
                                  <w:szCs w:val="32"/>
                                  <w14:textOutline w14:w="9525" w14:cap="rnd" w14:cmpd="sng" w14:algn="ctr">
                                    <w14:solidFill>
                                      <w14:srgbClr w14:val="FFFFFF"/>
                                    </w14:solidFill>
                                    <w14:prstDash w14:val="solid"/>
                                    <w14:bevel/>
                                  </w14:textOutline>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 name="Text Box 21"/>
                        <wps:cNvSpPr txBox="1"/>
                        <wps:spPr>
                          <a:xfrm>
                            <a:off x="2895465" y="1600200"/>
                            <a:ext cx="571500" cy="342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713E46" w14:textId="5B6F3D7B" w:rsidR="002365E0" w:rsidRPr="00F11A81" w:rsidRDefault="002365E0" w:rsidP="005C12EF">
                              <w:pPr>
                                <w:pStyle w:val="NormalWeb"/>
                                <w:spacing w:before="0" w:beforeAutospacing="0" w:after="160" w:afterAutospacing="0" w:line="256" w:lineRule="auto"/>
                                <w:rPr>
                                  <w:rFonts w:asciiTheme="minorHAnsi" w:hAnsiTheme="minorHAnsi"/>
                                  <w:color w:val="FFFFFF" w:themeColor="background1"/>
                                  <w14:textOutline w14:w="9525" w14:cap="rnd" w14:cmpd="sng" w14:algn="ctr">
                                    <w14:solidFill>
                                      <w14:schemeClr w14:val="bg1"/>
                                    </w14:solidFill>
                                    <w14:prstDash w14:val="solid"/>
                                    <w14:bevel/>
                                  </w14:textOutline>
                                </w:rPr>
                              </w:pPr>
                              <w:r>
                                <w:rPr>
                                  <w:rFonts w:asciiTheme="minorHAnsi" w:eastAsia="SimSun" w:hAnsiTheme="minorHAnsi" w:cs="Arial"/>
                                  <w:color w:val="FFFFFF" w:themeColor="background1"/>
                                  <w:sz w:val="32"/>
                                  <w:szCs w:val="32"/>
                                  <w14:textOutline w14:w="9525" w14:cap="rnd" w14:cmpd="sng" w14:algn="ctr">
                                    <w14:solidFill>
                                      <w14:schemeClr w14:val="bg1"/>
                                    </w14:solidFill>
                                    <w14:prstDash w14:val="solid"/>
                                    <w14:bevel/>
                                  </w14:textOutline>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EA025A3" id="Canvas 13" o:spid="_x0000_s1027" editas="canvas" style="width:459pt;height:252pt;mso-position-horizontal-relative:char;mso-position-vertical-relative:line" coordsize="58293,320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8293;height:32004;visibility:visible;mso-wrap-style:square">
                  <v:fill o:detectmouseclick="t"/>
                  <v:path o:connecttype="none"/>
                </v:shape>
                <v:shape id="Picture 23" o:spid="_x0000_s1029" type="#_x0000_t75" style="position:absolute;width:58178;height:320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">
                  <v:imagedata r:id="rId16" o:title=""/>
                </v:shape>
                <v:shape id="Text Box 21" o:spid="_x0000_s1030" type="#_x0000_t202" style="position:absolute;width:5715;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" filled="f" stroked="f" strokeweight=".5pt">
                  <v:textbox>
                    <w:txbxContent>
                      <w:p w14:paraId="69A921BD" w14:textId="0F0D7B17" w:rsidR="002365E0" w:rsidRPr="00F11A81" w:rsidRDefault="002365E0">
                        <w:pPr>
                          <w:rPr>
                            <w:color w:val="FFFFFF" w:themeColor="background1"/>
                            <w:sz w:val="32"/>
                            <w14:textOutline w14:w="9525" w14:cap="rnd" w14:cmpd="sng" w14:algn="ctr">
                              <w14:solidFill>
                                <w14:schemeClr w14:val="bg1"/>
                              </w14:solidFill>
                              <w14:prstDash w14:val="solid"/>
                              <w14:bevel/>
                            </w14:textOutline>
                          </w:rPr>
                        </w:pPr>
                        <w:r w:rsidRPr="00F11A81">
                          <w:rPr>
                            <w:color w:val="FFFFFF" w:themeColor="background1"/>
                            <w:sz w:val="32"/>
                            <w14:textOutline w14:w="9525" w14:cap="rnd" w14:cmpd="sng" w14:algn="ctr">
                              <w14:solidFill>
                                <w14:schemeClr w14:val="bg1"/>
                              </w14:solidFill>
                              <w14:prstDash w14:val="solid"/>
                              <w14:bevel/>
                            </w14:textOutline>
                          </w:rPr>
                          <w:t>A</w:t>
                        </w:r>
                      </w:p>
                    </w:txbxContent>
                  </v:textbox>
                </v:shape>
                <v:shape id="Text Box 21" o:spid="_x0000_s1031" type="#_x0000_t202" style="position:absolute;left:28869;top:100;width:5715;height:3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" filled="f" stroked="f" strokeweight=".5pt">
                  <v:textbox>
                    <w:txbxContent>
                      <w:p w14:paraId="5FD6CAE3" w14:textId="739C4F28" w:rsidR="002365E0" w:rsidRPr="00F11A81" w:rsidRDefault="002365E0" w:rsidP="005C12EF">
                        <w:pPr>
                          <w:pStyle w:val="NormalWeb"/>
                          <w:spacing w:before="0" w:beforeAutospacing="0" w:after="160" w:afterAutospacing="0" w:line="256" w:lineRule="auto"/>
                          <w:rPr>
                            <w:rFonts w:asciiTheme="minorHAnsi" w:hAnsiTheme="minorHAnsi"/>
                            <w:color w:val="FFFFFF" w:themeColor="background1"/>
                          </w:rPr>
                        </w:pPr>
                        <w:r>
                          <w:rPr>
                            <w:rFonts w:asciiTheme="minorHAnsi" w:eastAsia="SimSun" w:hAnsiTheme="minorHAnsi" w:cs="Arial"/>
                            <w:color w:val="FFFFFF" w:themeColor="background1"/>
                            <w:sz w:val="32"/>
                            <w:szCs w:val="32"/>
                            <w14:textOutline w14:w="9525" w14:cap="rnd" w14:cmpd="sng" w14:algn="ctr">
                              <w14:solidFill>
                                <w14:srgbClr w14:val="FFFFFF"/>
                              </w14:solidFill>
                              <w14:prstDash w14:val="solid"/>
                              <w14:bevel/>
                            </w14:textOutline>
                          </w:rPr>
                          <w:t>B</w:t>
                        </w:r>
                      </w:p>
                    </w:txbxContent>
                  </v:textbox>
                </v:shape>
                <v:shape id="Text Box 21" o:spid="_x0000_s1032" type="#_x0000_t202" style="position:absolute;top:16002;width:5715;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4DB5AB54" w14:textId="4E959483" w:rsidR="002365E0" w:rsidRPr="00F11A81" w:rsidRDefault="002365E0" w:rsidP="005C12EF">
                        <w:pPr>
                          <w:pStyle w:val="NormalWeb"/>
                          <w:spacing w:before="0" w:beforeAutospacing="0" w:after="160" w:afterAutospacing="0" w:line="256" w:lineRule="auto"/>
                          <w:rPr>
                            <w:rFonts w:asciiTheme="minorHAnsi" w:hAnsiTheme="minorHAnsi"/>
                            <w:color w:val="FFFFFF" w:themeColor="background1"/>
                          </w:rPr>
                        </w:pPr>
                        <w:r>
                          <w:rPr>
                            <w:rFonts w:asciiTheme="minorHAnsi" w:eastAsia="SimSun" w:hAnsiTheme="minorHAnsi" w:cs="Arial"/>
                            <w:color w:val="FFFFFF" w:themeColor="background1"/>
                            <w:sz w:val="32"/>
                            <w:szCs w:val="32"/>
                            <w14:textOutline w14:w="9525" w14:cap="rnd" w14:cmpd="sng" w14:algn="ctr">
                              <w14:solidFill>
                                <w14:srgbClr w14:val="FFFFFF"/>
                              </w14:solidFill>
                              <w14:prstDash w14:val="solid"/>
                              <w14:bevel/>
                            </w14:textOutline>
                          </w:rPr>
                          <w:t>C</w:t>
                        </w:r>
                      </w:p>
                    </w:txbxContent>
                  </v:textbox>
                </v:shape>
                <v:shape id="Text Box 21" o:spid="_x0000_s1033" type="#_x0000_t202" style="position:absolute;left:28954;top:16002;width:5715;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41713E46" w14:textId="5B6F3D7B" w:rsidR="002365E0" w:rsidRPr="00F11A81" w:rsidRDefault="002365E0" w:rsidP="005C12EF">
                        <w:pPr>
                          <w:pStyle w:val="NormalWeb"/>
                          <w:spacing w:before="0" w:beforeAutospacing="0" w:after="160" w:afterAutospacing="0" w:line="256" w:lineRule="auto"/>
                          <w:rPr>
                            <w:rFonts w:asciiTheme="minorHAnsi" w:hAnsiTheme="minorHAnsi"/>
                            <w:color w:val="FFFFFF" w:themeColor="background1"/>
                            <w14:textOutline w14:w="9525" w14:cap="rnd" w14:cmpd="sng" w14:algn="ctr">
                              <w14:solidFill>
                                <w14:schemeClr w14:val="bg1"/>
                              </w14:solidFill>
                              <w14:prstDash w14:val="solid"/>
                              <w14:bevel/>
                            </w14:textOutline>
                          </w:rPr>
                        </w:pPr>
                        <w:r>
                          <w:rPr>
                            <w:rFonts w:asciiTheme="minorHAnsi" w:eastAsia="SimSun" w:hAnsiTheme="minorHAnsi" w:cs="Arial"/>
                            <w:color w:val="FFFFFF" w:themeColor="background1"/>
                            <w:sz w:val="32"/>
                            <w:szCs w:val="32"/>
                            <w14:textOutline w14:w="9525" w14:cap="rnd" w14:cmpd="sng" w14:algn="ctr">
                              <w14:solidFill>
                                <w14:schemeClr w14:val="bg1"/>
                              </w14:solidFill>
                              <w14:prstDash w14:val="solid"/>
                              <w14:bevel/>
                            </w14:textOutline>
                          </w:rPr>
                          <w:t>D</w:t>
                        </w:r>
                      </w:p>
                    </w:txbxContent>
                  </v:textbox>
                </v:shape>
                <w10:anchorlock/>
              </v:group>
            </w:pict>
          </mc:Fallback>
        </mc:AlternateContent>
      </w:r>
    </w:p>
    <w:p w14:paraId="4681C064" w14:textId="4811C881" w:rsidR="00077BA1" w:rsidRDefault="0065046D" w:rsidP="0008014A">
      <w:pPr>
        <w:pStyle w:val="Caption"/>
        <w:jc w:val="center"/>
        <w:rPr>
          <w:bCs/>
        </w:rPr>
      </w:pPr>
      <w:bookmarkStart w:id="230" w:name="_Toc518035099"/>
      <w:r>
        <w:t xml:space="preserve">Figure </w:t>
      </w:r>
      <w:fldSimple w:instr=" SEQ Figure \* ARABIC ">
        <w:r w:rsidR="00FF7BEA">
          <w:rPr>
            <w:noProof/>
          </w:rPr>
          <w:t>1</w:t>
        </w:r>
      </w:fldSimple>
      <w:r>
        <w:t xml:space="preserve"> Examples of Wings with Aerodynamic Improvements: A. Split Scimitar Winglets, B. Sharklets, C. Winglets, D. Raked Wingtips. (Wikipedia)</w:t>
      </w:r>
      <w:bookmarkEnd w:id="230"/>
    </w:p>
    <w:p w14:paraId="1CF57811" w14:textId="237DD3A9" w:rsidR="00DD1F7B" w:rsidRPr="00E60322" w:rsidRDefault="00DD1F7B" w:rsidP="00221BB1">
      <w:pPr>
        <w:spacing w:line="276" w:lineRule="auto"/>
        <w:rPr>
          <w:bCs/>
        </w:rPr>
      </w:pPr>
      <w:r w:rsidRPr="00E60322">
        <w:rPr>
          <w:bCs/>
        </w:rPr>
        <w:t>Imitating the shark</w:t>
      </w:r>
      <w:r w:rsidR="00153A22" w:rsidRPr="00E60322">
        <w:rPr>
          <w:bCs/>
        </w:rPr>
        <w:t xml:space="preserve"> is part of new strategies to improve fuel efficiency. </w:t>
      </w:r>
      <w:r w:rsidRPr="00E60322">
        <w:rPr>
          <w:bCs/>
        </w:rPr>
        <w:t xml:space="preserve">Lufthansa, </w:t>
      </w:r>
      <w:r w:rsidR="00153A22" w:rsidRPr="00E60322">
        <w:rPr>
          <w:bCs/>
        </w:rPr>
        <w:t xml:space="preserve">and </w:t>
      </w:r>
      <w:r w:rsidRPr="00E60322">
        <w:rPr>
          <w:bCs/>
        </w:rPr>
        <w:t xml:space="preserve">Airbus are currently studying the fluid dynamics of sharkskin mockups on aircraft. Their goal is to come up with an automated process of applying </w:t>
      </w:r>
      <w:r w:rsidR="00153A22" w:rsidRPr="00E60322">
        <w:rPr>
          <w:bCs/>
        </w:rPr>
        <w:t>artificial</w:t>
      </w:r>
      <w:r w:rsidRPr="00E60322">
        <w:rPr>
          <w:bCs/>
        </w:rPr>
        <w:t xml:space="preserve"> sharkskin to the surfaces of an aircraft</w:t>
      </w:r>
      <w:r w:rsidR="00153A22" w:rsidRPr="00E60322">
        <w:rPr>
          <w:bCs/>
        </w:rPr>
        <w:t xml:space="preserve">. This would </w:t>
      </w:r>
      <w:r w:rsidRPr="00E60322">
        <w:rPr>
          <w:bCs/>
        </w:rPr>
        <w:t>reduce</w:t>
      </w:r>
      <w:r w:rsidR="00153A22" w:rsidRPr="00E60322">
        <w:rPr>
          <w:bCs/>
        </w:rPr>
        <w:t xml:space="preserve"> energy consumption by 1%</w:t>
      </w:r>
      <w:r w:rsidR="0004759E">
        <w:rPr>
          <w:bCs/>
        </w:rPr>
        <w:t xml:space="preserve"> (</w:t>
      </w:r>
      <w:r w:rsidR="00E60322" w:rsidRPr="00E60322">
        <w:rPr>
          <w:bCs/>
        </w:rPr>
        <w:t>BDL, 2014</w:t>
      </w:r>
      <w:r w:rsidR="00153A22" w:rsidRPr="00E60322">
        <w:rPr>
          <w:bCs/>
        </w:rPr>
        <w:t>)</w:t>
      </w:r>
      <w:r w:rsidR="0004759E">
        <w:rPr>
          <w:bCs/>
        </w:rPr>
        <w:t>.</w:t>
      </w:r>
      <w:r w:rsidRPr="00E60322">
        <w:rPr>
          <w:bCs/>
        </w:rPr>
        <w:t xml:space="preserve"> </w:t>
      </w:r>
      <w:r w:rsidR="00123171">
        <w:rPr>
          <w:bCs/>
        </w:rPr>
        <w:t>Additionally, using lighter materials, particularly composites, can dramatically reduce the amount of fuel needed for flight. Boeing and Airbus have increased their usage of composites in more recent aircraft from around 10% to 50% of the aircraft weight.</w:t>
      </w:r>
      <w:r w:rsidR="00BE5DEC" w:rsidRPr="00BE5DEC">
        <w:rPr>
          <w:bCs/>
        </w:rPr>
        <w:t xml:space="preserve"> </w:t>
      </w:r>
      <w:r w:rsidR="00BE5DEC" w:rsidRPr="00CE3F2A">
        <w:rPr>
          <w:bCs/>
        </w:rPr>
        <w:t xml:space="preserve">Lower weight approaches in </w:t>
      </w:r>
      <w:r w:rsidR="00BE5DEC">
        <w:rPr>
          <w:bCs/>
        </w:rPr>
        <w:t>aircraft have been explored i</w:t>
      </w:r>
      <w:r w:rsidR="00BE5DEC" w:rsidRPr="00CE3F2A">
        <w:rPr>
          <w:bCs/>
        </w:rPr>
        <w:t>n the project “Clear-out”, every single MD-11F freighter in the Lufthansa Cargo fleet was removed of unnecessary weight. Each plane weighs around 35 kilos less at takeoff. In total, this measure reduced CO2 by around 250 tonnes at Lufthansa</w:t>
      </w:r>
      <w:r w:rsidR="00BE5DEC">
        <w:rPr>
          <w:bCs/>
        </w:rPr>
        <w:t xml:space="preserve"> (</w:t>
      </w:r>
      <w:r w:rsidR="00BE5DEC" w:rsidRPr="00CE3F2A">
        <w:rPr>
          <w:bCs/>
        </w:rPr>
        <w:t>BDL, 2014)</w:t>
      </w:r>
      <w:r w:rsidR="00BE5DEC">
        <w:rPr>
          <w:bCs/>
        </w:rPr>
        <w:t>.</w:t>
      </w:r>
    </w:p>
    <w:p w14:paraId="2601C950" w14:textId="2D94BFCE" w:rsidR="00123171" w:rsidRDefault="00123171" w:rsidP="00F11A81">
      <w:pPr>
        <w:pStyle w:val="Heading3"/>
      </w:pPr>
      <w:bookmarkStart w:id="231" w:name="_Toc518035030"/>
      <w:r>
        <w:t>Engine Improvements</w:t>
      </w:r>
      <w:bookmarkEnd w:id="231"/>
    </w:p>
    <w:p w14:paraId="083D0107" w14:textId="3ABDE822" w:rsidR="00E60322" w:rsidRPr="00CE3F2A" w:rsidRDefault="00123171" w:rsidP="00CE3F2A">
      <w:pPr>
        <w:spacing w:line="276" w:lineRule="auto"/>
        <w:rPr>
          <w:bCs/>
        </w:rPr>
      </w:pPr>
      <w:r w:rsidRPr="00CE3F2A">
        <w:rPr>
          <w:bCs/>
        </w:rPr>
        <w:t>The main objectives of engine developments are to reduce weight, noise</w:t>
      </w:r>
      <w:r w:rsidR="00624E45">
        <w:rPr>
          <w:bCs/>
        </w:rPr>
        <w:t>,</w:t>
      </w:r>
      <w:r w:rsidRPr="00CE3F2A">
        <w:rPr>
          <w:bCs/>
        </w:rPr>
        <w:t xml:space="preserve"> emissions, and aerodynamic drag. </w:t>
      </w:r>
      <w:r w:rsidRPr="00E60322">
        <w:rPr>
          <w:bCs/>
        </w:rPr>
        <w:t xml:space="preserve">Carbon </w:t>
      </w:r>
      <w:r>
        <w:rPr>
          <w:bCs/>
        </w:rPr>
        <w:t>fiber materials</w:t>
      </w:r>
      <w:r w:rsidRPr="00E60322">
        <w:rPr>
          <w:bCs/>
        </w:rPr>
        <w:t xml:space="preserve"> are </w:t>
      </w:r>
      <w:r w:rsidR="00815BE1">
        <w:rPr>
          <w:bCs/>
        </w:rPr>
        <w:t>very strong</w:t>
      </w:r>
      <w:r w:rsidRPr="00E60322">
        <w:rPr>
          <w:bCs/>
        </w:rPr>
        <w:t xml:space="preserve"> and </w:t>
      </w:r>
      <w:r>
        <w:rPr>
          <w:bCs/>
        </w:rPr>
        <w:t xml:space="preserve">are </w:t>
      </w:r>
      <w:r w:rsidRPr="00E60322">
        <w:rPr>
          <w:bCs/>
        </w:rPr>
        <w:t xml:space="preserve">only </w:t>
      </w:r>
      <w:r>
        <w:rPr>
          <w:bCs/>
        </w:rPr>
        <w:t xml:space="preserve">half the </w:t>
      </w:r>
      <w:r w:rsidR="00815BE1">
        <w:rPr>
          <w:bCs/>
        </w:rPr>
        <w:t>density</w:t>
      </w:r>
      <w:r>
        <w:rPr>
          <w:bCs/>
        </w:rPr>
        <w:t xml:space="preserve"> of steel. Rolls </w:t>
      </w:r>
      <w:r w:rsidRPr="00E60322">
        <w:rPr>
          <w:bCs/>
        </w:rPr>
        <w:t>Royce is using this material in the development of its latest generation of engines. Each engine will weigh 700 kilo</w:t>
      </w:r>
      <w:r w:rsidR="00815BE1">
        <w:rPr>
          <w:bCs/>
        </w:rPr>
        <w:t>gram</w:t>
      </w:r>
      <w:r w:rsidRPr="00E60322">
        <w:rPr>
          <w:bCs/>
        </w:rPr>
        <w:t>s less than previous designs</w:t>
      </w:r>
      <w:r>
        <w:rPr>
          <w:bCs/>
        </w:rPr>
        <w:t xml:space="preserve"> (</w:t>
      </w:r>
      <w:r w:rsidRPr="00E60322">
        <w:rPr>
          <w:bCs/>
        </w:rPr>
        <w:t>BDL, 2014)</w:t>
      </w:r>
      <w:r>
        <w:rPr>
          <w:bCs/>
        </w:rPr>
        <w:t>.</w:t>
      </w:r>
      <w:r w:rsidRPr="00E60322">
        <w:rPr>
          <w:bCs/>
        </w:rPr>
        <w:t xml:space="preserve"> </w:t>
      </w:r>
      <w:r w:rsidRPr="00CE3F2A">
        <w:rPr>
          <w:bCs/>
        </w:rPr>
        <w:t xml:space="preserve">Engine developments require satisfying fuel efficiency and regulatory needs in terms of </w:t>
      </w:r>
      <w:r w:rsidR="00815BE1">
        <w:rPr>
          <w:bCs/>
        </w:rPr>
        <w:t xml:space="preserve">noise, NOx, particulate matter, and, as of 2016, </w:t>
      </w:r>
      <w:r w:rsidRPr="00CE3F2A">
        <w:rPr>
          <w:bCs/>
        </w:rPr>
        <w:t xml:space="preserve">carbon emissions. In addition, these changes should allow </w:t>
      </w:r>
      <w:r>
        <w:rPr>
          <w:bCs/>
        </w:rPr>
        <w:t>aircraft</w:t>
      </w:r>
      <w:r w:rsidRPr="00CE3F2A">
        <w:rPr>
          <w:bCs/>
        </w:rPr>
        <w:t xml:space="preserve"> to remain commercially viable for 30 years or more</w:t>
      </w:r>
      <w:r>
        <w:rPr>
          <w:bCs/>
        </w:rPr>
        <w:t xml:space="preserve"> (</w:t>
      </w:r>
      <w:r w:rsidRPr="00CE3F2A">
        <w:rPr>
          <w:rFonts w:eastAsia="Times New Roman"/>
        </w:rPr>
        <w:t>IPCC, 2007</w:t>
      </w:r>
      <w:r w:rsidRPr="00CE3F2A">
        <w:rPr>
          <w:bCs/>
        </w:rPr>
        <w:t>)</w:t>
      </w:r>
      <w:r>
        <w:rPr>
          <w:bCs/>
        </w:rPr>
        <w:t>.</w:t>
      </w:r>
      <w:r w:rsidRPr="00CE3F2A">
        <w:rPr>
          <w:bCs/>
        </w:rPr>
        <w:t xml:space="preserve"> </w:t>
      </w:r>
    </w:p>
    <w:p w14:paraId="055E0535" w14:textId="16D1C3B2" w:rsidR="00E60322" w:rsidRPr="00CE3F2A" w:rsidRDefault="00E60322" w:rsidP="00E60322">
      <w:pPr>
        <w:widowControl w:val="0"/>
        <w:autoSpaceDE w:val="0"/>
        <w:autoSpaceDN w:val="0"/>
        <w:adjustRightInd w:val="0"/>
        <w:spacing w:line="276" w:lineRule="auto"/>
        <w:rPr>
          <w:bCs/>
        </w:rPr>
      </w:pPr>
    </w:p>
    <w:p w14:paraId="24090238" w14:textId="77777777" w:rsidR="00E60322" w:rsidRPr="00CE3F2A" w:rsidRDefault="00E60322" w:rsidP="00E60322">
      <w:pPr>
        <w:widowControl w:val="0"/>
        <w:autoSpaceDE w:val="0"/>
        <w:autoSpaceDN w:val="0"/>
        <w:adjustRightInd w:val="0"/>
        <w:spacing w:line="276" w:lineRule="auto"/>
        <w:rPr>
          <w:bCs/>
        </w:rPr>
      </w:pPr>
    </w:p>
    <w:p w14:paraId="3B6B7234" w14:textId="77777777" w:rsidR="00E60322" w:rsidRDefault="00E60322" w:rsidP="005A5F32">
      <w:pPr>
        <w:rPr>
          <w:rFonts w:ascii="Arial" w:hAnsi="Arial" w:cs="Arial"/>
          <w:sz w:val="24"/>
          <w:szCs w:val="24"/>
          <w:u w:val="single"/>
        </w:rPr>
      </w:pPr>
    </w:p>
    <w:p w14:paraId="1FCBF4E4" w14:textId="77777777" w:rsidR="00583ED3" w:rsidRDefault="00583ED3" w:rsidP="005A5F32">
      <w:pPr>
        <w:rPr>
          <w:rFonts w:ascii="Arial" w:hAnsi="Arial" w:cs="Arial"/>
          <w:sz w:val="24"/>
          <w:szCs w:val="24"/>
          <w:u w:val="single"/>
        </w:rPr>
      </w:pPr>
    </w:p>
    <w:p w14:paraId="6E7E93C2" w14:textId="77777777" w:rsidR="00583ED3" w:rsidRDefault="00583ED3" w:rsidP="005A5F32">
      <w:pPr>
        <w:rPr>
          <w:rFonts w:ascii="Arial" w:hAnsi="Arial" w:cs="Arial"/>
          <w:sz w:val="24"/>
          <w:szCs w:val="24"/>
          <w:u w:val="single"/>
        </w:rPr>
      </w:pPr>
    </w:p>
    <w:p w14:paraId="08F77DE1" w14:textId="77777777" w:rsidR="00583ED3" w:rsidRDefault="00583ED3" w:rsidP="005A5F32">
      <w:pPr>
        <w:rPr>
          <w:rFonts w:ascii="Arial" w:hAnsi="Arial" w:cs="Arial"/>
          <w:sz w:val="24"/>
          <w:szCs w:val="24"/>
          <w:u w:val="single"/>
        </w:rPr>
      </w:pPr>
    </w:p>
    <w:p w14:paraId="19A4D2B8" w14:textId="77777777" w:rsidR="00583ED3" w:rsidRDefault="00583ED3" w:rsidP="005A5F32">
      <w:pPr>
        <w:rPr>
          <w:rFonts w:ascii="Arial" w:hAnsi="Arial" w:cs="Arial"/>
          <w:sz w:val="24"/>
          <w:szCs w:val="24"/>
          <w:u w:val="single"/>
        </w:rPr>
      </w:pPr>
    </w:p>
    <w:p w14:paraId="6334963D" w14:textId="77777777" w:rsidR="00583ED3" w:rsidRDefault="00583ED3" w:rsidP="005A5F32">
      <w:pPr>
        <w:rPr>
          <w:rFonts w:ascii="Arial" w:hAnsi="Arial" w:cs="Arial"/>
          <w:sz w:val="24"/>
          <w:szCs w:val="24"/>
          <w:u w:val="single"/>
        </w:rPr>
      </w:pPr>
    </w:p>
    <w:p w14:paraId="7374813E" w14:textId="77777777" w:rsidR="00583ED3" w:rsidRDefault="00583ED3" w:rsidP="005A5F32">
      <w:pPr>
        <w:rPr>
          <w:rFonts w:ascii="Arial" w:hAnsi="Arial" w:cs="Arial"/>
          <w:sz w:val="24"/>
          <w:szCs w:val="24"/>
          <w:u w:val="single"/>
        </w:rPr>
      </w:pPr>
    </w:p>
    <w:p w14:paraId="578F149E" w14:textId="77777777" w:rsidR="00583ED3" w:rsidRDefault="00583ED3" w:rsidP="005A5F32">
      <w:pPr>
        <w:rPr>
          <w:rFonts w:ascii="Arial" w:hAnsi="Arial" w:cs="Arial"/>
          <w:sz w:val="24"/>
          <w:szCs w:val="24"/>
          <w:u w:val="single"/>
        </w:rPr>
      </w:pPr>
    </w:p>
    <w:p w14:paraId="2716DD39" w14:textId="77777777" w:rsidR="00583ED3" w:rsidRDefault="00583ED3" w:rsidP="005A5F32">
      <w:pPr>
        <w:rPr>
          <w:rFonts w:ascii="Arial" w:hAnsi="Arial" w:cs="Arial"/>
          <w:sz w:val="24"/>
          <w:szCs w:val="24"/>
          <w:u w:val="single"/>
        </w:rPr>
      </w:pPr>
    </w:p>
    <w:p w14:paraId="333195CB" w14:textId="77777777" w:rsidR="00583ED3" w:rsidRDefault="00583ED3" w:rsidP="005A5F32">
      <w:pPr>
        <w:rPr>
          <w:rFonts w:ascii="Arial" w:hAnsi="Arial" w:cs="Arial"/>
          <w:sz w:val="24"/>
          <w:szCs w:val="24"/>
          <w:u w:val="single"/>
        </w:rPr>
      </w:pPr>
    </w:p>
    <w:p w14:paraId="104C6E88" w14:textId="77777777" w:rsidR="00583ED3" w:rsidRDefault="00583ED3" w:rsidP="005A5F32">
      <w:pPr>
        <w:rPr>
          <w:rFonts w:ascii="Arial" w:hAnsi="Arial" w:cs="Arial"/>
          <w:sz w:val="24"/>
          <w:szCs w:val="24"/>
          <w:u w:val="single"/>
        </w:rPr>
      </w:pPr>
    </w:p>
    <w:p w14:paraId="5F390C74" w14:textId="77777777" w:rsidR="00583ED3" w:rsidRDefault="00583ED3" w:rsidP="005A5F32">
      <w:pPr>
        <w:rPr>
          <w:rFonts w:ascii="Arial" w:hAnsi="Arial" w:cs="Arial"/>
          <w:sz w:val="24"/>
          <w:szCs w:val="24"/>
          <w:u w:val="single"/>
        </w:rPr>
      </w:pPr>
    </w:p>
    <w:p w14:paraId="2A9FAF0F" w14:textId="77777777" w:rsidR="00583ED3" w:rsidRDefault="00583ED3" w:rsidP="005A5F32">
      <w:pPr>
        <w:rPr>
          <w:rFonts w:ascii="Arial" w:hAnsi="Arial" w:cs="Arial"/>
          <w:sz w:val="24"/>
          <w:szCs w:val="24"/>
          <w:u w:val="single"/>
        </w:rPr>
      </w:pPr>
    </w:p>
    <w:p w14:paraId="4B0BA206" w14:textId="77777777" w:rsidR="00583ED3" w:rsidRDefault="00583ED3" w:rsidP="005A5F32">
      <w:pPr>
        <w:rPr>
          <w:rFonts w:ascii="Arial" w:hAnsi="Arial" w:cs="Arial"/>
          <w:sz w:val="24"/>
          <w:szCs w:val="24"/>
          <w:u w:val="single"/>
        </w:rPr>
      </w:pPr>
    </w:p>
    <w:p w14:paraId="18539646" w14:textId="77777777" w:rsidR="00583ED3" w:rsidRDefault="00583ED3" w:rsidP="005A5F32">
      <w:pPr>
        <w:rPr>
          <w:rFonts w:ascii="Arial" w:hAnsi="Arial" w:cs="Arial"/>
          <w:sz w:val="24"/>
          <w:szCs w:val="24"/>
          <w:u w:val="single"/>
        </w:rPr>
      </w:pPr>
    </w:p>
    <w:p w14:paraId="59B8C9F4" w14:textId="77777777" w:rsidR="00583ED3" w:rsidRDefault="00583ED3" w:rsidP="005A5F32">
      <w:pPr>
        <w:rPr>
          <w:rFonts w:ascii="Arial" w:hAnsi="Arial" w:cs="Arial"/>
          <w:sz w:val="24"/>
          <w:szCs w:val="24"/>
          <w:u w:val="single"/>
        </w:rPr>
      </w:pPr>
    </w:p>
    <w:p w14:paraId="21287D45" w14:textId="77777777" w:rsidR="00583ED3" w:rsidRPr="00C106BB" w:rsidRDefault="00583ED3" w:rsidP="005A5F32">
      <w:pPr>
        <w:rPr>
          <w:rFonts w:ascii="Arial" w:hAnsi="Arial" w:cs="Arial"/>
          <w:sz w:val="24"/>
          <w:szCs w:val="24"/>
          <w:u w:val="single"/>
        </w:rPr>
      </w:pPr>
    </w:p>
    <w:p w14:paraId="23D53745" w14:textId="77777777" w:rsidR="005E1BCA" w:rsidRDefault="005E1BCA">
      <w:pPr>
        <w:rPr>
          <w:rFonts w:asciiTheme="majorHAnsi" w:eastAsiaTheme="majorEastAsia" w:hAnsiTheme="majorHAnsi" w:cstheme="majorBidi"/>
          <w:b/>
          <w:bCs/>
          <w:smallCaps/>
          <w:sz w:val="28"/>
          <w:szCs w:val="28"/>
        </w:rPr>
      </w:pPr>
      <w:r>
        <w:br w:type="page"/>
      </w:r>
    </w:p>
    <w:p w14:paraId="241DA3AA" w14:textId="61C37E68" w:rsidR="00150B8B" w:rsidRPr="00E36DE6" w:rsidRDefault="00E844EA" w:rsidP="00DE09BA">
      <w:pPr>
        <w:pStyle w:val="Heading2"/>
        <w:spacing w:before="0" w:line="240" w:lineRule="auto"/>
        <w:ind w:left="0" w:firstLine="0"/>
        <w:rPr>
          <w:rFonts w:ascii="Arial" w:hAnsi="Arial" w:cs="Arial"/>
          <w:color w:val="auto"/>
          <w:sz w:val="24"/>
          <w:szCs w:val="24"/>
        </w:rPr>
      </w:pPr>
      <w:bookmarkStart w:id="232" w:name="_Toc518035031"/>
      <w:r w:rsidRPr="00E36DE6">
        <w:rPr>
          <w:color w:val="auto"/>
        </w:rPr>
        <w:t>Adoption Path</w:t>
      </w:r>
      <w:bookmarkEnd w:id="232"/>
    </w:p>
    <w:p w14:paraId="5597BABA" w14:textId="77777777" w:rsidR="00F366FA" w:rsidRDefault="00F366FA" w:rsidP="00B144E5">
      <w:pPr>
        <w:spacing w:after="0"/>
        <w:rPr>
          <w:bCs/>
        </w:rPr>
      </w:pPr>
    </w:p>
    <w:p w14:paraId="4E70EA99" w14:textId="054C2737" w:rsidR="00083C4A" w:rsidRPr="00C9035E" w:rsidRDefault="00AF17D7" w:rsidP="00C9035E">
      <w:pPr>
        <w:spacing w:line="276" w:lineRule="auto"/>
        <w:rPr>
          <w:bCs/>
        </w:rPr>
      </w:pPr>
      <w:r w:rsidRPr="00C9035E">
        <w:rPr>
          <w:bCs/>
        </w:rPr>
        <w:t xml:space="preserve">The adoption path </w:t>
      </w:r>
      <w:r w:rsidR="005A5F32" w:rsidRPr="00C9035E">
        <w:rPr>
          <w:bCs/>
        </w:rPr>
        <w:t xml:space="preserve">is centered </w:t>
      </w:r>
      <w:r w:rsidRPr="00C9035E">
        <w:rPr>
          <w:bCs/>
        </w:rPr>
        <w:t xml:space="preserve">on </w:t>
      </w:r>
      <w:r w:rsidR="005A5F32" w:rsidRPr="00C9035E">
        <w:rPr>
          <w:bCs/>
        </w:rPr>
        <w:t xml:space="preserve">exploring </w:t>
      </w:r>
      <w:r w:rsidRPr="00C9035E">
        <w:rPr>
          <w:bCs/>
        </w:rPr>
        <w:t xml:space="preserve">retrofitting </w:t>
      </w:r>
      <w:r w:rsidR="005A5F32" w:rsidRPr="00C9035E">
        <w:rPr>
          <w:bCs/>
        </w:rPr>
        <w:t xml:space="preserve">options of </w:t>
      </w:r>
      <w:r w:rsidRPr="00C9035E">
        <w:rPr>
          <w:bCs/>
        </w:rPr>
        <w:t xml:space="preserve">older, less efficient airplanes with more efficient technologies. </w:t>
      </w:r>
      <w:r w:rsidR="005A5F32" w:rsidRPr="00C9035E">
        <w:rPr>
          <w:bCs/>
        </w:rPr>
        <w:t xml:space="preserve">This </w:t>
      </w:r>
      <w:r w:rsidR="00781701" w:rsidRPr="00C9035E">
        <w:rPr>
          <w:bCs/>
        </w:rPr>
        <w:t>approach</w:t>
      </w:r>
      <w:r w:rsidR="005A5F32" w:rsidRPr="00C9035E">
        <w:rPr>
          <w:bCs/>
        </w:rPr>
        <w:t xml:space="preserve"> is based on</w:t>
      </w:r>
      <w:r w:rsidR="00E44FE4" w:rsidRPr="00C9035E">
        <w:rPr>
          <w:bCs/>
        </w:rPr>
        <w:t xml:space="preserve"> the report </w:t>
      </w:r>
      <w:r w:rsidR="00AC222B" w:rsidRPr="00C9035E">
        <w:rPr>
          <w:bCs/>
        </w:rPr>
        <w:t>T</w:t>
      </w:r>
      <w:r w:rsidR="005A5F32" w:rsidRPr="00C9035E">
        <w:rPr>
          <w:bCs/>
        </w:rPr>
        <w:t xml:space="preserve">echnology Roadmap (IATA, 2013). </w:t>
      </w:r>
      <w:r w:rsidR="00781701" w:rsidRPr="00C9035E">
        <w:rPr>
          <w:bCs/>
        </w:rPr>
        <w:t>It includes</w:t>
      </w:r>
      <w:r w:rsidR="005A5F32" w:rsidRPr="00C9035E">
        <w:rPr>
          <w:bCs/>
        </w:rPr>
        <w:t xml:space="preserve"> </w:t>
      </w:r>
      <w:r w:rsidR="00083C4A" w:rsidRPr="00C9035E">
        <w:rPr>
          <w:bCs/>
        </w:rPr>
        <w:t xml:space="preserve">an </w:t>
      </w:r>
      <w:r w:rsidR="005A5F32" w:rsidRPr="00C9035E">
        <w:rPr>
          <w:bCs/>
        </w:rPr>
        <w:t xml:space="preserve">analysis </w:t>
      </w:r>
      <w:r w:rsidR="00083C4A" w:rsidRPr="00C9035E">
        <w:rPr>
          <w:bCs/>
        </w:rPr>
        <w:t xml:space="preserve">of </w:t>
      </w:r>
      <w:r w:rsidR="00900FB0">
        <w:rPr>
          <w:bCs/>
        </w:rPr>
        <w:t>76</w:t>
      </w:r>
      <w:r w:rsidR="007C1F3A" w:rsidRPr="00C9035E">
        <w:rPr>
          <w:bCs/>
        </w:rPr>
        <w:t xml:space="preserve"> </w:t>
      </w:r>
      <w:r w:rsidR="00083C4A" w:rsidRPr="00C9035E">
        <w:rPr>
          <w:bCs/>
        </w:rPr>
        <w:t xml:space="preserve">individual technologies </w:t>
      </w:r>
      <w:r w:rsidR="00E44FE4" w:rsidRPr="00C9035E">
        <w:rPr>
          <w:bCs/>
        </w:rPr>
        <w:t xml:space="preserve">that are designed to </w:t>
      </w:r>
      <w:r w:rsidR="00083C4A" w:rsidRPr="00C9035E">
        <w:rPr>
          <w:bCs/>
        </w:rPr>
        <w:t>improv</w:t>
      </w:r>
      <w:r w:rsidR="00E44FE4" w:rsidRPr="00C9035E">
        <w:rPr>
          <w:bCs/>
        </w:rPr>
        <w:t>e</w:t>
      </w:r>
      <w:r w:rsidR="00083C4A" w:rsidRPr="00C9035E">
        <w:rPr>
          <w:bCs/>
        </w:rPr>
        <w:t xml:space="preserve"> the fuel efficiency of an aircraft. </w:t>
      </w:r>
      <w:r w:rsidR="00E44FE4" w:rsidRPr="00C9035E">
        <w:rPr>
          <w:bCs/>
        </w:rPr>
        <w:t>The r</w:t>
      </w:r>
      <w:r w:rsidR="00083C4A" w:rsidRPr="00C9035E">
        <w:rPr>
          <w:bCs/>
        </w:rPr>
        <w:t>esults</w:t>
      </w:r>
      <w:r w:rsidR="00E44FE4" w:rsidRPr="00C9035E">
        <w:rPr>
          <w:bCs/>
        </w:rPr>
        <w:t xml:space="preserve"> </w:t>
      </w:r>
      <w:r w:rsidR="00083C4A" w:rsidRPr="00C9035E">
        <w:rPr>
          <w:bCs/>
        </w:rPr>
        <w:t xml:space="preserve">are representative for </w:t>
      </w:r>
      <w:r w:rsidR="007C1F3A" w:rsidRPr="00C9035E">
        <w:rPr>
          <w:bCs/>
        </w:rPr>
        <w:t>diverse</w:t>
      </w:r>
      <w:r w:rsidR="00083C4A" w:rsidRPr="00C9035E">
        <w:rPr>
          <w:bCs/>
        </w:rPr>
        <w:t xml:space="preserve"> time horizons (retrofits of current in-service aircraft, </w:t>
      </w:r>
      <w:r w:rsidR="007C1F3A" w:rsidRPr="00C9035E">
        <w:rPr>
          <w:bCs/>
        </w:rPr>
        <w:t xml:space="preserve">new aircraft families before and after 2020, and </w:t>
      </w:r>
      <w:r w:rsidR="00083C4A" w:rsidRPr="00C9035E">
        <w:rPr>
          <w:bCs/>
        </w:rPr>
        <w:t>upgrades of serial production t</w:t>
      </w:r>
      <w:r w:rsidR="007C1F3A" w:rsidRPr="00C9035E">
        <w:rPr>
          <w:bCs/>
        </w:rPr>
        <w:t>ypes</w:t>
      </w:r>
      <w:r w:rsidR="00083C4A" w:rsidRPr="00C9035E">
        <w:rPr>
          <w:bCs/>
        </w:rPr>
        <w:t xml:space="preserve">). </w:t>
      </w:r>
      <w:r w:rsidR="000B602C" w:rsidRPr="00C9035E">
        <w:rPr>
          <w:bCs/>
        </w:rPr>
        <w:t>From</w:t>
      </w:r>
      <w:r w:rsidR="00473901" w:rsidRPr="00C9035E">
        <w:rPr>
          <w:bCs/>
        </w:rPr>
        <w:t xml:space="preserve"> the</w:t>
      </w:r>
      <w:r w:rsidR="004F4CA2">
        <w:rPr>
          <w:bCs/>
        </w:rPr>
        <w:t>se</w:t>
      </w:r>
      <w:r w:rsidR="00900FB0">
        <w:rPr>
          <w:bCs/>
        </w:rPr>
        <w:t xml:space="preserve"> seventy-six</w:t>
      </w:r>
      <w:r w:rsidR="00473901" w:rsidRPr="00C9035E">
        <w:rPr>
          <w:bCs/>
        </w:rPr>
        <w:t xml:space="preserve"> technologies, ten</w:t>
      </w:r>
      <w:r w:rsidR="00AC222B" w:rsidRPr="00C9035E">
        <w:rPr>
          <w:bCs/>
        </w:rPr>
        <w:t xml:space="preserve"> are suitable for retrofit programs. </w:t>
      </w:r>
      <w:r w:rsidR="00EC5DD4" w:rsidRPr="00C9035E">
        <w:rPr>
          <w:bCs/>
        </w:rPr>
        <w:t xml:space="preserve">Nowadays </w:t>
      </w:r>
      <w:r w:rsidR="00B81735" w:rsidRPr="00C9035E">
        <w:rPr>
          <w:bCs/>
        </w:rPr>
        <w:t xml:space="preserve">blended </w:t>
      </w:r>
      <w:r w:rsidR="000B602C" w:rsidRPr="00C9035E">
        <w:rPr>
          <w:bCs/>
        </w:rPr>
        <w:t>wing</w:t>
      </w:r>
      <w:r w:rsidR="00B81735" w:rsidRPr="00C9035E">
        <w:rPr>
          <w:bCs/>
        </w:rPr>
        <w:t>let technology is one of the</w:t>
      </w:r>
      <w:r w:rsidR="00A07BEE" w:rsidRPr="00C9035E">
        <w:rPr>
          <w:bCs/>
        </w:rPr>
        <w:t xml:space="preserve"> </w:t>
      </w:r>
      <w:r w:rsidR="00B81735" w:rsidRPr="00C9035E">
        <w:rPr>
          <w:bCs/>
        </w:rPr>
        <w:t>most visible fuel-saving, performance-enhancing technologies in the world (NASA, 201</w:t>
      </w:r>
      <w:r w:rsidR="00C9035E" w:rsidRPr="00C9035E">
        <w:rPr>
          <w:bCs/>
        </w:rPr>
        <w:t xml:space="preserve">0). </w:t>
      </w:r>
      <w:r w:rsidR="00A07BEE" w:rsidRPr="00C9035E">
        <w:rPr>
          <w:bCs/>
        </w:rPr>
        <w:t xml:space="preserve">As seen in </w:t>
      </w:r>
      <w:r w:rsidR="00B81735" w:rsidRPr="00C9035E">
        <w:rPr>
          <w:bCs/>
        </w:rPr>
        <w:t xml:space="preserve">the section </w:t>
      </w:r>
      <w:r w:rsidR="00B81735" w:rsidRPr="0008014A">
        <w:rPr>
          <w:bCs/>
          <w:i/>
        </w:rPr>
        <w:t>Fuel Efficiency Improvement Approaches</w:t>
      </w:r>
      <w:r w:rsidR="00B81735" w:rsidRPr="00C9035E">
        <w:rPr>
          <w:bCs/>
        </w:rPr>
        <w:t xml:space="preserve"> blended winglets </w:t>
      </w:r>
      <w:r w:rsidR="00A07BEE" w:rsidRPr="00C9035E">
        <w:rPr>
          <w:bCs/>
        </w:rPr>
        <w:t>are arrow-shaped surfaces attached to the tip of each wing. The system enhance</w:t>
      </w:r>
      <w:r w:rsidR="00B81735" w:rsidRPr="00C9035E">
        <w:rPr>
          <w:bCs/>
        </w:rPr>
        <w:t>s</w:t>
      </w:r>
      <w:r w:rsidR="00A07BEE" w:rsidRPr="00C9035E">
        <w:rPr>
          <w:bCs/>
        </w:rPr>
        <w:t xml:space="preserve"> the overall efficiency of airplanes, saving fuel by reducing drag</w:t>
      </w:r>
      <w:r w:rsidR="00B81735" w:rsidRPr="00C9035E">
        <w:rPr>
          <w:bCs/>
        </w:rPr>
        <w:t>.</w:t>
      </w:r>
      <w:r w:rsidR="00A07BEE" w:rsidRPr="00C9035E">
        <w:rPr>
          <w:bCs/>
        </w:rPr>
        <w:t xml:space="preserve"> </w:t>
      </w:r>
      <w:r w:rsidR="00B81735" w:rsidRPr="00C9035E">
        <w:rPr>
          <w:bCs/>
        </w:rPr>
        <w:t>This technology was c</w:t>
      </w:r>
      <w:r w:rsidR="00A07BEE" w:rsidRPr="00C9035E">
        <w:rPr>
          <w:bCs/>
        </w:rPr>
        <w:t>hosen f</w:t>
      </w:r>
      <w:r w:rsidR="00B81735" w:rsidRPr="00C9035E">
        <w:rPr>
          <w:bCs/>
        </w:rPr>
        <w:t>or exploring a global adoption for aircraft fuel efficiency.</w:t>
      </w:r>
      <w:r w:rsidR="00A07BEE" w:rsidRPr="00C9035E">
        <w:rPr>
          <w:bCs/>
        </w:rPr>
        <w:t xml:space="preserve"> </w:t>
      </w:r>
    </w:p>
    <w:p w14:paraId="45E56B21" w14:textId="26335813" w:rsidR="002508CD" w:rsidRDefault="002508CD" w:rsidP="0008014A">
      <w:pPr>
        <w:pStyle w:val="Caption"/>
        <w:keepNext/>
        <w:jc w:val="center"/>
      </w:pPr>
      <w:bookmarkStart w:id="233" w:name="_Toc518035106"/>
      <w:r>
        <w:t xml:space="preserve">Table </w:t>
      </w:r>
      <w:fldSimple w:instr=" SEQ Table \* ARABIC ">
        <w:r w:rsidR="00FF7BEA">
          <w:rPr>
            <w:noProof/>
          </w:rPr>
          <w:t>5</w:t>
        </w:r>
      </w:fldSimple>
      <w:r>
        <w:t xml:space="preserve"> Technologies </w:t>
      </w:r>
      <w:r w:rsidRPr="00B76716">
        <w:t>applied in aircraft retrofit program (IATA, 2013)</w:t>
      </w:r>
      <w:bookmarkEnd w:id="233"/>
    </w:p>
    <w:tbl>
      <w:tblPr>
        <w:tblW w:w="6061" w:type="pct"/>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357"/>
        <w:gridCol w:w="1357"/>
        <w:gridCol w:w="1900"/>
        <w:gridCol w:w="1967"/>
        <w:gridCol w:w="1191"/>
        <w:gridCol w:w="1006"/>
        <w:gridCol w:w="1368"/>
        <w:gridCol w:w="1135"/>
        <w:gridCol w:w="1235"/>
        <w:tblGridChange w:id="234">
          <w:tblGrid>
            <w:gridCol w:w="357"/>
            <w:gridCol w:w="977"/>
            <w:gridCol w:w="380"/>
            <w:gridCol w:w="1900"/>
            <w:gridCol w:w="1967"/>
            <w:gridCol w:w="1191"/>
            <w:gridCol w:w="1006"/>
            <w:gridCol w:w="1368"/>
            <w:gridCol w:w="1135"/>
            <w:gridCol w:w="1235"/>
            <w:gridCol w:w="813"/>
          </w:tblGrid>
        </w:tblGridChange>
      </w:tblGrid>
      <w:tr w:rsidR="00A5674E" w:rsidRPr="00E77F82" w14:paraId="0023DE3D" w14:textId="77777777" w:rsidTr="00A5674E">
        <w:trPr>
          <w:trHeight w:val="1335"/>
        </w:trPr>
        <w:tc>
          <w:tcPr>
            <w:tcW w:w="155" w:type="pct"/>
            <w:shd w:val="clear" w:color="auto" w:fill="auto"/>
            <w:noWrap/>
            <w:vAlign w:val="center"/>
            <w:hideMark/>
          </w:tcPr>
          <w:p w14:paraId="1B36F1FB" w14:textId="479888C1" w:rsidR="00AC222B" w:rsidRPr="0008014A" w:rsidRDefault="00E77F82">
            <w:pPr>
              <w:spacing w:after="0" w:line="240" w:lineRule="auto"/>
              <w:jc w:val="center"/>
              <w:rPr>
                <w:rFonts w:eastAsia="Times New Roman" w:cs="Arial"/>
                <w:sz w:val="21"/>
                <w:szCs w:val="21"/>
                <w:lang w:val="en-GB" w:eastAsia="es-ES"/>
              </w:rPr>
            </w:pPr>
            <w:r w:rsidRPr="00E77F82">
              <w:rPr>
                <w:rFonts w:eastAsia="Times New Roman" w:cs="Arial"/>
                <w:sz w:val="21"/>
                <w:szCs w:val="21"/>
                <w:lang w:val="en-GB" w:eastAsia="es-ES"/>
                <w:rPrChange w:id="235" w:author="Furness" w:date="2018-06-25T10:28:00Z">
                  <w:rPr>
                    <w:rFonts w:ascii="Arial" w:eastAsia="Times New Roman" w:hAnsi="Arial" w:cs="Arial"/>
                    <w:sz w:val="20"/>
                    <w:szCs w:val="20"/>
                    <w:lang w:val="en-GB" w:eastAsia="es-ES"/>
                  </w:rPr>
                </w:rPrChange>
              </w:rPr>
              <w:t>#</w:t>
            </w:r>
          </w:p>
        </w:tc>
        <w:tc>
          <w:tcPr>
            <w:tcW w:w="589" w:type="pct"/>
            <w:shd w:val="clear" w:color="auto" w:fill="auto"/>
            <w:noWrap/>
            <w:vAlign w:val="center"/>
            <w:hideMark/>
          </w:tcPr>
          <w:p w14:paraId="25EDE71A"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Group</w:t>
            </w:r>
          </w:p>
        </w:tc>
        <w:tc>
          <w:tcPr>
            <w:tcW w:w="825" w:type="pct"/>
            <w:shd w:val="clear" w:color="auto" w:fill="auto"/>
            <w:noWrap/>
            <w:vAlign w:val="center"/>
            <w:hideMark/>
          </w:tcPr>
          <w:p w14:paraId="32C79DC6"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Concept</w:t>
            </w:r>
          </w:p>
        </w:tc>
        <w:tc>
          <w:tcPr>
            <w:tcW w:w="854" w:type="pct"/>
            <w:shd w:val="clear" w:color="auto" w:fill="auto"/>
            <w:noWrap/>
            <w:vAlign w:val="center"/>
            <w:hideMark/>
          </w:tcPr>
          <w:p w14:paraId="2EFC79CA"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Technology</w:t>
            </w:r>
          </w:p>
        </w:tc>
        <w:tc>
          <w:tcPr>
            <w:tcW w:w="517" w:type="pct"/>
            <w:shd w:val="clear" w:color="auto" w:fill="auto"/>
            <w:vAlign w:val="center"/>
            <w:hideMark/>
          </w:tcPr>
          <w:p w14:paraId="26D91174"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 xml:space="preserve">Applicability </w:t>
            </w:r>
            <w:r w:rsidRPr="0008014A">
              <w:rPr>
                <w:rFonts w:eastAsia="Times New Roman" w:cs="Arial"/>
                <w:sz w:val="21"/>
                <w:szCs w:val="21"/>
                <w:lang w:val="en-GB" w:eastAsia="es-ES"/>
              </w:rPr>
              <w:br/>
              <w:t xml:space="preserve">to aircraft </w:t>
            </w:r>
            <w:r w:rsidRPr="0008014A">
              <w:rPr>
                <w:rFonts w:eastAsia="Times New Roman" w:cs="Arial"/>
                <w:sz w:val="21"/>
                <w:szCs w:val="21"/>
                <w:lang w:val="en-GB" w:eastAsia="es-ES"/>
              </w:rPr>
              <w:br/>
              <w:t>program</w:t>
            </w:r>
          </w:p>
        </w:tc>
        <w:tc>
          <w:tcPr>
            <w:tcW w:w="437" w:type="pct"/>
            <w:shd w:val="clear" w:color="auto" w:fill="auto"/>
            <w:vAlign w:val="center"/>
            <w:hideMark/>
          </w:tcPr>
          <w:p w14:paraId="707F4529"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 xml:space="preserve">Fuel Reduction </w:t>
            </w:r>
            <w:r w:rsidRPr="0008014A">
              <w:rPr>
                <w:rFonts w:eastAsia="Times New Roman" w:cs="Arial"/>
                <w:sz w:val="21"/>
                <w:szCs w:val="21"/>
                <w:lang w:val="en-GB" w:eastAsia="es-ES"/>
              </w:rPr>
              <w:br/>
              <w:t>Benefits</w:t>
            </w:r>
          </w:p>
        </w:tc>
        <w:tc>
          <w:tcPr>
            <w:tcW w:w="594" w:type="pct"/>
            <w:shd w:val="clear" w:color="auto" w:fill="auto"/>
            <w:vAlign w:val="center"/>
            <w:hideMark/>
          </w:tcPr>
          <w:p w14:paraId="5D8D34AC" w14:textId="6FC75A2C" w:rsidR="00AC222B" w:rsidRPr="0008014A" w:rsidRDefault="00E77F82">
            <w:pPr>
              <w:spacing w:after="0" w:line="240" w:lineRule="auto"/>
              <w:jc w:val="center"/>
              <w:rPr>
                <w:rFonts w:eastAsia="Times New Roman" w:cs="Arial"/>
                <w:sz w:val="21"/>
                <w:szCs w:val="21"/>
                <w:lang w:val="en-GB" w:eastAsia="es-ES"/>
              </w:rPr>
            </w:pPr>
            <w:r>
              <w:rPr>
                <w:rFonts w:eastAsia="Times New Roman" w:cs="Arial"/>
                <w:sz w:val="21"/>
                <w:szCs w:val="21"/>
                <w:lang w:val="en-GB" w:eastAsia="es-ES"/>
              </w:rPr>
              <w:t>D</w:t>
            </w:r>
            <w:r w:rsidR="00AC222B" w:rsidRPr="0008014A">
              <w:rPr>
                <w:rFonts w:eastAsia="Times New Roman" w:cs="Arial"/>
                <w:sz w:val="21"/>
                <w:szCs w:val="21"/>
                <w:lang w:val="en-GB" w:eastAsia="es-ES"/>
              </w:rPr>
              <w:t xml:space="preserve">evelopment  </w:t>
            </w:r>
            <w:r w:rsidR="00AC222B" w:rsidRPr="0008014A">
              <w:rPr>
                <w:rFonts w:eastAsia="Times New Roman" w:cs="Arial"/>
                <w:sz w:val="21"/>
                <w:szCs w:val="21"/>
                <w:lang w:val="en-GB" w:eastAsia="es-ES"/>
              </w:rPr>
              <w:br/>
            </w:r>
            <w:r w:rsidR="00A5674E">
              <w:rPr>
                <w:rFonts w:eastAsia="Times New Roman" w:cs="Arial"/>
                <w:sz w:val="21"/>
                <w:szCs w:val="21"/>
                <w:lang w:val="en-GB" w:eastAsia="es-ES"/>
              </w:rPr>
              <w:t>S</w:t>
            </w:r>
            <w:r w:rsidR="00A5674E" w:rsidRPr="00E77F82">
              <w:rPr>
                <w:rFonts w:eastAsia="Times New Roman" w:cs="Arial"/>
                <w:sz w:val="21"/>
                <w:szCs w:val="21"/>
                <w:lang w:val="en-GB" w:eastAsia="es-ES"/>
                <w:rPrChange w:id="236" w:author="Furness" w:date="2018-06-25T10:28:00Z">
                  <w:rPr>
                    <w:rFonts w:ascii="Arial" w:eastAsia="Times New Roman" w:hAnsi="Arial" w:cs="Arial"/>
                    <w:sz w:val="16"/>
                    <w:szCs w:val="18"/>
                    <w:lang w:val="en-GB" w:eastAsia="es-ES"/>
                  </w:rPr>
                </w:rPrChange>
              </w:rPr>
              <w:t>tatus</w:t>
            </w:r>
            <w:r w:rsidR="00A5674E">
              <w:rPr>
                <w:rFonts w:eastAsia="Times New Roman" w:cs="Arial"/>
                <w:sz w:val="21"/>
                <w:szCs w:val="21"/>
                <w:lang w:val="en-GB" w:eastAsia="es-ES"/>
              </w:rPr>
              <w:t xml:space="preserve"> </w:t>
            </w:r>
            <w:r>
              <w:rPr>
                <w:rFonts w:eastAsia="Times New Roman" w:cs="Arial"/>
                <w:sz w:val="21"/>
                <w:szCs w:val="21"/>
                <w:lang w:val="en-GB" w:eastAsia="es-ES"/>
              </w:rPr>
              <w:t>*</w:t>
            </w:r>
          </w:p>
        </w:tc>
        <w:tc>
          <w:tcPr>
            <w:tcW w:w="493" w:type="pct"/>
            <w:shd w:val="clear" w:color="auto" w:fill="auto"/>
            <w:vAlign w:val="center"/>
            <w:hideMark/>
          </w:tcPr>
          <w:p w14:paraId="0D2A9137"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 xml:space="preserve">Availability </w:t>
            </w:r>
            <w:r w:rsidRPr="0008014A">
              <w:rPr>
                <w:rFonts w:eastAsia="Times New Roman" w:cs="Arial"/>
                <w:sz w:val="21"/>
                <w:szCs w:val="21"/>
                <w:lang w:val="en-GB" w:eastAsia="es-ES"/>
              </w:rPr>
              <w:br/>
              <w:t xml:space="preserve">of technology </w:t>
            </w:r>
            <w:r w:rsidRPr="0008014A">
              <w:rPr>
                <w:rFonts w:eastAsia="Times New Roman" w:cs="Arial"/>
                <w:sz w:val="21"/>
                <w:szCs w:val="21"/>
                <w:lang w:val="en-GB" w:eastAsia="es-ES"/>
              </w:rPr>
              <w:br/>
              <w:t>(calculated)</w:t>
            </w:r>
          </w:p>
        </w:tc>
        <w:tc>
          <w:tcPr>
            <w:tcW w:w="537" w:type="pct"/>
            <w:shd w:val="clear" w:color="auto" w:fill="auto"/>
            <w:vAlign w:val="center"/>
            <w:hideMark/>
          </w:tcPr>
          <w:p w14:paraId="35119F95" w14:textId="4DDB4D7C"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 xml:space="preserve">Average Fuel </w:t>
            </w:r>
            <w:r w:rsidR="00A5674E">
              <w:rPr>
                <w:rFonts w:eastAsia="Times New Roman" w:cs="Arial"/>
                <w:sz w:val="21"/>
                <w:szCs w:val="21"/>
                <w:lang w:val="en-GB" w:eastAsia="es-ES"/>
              </w:rPr>
              <w:t>Benefit</w:t>
            </w:r>
          </w:p>
        </w:tc>
      </w:tr>
      <w:tr w:rsidR="00A5674E" w:rsidRPr="00E77F82" w14:paraId="64CA6821" w14:textId="77777777" w:rsidTr="0008014A">
        <w:trPr>
          <w:trHeight w:val="560"/>
        </w:trPr>
        <w:tc>
          <w:tcPr>
            <w:tcW w:w="155" w:type="pct"/>
            <w:shd w:val="clear" w:color="auto" w:fill="auto"/>
            <w:vAlign w:val="center"/>
            <w:hideMark/>
          </w:tcPr>
          <w:p w14:paraId="7B118C18"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1</w:t>
            </w:r>
          </w:p>
        </w:tc>
        <w:tc>
          <w:tcPr>
            <w:tcW w:w="589" w:type="pct"/>
            <w:shd w:val="clear" w:color="auto" w:fill="auto"/>
            <w:vAlign w:val="center"/>
            <w:hideMark/>
          </w:tcPr>
          <w:p w14:paraId="6B386EED"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Aerodynamics</w:t>
            </w:r>
          </w:p>
        </w:tc>
        <w:tc>
          <w:tcPr>
            <w:tcW w:w="825" w:type="pct"/>
            <w:shd w:val="clear" w:color="auto" w:fill="auto"/>
            <w:vAlign w:val="center"/>
            <w:hideMark/>
          </w:tcPr>
          <w:p w14:paraId="6F046C36"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Advanced wingtip devices</w:t>
            </w:r>
          </w:p>
        </w:tc>
        <w:tc>
          <w:tcPr>
            <w:tcW w:w="854" w:type="pct"/>
            <w:shd w:val="clear" w:color="auto" w:fill="auto"/>
            <w:vAlign w:val="center"/>
            <w:hideMark/>
          </w:tcPr>
          <w:p w14:paraId="17B84609"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wingtip fence</w:t>
            </w:r>
          </w:p>
        </w:tc>
        <w:tc>
          <w:tcPr>
            <w:tcW w:w="517" w:type="pct"/>
            <w:shd w:val="clear" w:color="auto" w:fill="auto"/>
            <w:vAlign w:val="center"/>
            <w:hideMark/>
          </w:tcPr>
          <w:p w14:paraId="136388D6" w14:textId="17A72700"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Retrofit</w:t>
            </w:r>
          </w:p>
        </w:tc>
        <w:tc>
          <w:tcPr>
            <w:tcW w:w="437" w:type="pct"/>
            <w:shd w:val="clear" w:color="auto" w:fill="auto"/>
            <w:vAlign w:val="center"/>
            <w:hideMark/>
          </w:tcPr>
          <w:p w14:paraId="6C852ABE"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1  to 3%</w:t>
            </w:r>
          </w:p>
        </w:tc>
        <w:tc>
          <w:tcPr>
            <w:tcW w:w="594" w:type="pct"/>
            <w:shd w:val="clear" w:color="auto" w:fill="auto"/>
            <w:vAlign w:val="center"/>
            <w:hideMark/>
          </w:tcPr>
          <w:p w14:paraId="4BC5B348"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9</w:t>
            </w:r>
          </w:p>
        </w:tc>
        <w:tc>
          <w:tcPr>
            <w:tcW w:w="493" w:type="pct"/>
            <w:shd w:val="clear" w:color="auto" w:fill="auto"/>
            <w:vAlign w:val="center"/>
            <w:hideMark/>
          </w:tcPr>
          <w:p w14:paraId="7A7BBF86"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2012</w:t>
            </w:r>
          </w:p>
        </w:tc>
        <w:tc>
          <w:tcPr>
            <w:tcW w:w="537" w:type="pct"/>
            <w:shd w:val="clear" w:color="auto" w:fill="auto"/>
            <w:vAlign w:val="center"/>
            <w:hideMark/>
          </w:tcPr>
          <w:p w14:paraId="786F66DF"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2%</w:t>
            </w:r>
          </w:p>
        </w:tc>
      </w:tr>
      <w:tr w:rsidR="00A5674E" w:rsidRPr="00E77F82" w14:paraId="56CD285C" w14:textId="77777777" w:rsidTr="0008014A">
        <w:trPr>
          <w:trHeight w:val="560"/>
        </w:trPr>
        <w:tc>
          <w:tcPr>
            <w:tcW w:w="155" w:type="pct"/>
            <w:shd w:val="clear" w:color="auto" w:fill="auto"/>
            <w:vAlign w:val="center"/>
            <w:hideMark/>
          </w:tcPr>
          <w:p w14:paraId="4409A237"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2</w:t>
            </w:r>
          </w:p>
        </w:tc>
        <w:tc>
          <w:tcPr>
            <w:tcW w:w="589" w:type="pct"/>
            <w:shd w:val="clear" w:color="auto" w:fill="auto"/>
            <w:vAlign w:val="center"/>
            <w:hideMark/>
          </w:tcPr>
          <w:p w14:paraId="40A0E4DB"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Aerodynamics</w:t>
            </w:r>
          </w:p>
        </w:tc>
        <w:tc>
          <w:tcPr>
            <w:tcW w:w="825" w:type="pct"/>
            <w:shd w:val="clear" w:color="auto" w:fill="auto"/>
            <w:vAlign w:val="center"/>
            <w:hideMark/>
          </w:tcPr>
          <w:p w14:paraId="77788D55"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Advanced wingtip devices</w:t>
            </w:r>
          </w:p>
        </w:tc>
        <w:tc>
          <w:tcPr>
            <w:tcW w:w="854" w:type="pct"/>
            <w:shd w:val="clear" w:color="auto" w:fill="auto"/>
            <w:vAlign w:val="center"/>
            <w:hideMark/>
          </w:tcPr>
          <w:p w14:paraId="66D2E5AB"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Blended winglet / Sharklets</w:t>
            </w:r>
          </w:p>
        </w:tc>
        <w:tc>
          <w:tcPr>
            <w:tcW w:w="517" w:type="pct"/>
            <w:shd w:val="clear" w:color="auto" w:fill="auto"/>
            <w:vAlign w:val="center"/>
            <w:hideMark/>
          </w:tcPr>
          <w:p w14:paraId="43C1D1A0" w14:textId="65E64E04"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Retrofit</w:t>
            </w:r>
          </w:p>
        </w:tc>
        <w:tc>
          <w:tcPr>
            <w:tcW w:w="437" w:type="pct"/>
            <w:shd w:val="clear" w:color="auto" w:fill="auto"/>
            <w:vAlign w:val="center"/>
            <w:hideMark/>
          </w:tcPr>
          <w:p w14:paraId="7D93AE4E"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3  to 6%</w:t>
            </w:r>
          </w:p>
        </w:tc>
        <w:tc>
          <w:tcPr>
            <w:tcW w:w="594" w:type="pct"/>
            <w:shd w:val="clear" w:color="auto" w:fill="auto"/>
            <w:vAlign w:val="center"/>
            <w:hideMark/>
          </w:tcPr>
          <w:p w14:paraId="2592D59B"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9</w:t>
            </w:r>
          </w:p>
        </w:tc>
        <w:tc>
          <w:tcPr>
            <w:tcW w:w="493" w:type="pct"/>
            <w:shd w:val="clear" w:color="auto" w:fill="auto"/>
            <w:vAlign w:val="center"/>
            <w:hideMark/>
          </w:tcPr>
          <w:p w14:paraId="0D196B1C"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2012</w:t>
            </w:r>
          </w:p>
        </w:tc>
        <w:tc>
          <w:tcPr>
            <w:tcW w:w="537" w:type="pct"/>
            <w:shd w:val="clear" w:color="auto" w:fill="auto"/>
            <w:vAlign w:val="center"/>
            <w:hideMark/>
          </w:tcPr>
          <w:p w14:paraId="232ED5CF"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4.50%</w:t>
            </w:r>
          </w:p>
        </w:tc>
      </w:tr>
      <w:tr w:rsidR="00A5674E" w:rsidRPr="00E77F82" w14:paraId="132A2F00" w14:textId="77777777" w:rsidTr="0008014A">
        <w:trPr>
          <w:trHeight w:val="560"/>
        </w:trPr>
        <w:tc>
          <w:tcPr>
            <w:tcW w:w="155" w:type="pct"/>
            <w:shd w:val="clear" w:color="auto" w:fill="auto"/>
            <w:vAlign w:val="center"/>
            <w:hideMark/>
          </w:tcPr>
          <w:p w14:paraId="17923A2D"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3</w:t>
            </w:r>
          </w:p>
        </w:tc>
        <w:tc>
          <w:tcPr>
            <w:tcW w:w="589" w:type="pct"/>
            <w:shd w:val="clear" w:color="auto" w:fill="auto"/>
            <w:vAlign w:val="center"/>
            <w:hideMark/>
          </w:tcPr>
          <w:p w14:paraId="5FCE8146"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Aerodynamics</w:t>
            </w:r>
          </w:p>
        </w:tc>
        <w:tc>
          <w:tcPr>
            <w:tcW w:w="825" w:type="pct"/>
            <w:shd w:val="clear" w:color="auto" w:fill="auto"/>
            <w:vAlign w:val="center"/>
            <w:hideMark/>
          </w:tcPr>
          <w:p w14:paraId="10424BB9"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Advanced wingtip devices</w:t>
            </w:r>
          </w:p>
        </w:tc>
        <w:tc>
          <w:tcPr>
            <w:tcW w:w="854" w:type="pct"/>
            <w:shd w:val="clear" w:color="auto" w:fill="auto"/>
            <w:vAlign w:val="center"/>
            <w:hideMark/>
          </w:tcPr>
          <w:p w14:paraId="5A5FC442"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Raked wingtip</w:t>
            </w:r>
          </w:p>
        </w:tc>
        <w:tc>
          <w:tcPr>
            <w:tcW w:w="517" w:type="pct"/>
            <w:shd w:val="clear" w:color="auto" w:fill="auto"/>
            <w:vAlign w:val="center"/>
            <w:hideMark/>
          </w:tcPr>
          <w:p w14:paraId="26F8FFD4" w14:textId="29C9872C"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Retrofit</w:t>
            </w:r>
          </w:p>
        </w:tc>
        <w:tc>
          <w:tcPr>
            <w:tcW w:w="437" w:type="pct"/>
            <w:shd w:val="clear" w:color="auto" w:fill="auto"/>
            <w:vAlign w:val="center"/>
            <w:hideMark/>
          </w:tcPr>
          <w:p w14:paraId="397B386A"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3  to 6%</w:t>
            </w:r>
          </w:p>
        </w:tc>
        <w:tc>
          <w:tcPr>
            <w:tcW w:w="594" w:type="pct"/>
            <w:shd w:val="clear" w:color="auto" w:fill="auto"/>
            <w:vAlign w:val="center"/>
            <w:hideMark/>
          </w:tcPr>
          <w:p w14:paraId="47301086"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9</w:t>
            </w:r>
          </w:p>
        </w:tc>
        <w:tc>
          <w:tcPr>
            <w:tcW w:w="493" w:type="pct"/>
            <w:shd w:val="clear" w:color="auto" w:fill="auto"/>
            <w:vAlign w:val="center"/>
            <w:hideMark/>
          </w:tcPr>
          <w:p w14:paraId="19F6D29A"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2012</w:t>
            </w:r>
          </w:p>
        </w:tc>
        <w:tc>
          <w:tcPr>
            <w:tcW w:w="537" w:type="pct"/>
            <w:shd w:val="clear" w:color="auto" w:fill="auto"/>
            <w:vAlign w:val="center"/>
            <w:hideMark/>
          </w:tcPr>
          <w:p w14:paraId="2CFA2355"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4.50%</w:t>
            </w:r>
          </w:p>
        </w:tc>
      </w:tr>
      <w:tr w:rsidR="00A5674E" w:rsidRPr="00E77F82" w14:paraId="3E6235E3" w14:textId="77777777" w:rsidTr="0008014A">
        <w:trPr>
          <w:trHeight w:val="560"/>
        </w:trPr>
        <w:tc>
          <w:tcPr>
            <w:tcW w:w="155" w:type="pct"/>
            <w:shd w:val="clear" w:color="auto" w:fill="auto"/>
            <w:vAlign w:val="center"/>
            <w:hideMark/>
          </w:tcPr>
          <w:p w14:paraId="5459D28A"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4</w:t>
            </w:r>
          </w:p>
        </w:tc>
        <w:tc>
          <w:tcPr>
            <w:tcW w:w="589" w:type="pct"/>
            <w:shd w:val="clear" w:color="auto" w:fill="auto"/>
            <w:vAlign w:val="center"/>
            <w:hideMark/>
          </w:tcPr>
          <w:p w14:paraId="14EED32C"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Aerodynamics</w:t>
            </w:r>
          </w:p>
        </w:tc>
        <w:tc>
          <w:tcPr>
            <w:tcW w:w="825" w:type="pct"/>
            <w:shd w:val="clear" w:color="auto" w:fill="auto"/>
            <w:vAlign w:val="center"/>
            <w:hideMark/>
          </w:tcPr>
          <w:p w14:paraId="29280D10" w14:textId="37BBD49A"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Drag Reduction Coatings</w:t>
            </w:r>
          </w:p>
        </w:tc>
        <w:tc>
          <w:tcPr>
            <w:tcW w:w="854" w:type="pct"/>
            <w:shd w:val="clear" w:color="auto" w:fill="auto"/>
            <w:vAlign w:val="center"/>
            <w:hideMark/>
          </w:tcPr>
          <w:p w14:paraId="0089DCA2"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drag reduction coatings</w:t>
            </w:r>
          </w:p>
        </w:tc>
        <w:tc>
          <w:tcPr>
            <w:tcW w:w="517" w:type="pct"/>
            <w:shd w:val="clear" w:color="auto" w:fill="auto"/>
            <w:vAlign w:val="center"/>
            <w:hideMark/>
          </w:tcPr>
          <w:p w14:paraId="43E1E0B5" w14:textId="22D1D462"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Retrofit</w:t>
            </w:r>
          </w:p>
        </w:tc>
        <w:tc>
          <w:tcPr>
            <w:tcW w:w="437" w:type="pct"/>
            <w:shd w:val="clear" w:color="auto" w:fill="auto"/>
            <w:vAlign w:val="center"/>
            <w:hideMark/>
          </w:tcPr>
          <w:p w14:paraId="4B765FE3"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&lt; 1%</w:t>
            </w:r>
          </w:p>
        </w:tc>
        <w:tc>
          <w:tcPr>
            <w:tcW w:w="594" w:type="pct"/>
            <w:shd w:val="clear" w:color="auto" w:fill="auto"/>
            <w:vAlign w:val="center"/>
            <w:hideMark/>
          </w:tcPr>
          <w:p w14:paraId="17496E7E"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9</w:t>
            </w:r>
          </w:p>
        </w:tc>
        <w:tc>
          <w:tcPr>
            <w:tcW w:w="493" w:type="pct"/>
            <w:shd w:val="clear" w:color="auto" w:fill="auto"/>
            <w:vAlign w:val="center"/>
            <w:hideMark/>
          </w:tcPr>
          <w:p w14:paraId="7720A83E"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2012</w:t>
            </w:r>
          </w:p>
        </w:tc>
        <w:tc>
          <w:tcPr>
            <w:tcW w:w="537" w:type="pct"/>
            <w:shd w:val="clear" w:color="auto" w:fill="auto"/>
            <w:vAlign w:val="center"/>
            <w:hideMark/>
          </w:tcPr>
          <w:p w14:paraId="3AE355E0"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0.50%</w:t>
            </w:r>
          </w:p>
        </w:tc>
      </w:tr>
      <w:tr w:rsidR="00A5674E" w:rsidRPr="00E77F82" w14:paraId="2758A707" w14:textId="77777777" w:rsidTr="0008014A">
        <w:trPr>
          <w:trHeight w:val="560"/>
        </w:trPr>
        <w:tc>
          <w:tcPr>
            <w:tcW w:w="155" w:type="pct"/>
            <w:shd w:val="clear" w:color="auto" w:fill="auto"/>
            <w:vAlign w:val="center"/>
            <w:hideMark/>
          </w:tcPr>
          <w:p w14:paraId="58BA1231"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5</w:t>
            </w:r>
          </w:p>
        </w:tc>
        <w:tc>
          <w:tcPr>
            <w:tcW w:w="589" w:type="pct"/>
            <w:shd w:val="clear" w:color="auto" w:fill="auto"/>
            <w:vAlign w:val="center"/>
            <w:hideMark/>
          </w:tcPr>
          <w:p w14:paraId="7558BBA3"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Aerodynamics</w:t>
            </w:r>
          </w:p>
        </w:tc>
        <w:tc>
          <w:tcPr>
            <w:tcW w:w="825" w:type="pct"/>
            <w:shd w:val="clear" w:color="auto" w:fill="auto"/>
            <w:vAlign w:val="center"/>
            <w:hideMark/>
          </w:tcPr>
          <w:p w14:paraId="6823543F" w14:textId="67FBAB53"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Drag Reduction Coatings</w:t>
            </w:r>
          </w:p>
        </w:tc>
        <w:tc>
          <w:tcPr>
            <w:tcW w:w="854" w:type="pct"/>
            <w:shd w:val="clear" w:color="auto" w:fill="auto"/>
            <w:vAlign w:val="center"/>
            <w:hideMark/>
          </w:tcPr>
          <w:p w14:paraId="2E63F4CA"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 xml:space="preserve">Turbulent flow drag </w:t>
            </w:r>
            <w:r w:rsidRPr="0008014A">
              <w:rPr>
                <w:rFonts w:eastAsia="Times New Roman" w:cs="Arial"/>
                <w:sz w:val="21"/>
                <w:szCs w:val="21"/>
                <w:lang w:val="en-GB" w:eastAsia="es-ES"/>
              </w:rPr>
              <w:br/>
              <w:t>Coatings (Riblets)</w:t>
            </w:r>
          </w:p>
        </w:tc>
        <w:tc>
          <w:tcPr>
            <w:tcW w:w="517" w:type="pct"/>
            <w:shd w:val="clear" w:color="auto" w:fill="auto"/>
            <w:vAlign w:val="center"/>
            <w:hideMark/>
          </w:tcPr>
          <w:p w14:paraId="4BB2C58B" w14:textId="70CA3E01"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Retrofit</w:t>
            </w:r>
          </w:p>
        </w:tc>
        <w:tc>
          <w:tcPr>
            <w:tcW w:w="437" w:type="pct"/>
            <w:shd w:val="clear" w:color="auto" w:fill="auto"/>
            <w:vAlign w:val="center"/>
            <w:hideMark/>
          </w:tcPr>
          <w:p w14:paraId="074C8AD0" w14:textId="77777777" w:rsidR="00AC222B" w:rsidRPr="0008014A" w:rsidRDefault="00AC222B">
            <w:pPr>
              <w:spacing w:after="0" w:line="240" w:lineRule="auto"/>
              <w:jc w:val="center"/>
              <w:rPr>
                <w:rFonts w:eastAsia="Times New Roman" w:cs="Arial"/>
                <w:sz w:val="21"/>
                <w:szCs w:val="21"/>
                <w:lang w:val="en-GB" w:eastAsia="es-ES"/>
              </w:rPr>
            </w:pPr>
          </w:p>
          <w:p w14:paraId="1E760071" w14:textId="77777777" w:rsidR="00AC222B" w:rsidRPr="0008014A" w:rsidRDefault="00AC222B">
            <w:pPr>
              <w:spacing w:after="0" w:line="240" w:lineRule="auto"/>
              <w:jc w:val="center"/>
              <w:rPr>
                <w:rFonts w:eastAsia="Times New Roman" w:cs="Arial"/>
                <w:sz w:val="21"/>
                <w:szCs w:val="21"/>
                <w:lang w:val="en-GB" w:eastAsia="es-ES"/>
              </w:rPr>
            </w:pPr>
          </w:p>
          <w:p w14:paraId="24514F5F"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1%</w:t>
            </w:r>
          </w:p>
        </w:tc>
        <w:tc>
          <w:tcPr>
            <w:tcW w:w="594" w:type="pct"/>
            <w:shd w:val="clear" w:color="auto" w:fill="auto"/>
            <w:vAlign w:val="center"/>
            <w:hideMark/>
          </w:tcPr>
          <w:p w14:paraId="5E5EBC3D"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8</w:t>
            </w:r>
          </w:p>
        </w:tc>
        <w:tc>
          <w:tcPr>
            <w:tcW w:w="493" w:type="pct"/>
            <w:shd w:val="clear" w:color="auto" w:fill="auto"/>
            <w:vAlign w:val="center"/>
            <w:hideMark/>
          </w:tcPr>
          <w:p w14:paraId="736849FF"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2015</w:t>
            </w:r>
          </w:p>
        </w:tc>
        <w:tc>
          <w:tcPr>
            <w:tcW w:w="537" w:type="pct"/>
            <w:shd w:val="clear" w:color="auto" w:fill="auto"/>
            <w:vAlign w:val="center"/>
            <w:hideMark/>
          </w:tcPr>
          <w:p w14:paraId="02EBB3AD"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1%</w:t>
            </w:r>
          </w:p>
        </w:tc>
      </w:tr>
      <w:tr w:rsidR="00A5674E" w:rsidRPr="00E77F82" w14:paraId="780C53AD" w14:textId="77777777" w:rsidTr="0008014A">
        <w:trPr>
          <w:trHeight w:val="560"/>
        </w:trPr>
        <w:tc>
          <w:tcPr>
            <w:tcW w:w="155" w:type="pct"/>
            <w:shd w:val="clear" w:color="auto" w:fill="auto"/>
            <w:vAlign w:val="center"/>
            <w:hideMark/>
          </w:tcPr>
          <w:p w14:paraId="0F0C6D59"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6</w:t>
            </w:r>
          </w:p>
        </w:tc>
        <w:tc>
          <w:tcPr>
            <w:tcW w:w="589" w:type="pct"/>
            <w:shd w:val="clear" w:color="auto" w:fill="auto"/>
            <w:vAlign w:val="center"/>
            <w:hideMark/>
          </w:tcPr>
          <w:p w14:paraId="6ACBA37B"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Aerodynamics</w:t>
            </w:r>
          </w:p>
        </w:tc>
        <w:tc>
          <w:tcPr>
            <w:tcW w:w="825" w:type="pct"/>
            <w:shd w:val="clear" w:color="auto" w:fill="auto"/>
            <w:vAlign w:val="center"/>
            <w:hideMark/>
          </w:tcPr>
          <w:p w14:paraId="214B8FB6" w14:textId="3F497952"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Drag Reduction Coatings</w:t>
            </w:r>
          </w:p>
        </w:tc>
        <w:tc>
          <w:tcPr>
            <w:tcW w:w="854" w:type="pct"/>
            <w:shd w:val="clear" w:color="auto" w:fill="auto"/>
            <w:vAlign w:val="center"/>
            <w:hideMark/>
          </w:tcPr>
          <w:p w14:paraId="6AD4ED7D"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Aircraft Graphic films</w:t>
            </w:r>
          </w:p>
        </w:tc>
        <w:tc>
          <w:tcPr>
            <w:tcW w:w="517" w:type="pct"/>
            <w:shd w:val="clear" w:color="auto" w:fill="auto"/>
            <w:vAlign w:val="center"/>
            <w:hideMark/>
          </w:tcPr>
          <w:p w14:paraId="05A7D358" w14:textId="016EDBD3"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Retrofit</w:t>
            </w:r>
          </w:p>
        </w:tc>
        <w:tc>
          <w:tcPr>
            <w:tcW w:w="437" w:type="pct"/>
            <w:shd w:val="clear" w:color="auto" w:fill="auto"/>
            <w:vAlign w:val="center"/>
            <w:hideMark/>
          </w:tcPr>
          <w:p w14:paraId="12637F0F"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1%</w:t>
            </w:r>
          </w:p>
        </w:tc>
        <w:tc>
          <w:tcPr>
            <w:tcW w:w="594" w:type="pct"/>
            <w:shd w:val="clear" w:color="auto" w:fill="auto"/>
            <w:vAlign w:val="center"/>
            <w:hideMark/>
          </w:tcPr>
          <w:p w14:paraId="0E0E1CBF"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9</w:t>
            </w:r>
          </w:p>
        </w:tc>
        <w:tc>
          <w:tcPr>
            <w:tcW w:w="493" w:type="pct"/>
            <w:shd w:val="clear" w:color="auto" w:fill="auto"/>
            <w:vAlign w:val="center"/>
            <w:hideMark/>
          </w:tcPr>
          <w:p w14:paraId="4E718B00"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2012</w:t>
            </w:r>
          </w:p>
        </w:tc>
        <w:tc>
          <w:tcPr>
            <w:tcW w:w="537" w:type="pct"/>
            <w:shd w:val="clear" w:color="auto" w:fill="auto"/>
            <w:vAlign w:val="center"/>
            <w:hideMark/>
          </w:tcPr>
          <w:p w14:paraId="74EE6101"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1%</w:t>
            </w:r>
          </w:p>
        </w:tc>
      </w:tr>
      <w:tr w:rsidR="00A5674E" w:rsidRPr="00E77F82" w14:paraId="2F6C0430" w14:textId="77777777" w:rsidTr="0008014A">
        <w:trPr>
          <w:trHeight w:val="700"/>
        </w:trPr>
        <w:tc>
          <w:tcPr>
            <w:tcW w:w="155" w:type="pct"/>
            <w:shd w:val="clear" w:color="auto" w:fill="auto"/>
            <w:vAlign w:val="center"/>
            <w:hideMark/>
          </w:tcPr>
          <w:p w14:paraId="0BF31ED8"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7</w:t>
            </w:r>
          </w:p>
        </w:tc>
        <w:tc>
          <w:tcPr>
            <w:tcW w:w="589" w:type="pct"/>
            <w:shd w:val="clear" w:color="auto" w:fill="auto"/>
            <w:vAlign w:val="center"/>
            <w:hideMark/>
          </w:tcPr>
          <w:p w14:paraId="08F2F5DA"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Cabin</w:t>
            </w:r>
          </w:p>
        </w:tc>
        <w:tc>
          <w:tcPr>
            <w:tcW w:w="825" w:type="pct"/>
            <w:shd w:val="clear" w:color="auto" w:fill="auto"/>
            <w:vAlign w:val="center"/>
            <w:hideMark/>
          </w:tcPr>
          <w:p w14:paraId="6BCE5434" w14:textId="71385F7E"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High power L</w:t>
            </w:r>
            <w:r w:rsidR="009C0F48" w:rsidRPr="00E77F82">
              <w:rPr>
                <w:rFonts w:eastAsia="Times New Roman" w:cs="Arial"/>
                <w:sz w:val="21"/>
                <w:szCs w:val="21"/>
                <w:lang w:val="en-GB" w:eastAsia="es-ES"/>
                <w:rPrChange w:id="237" w:author="Furness" w:date="2018-06-25T10:28:00Z">
                  <w:rPr>
                    <w:rFonts w:ascii="Arial" w:eastAsia="Times New Roman" w:hAnsi="Arial" w:cs="Arial"/>
                    <w:sz w:val="18"/>
                    <w:szCs w:val="18"/>
                    <w:lang w:val="en-GB" w:eastAsia="es-ES"/>
                  </w:rPr>
                </w:rPrChange>
              </w:rPr>
              <w:t>ED’</w:t>
            </w:r>
            <w:r w:rsidRPr="0008014A">
              <w:rPr>
                <w:rFonts w:eastAsia="Times New Roman" w:cs="Arial"/>
                <w:sz w:val="21"/>
                <w:szCs w:val="21"/>
                <w:lang w:val="en-GB" w:eastAsia="es-ES"/>
              </w:rPr>
              <w:t>s for cabin lighting</w:t>
            </w:r>
          </w:p>
        </w:tc>
        <w:tc>
          <w:tcPr>
            <w:tcW w:w="854" w:type="pct"/>
            <w:shd w:val="clear" w:color="auto" w:fill="auto"/>
            <w:vAlign w:val="center"/>
            <w:hideMark/>
          </w:tcPr>
          <w:p w14:paraId="65814EF1" w14:textId="63770D8E" w:rsidR="00AC222B" w:rsidRPr="0008014A" w:rsidRDefault="00AC222B">
            <w:pPr>
              <w:spacing w:after="0" w:line="240" w:lineRule="auto"/>
              <w:jc w:val="center"/>
              <w:rPr>
                <w:rFonts w:eastAsia="Times New Roman" w:cs="Arial"/>
                <w:sz w:val="21"/>
                <w:szCs w:val="21"/>
                <w:lang w:val="en-GB" w:eastAsia="es-ES"/>
              </w:rPr>
            </w:pPr>
          </w:p>
        </w:tc>
        <w:tc>
          <w:tcPr>
            <w:tcW w:w="517" w:type="pct"/>
            <w:shd w:val="clear" w:color="auto" w:fill="auto"/>
            <w:vAlign w:val="center"/>
            <w:hideMark/>
          </w:tcPr>
          <w:p w14:paraId="2CBE5DBA" w14:textId="6CB14DE8"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Retrofit</w:t>
            </w:r>
          </w:p>
        </w:tc>
        <w:tc>
          <w:tcPr>
            <w:tcW w:w="437" w:type="pct"/>
            <w:shd w:val="clear" w:color="auto" w:fill="auto"/>
            <w:vAlign w:val="center"/>
            <w:hideMark/>
          </w:tcPr>
          <w:p w14:paraId="1E1E6ACF"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&lt; 0.5%</w:t>
            </w:r>
          </w:p>
        </w:tc>
        <w:tc>
          <w:tcPr>
            <w:tcW w:w="594" w:type="pct"/>
            <w:shd w:val="clear" w:color="auto" w:fill="auto"/>
            <w:vAlign w:val="center"/>
            <w:hideMark/>
          </w:tcPr>
          <w:p w14:paraId="0FF4508F"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9</w:t>
            </w:r>
          </w:p>
        </w:tc>
        <w:tc>
          <w:tcPr>
            <w:tcW w:w="493" w:type="pct"/>
            <w:shd w:val="clear" w:color="auto" w:fill="auto"/>
            <w:vAlign w:val="center"/>
            <w:hideMark/>
          </w:tcPr>
          <w:p w14:paraId="2AC32AC2"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2012</w:t>
            </w:r>
          </w:p>
        </w:tc>
        <w:tc>
          <w:tcPr>
            <w:tcW w:w="537" w:type="pct"/>
            <w:shd w:val="clear" w:color="auto" w:fill="auto"/>
            <w:vAlign w:val="center"/>
            <w:hideMark/>
          </w:tcPr>
          <w:p w14:paraId="1C4C1FC8"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0.25%</w:t>
            </w:r>
          </w:p>
        </w:tc>
      </w:tr>
      <w:tr w:rsidR="00A5674E" w:rsidRPr="00E77F82" w14:paraId="03BBA246" w14:textId="77777777" w:rsidTr="0008014A">
        <w:trPr>
          <w:trHeight w:val="375"/>
        </w:trPr>
        <w:tc>
          <w:tcPr>
            <w:tcW w:w="155" w:type="pct"/>
            <w:shd w:val="clear" w:color="auto" w:fill="auto"/>
            <w:vAlign w:val="center"/>
            <w:hideMark/>
          </w:tcPr>
          <w:p w14:paraId="5DE978AE"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8</w:t>
            </w:r>
          </w:p>
        </w:tc>
        <w:tc>
          <w:tcPr>
            <w:tcW w:w="589" w:type="pct"/>
            <w:shd w:val="clear" w:color="auto" w:fill="auto"/>
            <w:vAlign w:val="center"/>
            <w:hideMark/>
          </w:tcPr>
          <w:p w14:paraId="60C7A3D8"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Cabin</w:t>
            </w:r>
          </w:p>
        </w:tc>
        <w:tc>
          <w:tcPr>
            <w:tcW w:w="825" w:type="pct"/>
            <w:shd w:val="clear" w:color="auto" w:fill="auto"/>
            <w:vAlign w:val="center"/>
            <w:hideMark/>
          </w:tcPr>
          <w:p w14:paraId="65E5803D" w14:textId="622D84CD"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 xml:space="preserve">Wireless/optical connections </w:t>
            </w:r>
            <w:r w:rsidRPr="0008014A">
              <w:rPr>
                <w:rFonts w:eastAsia="Times New Roman" w:cs="Arial"/>
                <w:sz w:val="21"/>
                <w:szCs w:val="21"/>
                <w:lang w:val="en-GB" w:eastAsia="es-ES"/>
              </w:rPr>
              <w:br/>
              <w:t>for Inflight-entertainment</w:t>
            </w:r>
          </w:p>
        </w:tc>
        <w:tc>
          <w:tcPr>
            <w:tcW w:w="854" w:type="pct"/>
            <w:shd w:val="clear" w:color="auto" w:fill="auto"/>
            <w:vAlign w:val="center"/>
            <w:hideMark/>
          </w:tcPr>
          <w:p w14:paraId="30759E25" w14:textId="694FF253" w:rsidR="00AC222B" w:rsidRPr="0008014A" w:rsidRDefault="00AC222B">
            <w:pPr>
              <w:spacing w:after="0" w:line="240" w:lineRule="auto"/>
              <w:jc w:val="center"/>
              <w:rPr>
                <w:rFonts w:eastAsia="Times New Roman" w:cs="Arial"/>
                <w:sz w:val="21"/>
                <w:szCs w:val="21"/>
                <w:lang w:val="en-GB" w:eastAsia="es-ES"/>
              </w:rPr>
            </w:pPr>
          </w:p>
        </w:tc>
        <w:tc>
          <w:tcPr>
            <w:tcW w:w="517" w:type="pct"/>
            <w:shd w:val="clear" w:color="auto" w:fill="auto"/>
            <w:vAlign w:val="center"/>
            <w:hideMark/>
          </w:tcPr>
          <w:p w14:paraId="2B40C031" w14:textId="40F812D5"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Retrofit</w:t>
            </w:r>
          </w:p>
        </w:tc>
        <w:tc>
          <w:tcPr>
            <w:tcW w:w="437" w:type="pct"/>
            <w:shd w:val="clear" w:color="auto" w:fill="auto"/>
            <w:vAlign w:val="center"/>
            <w:hideMark/>
          </w:tcPr>
          <w:p w14:paraId="6E19EDF7"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&lt; 0.5%</w:t>
            </w:r>
          </w:p>
        </w:tc>
        <w:tc>
          <w:tcPr>
            <w:tcW w:w="594" w:type="pct"/>
            <w:shd w:val="clear" w:color="auto" w:fill="auto"/>
            <w:vAlign w:val="center"/>
            <w:hideMark/>
          </w:tcPr>
          <w:p w14:paraId="73CB1896"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9</w:t>
            </w:r>
          </w:p>
        </w:tc>
        <w:tc>
          <w:tcPr>
            <w:tcW w:w="493" w:type="pct"/>
            <w:shd w:val="clear" w:color="auto" w:fill="auto"/>
            <w:vAlign w:val="center"/>
            <w:hideMark/>
          </w:tcPr>
          <w:p w14:paraId="517B1612"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2012</w:t>
            </w:r>
          </w:p>
        </w:tc>
        <w:tc>
          <w:tcPr>
            <w:tcW w:w="537" w:type="pct"/>
            <w:shd w:val="clear" w:color="auto" w:fill="auto"/>
            <w:vAlign w:val="center"/>
            <w:hideMark/>
          </w:tcPr>
          <w:p w14:paraId="7A0A99CF"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0.25%</w:t>
            </w:r>
          </w:p>
        </w:tc>
      </w:tr>
      <w:tr w:rsidR="00A5674E" w:rsidRPr="00E77F82" w14:paraId="5A5CE5BA" w14:textId="77777777" w:rsidTr="0008014A">
        <w:trPr>
          <w:trHeight w:val="700"/>
        </w:trPr>
        <w:tc>
          <w:tcPr>
            <w:tcW w:w="155" w:type="pct"/>
            <w:shd w:val="clear" w:color="auto" w:fill="auto"/>
            <w:vAlign w:val="center"/>
            <w:hideMark/>
          </w:tcPr>
          <w:p w14:paraId="504D0583"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9</w:t>
            </w:r>
          </w:p>
        </w:tc>
        <w:tc>
          <w:tcPr>
            <w:tcW w:w="589" w:type="pct"/>
            <w:shd w:val="clear" w:color="auto" w:fill="auto"/>
            <w:vAlign w:val="center"/>
            <w:hideMark/>
          </w:tcPr>
          <w:p w14:paraId="35D94144"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Cabin</w:t>
            </w:r>
          </w:p>
        </w:tc>
        <w:tc>
          <w:tcPr>
            <w:tcW w:w="825" w:type="pct"/>
            <w:shd w:val="clear" w:color="auto" w:fill="auto"/>
            <w:vAlign w:val="center"/>
            <w:hideMark/>
          </w:tcPr>
          <w:p w14:paraId="6AA99CE6"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Light weight cabin interiors</w:t>
            </w:r>
          </w:p>
        </w:tc>
        <w:tc>
          <w:tcPr>
            <w:tcW w:w="854" w:type="pct"/>
            <w:shd w:val="clear" w:color="auto" w:fill="auto"/>
            <w:vAlign w:val="center"/>
            <w:hideMark/>
          </w:tcPr>
          <w:p w14:paraId="07F52389" w14:textId="3B105004" w:rsidR="00AC222B" w:rsidRPr="0008014A" w:rsidRDefault="00AC222B">
            <w:pPr>
              <w:spacing w:after="0" w:line="240" w:lineRule="auto"/>
              <w:jc w:val="center"/>
              <w:rPr>
                <w:rFonts w:eastAsia="Times New Roman" w:cs="Arial"/>
                <w:sz w:val="21"/>
                <w:szCs w:val="21"/>
                <w:lang w:val="en-GB" w:eastAsia="es-ES"/>
              </w:rPr>
            </w:pPr>
          </w:p>
        </w:tc>
        <w:tc>
          <w:tcPr>
            <w:tcW w:w="517" w:type="pct"/>
            <w:shd w:val="clear" w:color="auto" w:fill="auto"/>
            <w:vAlign w:val="center"/>
            <w:hideMark/>
          </w:tcPr>
          <w:p w14:paraId="6260FB89" w14:textId="3536CE0F"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Retrofit</w:t>
            </w:r>
          </w:p>
        </w:tc>
        <w:tc>
          <w:tcPr>
            <w:tcW w:w="437" w:type="pct"/>
            <w:shd w:val="clear" w:color="auto" w:fill="auto"/>
            <w:vAlign w:val="center"/>
            <w:hideMark/>
          </w:tcPr>
          <w:p w14:paraId="3D9E9C86"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1  to 5%</w:t>
            </w:r>
          </w:p>
        </w:tc>
        <w:tc>
          <w:tcPr>
            <w:tcW w:w="594" w:type="pct"/>
            <w:shd w:val="clear" w:color="auto" w:fill="auto"/>
            <w:vAlign w:val="center"/>
            <w:hideMark/>
          </w:tcPr>
          <w:p w14:paraId="08E78DC9"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9</w:t>
            </w:r>
          </w:p>
        </w:tc>
        <w:tc>
          <w:tcPr>
            <w:tcW w:w="493" w:type="pct"/>
            <w:shd w:val="clear" w:color="auto" w:fill="auto"/>
            <w:vAlign w:val="center"/>
            <w:hideMark/>
          </w:tcPr>
          <w:p w14:paraId="363707F9"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2012</w:t>
            </w:r>
          </w:p>
        </w:tc>
        <w:tc>
          <w:tcPr>
            <w:tcW w:w="537" w:type="pct"/>
            <w:shd w:val="clear" w:color="auto" w:fill="auto"/>
            <w:vAlign w:val="center"/>
            <w:hideMark/>
          </w:tcPr>
          <w:p w14:paraId="7839BEE2"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3%</w:t>
            </w:r>
          </w:p>
        </w:tc>
      </w:tr>
      <w:tr w:rsidR="00A5674E" w:rsidRPr="00E77F82" w14:paraId="089096CA" w14:textId="77777777" w:rsidTr="0008014A">
        <w:trPr>
          <w:trHeight w:val="560"/>
        </w:trPr>
        <w:tc>
          <w:tcPr>
            <w:tcW w:w="155" w:type="pct"/>
            <w:tcBorders>
              <w:bottom w:val="single" w:sz="4" w:space="0" w:color="auto"/>
            </w:tcBorders>
            <w:shd w:val="clear" w:color="auto" w:fill="auto"/>
            <w:vAlign w:val="center"/>
            <w:hideMark/>
          </w:tcPr>
          <w:p w14:paraId="38E5F3B4"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10</w:t>
            </w:r>
          </w:p>
        </w:tc>
        <w:tc>
          <w:tcPr>
            <w:tcW w:w="589" w:type="pct"/>
            <w:tcBorders>
              <w:bottom w:val="single" w:sz="4" w:space="0" w:color="auto"/>
            </w:tcBorders>
            <w:shd w:val="clear" w:color="auto" w:fill="auto"/>
            <w:vAlign w:val="center"/>
            <w:hideMark/>
          </w:tcPr>
          <w:p w14:paraId="68C2FFC7"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System</w:t>
            </w:r>
          </w:p>
        </w:tc>
        <w:tc>
          <w:tcPr>
            <w:tcW w:w="825" w:type="pct"/>
            <w:tcBorders>
              <w:bottom w:val="single" w:sz="4" w:space="0" w:color="auto"/>
            </w:tcBorders>
            <w:shd w:val="clear" w:color="auto" w:fill="auto"/>
            <w:vAlign w:val="center"/>
            <w:hideMark/>
          </w:tcPr>
          <w:p w14:paraId="1BDB68C3"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Zonal dryer</w:t>
            </w:r>
          </w:p>
        </w:tc>
        <w:tc>
          <w:tcPr>
            <w:tcW w:w="854" w:type="pct"/>
            <w:tcBorders>
              <w:bottom w:val="single" w:sz="4" w:space="0" w:color="auto"/>
            </w:tcBorders>
            <w:shd w:val="clear" w:color="auto" w:fill="auto"/>
            <w:vAlign w:val="center"/>
            <w:hideMark/>
          </w:tcPr>
          <w:p w14:paraId="4B4EB0CB" w14:textId="7BDA7893" w:rsidR="00AC222B" w:rsidRPr="0008014A" w:rsidRDefault="00AC222B">
            <w:pPr>
              <w:spacing w:after="0" w:line="240" w:lineRule="auto"/>
              <w:jc w:val="center"/>
              <w:rPr>
                <w:rFonts w:eastAsia="Times New Roman" w:cs="Arial"/>
                <w:sz w:val="21"/>
                <w:szCs w:val="21"/>
                <w:lang w:val="en-GB" w:eastAsia="es-ES"/>
              </w:rPr>
            </w:pPr>
          </w:p>
        </w:tc>
        <w:tc>
          <w:tcPr>
            <w:tcW w:w="517" w:type="pct"/>
            <w:tcBorders>
              <w:bottom w:val="single" w:sz="4" w:space="0" w:color="auto"/>
            </w:tcBorders>
            <w:shd w:val="clear" w:color="auto" w:fill="auto"/>
            <w:vAlign w:val="center"/>
            <w:hideMark/>
          </w:tcPr>
          <w:p w14:paraId="24E13F2E" w14:textId="1E6D4FCA"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Retrofit</w:t>
            </w:r>
          </w:p>
        </w:tc>
        <w:tc>
          <w:tcPr>
            <w:tcW w:w="437" w:type="pct"/>
            <w:tcBorders>
              <w:bottom w:val="single" w:sz="4" w:space="0" w:color="auto"/>
            </w:tcBorders>
            <w:shd w:val="clear" w:color="auto" w:fill="auto"/>
            <w:vAlign w:val="center"/>
            <w:hideMark/>
          </w:tcPr>
          <w:p w14:paraId="70417C9C"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&lt; 1%</w:t>
            </w:r>
          </w:p>
        </w:tc>
        <w:tc>
          <w:tcPr>
            <w:tcW w:w="594" w:type="pct"/>
            <w:tcBorders>
              <w:bottom w:val="single" w:sz="4" w:space="0" w:color="auto"/>
            </w:tcBorders>
            <w:shd w:val="clear" w:color="auto" w:fill="auto"/>
            <w:vAlign w:val="center"/>
            <w:hideMark/>
          </w:tcPr>
          <w:p w14:paraId="1B564FA8"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9</w:t>
            </w:r>
          </w:p>
        </w:tc>
        <w:tc>
          <w:tcPr>
            <w:tcW w:w="493" w:type="pct"/>
            <w:tcBorders>
              <w:bottom w:val="single" w:sz="4" w:space="0" w:color="auto"/>
            </w:tcBorders>
            <w:shd w:val="clear" w:color="auto" w:fill="auto"/>
            <w:vAlign w:val="center"/>
            <w:hideMark/>
          </w:tcPr>
          <w:p w14:paraId="593A918F"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2012</w:t>
            </w:r>
          </w:p>
        </w:tc>
        <w:tc>
          <w:tcPr>
            <w:tcW w:w="537" w:type="pct"/>
            <w:tcBorders>
              <w:bottom w:val="single" w:sz="4" w:space="0" w:color="auto"/>
            </w:tcBorders>
            <w:shd w:val="clear" w:color="auto" w:fill="auto"/>
            <w:vAlign w:val="center"/>
            <w:hideMark/>
          </w:tcPr>
          <w:p w14:paraId="36EEF743" w14:textId="77777777" w:rsidR="00AC222B" w:rsidRPr="0008014A" w:rsidRDefault="00AC222B">
            <w:pPr>
              <w:spacing w:after="0" w:line="240" w:lineRule="auto"/>
              <w:jc w:val="center"/>
              <w:rPr>
                <w:rFonts w:eastAsia="Times New Roman" w:cs="Arial"/>
                <w:sz w:val="21"/>
                <w:szCs w:val="21"/>
                <w:lang w:val="en-GB" w:eastAsia="es-ES"/>
              </w:rPr>
            </w:pPr>
            <w:r w:rsidRPr="0008014A">
              <w:rPr>
                <w:rFonts w:eastAsia="Times New Roman" w:cs="Arial"/>
                <w:sz w:val="21"/>
                <w:szCs w:val="21"/>
                <w:lang w:val="en-GB" w:eastAsia="es-ES"/>
              </w:rPr>
              <w:t>0.50%</w:t>
            </w:r>
          </w:p>
        </w:tc>
      </w:tr>
      <w:tr w:rsidR="00A5674E" w:rsidRPr="00E77F82" w14:paraId="6B4D2308" w14:textId="77777777" w:rsidTr="00A5674E">
        <w:tblPrEx>
          <w:tblW w:w="6061" w:type="pct"/>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PrExChange w:id="238" w:author="Furness" w:date="2018-06-25T10:32:00Z">
            <w:tblPrEx>
              <w:tblW w:w="5787" w:type="pct"/>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PrEx>
          </w:tblPrExChange>
        </w:tblPrEx>
        <w:trPr>
          <w:trHeight w:val="560"/>
          <w:trPrChange w:id="239" w:author="Furness" w:date="2018-06-25T10:32:00Z">
            <w:trPr>
              <w:gridBefore w:val="2"/>
              <w:trHeight w:val="560"/>
            </w:trPr>
          </w:trPrChange>
        </w:trPr>
        <w:tc>
          <w:tcPr>
            <w:tcW w:w="5000" w:type="pct"/>
            <w:gridSpan w:val="9"/>
            <w:tcBorders>
              <w:top w:val="single" w:sz="4" w:space="0" w:color="auto"/>
              <w:left w:val="nil"/>
              <w:bottom w:val="nil"/>
              <w:right w:val="nil"/>
            </w:tcBorders>
            <w:shd w:val="clear" w:color="auto" w:fill="auto"/>
            <w:vAlign w:val="bottom"/>
            <w:tcPrChange w:id="240" w:author="Furness" w:date="2018-06-25T10:32:00Z">
              <w:tcPr>
                <w:tcW w:w="5000" w:type="pct"/>
                <w:gridSpan w:val="9"/>
                <w:tcBorders>
                  <w:top w:val="single" w:sz="4" w:space="0" w:color="auto"/>
                  <w:left w:val="nil"/>
                  <w:bottom w:val="nil"/>
                  <w:right w:val="nil"/>
                </w:tcBorders>
                <w:shd w:val="clear" w:color="auto" w:fill="auto"/>
                <w:vAlign w:val="bottom"/>
              </w:tcPr>
            </w:tcPrChange>
          </w:tcPr>
          <w:p w14:paraId="0E6F9FAB" w14:textId="6D3874D2" w:rsidR="00E77F82" w:rsidRPr="00E77F82" w:rsidRDefault="00E77F82">
            <w:pPr>
              <w:spacing w:after="0" w:line="240" w:lineRule="auto"/>
              <w:rPr>
                <w:rFonts w:eastAsia="Times New Roman" w:cs="Arial"/>
                <w:sz w:val="18"/>
                <w:szCs w:val="21"/>
                <w:lang w:val="en-GB" w:eastAsia="es-ES"/>
                <w:rPrChange w:id="241" w:author="Furness" w:date="2018-06-25T10:29:00Z">
                  <w:rPr>
                    <w:rFonts w:eastAsia="Times New Roman" w:cs="Arial"/>
                    <w:sz w:val="21"/>
                    <w:szCs w:val="21"/>
                    <w:lang w:val="en-GB" w:eastAsia="es-ES"/>
                  </w:rPr>
                </w:rPrChange>
              </w:rPr>
              <w:pPrChange w:id="242" w:author="Furness" w:date="2018-06-25T10:30:00Z">
                <w:pPr>
                  <w:spacing w:after="0" w:line="240" w:lineRule="auto"/>
                  <w:jc w:val="center"/>
                </w:pPr>
              </w:pPrChange>
            </w:pPr>
            <w:r>
              <w:rPr>
                <w:rFonts w:eastAsia="Times New Roman" w:cs="Arial"/>
                <w:sz w:val="18"/>
                <w:szCs w:val="21"/>
                <w:lang w:val="en-GB" w:eastAsia="es-ES"/>
              </w:rPr>
              <w:t xml:space="preserve">* - the Technology Readiness Level, </w:t>
            </w:r>
            <w:r w:rsidRPr="00E77F82">
              <w:rPr>
                <w:rFonts w:eastAsia="Times New Roman" w:cs="Arial"/>
                <w:sz w:val="18"/>
                <w:szCs w:val="21"/>
                <w:lang w:val="en-GB" w:eastAsia="es-ES"/>
              </w:rPr>
              <w:t>9 is the most mature level</w:t>
            </w:r>
          </w:p>
        </w:tc>
      </w:tr>
    </w:tbl>
    <w:p w14:paraId="0A85E697" w14:textId="77777777" w:rsidR="00E77F82" w:rsidRDefault="00E77F82" w:rsidP="00742F44">
      <w:pPr>
        <w:spacing w:line="276" w:lineRule="auto"/>
        <w:rPr>
          <w:bCs/>
        </w:rPr>
      </w:pPr>
    </w:p>
    <w:p w14:paraId="4DEBD478" w14:textId="77777777" w:rsidR="00E77F82" w:rsidRDefault="00E77F82" w:rsidP="00742F44">
      <w:pPr>
        <w:spacing w:line="276" w:lineRule="auto"/>
        <w:rPr>
          <w:bCs/>
        </w:rPr>
      </w:pPr>
    </w:p>
    <w:p w14:paraId="303F4D1A" w14:textId="125F6181" w:rsidR="00583ED3" w:rsidRPr="00473901" w:rsidRDefault="00900FB0" w:rsidP="00742F44">
      <w:pPr>
        <w:spacing w:line="276" w:lineRule="auto"/>
        <w:rPr>
          <w:bCs/>
          <w:u w:val="single"/>
        </w:rPr>
      </w:pPr>
      <w:r w:rsidRPr="00900FB0">
        <w:rPr>
          <w:bCs/>
        </w:rPr>
        <w:t xml:space="preserve">The winglet concept </w:t>
      </w:r>
      <w:r w:rsidR="00C9035E" w:rsidRPr="00900FB0">
        <w:rPr>
          <w:bCs/>
        </w:rPr>
        <w:t xml:space="preserve">has become a common retrofitting option for single aisle </w:t>
      </w:r>
      <w:r w:rsidR="00D16E80">
        <w:rPr>
          <w:bCs/>
        </w:rPr>
        <w:t>aircraft</w:t>
      </w:r>
      <w:r w:rsidR="00C9035E" w:rsidRPr="00900FB0">
        <w:rPr>
          <w:bCs/>
        </w:rPr>
        <w:t xml:space="preserve">. </w:t>
      </w:r>
      <w:r w:rsidR="00A07BEE" w:rsidRPr="00900FB0">
        <w:rPr>
          <w:bCs/>
        </w:rPr>
        <w:t>The Airbus Global Market Forecast (2015) suggests that single aisle aircraft are the sector that requires</w:t>
      </w:r>
      <w:r w:rsidR="00A07BEE" w:rsidRPr="00C03A78">
        <w:rPr>
          <w:bCs/>
        </w:rPr>
        <w:t xml:space="preserve"> significant numbers of replacement. This sector represents 71% of demand in terms of units (Airbus, 2015). The two families of </w:t>
      </w:r>
      <w:r w:rsidR="00D16E80">
        <w:rPr>
          <w:bCs/>
        </w:rPr>
        <w:t>aircraft</w:t>
      </w:r>
      <w:r w:rsidR="00A07BEE" w:rsidRPr="00C03A78">
        <w:rPr>
          <w:bCs/>
        </w:rPr>
        <w:t xml:space="preserve"> that concentrate the global market of single aisle sector are Airbus 320 series, and Boeing 737 series.</w:t>
      </w:r>
    </w:p>
    <w:p w14:paraId="0A00063F" w14:textId="0059E838" w:rsidR="004A2320" w:rsidRDefault="00581611" w:rsidP="00320F3B">
      <w:pPr>
        <w:spacing w:line="276" w:lineRule="auto"/>
        <w:rPr>
          <w:bCs/>
        </w:rPr>
      </w:pPr>
      <w:r w:rsidRPr="00084851">
        <w:rPr>
          <w:bCs/>
        </w:rPr>
        <w:t>Wingtip devices (Winglet as defined by Boeing and Sharklet as defined by Airbus)</w:t>
      </w:r>
      <w:r w:rsidR="00084851" w:rsidRPr="00084851">
        <w:rPr>
          <w:bCs/>
        </w:rPr>
        <w:t xml:space="preserve"> typically produces a 3- to 6-percent fuel savings, </w:t>
      </w:r>
      <w:r w:rsidR="0003432C" w:rsidRPr="00084851">
        <w:rPr>
          <w:bCs/>
        </w:rPr>
        <w:t xml:space="preserve">which </w:t>
      </w:r>
      <w:r w:rsidR="00084851" w:rsidRPr="00084851">
        <w:rPr>
          <w:bCs/>
        </w:rPr>
        <w:t xml:space="preserve">is </w:t>
      </w:r>
      <w:r w:rsidR="0003432C" w:rsidRPr="00084851">
        <w:rPr>
          <w:bCs/>
        </w:rPr>
        <w:t>translate</w:t>
      </w:r>
      <w:r w:rsidR="00084851" w:rsidRPr="00084851">
        <w:rPr>
          <w:bCs/>
        </w:rPr>
        <w:t>d</w:t>
      </w:r>
      <w:r w:rsidR="0003432C" w:rsidRPr="00084851">
        <w:rPr>
          <w:bCs/>
        </w:rPr>
        <w:t xml:space="preserve"> to thousands of gallons of</w:t>
      </w:r>
      <w:r w:rsidR="00900FB0" w:rsidRPr="00084851">
        <w:rPr>
          <w:bCs/>
        </w:rPr>
        <w:t xml:space="preserve"> fuel saved per plane, per year</w:t>
      </w:r>
      <w:r w:rsidR="00473901" w:rsidRPr="00084851">
        <w:rPr>
          <w:bCs/>
        </w:rPr>
        <w:t xml:space="preserve"> </w:t>
      </w:r>
      <w:r w:rsidR="00900FB0" w:rsidRPr="00084851">
        <w:rPr>
          <w:bCs/>
        </w:rPr>
        <w:t>(</w:t>
      </w:r>
      <w:r w:rsidR="00473901" w:rsidRPr="00084851">
        <w:rPr>
          <w:bCs/>
        </w:rPr>
        <w:t>NASA</w:t>
      </w:r>
      <w:r w:rsidR="00900FB0" w:rsidRPr="00084851">
        <w:rPr>
          <w:bCs/>
        </w:rPr>
        <w:t>, 2010)</w:t>
      </w:r>
      <w:r w:rsidR="00084851" w:rsidRPr="00084851">
        <w:rPr>
          <w:bCs/>
        </w:rPr>
        <w:t>.</w:t>
      </w:r>
      <w:r w:rsidR="00084851" w:rsidRPr="00084851">
        <w:rPr>
          <w:rFonts w:eastAsia="Times New Roman" w:cs="Times New Roman"/>
        </w:rPr>
        <w:t xml:space="preserve"> </w:t>
      </w:r>
      <w:r w:rsidR="009312CC" w:rsidRPr="00084851">
        <w:rPr>
          <w:bCs/>
        </w:rPr>
        <w:t>According to Airbus (2015) o</w:t>
      </w:r>
      <w:r w:rsidR="00900FB0" w:rsidRPr="00084851">
        <w:rPr>
          <w:bCs/>
        </w:rPr>
        <w:t>ver 4,000 A320 f</w:t>
      </w:r>
      <w:r w:rsidR="00583ED3" w:rsidRPr="00084851">
        <w:rPr>
          <w:bCs/>
        </w:rPr>
        <w:t xml:space="preserve">amily in-service </w:t>
      </w:r>
      <w:r w:rsidR="00495596" w:rsidRPr="00084851">
        <w:rPr>
          <w:bCs/>
        </w:rPr>
        <w:t>airplanes</w:t>
      </w:r>
      <w:r w:rsidR="00583ED3" w:rsidRPr="00084851">
        <w:rPr>
          <w:bCs/>
        </w:rPr>
        <w:t xml:space="preserve"> are eligible to be retrofitted with Sharklets</w:t>
      </w:r>
      <w:r w:rsidR="009312CC" w:rsidRPr="00084851">
        <w:rPr>
          <w:bCs/>
        </w:rPr>
        <w:t xml:space="preserve">. The rate for </w:t>
      </w:r>
      <w:r w:rsidR="00742F44" w:rsidRPr="00084851">
        <w:rPr>
          <w:bCs/>
        </w:rPr>
        <w:t>equipping</w:t>
      </w:r>
      <w:r w:rsidR="00742F44" w:rsidRPr="00495596">
        <w:rPr>
          <w:bCs/>
        </w:rPr>
        <w:t xml:space="preserve"> </w:t>
      </w:r>
      <w:r w:rsidR="009312CC" w:rsidRPr="00495596">
        <w:rPr>
          <w:bCs/>
        </w:rPr>
        <w:t xml:space="preserve">older </w:t>
      </w:r>
      <w:r w:rsidR="00742F44" w:rsidRPr="00495596">
        <w:rPr>
          <w:bCs/>
        </w:rPr>
        <w:t>Airbus</w:t>
      </w:r>
      <w:r w:rsidR="009312CC" w:rsidRPr="00495596">
        <w:rPr>
          <w:bCs/>
        </w:rPr>
        <w:t xml:space="preserve">320 with wing-tip retrofit systems is </w:t>
      </w:r>
      <w:r w:rsidR="00742F44" w:rsidRPr="00495596">
        <w:rPr>
          <w:bCs/>
        </w:rPr>
        <w:t>20</w:t>
      </w:r>
      <w:r w:rsidR="009312CC" w:rsidRPr="00495596">
        <w:rPr>
          <w:bCs/>
        </w:rPr>
        <w:t xml:space="preserve"> </w:t>
      </w:r>
      <w:r w:rsidR="00D16E80">
        <w:rPr>
          <w:bCs/>
        </w:rPr>
        <w:t>aircraft</w:t>
      </w:r>
      <w:r w:rsidR="009312CC" w:rsidRPr="00495596">
        <w:rPr>
          <w:bCs/>
        </w:rPr>
        <w:t xml:space="preserve"> per month (FlightGlobal, 2014)</w:t>
      </w:r>
      <w:r w:rsidR="00742F44" w:rsidRPr="00495596">
        <w:rPr>
          <w:bCs/>
        </w:rPr>
        <w:t>, which</w:t>
      </w:r>
      <w:r w:rsidR="009312CC" w:rsidRPr="00495596">
        <w:rPr>
          <w:bCs/>
        </w:rPr>
        <w:t xml:space="preserve"> means that the annual rate is 240 </w:t>
      </w:r>
      <w:r w:rsidR="00D16E80">
        <w:rPr>
          <w:bCs/>
        </w:rPr>
        <w:t>aircraft</w:t>
      </w:r>
      <w:r w:rsidR="009312CC" w:rsidRPr="00495596">
        <w:rPr>
          <w:bCs/>
        </w:rPr>
        <w:t xml:space="preserve"> retrofitted per year, </w:t>
      </w:r>
      <w:r>
        <w:rPr>
          <w:bCs/>
        </w:rPr>
        <w:t>at</w:t>
      </w:r>
      <w:r w:rsidR="009312CC" w:rsidRPr="00495596">
        <w:rPr>
          <w:bCs/>
        </w:rPr>
        <w:t xml:space="preserve"> a 10-day period of installation. </w:t>
      </w:r>
      <w:r w:rsidR="00900FB0" w:rsidRPr="00360039">
        <w:rPr>
          <w:bCs/>
        </w:rPr>
        <w:t>The manufacturer A</w:t>
      </w:r>
      <w:r w:rsidR="009312CC" w:rsidRPr="00360039">
        <w:rPr>
          <w:bCs/>
        </w:rPr>
        <w:t xml:space="preserve">viation Partners Boeing has been retrofitting single aisles </w:t>
      </w:r>
      <w:r w:rsidR="00D16E80">
        <w:rPr>
          <w:bCs/>
        </w:rPr>
        <w:t>aircraft</w:t>
      </w:r>
      <w:r w:rsidR="009312CC" w:rsidRPr="00360039">
        <w:rPr>
          <w:bCs/>
        </w:rPr>
        <w:t xml:space="preserve"> at a rate of 400 </w:t>
      </w:r>
      <w:r w:rsidR="00D16E80">
        <w:rPr>
          <w:bCs/>
        </w:rPr>
        <w:t>aircraft</w:t>
      </w:r>
      <w:r w:rsidR="009312CC" w:rsidRPr="00360039">
        <w:rPr>
          <w:bCs/>
        </w:rPr>
        <w:t xml:space="preserve"> per year (NASA, 2010), with an average of 5 days for installation (APB, 2016)</w:t>
      </w:r>
      <w:r w:rsidR="00495596" w:rsidRPr="00360039">
        <w:rPr>
          <w:bCs/>
        </w:rPr>
        <w:t>. In</w:t>
      </w:r>
      <w:r w:rsidR="00360039" w:rsidRPr="00360039">
        <w:rPr>
          <w:bCs/>
        </w:rPr>
        <w:t xml:space="preserve"> 2015 Aviation Partners Boeing had installed over 6,100 in-service </w:t>
      </w:r>
      <w:r w:rsidR="00D16E80">
        <w:rPr>
          <w:bCs/>
        </w:rPr>
        <w:t>aircraft</w:t>
      </w:r>
      <w:r w:rsidR="00360039" w:rsidRPr="00360039">
        <w:rPr>
          <w:bCs/>
        </w:rPr>
        <w:t xml:space="preserve"> around the world</w:t>
      </w:r>
      <w:r w:rsidR="00495596" w:rsidRPr="00360039">
        <w:rPr>
          <w:bCs/>
        </w:rPr>
        <w:t xml:space="preserve">. Most of these installations were performed in </w:t>
      </w:r>
      <w:r w:rsidR="00FF3C03">
        <w:rPr>
          <w:bCs/>
        </w:rPr>
        <w:t>the Boeing 737 series</w:t>
      </w:r>
      <w:r w:rsidR="00360039" w:rsidRPr="00360039">
        <w:rPr>
          <w:bCs/>
        </w:rPr>
        <w:t xml:space="preserve"> </w:t>
      </w:r>
      <w:r w:rsidR="00FF3C03">
        <w:rPr>
          <w:bCs/>
        </w:rPr>
        <w:t>(</w:t>
      </w:r>
      <w:r w:rsidR="00360039" w:rsidRPr="00360039">
        <w:rPr>
          <w:bCs/>
        </w:rPr>
        <w:t>APB, 2016)</w:t>
      </w:r>
      <w:r w:rsidR="00FF3C03">
        <w:rPr>
          <w:bCs/>
        </w:rPr>
        <w:t>.</w:t>
      </w:r>
    </w:p>
    <w:p w14:paraId="701ECF6D" w14:textId="77777777" w:rsidR="00320F3B" w:rsidRDefault="00320F3B" w:rsidP="00320F3B">
      <w:pPr>
        <w:spacing w:line="276" w:lineRule="auto"/>
        <w:rPr>
          <w:bCs/>
        </w:rPr>
      </w:pPr>
    </w:p>
    <w:p w14:paraId="4E880B9B" w14:textId="5516782F" w:rsidR="00320F3B" w:rsidRPr="00320F3B" w:rsidRDefault="00320F3B" w:rsidP="0008014A">
      <w:pPr>
        <w:pStyle w:val="Caption"/>
        <w:keepNext/>
        <w:jc w:val="center"/>
      </w:pPr>
      <w:bookmarkStart w:id="243" w:name="_Toc518035107"/>
      <w:r>
        <w:t xml:space="preserve">Table </w:t>
      </w:r>
      <w:fldSimple w:instr=" SEQ Table \* ARABIC ">
        <w:r w:rsidR="00FF7BEA">
          <w:rPr>
            <w:noProof/>
          </w:rPr>
          <w:t>6</w:t>
        </w:r>
      </w:fldSimple>
      <w:r>
        <w:t xml:space="preserve"> </w:t>
      </w:r>
      <w:r w:rsidRPr="00320F3B">
        <w:t>Current adoption in single aisle aircr</w:t>
      </w:r>
      <w:r w:rsidR="00D16E80">
        <w:t>a</w:t>
      </w:r>
      <w:r w:rsidRPr="00320F3B">
        <w:t>ft (Airbus, 2015 and Boeing 2016)</w:t>
      </w:r>
      <w:bookmarkEnd w:id="243"/>
    </w:p>
    <w:p w14:paraId="297F51AD" w14:textId="77777777" w:rsidR="004A2320" w:rsidRDefault="004A2320" w:rsidP="000B602C">
      <w:pPr>
        <w:pStyle w:val="bodytext0"/>
        <w:spacing w:before="0" w:beforeAutospacing="0" w:after="0" w:afterAutospacing="0" w:line="276" w:lineRule="auto"/>
        <w:textAlignment w:val="baseline"/>
        <w:rPr>
          <w:rFonts w:ascii="Helvetica" w:hAnsi="Helvetica" w:cs="Times New Roman"/>
          <w:color w:val="008000"/>
          <w:u w:val="single"/>
        </w:rPr>
      </w:pPr>
    </w:p>
    <w:tbl>
      <w:tblPr>
        <w:tblW w:w="5000" w:type="pct"/>
        <w:tblCellMar>
          <w:left w:w="70" w:type="dxa"/>
          <w:right w:w="70" w:type="dxa"/>
        </w:tblCellMar>
        <w:tblLook w:val="04A0" w:firstRow="1" w:lastRow="0" w:firstColumn="1" w:lastColumn="0" w:noHBand="0" w:noVBand="1"/>
      </w:tblPr>
      <w:tblGrid>
        <w:gridCol w:w="6306"/>
        <w:gridCol w:w="1317"/>
        <w:gridCol w:w="1877"/>
      </w:tblGrid>
      <w:tr w:rsidR="004A2320" w:rsidRPr="002508CD" w14:paraId="22F157A8" w14:textId="77777777" w:rsidTr="0008014A">
        <w:trPr>
          <w:trHeight w:val="620"/>
        </w:trPr>
        <w:tc>
          <w:tcPr>
            <w:tcW w:w="3319" w:type="pct"/>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70E84A55" w14:textId="04B9325E" w:rsidR="004A2320" w:rsidRPr="0008014A" w:rsidRDefault="002508CD">
            <w:pPr>
              <w:spacing w:after="0" w:line="240" w:lineRule="auto"/>
              <w:jc w:val="center"/>
              <w:rPr>
                <w:rFonts w:ascii="Calibri" w:eastAsia="Times New Roman" w:hAnsi="Calibri" w:cs="Arial"/>
                <w:b/>
                <w:color w:val="000000"/>
                <w:sz w:val="21"/>
                <w:szCs w:val="21"/>
                <w:lang w:val="en-GB" w:eastAsia="es-ES"/>
              </w:rPr>
              <w:pPrChange w:id="244" w:author="Furness" w:date="2018-06-25T10:15:00Z">
                <w:pPr>
                  <w:spacing w:after="0" w:line="240" w:lineRule="auto"/>
                </w:pPr>
              </w:pPrChange>
            </w:pPr>
            <w:r w:rsidRPr="002508CD">
              <w:rPr>
                <w:rFonts w:ascii="Calibri" w:eastAsia="Times New Roman" w:hAnsi="Calibri" w:cs="Arial"/>
                <w:b/>
                <w:color w:val="000000"/>
                <w:sz w:val="21"/>
                <w:szCs w:val="21"/>
                <w:lang w:val="en-GB" w:eastAsia="es-ES"/>
                <w:rPrChange w:id="245" w:author="Furness" w:date="2018-06-25T10:15:00Z">
                  <w:rPr>
                    <w:rFonts w:ascii="Calibri" w:eastAsia="Times New Roman" w:hAnsi="Calibri" w:cs="Arial"/>
                    <w:color w:val="000000"/>
                    <w:sz w:val="21"/>
                    <w:szCs w:val="21"/>
                    <w:lang w:val="en-GB" w:eastAsia="es-ES"/>
                  </w:rPr>
                </w:rPrChange>
              </w:rPr>
              <w:t>Item</w:t>
            </w:r>
          </w:p>
        </w:tc>
        <w:tc>
          <w:tcPr>
            <w:tcW w:w="693" w:type="pct"/>
            <w:tcBorders>
              <w:top w:val="single" w:sz="8" w:space="0" w:color="auto"/>
              <w:left w:val="nil"/>
              <w:bottom w:val="single" w:sz="8" w:space="0" w:color="auto"/>
              <w:right w:val="single" w:sz="4" w:space="0" w:color="auto"/>
            </w:tcBorders>
            <w:shd w:val="clear" w:color="auto" w:fill="auto"/>
            <w:vAlign w:val="center"/>
            <w:hideMark/>
          </w:tcPr>
          <w:p w14:paraId="1A788203" w14:textId="5A0D7A4A" w:rsidR="004A2320" w:rsidRPr="0008014A" w:rsidRDefault="004A2320">
            <w:pPr>
              <w:spacing w:after="0" w:line="240" w:lineRule="auto"/>
              <w:jc w:val="center"/>
              <w:rPr>
                <w:rFonts w:ascii="Calibri" w:eastAsia="Times New Roman" w:hAnsi="Calibri" w:cs="Arial"/>
                <w:b/>
                <w:color w:val="000000"/>
                <w:sz w:val="21"/>
                <w:szCs w:val="21"/>
                <w:lang w:val="en-GB" w:eastAsia="es-ES"/>
              </w:rPr>
            </w:pPr>
            <w:r w:rsidRPr="0008014A">
              <w:rPr>
                <w:rFonts w:ascii="Calibri" w:eastAsia="Times New Roman" w:hAnsi="Calibri" w:cs="Arial"/>
                <w:b/>
                <w:color w:val="000000"/>
                <w:sz w:val="21"/>
                <w:szCs w:val="21"/>
                <w:lang w:val="en-GB" w:eastAsia="es-ES"/>
              </w:rPr>
              <w:t xml:space="preserve">Number of </w:t>
            </w:r>
            <w:r w:rsidR="00D16E80" w:rsidRPr="002508CD">
              <w:rPr>
                <w:rFonts w:ascii="Calibri" w:eastAsia="Times New Roman" w:hAnsi="Calibri" w:cs="Arial"/>
                <w:b/>
                <w:color w:val="000000"/>
                <w:sz w:val="21"/>
                <w:szCs w:val="21"/>
                <w:lang w:val="en-GB" w:eastAsia="es-ES"/>
                <w:rPrChange w:id="246" w:author="Furness" w:date="2018-06-25T10:15:00Z">
                  <w:rPr>
                    <w:rFonts w:ascii="Calibri" w:eastAsia="Times New Roman" w:hAnsi="Calibri" w:cs="Arial"/>
                    <w:color w:val="000000"/>
                    <w:lang w:val="en-GB" w:eastAsia="es-ES"/>
                  </w:rPr>
                </w:rPrChange>
              </w:rPr>
              <w:t>aircraft</w:t>
            </w:r>
          </w:p>
        </w:tc>
        <w:tc>
          <w:tcPr>
            <w:tcW w:w="988" w:type="pct"/>
            <w:tcBorders>
              <w:top w:val="single" w:sz="8" w:space="0" w:color="auto"/>
              <w:left w:val="nil"/>
              <w:bottom w:val="single" w:sz="8" w:space="0" w:color="auto"/>
              <w:right w:val="single" w:sz="8" w:space="0" w:color="auto"/>
            </w:tcBorders>
            <w:shd w:val="clear" w:color="auto" w:fill="auto"/>
            <w:vAlign w:val="center"/>
            <w:hideMark/>
          </w:tcPr>
          <w:p w14:paraId="1C206C8E" w14:textId="4FCDF4AC" w:rsidR="004A2320" w:rsidRPr="0008014A" w:rsidRDefault="004A2320">
            <w:pPr>
              <w:spacing w:after="0" w:line="240" w:lineRule="auto"/>
              <w:jc w:val="center"/>
              <w:rPr>
                <w:rFonts w:ascii="Calibri" w:eastAsia="Times New Roman" w:hAnsi="Calibri" w:cs="Arial"/>
                <w:b/>
                <w:color w:val="000000"/>
                <w:sz w:val="21"/>
                <w:szCs w:val="21"/>
                <w:lang w:val="en-GB" w:eastAsia="es-ES"/>
              </w:rPr>
            </w:pPr>
            <w:r w:rsidRPr="0008014A">
              <w:rPr>
                <w:rFonts w:ascii="Calibri" w:eastAsia="Times New Roman" w:hAnsi="Calibri" w:cs="Arial"/>
                <w:b/>
                <w:color w:val="000000"/>
                <w:sz w:val="21"/>
                <w:szCs w:val="21"/>
                <w:lang w:val="en-GB" w:eastAsia="es-ES"/>
              </w:rPr>
              <w:t>Billion Pass-km per year</w:t>
            </w:r>
          </w:p>
        </w:tc>
      </w:tr>
      <w:tr w:rsidR="004A2320" w:rsidRPr="002508CD" w14:paraId="61B7A846" w14:textId="77777777" w:rsidTr="00473901">
        <w:trPr>
          <w:trHeight w:val="682"/>
        </w:trPr>
        <w:tc>
          <w:tcPr>
            <w:tcW w:w="3319" w:type="pct"/>
            <w:tcBorders>
              <w:top w:val="nil"/>
              <w:left w:val="single" w:sz="8" w:space="0" w:color="auto"/>
              <w:bottom w:val="single" w:sz="4" w:space="0" w:color="auto"/>
              <w:right w:val="single" w:sz="4" w:space="0" w:color="auto"/>
            </w:tcBorders>
            <w:shd w:val="clear" w:color="auto" w:fill="auto"/>
            <w:vAlign w:val="center"/>
            <w:hideMark/>
          </w:tcPr>
          <w:p w14:paraId="1FBC9A3B" w14:textId="0A35972E" w:rsidR="004A2320" w:rsidRPr="0008014A" w:rsidRDefault="004A2320" w:rsidP="00473901">
            <w:pPr>
              <w:spacing w:after="0" w:line="240" w:lineRule="auto"/>
              <w:jc w:val="center"/>
              <w:rPr>
                <w:rFonts w:ascii="Calibri" w:eastAsia="Times New Roman" w:hAnsi="Calibri" w:cs="Arial"/>
                <w:color w:val="000000"/>
                <w:sz w:val="21"/>
                <w:szCs w:val="21"/>
                <w:lang w:val="en-GB" w:eastAsia="es-ES"/>
              </w:rPr>
            </w:pPr>
            <w:r w:rsidRPr="0008014A">
              <w:rPr>
                <w:rFonts w:ascii="Calibri" w:eastAsia="Times New Roman" w:hAnsi="Calibri" w:cs="Arial"/>
                <w:color w:val="000000"/>
                <w:sz w:val="21"/>
                <w:szCs w:val="21"/>
                <w:lang w:val="en-GB" w:eastAsia="es-ES"/>
              </w:rPr>
              <w:t>Airbus 320 series in operation (2014)</w:t>
            </w:r>
          </w:p>
        </w:tc>
        <w:tc>
          <w:tcPr>
            <w:tcW w:w="693" w:type="pct"/>
            <w:tcBorders>
              <w:top w:val="nil"/>
              <w:left w:val="nil"/>
              <w:bottom w:val="single" w:sz="4" w:space="0" w:color="auto"/>
              <w:right w:val="single" w:sz="4" w:space="0" w:color="auto"/>
            </w:tcBorders>
            <w:shd w:val="clear" w:color="auto" w:fill="auto"/>
            <w:noWrap/>
            <w:vAlign w:val="center"/>
            <w:hideMark/>
          </w:tcPr>
          <w:p w14:paraId="217586E1" w14:textId="77777777" w:rsidR="004A2320" w:rsidRPr="0008014A" w:rsidRDefault="004A2320" w:rsidP="004A2320">
            <w:pPr>
              <w:spacing w:after="0" w:line="240" w:lineRule="auto"/>
              <w:jc w:val="center"/>
              <w:rPr>
                <w:rFonts w:ascii="Calibri" w:eastAsia="Times New Roman" w:hAnsi="Calibri" w:cs="Arial"/>
                <w:color w:val="000000"/>
                <w:sz w:val="21"/>
                <w:szCs w:val="21"/>
                <w:lang w:val="en-GB" w:eastAsia="es-ES"/>
              </w:rPr>
            </w:pPr>
            <w:r w:rsidRPr="0008014A">
              <w:rPr>
                <w:rFonts w:ascii="Calibri" w:eastAsia="Times New Roman" w:hAnsi="Calibri" w:cs="Arial"/>
                <w:color w:val="000000"/>
                <w:sz w:val="21"/>
                <w:szCs w:val="21"/>
                <w:lang w:val="en-GB" w:eastAsia="es-ES"/>
              </w:rPr>
              <w:t>6,982</w:t>
            </w:r>
          </w:p>
        </w:tc>
        <w:tc>
          <w:tcPr>
            <w:tcW w:w="988" w:type="pct"/>
            <w:tcBorders>
              <w:top w:val="nil"/>
              <w:left w:val="nil"/>
              <w:bottom w:val="single" w:sz="4" w:space="0" w:color="auto"/>
              <w:right w:val="single" w:sz="8" w:space="0" w:color="auto"/>
            </w:tcBorders>
            <w:shd w:val="clear" w:color="auto" w:fill="auto"/>
            <w:noWrap/>
            <w:vAlign w:val="center"/>
            <w:hideMark/>
          </w:tcPr>
          <w:p w14:paraId="34C4171E" w14:textId="52195335" w:rsidR="004A2320" w:rsidRPr="0008014A" w:rsidRDefault="004A2320" w:rsidP="004A2320">
            <w:pPr>
              <w:spacing w:after="0" w:line="240" w:lineRule="auto"/>
              <w:jc w:val="center"/>
              <w:rPr>
                <w:rFonts w:ascii="Calibri" w:eastAsia="Times New Roman" w:hAnsi="Calibri" w:cs="Arial"/>
                <w:color w:val="000000"/>
                <w:sz w:val="21"/>
                <w:szCs w:val="21"/>
                <w:lang w:val="en-GB" w:eastAsia="es-ES"/>
              </w:rPr>
            </w:pPr>
            <w:r w:rsidRPr="0008014A">
              <w:rPr>
                <w:rFonts w:ascii="Calibri" w:eastAsia="Times New Roman" w:hAnsi="Calibri" w:cs="Arial"/>
                <w:color w:val="000000"/>
                <w:sz w:val="21"/>
                <w:szCs w:val="21"/>
                <w:lang w:val="en-GB" w:eastAsia="es-ES"/>
              </w:rPr>
              <w:t>1,7</w:t>
            </w:r>
            <w:r w:rsidR="00091E9D" w:rsidRPr="002508CD">
              <w:rPr>
                <w:rFonts w:ascii="Calibri" w:eastAsia="Times New Roman" w:hAnsi="Calibri" w:cs="Arial"/>
                <w:color w:val="000000"/>
                <w:sz w:val="21"/>
                <w:szCs w:val="21"/>
                <w:lang w:val="en-GB" w:eastAsia="es-ES"/>
                <w:rPrChange w:id="247" w:author="Furness" w:date="2018-06-25T10:15:00Z">
                  <w:rPr>
                    <w:rFonts w:ascii="Calibri" w:eastAsia="Times New Roman" w:hAnsi="Calibri" w:cs="Arial"/>
                    <w:color w:val="000000"/>
                    <w:lang w:val="en-GB" w:eastAsia="es-ES"/>
                  </w:rPr>
                </w:rPrChange>
              </w:rPr>
              <w:t>35</w:t>
            </w:r>
          </w:p>
        </w:tc>
      </w:tr>
      <w:tr w:rsidR="004A2320" w:rsidRPr="002508CD" w14:paraId="689E5F8A" w14:textId="77777777" w:rsidTr="00473901">
        <w:trPr>
          <w:trHeight w:val="844"/>
        </w:trPr>
        <w:tc>
          <w:tcPr>
            <w:tcW w:w="3319" w:type="pct"/>
            <w:tcBorders>
              <w:top w:val="nil"/>
              <w:left w:val="single" w:sz="8" w:space="0" w:color="auto"/>
              <w:bottom w:val="single" w:sz="4" w:space="0" w:color="auto"/>
              <w:right w:val="single" w:sz="4" w:space="0" w:color="auto"/>
            </w:tcBorders>
            <w:shd w:val="clear" w:color="auto" w:fill="auto"/>
            <w:vAlign w:val="center"/>
            <w:hideMark/>
          </w:tcPr>
          <w:p w14:paraId="5DBF5F1E" w14:textId="77777777" w:rsidR="004A2320" w:rsidRPr="0008014A" w:rsidRDefault="004A2320" w:rsidP="00473901">
            <w:pPr>
              <w:spacing w:after="0" w:line="240" w:lineRule="auto"/>
              <w:jc w:val="center"/>
              <w:rPr>
                <w:rFonts w:ascii="Calibri" w:eastAsia="Times New Roman" w:hAnsi="Calibri" w:cs="Arial"/>
                <w:color w:val="000000"/>
                <w:sz w:val="21"/>
                <w:szCs w:val="21"/>
                <w:lang w:val="en-GB" w:eastAsia="es-ES"/>
              </w:rPr>
            </w:pPr>
            <w:r w:rsidRPr="0008014A">
              <w:rPr>
                <w:rFonts w:ascii="Calibri" w:eastAsia="Times New Roman" w:hAnsi="Calibri" w:cs="Arial"/>
                <w:color w:val="000000"/>
                <w:sz w:val="21"/>
                <w:szCs w:val="21"/>
                <w:lang w:val="en-GB" w:eastAsia="es-ES"/>
              </w:rPr>
              <w:t>Boeing 737 series in operation (2014)</w:t>
            </w:r>
          </w:p>
        </w:tc>
        <w:tc>
          <w:tcPr>
            <w:tcW w:w="693" w:type="pct"/>
            <w:tcBorders>
              <w:top w:val="nil"/>
              <w:left w:val="nil"/>
              <w:bottom w:val="single" w:sz="4" w:space="0" w:color="auto"/>
              <w:right w:val="single" w:sz="4" w:space="0" w:color="auto"/>
            </w:tcBorders>
            <w:shd w:val="clear" w:color="auto" w:fill="auto"/>
            <w:noWrap/>
            <w:vAlign w:val="center"/>
            <w:hideMark/>
          </w:tcPr>
          <w:p w14:paraId="11B0EC00" w14:textId="77777777" w:rsidR="004A2320" w:rsidRPr="0008014A" w:rsidRDefault="004A2320" w:rsidP="004A2320">
            <w:pPr>
              <w:spacing w:after="0" w:line="240" w:lineRule="auto"/>
              <w:jc w:val="center"/>
              <w:rPr>
                <w:rFonts w:ascii="Calibri" w:eastAsia="Times New Roman" w:hAnsi="Calibri" w:cs="Arial"/>
                <w:color w:val="000000"/>
                <w:sz w:val="21"/>
                <w:szCs w:val="21"/>
                <w:lang w:val="en-GB" w:eastAsia="es-ES"/>
              </w:rPr>
            </w:pPr>
            <w:r w:rsidRPr="0008014A">
              <w:rPr>
                <w:rFonts w:ascii="Calibri" w:eastAsia="Times New Roman" w:hAnsi="Calibri" w:cs="Arial"/>
                <w:color w:val="000000"/>
                <w:sz w:val="21"/>
                <w:szCs w:val="21"/>
                <w:lang w:val="en-GB" w:eastAsia="es-ES"/>
              </w:rPr>
              <w:t>7,826</w:t>
            </w:r>
          </w:p>
        </w:tc>
        <w:tc>
          <w:tcPr>
            <w:tcW w:w="988" w:type="pct"/>
            <w:tcBorders>
              <w:top w:val="nil"/>
              <w:left w:val="nil"/>
              <w:bottom w:val="single" w:sz="4" w:space="0" w:color="auto"/>
              <w:right w:val="single" w:sz="8" w:space="0" w:color="auto"/>
            </w:tcBorders>
            <w:shd w:val="clear" w:color="auto" w:fill="auto"/>
            <w:noWrap/>
            <w:vAlign w:val="center"/>
            <w:hideMark/>
          </w:tcPr>
          <w:p w14:paraId="4B5A7745" w14:textId="3099E86E" w:rsidR="004A2320" w:rsidRPr="0008014A" w:rsidRDefault="00091E9D" w:rsidP="004A2320">
            <w:pPr>
              <w:spacing w:after="0" w:line="240" w:lineRule="auto"/>
              <w:jc w:val="center"/>
              <w:rPr>
                <w:rFonts w:ascii="Calibri" w:eastAsia="Times New Roman" w:hAnsi="Calibri" w:cs="Arial"/>
                <w:color w:val="000000"/>
                <w:sz w:val="21"/>
                <w:szCs w:val="21"/>
                <w:lang w:val="en-GB" w:eastAsia="es-ES"/>
              </w:rPr>
            </w:pPr>
            <w:r w:rsidRPr="002508CD">
              <w:rPr>
                <w:rFonts w:ascii="Calibri" w:eastAsia="Times New Roman" w:hAnsi="Calibri" w:cs="Arial"/>
                <w:color w:val="000000"/>
                <w:sz w:val="21"/>
                <w:szCs w:val="21"/>
                <w:lang w:val="en-GB" w:eastAsia="es-ES"/>
                <w:rPrChange w:id="248" w:author="Furness" w:date="2018-06-25T10:15:00Z">
                  <w:rPr>
                    <w:rFonts w:ascii="Calibri" w:eastAsia="Times New Roman" w:hAnsi="Calibri" w:cs="Arial"/>
                    <w:color w:val="000000"/>
                    <w:lang w:val="en-GB" w:eastAsia="es-ES"/>
                  </w:rPr>
                </w:rPrChange>
              </w:rPr>
              <w:t>1,944</w:t>
            </w:r>
          </w:p>
        </w:tc>
      </w:tr>
      <w:tr w:rsidR="004A2320" w:rsidRPr="002508CD" w14:paraId="3269EF39" w14:textId="77777777" w:rsidTr="00473901">
        <w:trPr>
          <w:trHeight w:val="983"/>
        </w:trPr>
        <w:tc>
          <w:tcPr>
            <w:tcW w:w="3319" w:type="pct"/>
            <w:tcBorders>
              <w:top w:val="nil"/>
              <w:left w:val="single" w:sz="8" w:space="0" w:color="auto"/>
              <w:bottom w:val="single" w:sz="4" w:space="0" w:color="auto"/>
              <w:right w:val="single" w:sz="4" w:space="0" w:color="auto"/>
            </w:tcBorders>
            <w:shd w:val="clear" w:color="auto" w:fill="auto"/>
            <w:vAlign w:val="center"/>
            <w:hideMark/>
          </w:tcPr>
          <w:p w14:paraId="1EC42A4B" w14:textId="1B768514" w:rsidR="004A2320" w:rsidRPr="0008014A" w:rsidRDefault="004A2320" w:rsidP="00473901">
            <w:pPr>
              <w:spacing w:after="0" w:line="240" w:lineRule="auto"/>
              <w:jc w:val="center"/>
              <w:rPr>
                <w:rFonts w:ascii="Calibri" w:eastAsia="Times New Roman" w:hAnsi="Calibri" w:cs="Arial"/>
                <w:color w:val="000000"/>
                <w:sz w:val="21"/>
                <w:szCs w:val="21"/>
                <w:lang w:val="en-GB" w:eastAsia="es-ES"/>
              </w:rPr>
            </w:pPr>
            <w:r w:rsidRPr="0008014A">
              <w:rPr>
                <w:rFonts w:ascii="Calibri" w:eastAsia="Times New Roman" w:hAnsi="Calibri" w:cs="Arial"/>
                <w:color w:val="000000"/>
                <w:sz w:val="21"/>
                <w:szCs w:val="21"/>
                <w:lang w:val="en-GB" w:eastAsia="es-ES"/>
              </w:rPr>
              <w:t xml:space="preserve">Total single-aisle </w:t>
            </w:r>
            <w:r w:rsidR="00D16E80" w:rsidRPr="002508CD">
              <w:rPr>
                <w:rFonts w:ascii="Calibri" w:eastAsia="Times New Roman" w:hAnsi="Calibri" w:cs="Arial"/>
                <w:color w:val="000000"/>
                <w:sz w:val="21"/>
                <w:szCs w:val="21"/>
                <w:lang w:val="en-GB" w:eastAsia="es-ES"/>
                <w:rPrChange w:id="249" w:author="Furness" w:date="2018-06-25T10:15:00Z">
                  <w:rPr>
                    <w:rFonts w:ascii="Calibri" w:eastAsia="Times New Roman" w:hAnsi="Calibri" w:cs="Arial"/>
                    <w:color w:val="000000"/>
                    <w:lang w:val="en-GB" w:eastAsia="es-ES"/>
                  </w:rPr>
                </w:rPrChange>
              </w:rPr>
              <w:t>aircraft</w:t>
            </w:r>
            <w:r w:rsidRPr="0008014A">
              <w:rPr>
                <w:rFonts w:ascii="Calibri" w:eastAsia="Times New Roman" w:hAnsi="Calibri" w:cs="Arial"/>
                <w:color w:val="000000"/>
                <w:sz w:val="21"/>
                <w:szCs w:val="21"/>
                <w:lang w:val="en-GB" w:eastAsia="es-ES"/>
              </w:rPr>
              <w:t xml:space="preserve"> of Airbus (320 series) and Boeing (737 series) in 2014</w:t>
            </w:r>
          </w:p>
        </w:tc>
        <w:tc>
          <w:tcPr>
            <w:tcW w:w="693" w:type="pct"/>
            <w:tcBorders>
              <w:top w:val="nil"/>
              <w:left w:val="nil"/>
              <w:bottom w:val="single" w:sz="4" w:space="0" w:color="auto"/>
              <w:right w:val="single" w:sz="4" w:space="0" w:color="auto"/>
            </w:tcBorders>
            <w:shd w:val="clear" w:color="auto" w:fill="auto"/>
            <w:noWrap/>
            <w:vAlign w:val="center"/>
            <w:hideMark/>
          </w:tcPr>
          <w:p w14:paraId="66974E12" w14:textId="77777777" w:rsidR="004A2320" w:rsidRPr="0008014A" w:rsidRDefault="004A2320" w:rsidP="004A2320">
            <w:pPr>
              <w:spacing w:after="0" w:line="240" w:lineRule="auto"/>
              <w:jc w:val="center"/>
              <w:rPr>
                <w:rFonts w:ascii="Calibri" w:eastAsia="Times New Roman" w:hAnsi="Calibri" w:cs="Arial"/>
                <w:color w:val="000000"/>
                <w:sz w:val="21"/>
                <w:szCs w:val="21"/>
                <w:lang w:val="en-GB" w:eastAsia="es-ES"/>
              </w:rPr>
            </w:pPr>
            <w:r w:rsidRPr="0008014A">
              <w:rPr>
                <w:rFonts w:ascii="Calibri" w:eastAsia="Times New Roman" w:hAnsi="Calibri" w:cs="Arial"/>
                <w:color w:val="000000"/>
                <w:sz w:val="21"/>
                <w:szCs w:val="21"/>
                <w:lang w:val="en-GB" w:eastAsia="es-ES"/>
              </w:rPr>
              <w:t>14,808</w:t>
            </w:r>
          </w:p>
        </w:tc>
        <w:tc>
          <w:tcPr>
            <w:tcW w:w="988" w:type="pct"/>
            <w:tcBorders>
              <w:top w:val="nil"/>
              <w:left w:val="nil"/>
              <w:bottom w:val="single" w:sz="4" w:space="0" w:color="auto"/>
              <w:right w:val="single" w:sz="8" w:space="0" w:color="auto"/>
            </w:tcBorders>
            <w:shd w:val="clear" w:color="auto" w:fill="auto"/>
            <w:noWrap/>
            <w:vAlign w:val="center"/>
            <w:hideMark/>
          </w:tcPr>
          <w:p w14:paraId="559AE5AD" w14:textId="2CDBFDD3" w:rsidR="004A2320" w:rsidRPr="0008014A" w:rsidRDefault="004A2320" w:rsidP="004A2320">
            <w:pPr>
              <w:spacing w:after="0" w:line="240" w:lineRule="auto"/>
              <w:jc w:val="center"/>
              <w:rPr>
                <w:rFonts w:ascii="Calibri" w:eastAsia="Times New Roman" w:hAnsi="Calibri" w:cs="Arial"/>
                <w:color w:val="000000"/>
                <w:sz w:val="21"/>
                <w:szCs w:val="21"/>
                <w:lang w:val="en-GB" w:eastAsia="es-ES"/>
              </w:rPr>
            </w:pPr>
            <w:r w:rsidRPr="0008014A">
              <w:rPr>
                <w:rFonts w:ascii="Calibri" w:eastAsia="Times New Roman" w:hAnsi="Calibri" w:cs="Arial"/>
                <w:color w:val="000000"/>
                <w:sz w:val="21"/>
                <w:szCs w:val="21"/>
                <w:lang w:val="en-GB" w:eastAsia="es-ES"/>
              </w:rPr>
              <w:t>3,</w:t>
            </w:r>
            <w:r w:rsidR="00091E9D" w:rsidRPr="002508CD">
              <w:rPr>
                <w:rFonts w:ascii="Calibri" w:eastAsia="Times New Roman" w:hAnsi="Calibri" w:cs="Arial"/>
                <w:color w:val="000000"/>
                <w:sz w:val="21"/>
                <w:szCs w:val="21"/>
                <w:lang w:val="en-GB" w:eastAsia="es-ES"/>
                <w:rPrChange w:id="250" w:author="Furness" w:date="2018-06-25T10:15:00Z">
                  <w:rPr>
                    <w:rFonts w:ascii="Calibri" w:eastAsia="Times New Roman" w:hAnsi="Calibri" w:cs="Arial"/>
                    <w:color w:val="000000"/>
                    <w:lang w:val="en-GB" w:eastAsia="es-ES"/>
                  </w:rPr>
                </w:rPrChange>
              </w:rPr>
              <w:t>679</w:t>
            </w:r>
          </w:p>
        </w:tc>
      </w:tr>
      <w:tr w:rsidR="004A2320" w:rsidRPr="002508CD" w14:paraId="4C8044B0" w14:textId="77777777" w:rsidTr="00473901">
        <w:trPr>
          <w:trHeight w:val="800"/>
        </w:trPr>
        <w:tc>
          <w:tcPr>
            <w:tcW w:w="3319" w:type="pct"/>
            <w:tcBorders>
              <w:top w:val="nil"/>
              <w:left w:val="single" w:sz="8" w:space="0" w:color="auto"/>
              <w:bottom w:val="single" w:sz="4" w:space="0" w:color="auto"/>
              <w:right w:val="single" w:sz="4" w:space="0" w:color="auto"/>
            </w:tcBorders>
            <w:shd w:val="clear" w:color="auto" w:fill="auto"/>
            <w:vAlign w:val="bottom"/>
            <w:hideMark/>
          </w:tcPr>
          <w:p w14:paraId="250B1B3A" w14:textId="0EA54BEA" w:rsidR="004A2320" w:rsidRPr="0008014A" w:rsidRDefault="00D16E80" w:rsidP="00473901">
            <w:pPr>
              <w:spacing w:after="0" w:line="240" w:lineRule="auto"/>
              <w:jc w:val="center"/>
              <w:rPr>
                <w:rFonts w:ascii="Calibri" w:eastAsia="Times New Roman" w:hAnsi="Calibri" w:cs="Arial"/>
                <w:color w:val="000000"/>
                <w:sz w:val="21"/>
                <w:szCs w:val="21"/>
                <w:lang w:val="en-GB" w:eastAsia="es-ES"/>
              </w:rPr>
            </w:pPr>
            <w:r w:rsidRPr="002508CD">
              <w:rPr>
                <w:rFonts w:ascii="Calibri" w:eastAsia="Times New Roman" w:hAnsi="Calibri" w:cs="Arial"/>
                <w:color w:val="000000"/>
                <w:sz w:val="21"/>
                <w:szCs w:val="21"/>
                <w:lang w:val="en-GB" w:eastAsia="es-ES"/>
                <w:rPrChange w:id="251" w:author="Furness" w:date="2018-06-25T10:15:00Z">
                  <w:rPr>
                    <w:rFonts w:ascii="Calibri" w:eastAsia="Times New Roman" w:hAnsi="Calibri" w:cs="Arial"/>
                    <w:color w:val="000000"/>
                    <w:lang w:val="en-GB" w:eastAsia="es-ES"/>
                  </w:rPr>
                </w:rPrChange>
              </w:rPr>
              <w:t>Aircraft</w:t>
            </w:r>
            <w:r w:rsidR="004A2320" w:rsidRPr="0008014A">
              <w:rPr>
                <w:rFonts w:ascii="Calibri" w:eastAsia="Times New Roman" w:hAnsi="Calibri" w:cs="Arial"/>
                <w:color w:val="000000"/>
                <w:sz w:val="21"/>
                <w:szCs w:val="21"/>
                <w:lang w:val="en-GB" w:eastAsia="es-ES"/>
              </w:rPr>
              <w:t xml:space="preserve"> already adapted with Sharklet Systems in Airbus 320 series up to base year</w:t>
            </w:r>
          </w:p>
        </w:tc>
        <w:tc>
          <w:tcPr>
            <w:tcW w:w="693" w:type="pct"/>
            <w:tcBorders>
              <w:top w:val="nil"/>
              <w:left w:val="nil"/>
              <w:bottom w:val="single" w:sz="4" w:space="0" w:color="auto"/>
              <w:right w:val="single" w:sz="4" w:space="0" w:color="auto"/>
            </w:tcBorders>
            <w:shd w:val="clear" w:color="auto" w:fill="auto"/>
            <w:noWrap/>
            <w:vAlign w:val="center"/>
            <w:hideMark/>
          </w:tcPr>
          <w:p w14:paraId="3620386B" w14:textId="77777777" w:rsidR="004A2320" w:rsidRPr="0008014A" w:rsidRDefault="004A2320" w:rsidP="004A2320">
            <w:pPr>
              <w:spacing w:after="0" w:line="240" w:lineRule="auto"/>
              <w:jc w:val="center"/>
              <w:rPr>
                <w:rFonts w:ascii="Calibri" w:eastAsia="Times New Roman" w:hAnsi="Calibri" w:cs="Arial"/>
                <w:color w:val="000000"/>
                <w:sz w:val="21"/>
                <w:szCs w:val="21"/>
                <w:lang w:val="en-GB" w:eastAsia="es-ES"/>
              </w:rPr>
            </w:pPr>
            <w:r w:rsidRPr="0008014A">
              <w:rPr>
                <w:rFonts w:ascii="Calibri" w:eastAsia="Times New Roman" w:hAnsi="Calibri" w:cs="Arial"/>
                <w:color w:val="000000"/>
                <w:sz w:val="21"/>
                <w:szCs w:val="21"/>
                <w:lang w:val="en-GB" w:eastAsia="es-ES"/>
              </w:rPr>
              <w:t>2,982</w:t>
            </w:r>
          </w:p>
        </w:tc>
        <w:tc>
          <w:tcPr>
            <w:tcW w:w="988" w:type="pct"/>
            <w:tcBorders>
              <w:top w:val="nil"/>
              <w:left w:val="nil"/>
              <w:bottom w:val="single" w:sz="4" w:space="0" w:color="auto"/>
              <w:right w:val="single" w:sz="8" w:space="0" w:color="auto"/>
            </w:tcBorders>
            <w:shd w:val="clear" w:color="auto" w:fill="auto"/>
            <w:noWrap/>
            <w:vAlign w:val="center"/>
            <w:hideMark/>
          </w:tcPr>
          <w:p w14:paraId="0D212B21" w14:textId="765E15B0" w:rsidR="004A2320" w:rsidRPr="0008014A" w:rsidRDefault="004A2320" w:rsidP="004A2320">
            <w:pPr>
              <w:spacing w:after="0" w:line="240" w:lineRule="auto"/>
              <w:jc w:val="center"/>
              <w:rPr>
                <w:rFonts w:ascii="Calibri" w:eastAsia="Times New Roman" w:hAnsi="Calibri" w:cs="Arial"/>
                <w:color w:val="000000"/>
                <w:sz w:val="21"/>
                <w:szCs w:val="21"/>
                <w:lang w:val="en-GB" w:eastAsia="es-ES"/>
              </w:rPr>
            </w:pPr>
            <w:r w:rsidRPr="0008014A">
              <w:rPr>
                <w:rFonts w:ascii="Calibri" w:eastAsia="Times New Roman" w:hAnsi="Calibri" w:cs="Arial"/>
                <w:color w:val="000000"/>
                <w:sz w:val="21"/>
                <w:szCs w:val="21"/>
                <w:lang w:val="en-GB" w:eastAsia="es-ES"/>
              </w:rPr>
              <w:t>7</w:t>
            </w:r>
            <w:r w:rsidR="00091E9D" w:rsidRPr="002508CD">
              <w:rPr>
                <w:rFonts w:ascii="Calibri" w:eastAsia="Times New Roman" w:hAnsi="Calibri" w:cs="Arial"/>
                <w:color w:val="000000"/>
                <w:sz w:val="21"/>
                <w:szCs w:val="21"/>
                <w:lang w:val="en-GB" w:eastAsia="es-ES"/>
                <w:rPrChange w:id="252" w:author="Furness" w:date="2018-06-25T10:15:00Z">
                  <w:rPr>
                    <w:rFonts w:ascii="Calibri" w:eastAsia="Times New Roman" w:hAnsi="Calibri" w:cs="Arial"/>
                    <w:color w:val="000000"/>
                    <w:lang w:val="en-GB" w:eastAsia="es-ES"/>
                  </w:rPr>
                </w:rPrChange>
              </w:rPr>
              <w:t>41</w:t>
            </w:r>
          </w:p>
        </w:tc>
      </w:tr>
      <w:tr w:rsidR="004A2320" w:rsidRPr="002508CD" w14:paraId="36DA9AF5" w14:textId="77777777" w:rsidTr="00473901">
        <w:trPr>
          <w:trHeight w:val="800"/>
        </w:trPr>
        <w:tc>
          <w:tcPr>
            <w:tcW w:w="3319" w:type="pct"/>
            <w:tcBorders>
              <w:top w:val="nil"/>
              <w:left w:val="single" w:sz="8" w:space="0" w:color="auto"/>
              <w:bottom w:val="single" w:sz="4" w:space="0" w:color="auto"/>
              <w:right w:val="single" w:sz="4" w:space="0" w:color="auto"/>
            </w:tcBorders>
            <w:shd w:val="clear" w:color="auto" w:fill="auto"/>
            <w:vAlign w:val="bottom"/>
            <w:hideMark/>
          </w:tcPr>
          <w:p w14:paraId="6FD7FA83" w14:textId="1272FE4C" w:rsidR="004A2320" w:rsidRPr="0008014A" w:rsidRDefault="00D16E80" w:rsidP="00473901">
            <w:pPr>
              <w:spacing w:after="0" w:line="240" w:lineRule="auto"/>
              <w:jc w:val="center"/>
              <w:rPr>
                <w:rFonts w:ascii="Calibri" w:eastAsia="Times New Roman" w:hAnsi="Calibri" w:cs="Arial"/>
                <w:color w:val="000000"/>
                <w:sz w:val="21"/>
                <w:szCs w:val="21"/>
                <w:lang w:val="en-GB" w:eastAsia="es-ES"/>
              </w:rPr>
            </w:pPr>
            <w:r w:rsidRPr="002508CD">
              <w:rPr>
                <w:rFonts w:ascii="Calibri" w:eastAsia="Times New Roman" w:hAnsi="Calibri" w:cs="Arial"/>
                <w:color w:val="000000"/>
                <w:sz w:val="21"/>
                <w:szCs w:val="21"/>
                <w:lang w:val="en-GB" w:eastAsia="es-ES"/>
                <w:rPrChange w:id="253" w:author="Furness" w:date="2018-06-25T10:15:00Z">
                  <w:rPr>
                    <w:rFonts w:ascii="Calibri" w:eastAsia="Times New Roman" w:hAnsi="Calibri" w:cs="Arial"/>
                    <w:color w:val="000000"/>
                    <w:lang w:val="en-GB" w:eastAsia="es-ES"/>
                  </w:rPr>
                </w:rPrChange>
              </w:rPr>
              <w:t>Aircraft</w:t>
            </w:r>
            <w:r w:rsidR="004A2320" w:rsidRPr="0008014A">
              <w:rPr>
                <w:rFonts w:ascii="Calibri" w:eastAsia="Times New Roman" w:hAnsi="Calibri" w:cs="Arial"/>
                <w:color w:val="000000"/>
                <w:sz w:val="21"/>
                <w:szCs w:val="21"/>
                <w:lang w:val="en-GB" w:eastAsia="es-ES"/>
              </w:rPr>
              <w:t xml:space="preserve"> already adapted with Blended Winglet Systems in Boeing 737 series up to base year</w:t>
            </w:r>
          </w:p>
        </w:tc>
        <w:tc>
          <w:tcPr>
            <w:tcW w:w="693" w:type="pct"/>
            <w:tcBorders>
              <w:top w:val="nil"/>
              <w:left w:val="nil"/>
              <w:bottom w:val="single" w:sz="4" w:space="0" w:color="auto"/>
              <w:right w:val="single" w:sz="4" w:space="0" w:color="auto"/>
            </w:tcBorders>
            <w:shd w:val="clear" w:color="auto" w:fill="auto"/>
            <w:noWrap/>
            <w:vAlign w:val="center"/>
            <w:hideMark/>
          </w:tcPr>
          <w:p w14:paraId="4BB266FB" w14:textId="77777777" w:rsidR="004A2320" w:rsidRPr="0008014A" w:rsidRDefault="004A2320" w:rsidP="004A2320">
            <w:pPr>
              <w:spacing w:after="0" w:line="240" w:lineRule="auto"/>
              <w:jc w:val="center"/>
              <w:rPr>
                <w:rFonts w:ascii="Calibri" w:eastAsia="Times New Roman" w:hAnsi="Calibri" w:cs="Arial"/>
                <w:color w:val="000000"/>
                <w:sz w:val="21"/>
                <w:szCs w:val="21"/>
                <w:lang w:val="en-GB" w:eastAsia="es-ES"/>
              </w:rPr>
            </w:pPr>
            <w:r w:rsidRPr="0008014A">
              <w:rPr>
                <w:rFonts w:ascii="Calibri" w:eastAsia="Times New Roman" w:hAnsi="Calibri" w:cs="Arial"/>
                <w:color w:val="000000"/>
                <w:sz w:val="21"/>
                <w:szCs w:val="21"/>
                <w:lang w:val="en-GB" w:eastAsia="es-ES"/>
              </w:rPr>
              <w:t>5,978</w:t>
            </w:r>
          </w:p>
        </w:tc>
        <w:tc>
          <w:tcPr>
            <w:tcW w:w="988" w:type="pct"/>
            <w:tcBorders>
              <w:top w:val="nil"/>
              <w:left w:val="nil"/>
              <w:bottom w:val="single" w:sz="4" w:space="0" w:color="auto"/>
              <w:right w:val="single" w:sz="8" w:space="0" w:color="auto"/>
            </w:tcBorders>
            <w:shd w:val="clear" w:color="auto" w:fill="auto"/>
            <w:noWrap/>
            <w:vAlign w:val="center"/>
            <w:hideMark/>
          </w:tcPr>
          <w:p w14:paraId="16257A89" w14:textId="609258BD" w:rsidR="004A2320" w:rsidRPr="0008014A" w:rsidRDefault="004A2320" w:rsidP="004A2320">
            <w:pPr>
              <w:spacing w:after="0" w:line="240" w:lineRule="auto"/>
              <w:jc w:val="center"/>
              <w:rPr>
                <w:rFonts w:ascii="Calibri" w:eastAsia="Times New Roman" w:hAnsi="Calibri" w:cs="Arial"/>
                <w:color w:val="000000"/>
                <w:sz w:val="21"/>
                <w:szCs w:val="21"/>
                <w:lang w:val="en-GB" w:eastAsia="es-ES"/>
              </w:rPr>
            </w:pPr>
            <w:r w:rsidRPr="0008014A">
              <w:rPr>
                <w:rFonts w:ascii="Calibri" w:eastAsia="Times New Roman" w:hAnsi="Calibri" w:cs="Arial"/>
                <w:color w:val="000000"/>
                <w:sz w:val="21"/>
                <w:szCs w:val="21"/>
                <w:lang w:val="en-GB" w:eastAsia="es-ES"/>
              </w:rPr>
              <w:t>1,</w:t>
            </w:r>
            <w:r w:rsidR="00091E9D" w:rsidRPr="002508CD">
              <w:rPr>
                <w:rFonts w:ascii="Calibri" w:eastAsia="Times New Roman" w:hAnsi="Calibri" w:cs="Arial"/>
                <w:color w:val="000000"/>
                <w:sz w:val="21"/>
                <w:szCs w:val="21"/>
                <w:lang w:val="en-GB" w:eastAsia="es-ES"/>
                <w:rPrChange w:id="254" w:author="Furness" w:date="2018-06-25T10:15:00Z">
                  <w:rPr>
                    <w:rFonts w:ascii="Calibri" w:eastAsia="Times New Roman" w:hAnsi="Calibri" w:cs="Arial"/>
                    <w:color w:val="000000"/>
                    <w:lang w:val="en-GB" w:eastAsia="es-ES"/>
                  </w:rPr>
                </w:rPrChange>
              </w:rPr>
              <w:t>485</w:t>
            </w:r>
          </w:p>
        </w:tc>
      </w:tr>
      <w:tr w:rsidR="004A2320" w:rsidRPr="002508CD" w14:paraId="43EFECA8" w14:textId="77777777" w:rsidTr="0008014A">
        <w:trPr>
          <w:trHeight w:val="638"/>
        </w:trPr>
        <w:tc>
          <w:tcPr>
            <w:tcW w:w="3319" w:type="pct"/>
            <w:tcBorders>
              <w:top w:val="nil"/>
              <w:left w:val="single" w:sz="8" w:space="0" w:color="auto"/>
              <w:bottom w:val="single" w:sz="8" w:space="0" w:color="auto"/>
              <w:right w:val="single" w:sz="4" w:space="0" w:color="auto"/>
            </w:tcBorders>
            <w:shd w:val="clear" w:color="auto" w:fill="auto"/>
            <w:vAlign w:val="center"/>
            <w:hideMark/>
          </w:tcPr>
          <w:p w14:paraId="7B7783E3" w14:textId="69632E2A" w:rsidR="004A2320" w:rsidRPr="0008014A" w:rsidRDefault="004A2320" w:rsidP="00473901">
            <w:pPr>
              <w:spacing w:after="0" w:line="240" w:lineRule="auto"/>
              <w:jc w:val="center"/>
              <w:rPr>
                <w:rFonts w:ascii="Calibri" w:eastAsia="Times New Roman" w:hAnsi="Calibri" w:cs="Arial"/>
                <w:b/>
                <w:bCs/>
                <w:color w:val="000000"/>
                <w:sz w:val="21"/>
                <w:szCs w:val="21"/>
                <w:lang w:val="en-GB" w:eastAsia="es-ES"/>
              </w:rPr>
            </w:pPr>
            <w:r w:rsidRPr="0008014A">
              <w:rPr>
                <w:rFonts w:ascii="Calibri" w:eastAsia="Times New Roman" w:hAnsi="Calibri" w:cs="Arial"/>
                <w:b/>
                <w:bCs/>
                <w:color w:val="000000"/>
                <w:sz w:val="21"/>
                <w:szCs w:val="21"/>
                <w:lang w:val="en-GB" w:eastAsia="es-ES"/>
              </w:rPr>
              <w:t>Current adoption of Sharklet/Blended Win</w:t>
            </w:r>
            <w:r w:rsidR="00320F3B" w:rsidRPr="0008014A">
              <w:rPr>
                <w:rFonts w:ascii="Calibri" w:eastAsia="Times New Roman" w:hAnsi="Calibri" w:cs="Arial"/>
                <w:b/>
                <w:bCs/>
                <w:color w:val="000000"/>
                <w:sz w:val="21"/>
                <w:szCs w:val="21"/>
                <w:lang w:val="en-GB" w:eastAsia="es-ES"/>
              </w:rPr>
              <w:t>glet Systems in single a</w:t>
            </w:r>
            <w:r w:rsidRPr="0008014A">
              <w:rPr>
                <w:rFonts w:ascii="Calibri" w:eastAsia="Times New Roman" w:hAnsi="Calibri" w:cs="Arial"/>
                <w:b/>
                <w:bCs/>
                <w:color w:val="000000"/>
                <w:sz w:val="21"/>
                <w:szCs w:val="21"/>
                <w:lang w:val="en-GB" w:eastAsia="es-ES"/>
              </w:rPr>
              <w:t xml:space="preserve">isle </w:t>
            </w:r>
            <w:r w:rsidR="00D16E80" w:rsidRPr="002508CD">
              <w:rPr>
                <w:rFonts w:ascii="Calibri" w:eastAsia="Times New Roman" w:hAnsi="Calibri" w:cs="Arial"/>
                <w:b/>
                <w:bCs/>
                <w:color w:val="000000"/>
                <w:sz w:val="21"/>
                <w:szCs w:val="21"/>
                <w:lang w:val="en-GB" w:eastAsia="es-ES"/>
                <w:rPrChange w:id="255" w:author="Furness" w:date="2018-06-25T10:15:00Z">
                  <w:rPr>
                    <w:rFonts w:ascii="Calibri" w:eastAsia="Times New Roman" w:hAnsi="Calibri" w:cs="Arial"/>
                    <w:b/>
                    <w:bCs/>
                    <w:color w:val="000000"/>
                    <w:lang w:val="en-GB" w:eastAsia="es-ES"/>
                  </w:rPr>
                </w:rPrChange>
              </w:rPr>
              <w:t>aircraft</w:t>
            </w:r>
          </w:p>
        </w:tc>
        <w:tc>
          <w:tcPr>
            <w:tcW w:w="693" w:type="pct"/>
            <w:tcBorders>
              <w:top w:val="nil"/>
              <w:left w:val="nil"/>
              <w:bottom w:val="single" w:sz="8" w:space="0" w:color="auto"/>
              <w:right w:val="single" w:sz="4" w:space="0" w:color="auto"/>
            </w:tcBorders>
            <w:shd w:val="clear" w:color="auto" w:fill="auto"/>
            <w:noWrap/>
            <w:vAlign w:val="center"/>
            <w:hideMark/>
          </w:tcPr>
          <w:p w14:paraId="330BA855" w14:textId="77777777" w:rsidR="004A2320" w:rsidRPr="0008014A" w:rsidRDefault="004A2320" w:rsidP="004A2320">
            <w:pPr>
              <w:spacing w:after="0" w:line="240" w:lineRule="auto"/>
              <w:jc w:val="center"/>
              <w:rPr>
                <w:rFonts w:ascii="Calibri" w:eastAsia="Times New Roman" w:hAnsi="Calibri" w:cs="Arial"/>
                <w:b/>
                <w:bCs/>
                <w:color w:val="000000"/>
                <w:sz w:val="21"/>
                <w:szCs w:val="21"/>
                <w:lang w:val="en-GB" w:eastAsia="es-ES"/>
              </w:rPr>
            </w:pPr>
            <w:r w:rsidRPr="0008014A">
              <w:rPr>
                <w:rFonts w:ascii="Calibri" w:eastAsia="Times New Roman" w:hAnsi="Calibri" w:cs="Arial"/>
                <w:b/>
                <w:bCs/>
                <w:color w:val="000000"/>
                <w:sz w:val="21"/>
                <w:szCs w:val="21"/>
                <w:lang w:val="en-GB" w:eastAsia="es-ES"/>
              </w:rPr>
              <w:t>8,960</w:t>
            </w:r>
          </w:p>
        </w:tc>
        <w:tc>
          <w:tcPr>
            <w:tcW w:w="988" w:type="pct"/>
            <w:tcBorders>
              <w:top w:val="nil"/>
              <w:left w:val="nil"/>
              <w:bottom w:val="single" w:sz="8" w:space="0" w:color="auto"/>
              <w:right w:val="single" w:sz="8" w:space="0" w:color="auto"/>
            </w:tcBorders>
            <w:shd w:val="clear" w:color="auto" w:fill="auto"/>
            <w:noWrap/>
            <w:vAlign w:val="center"/>
            <w:hideMark/>
          </w:tcPr>
          <w:p w14:paraId="61458AEF" w14:textId="1CEEE37E" w:rsidR="004A2320" w:rsidRPr="0008014A" w:rsidRDefault="004A2320" w:rsidP="004A2320">
            <w:pPr>
              <w:spacing w:after="0" w:line="240" w:lineRule="auto"/>
              <w:jc w:val="center"/>
              <w:rPr>
                <w:rFonts w:ascii="Calibri" w:eastAsia="Times New Roman" w:hAnsi="Calibri" w:cs="Arial"/>
                <w:b/>
                <w:bCs/>
                <w:color w:val="000000"/>
                <w:sz w:val="21"/>
                <w:szCs w:val="21"/>
                <w:lang w:val="en-GB" w:eastAsia="es-ES"/>
              </w:rPr>
            </w:pPr>
            <w:r w:rsidRPr="0008014A">
              <w:rPr>
                <w:rFonts w:ascii="Calibri" w:eastAsia="Times New Roman" w:hAnsi="Calibri" w:cs="Arial"/>
                <w:b/>
                <w:bCs/>
                <w:color w:val="000000"/>
                <w:sz w:val="21"/>
                <w:szCs w:val="21"/>
                <w:lang w:val="en-GB" w:eastAsia="es-ES"/>
              </w:rPr>
              <w:t>2,</w:t>
            </w:r>
            <w:r w:rsidR="00091E9D" w:rsidRPr="002508CD">
              <w:rPr>
                <w:rFonts w:ascii="Calibri" w:eastAsia="Times New Roman" w:hAnsi="Calibri" w:cs="Arial"/>
                <w:b/>
                <w:bCs/>
                <w:color w:val="000000"/>
                <w:sz w:val="21"/>
                <w:szCs w:val="21"/>
                <w:lang w:val="en-GB" w:eastAsia="es-ES"/>
                <w:rPrChange w:id="256" w:author="Furness" w:date="2018-06-25T10:15:00Z">
                  <w:rPr>
                    <w:rFonts w:ascii="Calibri" w:eastAsia="Times New Roman" w:hAnsi="Calibri" w:cs="Arial"/>
                    <w:b/>
                    <w:bCs/>
                    <w:color w:val="000000"/>
                    <w:lang w:val="en-GB" w:eastAsia="es-ES"/>
                  </w:rPr>
                </w:rPrChange>
              </w:rPr>
              <w:t>226</w:t>
            </w:r>
          </w:p>
        </w:tc>
      </w:tr>
    </w:tbl>
    <w:p w14:paraId="146D3351" w14:textId="77777777" w:rsidR="004A2320" w:rsidRDefault="004A2320" w:rsidP="000B602C">
      <w:pPr>
        <w:pStyle w:val="bodytext0"/>
        <w:spacing w:before="0" w:beforeAutospacing="0" w:after="0" w:afterAutospacing="0" w:line="276" w:lineRule="auto"/>
        <w:textAlignment w:val="baseline"/>
        <w:rPr>
          <w:rFonts w:ascii="Helvetica" w:hAnsi="Helvetica" w:cs="Times New Roman"/>
          <w:color w:val="008000"/>
          <w:u w:val="single"/>
        </w:rPr>
      </w:pPr>
    </w:p>
    <w:p w14:paraId="132C38FA" w14:textId="139A1146" w:rsidR="00084851" w:rsidRDefault="00900FB0" w:rsidP="00900FB0">
      <w:pPr>
        <w:spacing w:after="0" w:line="276" w:lineRule="auto"/>
        <w:rPr>
          <w:bCs/>
        </w:rPr>
      </w:pPr>
      <w:r w:rsidRPr="00C9720E">
        <w:rPr>
          <w:bCs/>
        </w:rPr>
        <w:t xml:space="preserve">The current solution relies on </w:t>
      </w:r>
      <w:r w:rsidR="00581611">
        <w:rPr>
          <w:bCs/>
        </w:rPr>
        <w:t xml:space="preserve">retrofitting existing single aisle </w:t>
      </w:r>
      <w:r w:rsidR="00D16E80">
        <w:rPr>
          <w:bCs/>
        </w:rPr>
        <w:t>aircraft</w:t>
      </w:r>
      <w:r w:rsidR="00581611">
        <w:rPr>
          <w:bCs/>
        </w:rPr>
        <w:t xml:space="preserve"> with winglets </w:t>
      </w:r>
      <w:r w:rsidRPr="00C9720E">
        <w:rPr>
          <w:bCs/>
        </w:rPr>
        <w:t>as an</w:t>
      </w:r>
      <w:r w:rsidR="00581611">
        <w:rPr>
          <w:bCs/>
        </w:rPr>
        <w:t xml:space="preserve"> adoption for reducing fuel consumption</w:t>
      </w:r>
      <w:r w:rsidR="007F2986">
        <w:rPr>
          <w:bCs/>
        </w:rPr>
        <w:t xml:space="preserve"> in commercial aviation</w:t>
      </w:r>
      <w:r w:rsidR="00581611">
        <w:rPr>
          <w:bCs/>
        </w:rPr>
        <w:t>.</w:t>
      </w:r>
      <w:r w:rsidRPr="00C9720E">
        <w:rPr>
          <w:bCs/>
        </w:rPr>
        <w:t xml:space="preserve"> </w:t>
      </w:r>
      <w:r w:rsidR="00581611">
        <w:rPr>
          <w:bCs/>
        </w:rPr>
        <w:t>T</w:t>
      </w:r>
      <w:r w:rsidRPr="00C9720E">
        <w:rPr>
          <w:bCs/>
        </w:rPr>
        <w:t xml:space="preserve">he </w:t>
      </w:r>
      <w:r w:rsidR="00581611">
        <w:rPr>
          <w:bCs/>
        </w:rPr>
        <w:t>numbers</w:t>
      </w:r>
      <w:r w:rsidRPr="00C9720E">
        <w:rPr>
          <w:bCs/>
        </w:rPr>
        <w:t xml:space="preserve"> above mentioned are taken into account in </w:t>
      </w:r>
      <w:r>
        <w:rPr>
          <w:bCs/>
        </w:rPr>
        <w:t>our</w:t>
      </w:r>
      <w:r w:rsidRPr="00C9720E">
        <w:rPr>
          <w:bCs/>
        </w:rPr>
        <w:t xml:space="preserve"> methodology</w:t>
      </w:r>
      <w:r>
        <w:rPr>
          <w:bCs/>
        </w:rPr>
        <w:t>.</w:t>
      </w:r>
      <w:r w:rsidRPr="00C9720E">
        <w:rPr>
          <w:bCs/>
        </w:rPr>
        <w:t xml:space="preserve"> </w:t>
      </w:r>
      <w:r w:rsidR="009C0F48">
        <w:rPr>
          <w:bCs/>
        </w:rPr>
        <w:t xml:space="preserve">We also consider that other advanced wingtip devices will become standard on all future aircraft as indicated by the great attention paid in the airline industry to the Boeing 787 and Airbus A350 aircraft which have been heralded as the most advanced commercial aircraft due to, among other things, their improved wing design which include raked wingtips. Increased fuel prices in recent years have been a large incentive in the industry to install these devices considering that fuel costs approaches a third of all airlines costs. In 2016, international fuel prices dropped, so this might result in a reduction in adoption of retrofits, but the new wing designs are likely to become standard on new aircraft. </w:t>
      </w:r>
      <w:r w:rsidR="00CF1020">
        <w:rPr>
          <w:bCs/>
        </w:rPr>
        <w:t xml:space="preserve">The intense competition among airlines will continue to motivate improving their operating efficiency, and this may help maintain adoption of advanced wingtip devices. </w:t>
      </w:r>
      <w:r w:rsidRPr="00C9720E">
        <w:rPr>
          <w:bCs/>
        </w:rPr>
        <w:t xml:space="preserve">The following section will review the advantages and disadvantages of </w:t>
      </w:r>
      <w:r>
        <w:rPr>
          <w:bCs/>
        </w:rPr>
        <w:t>airplane fuel efficiency.</w:t>
      </w:r>
    </w:p>
    <w:p w14:paraId="383ADE94" w14:textId="77777777" w:rsidR="00CF1020" w:rsidRPr="00E36DE6" w:rsidRDefault="00CF1020" w:rsidP="00900FB0">
      <w:pPr>
        <w:spacing w:after="0" w:line="276" w:lineRule="auto"/>
        <w:rPr>
          <w:bCs/>
        </w:rPr>
      </w:pPr>
    </w:p>
    <w:p w14:paraId="28518064" w14:textId="78A8B7A6" w:rsidR="006A4A08" w:rsidRPr="00E36DE6" w:rsidRDefault="00547820" w:rsidP="00F52595">
      <w:pPr>
        <w:pStyle w:val="Heading2"/>
        <w:spacing w:before="0" w:line="240" w:lineRule="auto"/>
        <w:ind w:left="0" w:firstLine="0"/>
        <w:rPr>
          <w:color w:val="auto"/>
        </w:rPr>
      </w:pPr>
      <w:bookmarkStart w:id="257" w:name="_Toc518035032"/>
      <w:r w:rsidRPr="00E36DE6">
        <w:rPr>
          <w:color w:val="auto"/>
        </w:rPr>
        <w:t xml:space="preserve">Advantages </w:t>
      </w:r>
      <w:r w:rsidR="006A4A08" w:rsidRPr="00E36DE6">
        <w:rPr>
          <w:color w:val="auto"/>
        </w:rPr>
        <w:t xml:space="preserve">and disadvantages of </w:t>
      </w:r>
      <w:r w:rsidRPr="00E36DE6">
        <w:rPr>
          <w:color w:val="auto"/>
        </w:rPr>
        <w:t>Airplane Fuel Efficiency</w:t>
      </w:r>
      <w:bookmarkEnd w:id="257"/>
    </w:p>
    <w:p w14:paraId="17352127" w14:textId="77777777" w:rsidR="006A4A08" w:rsidRPr="00E36DE6" w:rsidRDefault="006A4A08" w:rsidP="00B144E5">
      <w:pPr>
        <w:spacing w:after="0"/>
        <w:rPr>
          <w:bCs/>
        </w:rPr>
      </w:pPr>
    </w:p>
    <w:p w14:paraId="1DBDBB13" w14:textId="7D485610" w:rsidR="00F512CC" w:rsidRDefault="00F512CC" w:rsidP="00F172C8">
      <w:pPr>
        <w:widowControl w:val="0"/>
        <w:autoSpaceDE w:val="0"/>
        <w:autoSpaceDN w:val="0"/>
        <w:adjustRightInd w:val="0"/>
        <w:spacing w:line="276" w:lineRule="auto"/>
        <w:rPr>
          <w:bCs/>
        </w:rPr>
      </w:pPr>
      <w:r>
        <w:rPr>
          <w:bCs/>
        </w:rPr>
        <w:t xml:space="preserve">Demand for air travel is only set to grow. As indicated earlier, </w:t>
      </w:r>
      <w:r w:rsidR="00B30628">
        <w:rPr>
          <w:bCs/>
        </w:rPr>
        <w:t xml:space="preserve">year on year growth has been above 5% in passenger-km terms, and is driven by increased wealth, which is likely to continue in developing countries with huge populations. An advantage of airplane fuel efficiency is that it allows demand growth to continue while reducing the environmental impact (both climate and otherwise). Other solutions, such as telepresence and high speed rail encourage a reduction in air travel, but in many cases, when </w:t>
      </w:r>
      <w:r w:rsidR="00192DB8">
        <w:rPr>
          <w:bCs/>
        </w:rPr>
        <w:t>there is a premium o</w:t>
      </w:r>
      <w:r w:rsidR="00563D34">
        <w:rPr>
          <w:bCs/>
        </w:rPr>
        <w:t>n</w:t>
      </w:r>
      <w:r w:rsidR="00192DB8">
        <w:rPr>
          <w:bCs/>
        </w:rPr>
        <w:t xml:space="preserve"> physical presence elsewhere</w:t>
      </w:r>
      <w:r w:rsidR="00B30628">
        <w:rPr>
          <w:bCs/>
        </w:rPr>
        <w:t>, and travel is over long distances, there are few alternatives to air travel. It is also advantageous that some of the efficiency measures described result in lower costs for the airlines, and so there is a financial incentive for them to invest in more fuel efficient aircraft; this is good for business and good for the climate</w:t>
      </w:r>
      <w:r w:rsidR="00731276">
        <w:rPr>
          <w:bCs/>
        </w:rPr>
        <w:t xml:space="preserve"> (except when fuel prices are so low and airlines have reduced incentives)</w:t>
      </w:r>
      <w:r w:rsidR="00B30628">
        <w:rPr>
          <w:bCs/>
        </w:rPr>
        <w:t>. It might also be the case that the strong aviation industry drive towards better biofuels can have an external effect in other sectors such as road transport.</w:t>
      </w:r>
    </w:p>
    <w:p w14:paraId="3C0968E5" w14:textId="0A67D2CF" w:rsidR="006A4A08" w:rsidRPr="00E36DE6" w:rsidRDefault="00B30628" w:rsidP="0008014A">
      <w:pPr>
        <w:widowControl w:val="0"/>
        <w:autoSpaceDE w:val="0"/>
        <w:autoSpaceDN w:val="0"/>
        <w:adjustRightInd w:val="0"/>
        <w:spacing w:line="276" w:lineRule="auto"/>
        <w:rPr>
          <w:rFonts w:eastAsia="Times New Roman"/>
          <w:bCs/>
        </w:rPr>
      </w:pPr>
      <w:r>
        <w:rPr>
          <w:bCs/>
        </w:rPr>
        <w:t>Unfortunately there are some challenges to adoption of more efficient air travel systems.</w:t>
      </w:r>
      <w:r w:rsidR="00FF3414">
        <w:rPr>
          <w:bCs/>
        </w:rPr>
        <w:t xml:space="preserve"> The measure with the greatest potential in the sector</w:t>
      </w:r>
      <w:r w:rsidR="00192DB8">
        <w:rPr>
          <w:bCs/>
        </w:rPr>
        <w:t>,</w:t>
      </w:r>
      <w:r w:rsidR="00FF3414">
        <w:rPr>
          <w:bCs/>
        </w:rPr>
        <w:t xml:space="preserve"> biofuels</w:t>
      </w:r>
      <w:r w:rsidR="00192DB8">
        <w:rPr>
          <w:bCs/>
        </w:rPr>
        <w:t>,</w:t>
      </w:r>
      <w:r w:rsidR="00FF3414">
        <w:rPr>
          <w:bCs/>
        </w:rPr>
        <w:t xml:space="preserve"> </w:t>
      </w:r>
      <w:r w:rsidR="00EC22E7">
        <w:rPr>
          <w:bCs/>
        </w:rPr>
        <w:t>is</w:t>
      </w:r>
      <w:r w:rsidR="00FF3414">
        <w:rPr>
          <w:bCs/>
        </w:rPr>
        <w:t xml:space="preserve"> not yet ready for broad adoption, may have a </w:t>
      </w:r>
      <w:r w:rsidR="00111A79">
        <w:rPr>
          <w:bCs/>
        </w:rPr>
        <w:t>negative</w:t>
      </w:r>
      <w:r w:rsidR="00FF3414">
        <w:rPr>
          <w:bCs/>
        </w:rPr>
        <w:t xml:space="preserve"> impact on food production</w:t>
      </w:r>
      <w:r w:rsidR="00563D34">
        <w:rPr>
          <w:bCs/>
        </w:rPr>
        <w:t>, and may not results in a net zero lifecycle emissions</w:t>
      </w:r>
      <w:r w:rsidR="00563D34">
        <w:rPr>
          <w:rStyle w:val="FootnoteReference"/>
          <w:bCs/>
        </w:rPr>
        <w:footnoteReference w:id="15"/>
      </w:r>
      <w:r w:rsidR="00FF3414">
        <w:rPr>
          <w:bCs/>
        </w:rPr>
        <w:t xml:space="preserve"> without much more research. </w:t>
      </w:r>
      <w:r w:rsidR="00111A79">
        <w:rPr>
          <w:bCs/>
        </w:rPr>
        <w:t>Other measures such as airframe improvements often require taking aircraft out of service (where costs accumulate both for the retrofitting process and for the loss of revenue during retrofit period). Newer, more efficient aircraft take long to infiltrate established fleets since the lifetime of commercial aircraft is generally above 20 years. Establishing the acceptability of new measures is often slow due to the large number of players involved (e.g. airlines, airports, governments</w:t>
      </w:r>
      <w:r w:rsidR="00563D34">
        <w:rPr>
          <w:bCs/>
        </w:rPr>
        <w:t xml:space="preserve"> at all levels</w:t>
      </w:r>
      <w:r w:rsidR="00111A79">
        <w:rPr>
          <w:bCs/>
        </w:rPr>
        <w:t>, research institutes, ground service providers, air traffic control, aircraft manufacturers, engine manufacturers, and multilateral organisations), and also because of the safety critical needs of commercial flights.</w:t>
      </w:r>
      <w:r w:rsidR="00563D34">
        <w:rPr>
          <w:bCs/>
        </w:rPr>
        <w:t xml:space="preserve"> Finally, as with many efficiency solutions, there is a risk of rebound demand cancelling out all gains in efficiency.</w:t>
      </w:r>
      <w:r w:rsidR="006A4A08" w:rsidRPr="00E36DE6">
        <w:rPr>
          <w:rFonts w:eastAsia="Times New Roman"/>
          <w:bCs/>
        </w:rPr>
        <w:br w:type="page"/>
      </w:r>
    </w:p>
    <w:p w14:paraId="58D827DE" w14:textId="77777777" w:rsidR="00F52595" w:rsidRPr="00E36DE6" w:rsidRDefault="00F52595" w:rsidP="008806DE">
      <w:pPr>
        <w:pStyle w:val="Heading1"/>
        <w:spacing w:before="0" w:after="0" w:line="240" w:lineRule="auto"/>
        <w:ind w:left="0"/>
        <w:rPr>
          <w:color w:val="auto"/>
        </w:rPr>
        <w:sectPr w:rsidR="00F52595" w:rsidRPr="00E36DE6">
          <w:pgSz w:w="12240" w:h="15840"/>
          <w:pgMar w:top="1440" w:right="1440" w:bottom="1440" w:left="1440" w:header="720" w:footer="720" w:gutter="0"/>
          <w:cols w:space="720"/>
        </w:sectPr>
      </w:pPr>
    </w:p>
    <w:p w14:paraId="526D9ABD" w14:textId="7ECEA68B" w:rsidR="006A4A08" w:rsidRPr="00E36DE6" w:rsidRDefault="00B144E5" w:rsidP="008806DE">
      <w:pPr>
        <w:pStyle w:val="Heading1"/>
        <w:spacing w:before="0" w:after="0" w:line="240" w:lineRule="auto"/>
        <w:ind w:left="0"/>
        <w:rPr>
          <w:color w:val="auto"/>
        </w:rPr>
      </w:pPr>
      <w:bookmarkStart w:id="258" w:name="_Toc518035033"/>
      <w:r w:rsidRPr="00E36DE6">
        <w:rPr>
          <w:color w:val="auto"/>
        </w:rPr>
        <w:t>Methodology</w:t>
      </w:r>
      <w:bookmarkEnd w:id="258"/>
    </w:p>
    <w:p w14:paraId="567926D6" w14:textId="5A70C894" w:rsidR="00BD136D" w:rsidRPr="00E36DE6" w:rsidRDefault="007301F3" w:rsidP="0008014A">
      <w:pPr>
        <w:pStyle w:val="Heading2"/>
        <w:rPr>
          <w:color w:val="auto"/>
        </w:rPr>
      </w:pPr>
      <w:bookmarkStart w:id="259" w:name="_Toc518035034"/>
      <w:r w:rsidRPr="00E36DE6">
        <w:rPr>
          <w:color w:val="auto"/>
        </w:rPr>
        <w:t>Introduction</w:t>
      </w:r>
      <w:bookmarkEnd w:id="259"/>
    </w:p>
    <w:p w14:paraId="0FA39368" w14:textId="77777777" w:rsidR="00A93669" w:rsidRDefault="00A93669" w:rsidP="001E680D">
      <w:pPr>
        <w:spacing w:line="276" w:lineRule="auto"/>
        <w:rPr>
          <w:sz w:val="24"/>
        </w:rPr>
      </w:pPr>
    </w:p>
    <w:p w14:paraId="0F5B95AB" w14:textId="692FAABD" w:rsidR="00DB0B74" w:rsidRPr="0008014A" w:rsidRDefault="00DB0B74" w:rsidP="001E680D">
      <w:pPr>
        <w:spacing w:line="276" w:lineRule="auto"/>
        <w:rPr>
          <w:bCs/>
        </w:rPr>
      </w:pPr>
      <w:r w:rsidRPr="00DB0B74">
        <w:rPr>
          <w:bCs/>
          <w:rPrChange w:id="260" w:author="Furness" w:date="2018-06-27T18:49:00Z">
            <w:rPr>
              <w:sz w:val="24"/>
            </w:rPr>
          </w:rPrChange>
        </w:rPr>
        <w:t xml:space="preserve">All </w:t>
      </w:r>
      <w:r>
        <w:rPr>
          <w:bCs/>
        </w:rPr>
        <w:t>Project Drawdown solutions are modeled with an underlying functional unit that measures the fundamental value being provided to the public</w:t>
      </w:r>
      <w:r w:rsidR="0049460C">
        <w:rPr>
          <w:bCs/>
        </w:rPr>
        <w:t xml:space="preserve"> (and the Total Addressable Market, TAM and adoption)</w:t>
      </w:r>
      <w:r>
        <w:rPr>
          <w:bCs/>
        </w:rPr>
        <w:t xml:space="preserve">, and with implementation units representing the actual product or service installed or purchased that would provide that value. Sometimes the implementation unit of the old conventional technology  doesn’t match perfectly with that of the solution, and in those cases, the model uses two different implementation units with annual and lifetime outputs adjusted appropriately. It would be expected that both implementation units provide the same type of functional unit however. </w:t>
      </w:r>
    </w:p>
    <w:p w14:paraId="0256FED0" w14:textId="3E9CB473" w:rsidR="0049460C" w:rsidRDefault="00DB0B74" w:rsidP="001E680D">
      <w:pPr>
        <w:spacing w:line="276" w:lineRule="auto"/>
        <w:rPr>
          <w:bCs/>
        </w:rPr>
      </w:pPr>
      <w:r>
        <w:rPr>
          <w:bCs/>
        </w:rPr>
        <w:t>For this solution, like many transportation solutions, the functional unit is billion passenger-km</w:t>
      </w:r>
      <w:r w:rsidR="0049460C">
        <w:rPr>
          <w:rStyle w:val="FootnoteReference"/>
          <w:bCs/>
        </w:rPr>
        <w:footnoteReference w:id="16"/>
      </w:r>
      <w:r w:rsidR="00A602B0">
        <w:rPr>
          <w:bCs/>
        </w:rPr>
        <w:t xml:space="preserve">, and the implementation unit is an average aircraft (either </w:t>
      </w:r>
      <w:r w:rsidR="0049460C">
        <w:rPr>
          <w:bCs/>
        </w:rPr>
        <w:t xml:space="preserve">inefficient </w:t>
      </w:r>
      <w:r w:rsidR="00A602B0">
        <w:rPr>
          <w:bCs/>
        </w:rPr>
        <w:t>conventional or efficient solution aircraft)</w:t>
      </w:r>
      <w:r w:rsidR="00C56820">
        <w:rPr>
          <w:rStyle w:val="FootnoteReference"/>
          <w:bCs/>
        </w:rPr>
        <w:footnoteReference w:id="17"/>
      </w:r>
      <w:r w:rsidR="00A602B0">
        <w:rPr>
          <w:bCs/>
        </w:rPr>
        <w:t>. As both single aisle and twin aisle aircraft are included, relevant variables are weighted by the market</w:t>
      </w:r>
      <w:r w:rsidR="0049460C">
        <w:rPr>
          <w:bCs/>
        </w:rPr>
        <w:t xml:space="preserve"> </w:t>
      </w:r>
      <w:r w:rsidR="00A602B0">
        <w:rPr>
          <w:bCs/>
        </w:rPr>
        <w:t xml:space="preserve">shares of each aircraft </w:t>
      </w:r>
      <w:r w:rsidR="0049460C">
        <w:rPr>
          <w:bCs/>
        </w:rPr>
        <w:t xml:space="preserve">class </w:t>
      </w:r>
      <w:r w:rsidR="00A602B0">
        <w:rPr>
          <w:bCs/>
        </w:rPr>
        <w:t>based on assumptions on passenger-km provided by each.</w:t>
      </w:r>
      <w:r>
        <w:rPr>
          <w:bCs/>
        </w:rPr>
        <w:t xml:space="preserve"> </w:t>
      </w:r>
    </w:p>
    <w:p w14:paraId="35A5B9F9" w14:textId="4C486B3C" w:rsidR="001E680D" w:rsidRPr="00A674CD" w:rsidRDefault="00DB0B74" w:rsidP="00A674CD">
      <w:pPr>
        <w:spacing w:line="276" w:lineRule="auto"/>
        <w:rPr>
          <w:bCs/>
        </w:rPr>
      </w:pPr>
      <w:r w:rsidRPr="00C9720E">
        <w:rPr>
          <w:bCs/>
        </w:rPr>
        <w:t>Th</w:t>
      </w:r>
      <w:r>
        <w:rPr>
          <w:bCs/>
        </w:rPr>
        <w:t>is</w:t>
      </w:r>
      <w:r w:rsidRPr="00C9720E">
        <w:rPr>
          <w:bCs/>
        </w:rPr>
        <w:t xml:space="preserve"> </w:t>
      </w:r>
      <w:r w:rsidR="007F2986" w:rsidRPr="00C9720E">
        <w:rPr>
          <w:bCs/>
        </w:rPr>
        <w:t>solution</w:t>
      </w:r>
      <w:r w:rsidR="007F2986">
        <w:rPr>
          <w:bCs/>
        </w:rPr>
        <w:t xml:space="preserve"> is approached by</w:t>
      </w:r>
      <w:r w:rsidR="007F2986" w:rsidRPr="00C9720E">
        <w:rPr>
          <w:bCs/>
        </w:rPr>
        <w:t xml:space="preserve"> </w:t>
      </w:r>
      <w:r w:rsidR="00A93669">
        <w:rPr>
          <w:bCs/>
        </w:rPr>
        <w:t xml:space="preserve">analyzing </w:t>
      </w:r>
      <w:r w:rsidR="00624E45">
        <w:rPr>
          <w:bCs/>
        </w:rPr>
        <w:t xml:space="preserve">adoption of either 1) </w:t>
      </w:r>
      <w:r w:rsidR="00A93669">
        <w:rPr>
          <w:bCs/>
        </w:rPr>
        <w:t>retrofit systems for</w:t>
      </w:r>
      <w:r w:rsidR="007F2986">
        <w:rPr>
          <w:bCs/>
        </w:rPr>
        <w:t xml:space="preserve"> existing </w:t>
      </w:r>
      <w:r w:rsidR="00D16E80">
        <w:rPr>
          <w:bCs/>
        </w:rPr>
        <w:t>aircraft</w:t>
      </w:r>
      <w:r w:rsidR="007F2986">
        <w:rPr>
          <w:bCs/>
        </w:rPr>
        <w:t xml:space="preserve"> </w:t>
      </w:r>
      <w:r w:rsidR="00E04391">
        <w:rPr>
          <w:bCs/>
        </w:rPr>
        <w:t>or 2) recent high efficient models</w:t>
      </w:r>
      <w:r w:rsidR="007F2986">
        <w:rPr>
          <w:bCs/>
        </w:rPr>
        <w:t>.</w:t>
      </w:r>
      <w:r w:rsidR="0049460C">
        <w:rPr>
          <w:bCs/>
        </w:rPr>
        <w:t xml:space="preserve"> </w:t>
      </w:r>
      <w:r w:rsidR="00A93669" w:rsidRPr="00A93669">
        <w:rPr>
          <w:bCs/>
        </w:rPr>
        <w:t xml:space="preserve">In order to know the average passenger-km per year per single aisle aircraft </w:t>
      </w:r>
      <w:r w:rsidR="001E680D" w:rsidRPr="001E680D">
        <w:rPr>
          <w:bCs/>
        </w:rPr>
        <w:t xml:space="preserve">we need to estimate the distances and capacities of aircraft in terms of the following factors: 1) load factor, which is the proportion of airline output that is consumed 2) average fleet-wide working hours per day, 3) average time </w:t>
      </w:r>
      <w:r w:rsidR="001E680D">
        <w:rPr>
          <w:bCs/>
        </w:rPr>
        <w:t xml:space="preserve">in hours </w:t>
      </w:r>
      <w:r w:rsidR="001E680D" w:rsidRPr="001E680D">
        <w:rPr>
          <w:bCs/>
        </w:rPr>
        <w:t>for the aircraft to empty passengers, get cleaned</w:t>
      </w:r>
      <w:r w:rsidR="00A63304">
        <w:rPr>
          <w:bCs/>
        </w:rPr>
        <w:t xml:space="preserve"> and refueled</w:t>
      </w:r>
      <w:r w:rsidR="001E680D" w:rsidRPr="001E680D">
        <w:rPr>
          <w:bCs/>
        </w:rPr>
        <w:t xml:space="preserve">, board new passengers and taxi </w:t>
      </w:r>
      <w:r w:rsidR="00A63304">
        <w:rPr>
          <w:bCs/>
        </w:rPr>
        <w:t>to and from</w:t>
      </w:r>
      <w:r w:rsidR="001E680D" w:rsidRPr="001E680D">
        <w:rPr>
          <w:bCs/>
        </w:rPr>
        <w:t xml:space="preserve"> the runway</w:t>
      </w:r>
      <w:r w:rsidR="001E680D" w:rsidRPr="00A674CD">
        <w:rPr>
          <w:bCs/>
        </w:rPr>
        <w:t>, which is the time between consecutive flights, 4) average stage length in kilometers of the operating fleet</w:t>
      </w:r>
      <w:r w:rsidR="00624E45">
        <w:rPr>
          <w:bCs/>
        </w:rPr>
        <w:t xml:space="preserve"> (including typical rerouting)</w:t>
      </w:r>
      <w:r w:rsidR="001E680D" w:rsidRPr="00A674CD">
        <w:rPr>
          <w:bCs/>
        </w:rPr>
        <w:t xml:space="preserve">, </w:t>
      </w:r>
      <w:r w:rsidR="00A674CD" w:rsidRPr="00A674CD">
        <w:rPr>
          <w:bCs/>
        </w:rPr>
        <w:t>5</w:t>
      </w:r>
      <w:r w:rsidR="000F617C">
        <w:rPr>
          <w:bCs/>
        </w:rPr>
        <w:t>) average cruise speed</w:t>
      </w:r>
      <w:r w:rsidR="00624E45">
        <w:rPr>
          <w:bCs/>
        </w:rPr>
        <w:t>, and 6) impact of operational delays (weather and unplanned maintenance)</w:t>
      </w:r>
      <w:r w:rsidR="000F617C">
        <w:rPr>
          <w:bCs/>
        </w:rPr>
        <w:t>.</w:t>
      </w:r>
    </w:p>
    <w:p w14:paraId="58492C49" w14:textId="61217D02" w:rsidR="00361699" w:rsidRPr="00A674CD" w:rsidRDefault="00C7722B" w:rsidP="00A674CD">
      <w:pPr>
        <w:spacing w:line="276" w:lineRule="auto"/>
        <w:rPr>
          <w:bCs/>
        </w:rPr>
      </w:pPr>
      <w:r>
        <w:rPr>
          <w:bCs/>
        </w:rPr>
        <w:t>A</w:t>
      </w:r>
      <w:r w:rsidR="001E680D" w:rsidRPr="00A674CD">
        <w:rPr>
          <w:bCs/>
        </w:rPr>
        <w:t xml:space="preserve">ircraft sizes </w:t>
      </w:r>
      <w:r>
        <w:rPr>
          <w:bCs/>
        </w:rPr>
        <w:t>were limited</w:t>
      </w:r>
      <w:r w:rsidR="00A93669" w:rsidRPr="00A674CD">
        <w:rPr>
          <w:bCs/>
        </w:rPr>
        <w:t xml:space="preserve"> to single </w:t>
      </w:r>
      <w:r w:rsidR="00885138">
        <w:rPr>
          <w:bCs/>
        </w:rPr>
        <w:t xml:space="preserve">and small/medium twin </w:t>
      </w:r>
      <w:r w:rsidR="00A93669" w:rsidRPr="00A674CD">
        <w:rPr>
          <w:bCs/>
        </w:rPr>
        <w:t xml:space="preserve">aisle types. As seen earlier, the two families of </w:t>
      </w:r>
      <w:r w:rsidR="00D16E80">
        <w:rPr>
          <w:bCs/>
        </w:rPr>
        <w:t>aircraft</w:t>
      </w:r>
      <w:r w:rsidR="00A93669" w:rsidRPr="00A674CD">
        <w:rPr>
          <w:bCs/>
        </w:rPr>
        <w:t xml:space="preserve"> that </w:t>
      </w:r>
      <w:r>
        <w:rPr>
          <w:bCs/>
        </w:rPr>
        <w:t>dominate</w:t>
      </w:r>
      <w:r w:rsidRPr="00A674CD">
        <w:rPr>
          <w:bCs/>
        </w:rPr>
        <w:t xml:space="preserve"> </w:t>
      </w:r>
      <w:r w:rsidR="00A93669" w:rsidRPr="00A674CD">
        <w:rPr>
          <w:bCs/>
        </w:rPr>
        <w:t xml:space="preserve">the global market of single aisle sector are </w:t>
      </w:r>
      <w:r>
        <w:rPr>
          <w:bCs/>
        </w:rPr>
        <w:t xml:space="preserve">Airbus 320 and Boeing 737 families. </w:t>
      </w:r>
      <w:r w:rsidR="00AC0E8C">
        <w:rPr>
          <w:bCs/>
        </w:rPr>
        <w:t>Therefore,</w:t>
      </w:r>
      <w:r>
        <w:rPr>
          <w:bCs/>
        </w:rPr>
        <w:t xml:space="preserve"> representative efficient single aisle aircraft were taken as the </w:t>
      </w:r>
      <w:r w:rsidR="00A93669" w:rsidRPr="00A674CD">
        <w:rPr>
          <w:bCs/>
        </w:rPr>
        <w:t>A320</w:t>
      </w:r>
      <w:r w:rsidR="00885138">
        <w:rPr>
          <w:bCs/>
        </w:rPr>
        <w:t>neo</w:t>
      </w:r>
      <w:r w:rsidR="00A93669" w:rsidRPr="00A674CD">
        <w:rPr>
          <w:bCs/>
        </w:rPr>
        <w:t xml:space="preserve"> series, and </w:t>
      </w:r>
      <w:r>
        <w:rPr>
          <w:bCs/>
        </w:rPr>
        <w:t xml:space="preserve">the </w:t>
      </w:r>
      <w:r w:rsidR="00A93669" w:rsidRPr="00A674CD">
        <w:rPr>
          <w:bCs/>
        </w:rPr>
        <w:t>B737</w:t>
      </w:r>
      <w:r w:rsidR="00885138">
        <w:rPr>
          <w:bCs/>
        </w:rPr>
        <w:t>MAX</w:t>
      </w:r>
      <w:r w:rsidR="00A93669" w:rsidRPr="00A674CD">
        <w:rPr>
          <w:bCs/>
        </w:rPr>
        <w:t xml:space="preserve"> series</w:t>
      </w:r>
      <w:r>
        <w:rPr>
          <w:bCs/>
        </w:rPr>
        <w:t>, the most efficient branch of each series</w:t>
      </w:r>
      <w:r w:rsidR="00A93669" w:rsidRPr="00A674CD">
        <w:rPr>
          <w:bCs/>
        </w:rPr>
        <w:t xml:space="preserve">. </w:t>
      </w:r>
      <w:r w:rsidR="00885138">
        <w:rPr>
          <w:bCs/>
        </w:rPr>
        <w:t xml:space="preserve">For the small/medium twin aisle, the representative efficient models </w:t>
      </w:r>
      <w:r w:rsidR="000C2E5F">
        <w:rPr>
          <w:bCs/>
        </w:rPr>
        <w:t xml:space="preserve">are the Airbus </w:t>
      </w:r>
      <w:r w:rsidR="00885138">
        <w:rPr>
          <w:bCs/>
        </w:rPr>
        <w:t>350, the Airbus 330neo, the Boeing 787 and Boeing 777X.</w:t>
      </w:r>
    </w:p>
    <w:p w14:paraId="298F46AB" w14:textId="405C9056" w:rsidR="00F52595" w:rsidRPr="00E36DE6" w:rsidRDefault="007301F3" w:rsidP="00F52595">
      <w:pPr>
        <w:pStyle w:val="Heading2"/>
        <w:rPr>
          <w:color w:val="auto"/>
        </w:rPr>
      </w:pPr>
      <w:bookmarkStart w:id="261" w:name="_Toc518035035"/>
      <w:r w:rsidRPr="00E36DE6">
        <w:rPr>
          <w:color w:val="auto"/>
        </w:rPr>
        <w:t>Data Sources</w:t>
      </w:r>
      <w:bookmarkEnd w:id="261"/>
    </w:p>
    <w:p w14:paraId="7E248146" w14:textId="77777777" w:rsidR="00361699" w:rsidRDefault="00361699" w:rsidP="00361699">
      <w:pPr>
        <w:rPr>
          <w:bCs/>
          <w:color w:val="FF6600"/>
          <w:u w:val="single"/>
        </w:rPr>
      </w:pPr>
    </w:p>
    <w:p w14:paraId="17A1FF16" w14:textId="11320509" w:rsidR="00A71A26" w:rsidRDefault="00F0377B">
      <w:pPr>
        <w:spacing w:line="276" w:lineRule="auto"/>
        <w:rPr>
          <w:bCs/>
        </w:rPr>
        <w:pPrChange w:id="262" w:author="Furness" w:date="2018-06-26T16:57:00Z">
          <w:pPr/>
        </w:pPrChange>
      </w:pPr>
      <w:r w:rsidRPr="00F0377B">
        <w:rPr>
          <w:bCs/>
          <w:rPrChange w:id="263" w:author="Furness" w:date="2018-06-26T16:57:00Z">
            <w:rPr>
              <w:bCs/>
              <w:color w:val="FF6600"/>
              <w:u w:val="single"/>
            </w:rPr>
          </w:rPrChange>
        </w:rPr>
        <w:t xml:space="preserve">Several sources were used for </w:t>
      </w:r>
      <w:r>
        <w:rPr>
          <w:bCs/>
        </w:rPr>
        <w:t>the most data-heavy aspects of the methodology</w:t>
      </w:r>
      <w:r w:rsidR="00A71A26">
        <w:rPr>
          <w:bCs/>
        </w:rPr>
        <w:t>, with an emphasis on the aircraft manufacturers: Boeing and Airbus.</w:t>
      </w:r>
      <w:r>
        <w:rPr>
          <w:bCs/>
        </w:rPr>
        <w:t xml:space="preserve"> TAM</w:t>
      </w:r>
      <w:r w:rsidR="00A71A26">
        <w:rPr>
          <w:bCs/>
        </w:rPr>
        <w:t xml:space="preserve"> data</w:t>
      </w:r>
      <w:r>
        <w:rPr>
          <w:bCs/>
        </w:rPr>
        <w:t xml:space="preserve">, aircraft </w:t>
      </w:r>
      <w:r w:rsidR="00A71A26">
        <w:rPr>
          <w:bCs/>
        </w:rPr>
        <w:t>class shares</w:t>
      </w:r>
      <w:r w:rsidR="00DD7CDF">
        <w:rPr>
          <w:bCs/>
        </w:rPr>
        <w:t>, and load factors estimates</w:t>
      </w:r>
      <w:r w:rsidR="00A71A26">
        <w:rPr>
          <w:bCs/>
        </w:rPr>
        <w:t xml:space="preserve"> came from market data sources.</w:t>
      </w:r>
      <w:r w:rsidR="00A71A26">
        <w:rPr>
          <w:rStyle w:val="FootnoteReference"/>
          <w:bCs/>
        </w:rPr>
        <w:footnoteReference w:id="18"/>
      </w:r>
      <w:r w:rsidR="00907ADC">
        <w:rPr>
          <w:bCs/>
        </w:rPr>
        <w:t xml:space="preserve"> These market data were also used to weight certain variables that differed between single and twin aisle aircraft (such as seating capacity, range and speed).</w:t>
      </w:r>
      <w:r w:rsidR="00482CB4">
        <w:rPr>
          <w:bCs/>
        </w:rPr>
        <w:t xml:space="preserve"> Similarly, aircraft production and delivery </w:t>
      </w:r>
      <w:r w:rsidR="00AC0586">
        <w:rPr>
          <w:bCs/>
        </w:rPr>
        <w:t xml:space="preserve">(historical and planned) as well as pricing data </w:t>
      </w:r>
      <w:r w:rsidR="00482CB4">
        <w:rPr>
          <w:bCs/>
        </w:rPr>
        <w:t>for each of the two major manufacturers came from the manufacturers</w:t>
      </w:r>
      <w:r w:rsidR="002F767C">
        <w:rPr>
          <w:bCs/>
        </w:rPr>
        <w:t>’</w:t>
      </w:r>
      <w:r w:rsidR="00482CB4">
        <w:rPr>
          <w:bCs/>
        </w:rPr>
        <w:t xml:space="preserve"> publications on efficient and other aircraft in the classes of this analysis.</w:t>
      </w:r>
      <w:r w:rsidR="00482CB4">
        <w:rPr>
          <w:rStyle w:val="FootnoteReference"/>
          <w:bCs/>
        </w:rPr>
        <w:footnoteReference w:id="19"/>
      </w:r>
      <w:r w:rsidR="00AC0586">
        <w:rPr>
          <w:bCs/>
        </w:rPr>
        <w:t xml:space="preserve"> Additional web searches supported data on production by aircraft family.</w:t>
      </w:r>
    </w:p>
    <w:p w14:paraId="40CECF9B" w14:textId="77777777" w:rsidR="00AC0586" w:rsidRDefault="00907ADC">
      <w:pPr>
        <w:spacing w:line="276" w:lineRule="auto"/>
        <w:rPr>
          <w:bCs/>
        </w:rPr>
        <w:pPrChange w:id="264" w:author="Furness" w:date="2018-06-26T16:57:00Z">
          <w:pPr/>
        </w:pPrChange>
      </w:pPr>
      <w:r>
        <w:rPr>
          <w:bCs/>
        </w:rPr>
        <w:t>A</w:t>
      </w:r>
      <w:r w:rsidR="00F0377B">
        <w:rPr>
          <w:bCs/>
        </w:rPr>
        <w:t xml:space="preserve">ircraft </w:t>
      </w:r>
      <w:r>
        <w:rPr>
          <w:bCs/>
        </w:rPr>
        <w:t xml:space="preserve">vehicle </w:t>
      </w:r>
      <w:r w:rsidR="00482CB4">
        <w:rPr>
          <w:bCs/>
        </w:rPr>
        <w:t>data</w:t>
      </w:r>
      <w:r>
        <w:rPr>
          <w:bCs/>
        </w:rPr>
        <w:t xml:space="preserve"> (such as capacity, speed, lifetime, and maintenance data, to be used for, inter alia, estimating annual work done and lifetime capacity) were obtained from industry sources.</w:t>
      </w:r>
      <w:r>
        <w:rPr>
          <w:rStyle w:val="FootnoteReference"/>
          <w:bCs/>
        </w:rPr>
        <w:footnoteReference w:id="20"/>
      </w:r>
      <w:r>
        <w:rPr>
          <w:bCs/>
        </w:rPr>
        <w:t xml:space="preserve"> </w:t>
      </w:r>
    </w:p>
    <w:p w14:paraId="676A0858" w14:textId="1B8D0E2B" w:rsidR="00AC0E8C" w:rsidRDefault="003328CC">
      <w:pPr>
        <w:spacing w:line="276" w:lineRule="auto"/>
        <w:rPr>
          <w:bCs/>
        </w:rPr>
        <w:pPrChange w:id="265" w:author="Furness" w:date="2018-06-26T16:57:00Z">
          <w:pPr/>
        </w:pPrChange>
      </w:pPr>
      <w:r>
        <w:rPr>
          <w:bCs/>
        </w:rPr>
        <w:t>As f</w:t>
      </w:r>
      <w:r w:rsidR="00F0377B">
        <w:rPr>
          <w:bCs/>
        </w:rPr>
        <w:t>uel consumption</w:t>
      </w:r>
      <w:r>
        <w:rPr>
          <w:bCs/>
        </w:rPr>
        <w:t xml:space="preserve"> is the focus of this analysis, several </w:t>
      </w:r>
      <w:r w:rsidR="00FC41F7">
        <w:rPr>
          <w:bCs/>
        </w:rPr>
        <w:t xml:space="preserve">scientific </w:t>
      </w:r>
      <w:r>
        <w:rPr>
          <w:bCs/>
        </w:rPr>
        <w:t>sources were used to estimate the fuel consumption of older less efficient and newer aircraft.</w:t>
      </w:r>
      <w:r>
        <w:rPr>
          <w:rStyle w:val="FootnoteReference"/>
          <w:bCs/>
        </w:rPr>
        <w:footnoteReference w:id="21"/>
      </w:r>
    </w:p>
    <w:p w14:paraId="4303D5C0" w14:textId="63B0C896" w:rsidR="00B144E5" w:rsidRPr="00E36DE6" w:rsidRDefault="007301F3" w:rsidP="000F131E">
      <w:pPr>
        <w:pStyle w:val="Heading2"/>
        <w:rPr>
          <w:color w:val="auto"/>
        </w:rPr>
      </w:pPr>
      <w:bookmarkStart w:id="266" w:name="_Toc518035036"/>
      <w:bookmarkStart w:id="267" w:name="_Toc518035037"/>
      <w:bookmarkStart w:id="268" w:name="_Toc518035038"/>
      <w:bookmarkStart w:id="269" w:name="_Toc518035039"/>
      <w:bookmarkStart w:id="270" w:name="_Toc518035040"/>
      <w:bookmarkStart w:id="271" w:name="_Toc518035041"/>
      <w:bookmarkStart w:id="272" w:name="_Toc518035080"/>
      <w:bookmarkStart w:id="273" w:name="_Toc518035081"/>
      <w:bookmarkEnd w:id="266"/>
      <w:bookmarkEnd w:id="267"/>
      <w:bookmarkEnd w:id="268"/>
      <w:bookmarkEnd w:id="269"/>
      <w:bookmarkEnd w:id="270"/>
      <w:bookmarkEnd w:id="271"/>
      <w:bookmarkEnd w:id="272"/>
      <w:r w:rsidRPr="00E36DE6">
        <w:rPr>
          <w:color w:val="auto"/>
        </w:rPr>
        <w:t>Adoption Scenarios</w:t>
      </w:r>
      <w:bookmarkEnd w:id="273"/>
    </w:p>
    <w:p w14:paraId="7FD8C59B" w14:textId="77777777" w:rsidR="004271E3" w:rsidRDefault="004271E3" w:rsidP="008806DE">
      <w:pPr>
        <w:spacing w:after="0"/>
        <w:rPr>
          <w:bCs/>
        </w:rPr>
      </w:pPr>
    </w:p>
    <w:p w14:paraId="6DB3E50A" w14:textId="623A6DDA" w:rsidR="00BF0B25" w:rsidRPr="001C394B" w:rsidRDefault="00BF0B25">
      <w:pPr>
        <w:spacing w:after="0" w:line="276" w:lineRule="auto"/>
        <w:rPr>
          <w:bCs/>
        </w:rPr>
      </w:pPr>
      <w:r>
        <w:rPr>
          <w:bCs/>
        </w:rPr>
        <w:t xml:space="preserve">Two different types of adoption scenarios were developed: a Reference (REF) Case which was considered the baseline, where not much changes in the world, and </w:t>
      </w:r>
      <w:r w:rsidR="0052365D">
        <w:rPr>
          <w:bCs/>
        </w:rPr>
        <w:t>a set of</w:t>
      </w:r>
      <w:r>
        <w:rPr>
          <w:bCs/>
        </w:rPr>
        <w:t xml:space="preserve"> Project Drawdown Scenarios (PDS) with varying levels of ambitious adoption of the solution. </w:t>
      </w:r>
    </w:p>
    <w:p w14:paraId="7C8966C1" w14:textId="77777777" w:rsidR="00472DB6" w:rsidRPr="00472DB6" w:rsidRDefault="00472DB6">
      <w:pPr>
        <w:pStyle w:val="Heading3"/>
        <w:numPr>
          <w:ilvl w:val="2"/>
          <w:numId w:val="10"/>
        </w:numPr>
        <w:pPrChange w:id="274" w:author="Furness" w:date="2018-06-12T10:16:00Z">
          <w:pPr/>
        </w:pPrChange>
      </w:pPr>
      <w:bookmarkStart w:id="275" w:name="_Toc518035082"/>
      <w:bookmarkStart w:id="276" w:name="_Toc518035083"/>
      <w:bookmarkEnd w:id="275"/>
      <w:r w:rsidRPr="00472DB6">
        <w:rPr>
          <w:color w:val="auto"/>
        </w:rPr>
        <w:t>Reference Case / Current Adoption</w:t>
      </w:r>
      <w:bookmarkEnd w:id="276"/>
    </w:p>
    <w:p w14:paraId="37375F9E" w14:textId="77777777" w:rsidR="00B8660D" w:rsidRDefault="00B8660D" w:rsidP="00B8660D"/>
    <w:p w14:paraId="625C0238" w14:textId="256B3F94" w:rsidR="00B8660D" w:rsidRDefault="00B8660D" w:rsidP="00116ADA">
      <w:pPr>
        <w:spacing w:line="276" w:lineRule="auto"/>
      </w:pPr>
      <w:r w:rsidRPr="00BF0B25">
        <w:t xml:space="preserve">For the </w:t>
      </w:r>
      <w:r w:rsidR="00BF0B25" w:rsidRPr="00BF0B25">
        <w:rPr>
          <w:bCs/>
        </w:rPr>
        <w:t>Reference (REF)</w:t>
      </w:r>
      <w:r w:rsidR="00BF0B25">
        <w:rPr>
          <w:bCs/>
        </w:rPr>
        <w:t>,</w:t>
      </w:r>
      <w:r w:rsidR="00BF0B25" w:rsidRPr="00BF0B25">
        <w:rPr>
          <w:bCs/>
        </w:rPr>
        <w:t xml:space="preserve"> </w:t>
      </w:r>
      <w:r w:rsidR="00E615DE">
        <w:t>adoption is</w:t>
      </w:r>
      <w:r w:rsidRPr="00BF0B25">
        <w:t xml:space="preserve"> fixed </w:t>
      </w:r>
      <w:r w:rsidR="00E615DE">
        <w:t>at the current adoption</w:t>
      </w:r>
      <w:r w:rsidR="00E615DE">
        <w:rPr>
          <w:rStyle w:val="FootnoteReference"/>
        </w:rPr>
        <w:footnoteReference w:id="22"/>
      </w:r>
      <w:r w:rsidR="00E615DE">
        <w:t xml:space="preserve"> (in percent)</w:t>
      </w:r>
      <w:r w:rsidR="00382982" w:rsidRPr="00BF0B25">
        <w:t xml:space="preserve"> of the market. That is, the </w:t>
      </w:r>
      <w:r w:rsidR="0052365D">
        <w:t xml:space="preserve">current </w:t>
      </w:r>
      <w:r w:rsidR="00382982" w:rsidRPr="00BF0B25">
        <w:t xml:space="preserve">percent of total passenger-km provided by </w:t>
      </w:r>
      <w:r w:rsidR="00BF0B25">
        <w:t xml:space="preserve">efficient </w:t>
      </w:r>
      <w:r w:rsidR="00382982" w:rsidRPr="00BF0B25">
        <w:t xml:space="preserve">aircraft remains constant </w:t>
      </w:r>
      <w:r w:rsidRPr="00BF0B25">
        <w:t xml:space="preserve">throughout the study period to </w:t>
      </w:r>
      <w:r w:rsidR="00F43F06" w:rsidRPr="00BF0B25">
        <w:rPr>
          <w:rPrChange w:id="277" w:author="Furness" w:date="2018-06-26T18:27:00Z">
            <w:rPr>
              <w:highlight w:val="yellow"/>
            </w:rPr>
          </w:rPrChange>
        </w:rPr>
        <w:t>2050</w:t>
      </w:r>
      <w:r w:rsidRPr="00BF0B25">
        <w:t>.</w:t>
      </w:r>
      <w:r w:rsidR="00BF0B25">
        <w:t xml:space="preserve"> As the market grows, the total number of aircraft adopted grows equally to maintain the percent adoption at its starting value in 2014. It </w:t>
      </w:r>
      <w:r w:rsidR="00724ACE">
        <w:t>is acknowledged that this</w:t>
      </w:r>
      <w:r w:rsidR="00BF0B25">
        <w:t xml:space="preserve">, in reality, </w:t>
      </w:r>
      <w:r w:rsidR="00E615DE">
        <w:t>may not be a “business as usual” considering changes taking place worldwide, but it allows</w:t>
      </w:r>
      <w:r w:rsidR="00724ACE">
        <w:t xml:space="preserve"> measurement of the impact of recent and even more aggressive policies on greenhouse gas emissions. </w:t>
      </w:r>
    </w:p>
    <w:p w14:paraId="41A79A74" w14:textId="2247FBB3" w:rsidR="00221DA0" w:rsidRDefault="00221DA0">
      <w:pPr>
        <w:pStyle w:val="Heading3"/>
        <w:numPr>
          <w:ilvl w:val="2"/>
          <w:numId w:val="10"/>
        </w:numPr>
        <w:pPrChange w:id="278" w:author="Furness" w:date="2018-06-27T09:49:00Z">
          <w:pPr>
            <w:spacing w:line="276" w:lineRule="auto"/>
          </w:pPr>
        </w:pPrChange>
      </w:pPr>
      <w:bookmarkStart w:id="279" w:name="_Toc518035084"/>
      <w:r w:rsidRPr="00221DA0">
        <w:rPr>
          <w:color w:val="auto"/>
          <w:rPrChange w:id="280" w:author="Furness" w:date="2018-06-27T09:49:00Z">
            <w:rPr/>
          </w:rPrChange>
        </w:rPr>
        <w:t>PDS Scenarios</w:t>
      </w:r>
      <w:bookmarkEnd w:id="279"/>
    </w:p>
    <w:p w14:paraId="1712F096" w14:textId="77777777" w:rsidR="00221DA0" w:rsidRDefault="00221DA0" w:rsidP="00221DA0">
      <w:pPr>
        <w:spacing w:after="0" w:line="276" w:lineRule="auto"/>
        <w:rPr>
          <w:bCs/>
        </w:rPr>
      </w:pPr>
    </w:p>
    <w:p w14:paraId="1B92B3EA" w14:textId="523A2C4E" w:rsidR="004B21C3" w:rsidRDefault="004B21C3" w:rsidP="004B21C3">
      <w:r>
        <w:t>For this solution, it is recognized that the aircraft industry is production</w:t>
      </w:r>
      <w:r w:rsidR="002F767C">
        <w:t>-</w:t>
      </w:r>
      <w:r>
        <w:t>constrained. Airbus and Boeing, the two dominant manufacturers of the vast majority of aircraft sold: single and twin aisle aircraft seating between 120 and 500 passengers are able to produce around 1600 aircraft annually cumulatively.</w:t>
      </w:r>
      <w:r w:rsidR="005166B2">
        <w:rPr>
          <w:rStyle w:val="FootnoteReference"/>
        </w:rPr>
        <w:footnoteReference w:id="23"/>
      </w:r>
      <w:r>
        <w:t xml:space="preserve"> Yet</w:t>
      </w:r>
      <w:r w:rsidR="008F2738">
        <w:t xml:space="preserve"> they had, in June</w:t>
      </w:r>
      <w:r>
        <w:t xml:space="preserve"> 2018, a </w:t>
      </w:r>
      <w:r w:rsidR="00E54917">
        <w:t>12,900-</w:t>
      </w:r>
      <w:r>
        <w:t>aircraft back log or over 8 years of production</w:t>
      </w:r>
      <w:r w:rsidR="003E1852">
        <w:t xml:space="preserve">, and </w:t>
      </w:r>
      <w:r w:rsidR="002F767C">
        <w:t xml:space="preserve">they </w:t>
      </w:r>
      <w:r w:rsidR="003E1852">
        <w:t xml:space="preserve">each project a </w:t>
      </w:r>
      <w:r w:rsidR="002F767C">
        <w:t xml:space="preserve">global </w:t>
      </w:r>
      <w:r w:rsidR="003E1852">
        <w:t>demand for over 3</w:t>
      </w:r>
      <w:r w:rsidR="00035349">
        <w:t>5</w:t>
      </w:r>
      <w:r w:rsidR="003E1852">
        <w:t>,000 n</w:t>
      </w:r>
      <w:r w:rsidR="00035349">
        <w:t>ew aircraft between 2015 and 20</w:t>
      </w:r>
      <w:r w:rsidR="003E1852">
        <w:t>34</w:t>
      </w:r>
      <w:r>
        <w:t xml:space="preserve">. This backlog is well known, and so might represent airlines planning far in advance to replace or expand their fleets. </w:t>
      </w:r>
      <w:r w:rsidR="005166B2">
        <w:t>This however, coupled with recent actions taken by aircraft manufacturers in China and Russia, indicates that large aircraft manufacture is an attractive business. Incorporated into these scenarios therefore is entrance of a third manufacturer</w:t>
      </w:r>
      <w:r w:rsidR="008F2738">
        <w:t>.</w:t>
      </w:r>
      <w:r w:rsidR="000F33A2">
        <w:t xml:space="preserve"> Additionally, the total number of passengers flown in 201</w:t>
      </w:r>
      <w:r w:rsidR="00A021FC">
        <w:t>2 was</w:t>
      </w:r>
      <w:r w:rsidR="000F33A2">
        <w:t xml:space="preserve"> already </w:t>
      </w:r>
      <w:r w:rsidR="00A021FC">
        <w:t>around</w:t>
      </w:r>
      <w:r w:rsidR="000F33A2">
        <w:t xml:space="preserve"> 3 billion</w:t>
      </w:r>
      <w:r w:rsidR="00A021FC">
        <w:t xml:space="preserve"> (ICAO, 2012)</w:t>
      </w:r>
      <w:r w:rsidR="000F33A2">
        <w:t>, yet</w:t>
      </w:r>
      <w:r w:rsidR="00A021FC">
        <w:t>, compared to 2018,</w:t>
      </w:r>
      <w:r w:rsidR="000F33A2">
        <w:t xml:space="preserve"> the total passenger-km flown globally is projected </w:t>
      </w:r>
      <w:r w:rsidR="00A021FC">
        <w:t>to at least double by 2050 (assuming heavy use of alternative methods like high speed rail or telepresence, without which might result in a 4-fold increase). One can therefore expect many new aircraft for fleet expansion.</w:t>
      </w:r>
    </w:p>
    <w:p w14:paraId="70DD91E4" w14:textId="77777777" w:rsidR="00221DA0" w:rsidRPr="00467119" w:rsidRDefault="00221DA0" w:rsidP="00221DA0">
      <w:pPr>
        <w:spacing w:after="0" w:line="276" w:lineRule="auto"/>
        <w:rPr>
          <w:bCs/>
        </w:rPr>
      </w:pPr>
      <w:r w:rsidRPr="00467119">
        <w:rPr>
          <w:bCs/>
        </w:rPr>
        <w:t xml:space="preserve">The </w:t>
      </w:r>
      <w:r>
        <w:rPr>
          <w:bCs/>
        </w:rPr>
        <w:t>PDS</w:t>
      </w:r>
      <w:r w:rsidRPr="00467119">
        <w:rPr>
          <w:bCs/>
        </w:rPr>
        <w:t xml:space="preserve"> scenarios were developed based on the combination of</w:t>
      </w:r>
    </w:p>
    <w:p w14:paraId="724461BC" w14:textId="77777777" w:rsidR="009C5754" w:rsidRDefault="00221DA0" w:rsidP="009C5754">
      <w:pPr>
        <w:pStyle w:val="ListParagraph"/>
        <w:numPr>
          <w:ilvl w:val="0"/>
          <w:numId w:val="18"/>
        </w:numPr>
        <w:spacing w:after="0" w:line="276" w:lineRule="auto"/>
        <w:rPr>
          <w:bCs/>
        </w:rPr>
      </w:pPr>
      <w:r>
        <w:rPr>
          <w:bCs/>
        </w:rPr>
        <w:t>Assumptions of e</w:t>
      </w:r>
      <w:r w:rsidRPr="00467119">
        <w:rPr>
          <w:bCs/>
        </w:rPr>
        <w:t xml:space="preserve">fficient aircraft orders and deliveries from Boeing and Airbus, </w:t>
      </w:r>
    </w:p>
    <w:p w14:paraId="7F32D7E1" w14:textId="02E67AA2" w:rsidR="00221DA0" w:rsidRPr="009C5754" w:rsidRDefault="009C5754">
      <w:pPr>
        <w:pStyle w:val="ListParagraph"/>
        <w:numPr>
          <w:ilvl w:val="0"/>
          <w:numId w:val="18"/>
        </w:numPr>
        <w:spacing w:after="0" w:line="276" w:lineRule="auto"/>
        <w:rPr>
          <w:bCs/>
        </w:rPr>
      </w:pPr>
      <w:r w:rsidRPr="009C5754">
        <w:rPr>
          <w:bCs/>
        </w:rPr>
        <w:t>Assumptions about a third manufacturer entering and producing comparable aircraft,</w:t>
      </w:r>
    </w:p>
    <w:p w14:paraId="7DACAABD" w14:textId="6B9C9D1D" w:rsidR="009C5754" w:rsidRDefault="00221DA0">
      <w:pPr>
        <w:pStyle w:val="ListParagraph"/>
        <w:numPr>
          <w:ilvl w:val="0"/>
          <w:numId w:val="18"/>
        </w:numPr>
        <w:spacing w:after="0" w:line="276" w:lineRule="auto"/>
        <w:rPr>
          <w:bCs/>
        </w:rPr>
      </w:pPr>
      <w:r>
        <w:rPr>
          <w:bCs/>
        </w:rPr>
        <w:t xml:space="preserve">Assumptions of </w:t>
      </w:r>
      <w:r w:rsidRPr="00467119">
        <w:rPr>
          <w:bCs/>
        </w:rPr>
        <w:t>retrofitting of less efficient in-fleet aircraft</w:t>
      </w:r>
      <w:r>
        <w:rPr>
          <w:bCs/>
        </w:rPr>
        <w:t>,</w:t>
      </w:r>
    </w:p>
    <w:p w14:paraId="37AC1F52" w14:textId="38326CA4" w:rsidR="00221DA0" w:rsidRDefault="00221DA0" w:rsidP="00221DA0">
      <w:pPr>
        <w:pStyle w:val="ListParagraph"/>
        <w:numPr>
          <w:ilvl w:val="0"/>
          <w:numId w:val="18"/>
        </w:numPr>
        <w:spacing w:after="0" w:line="276" w:lineRule="auto"/>
        <w:rPr>
          <w:bCs/>
        </w:rPr>
      </w:pPr>
      <w:r>
        <w:rPr>
          <w:bCs/>
        </w:rPr>
        <w:t>Assumptions on the efficiency improvement from more efficient aircraft</w:t>
      </w:r>
      <w:r w:rsidR="007015D5">
        <w:rPr>
          <w:bCs/>
        </w:rPr>
        <w:t>, and</w:t>
      </w:r>
    </w:p>
    <w:p w14:paraId="613A5D1C" w14:textId="00257627" w:rsidR="00221DA0" w:rsidRPr="00467119" w:rsidRDefault="007015D5" w:rsidP="00221DA0">
      <w:pPr>
        <w:pStyle w:val="ListParagraph"/>
        <w:numPr>
          <w:ilvl w:val="0"/>
          <w:numId w:val="18"/>
        </w:numPr>
        <w:spacing w:after="0" w:line="276" w:lineRule="auto"/>
        <w:rPr>
          <w:bCs/>
        </w:rPr>
      </w:pPr>
      <w:r>
        <w:rPr>
          <w:bCs/>
        </w:rPr>
        <w:t>A</w:t>
      </w:r>
      <w:r w:rsidR="00221DA0">
        <w:rPr>
          <w:bCs/>
        </w:rPr>
        <w:t xml:space="preserve">ssumptions </w:t>
      </w:r>
      <w:r>
        <w:rPr>
          <w:bCs/>
        </w:rPr>
        <w:t xml:space="preserve">on the </w:t>
      </w:r>
      <w:r w:rsidR="00221DA0">
        <w:rPr>
          <w:bCs/>
        </w:rPr>
        <w:t xml:space="preserve">global </w:t>
      </w:r>
      <w:r>
        <w:rPr>
          <w:bCs/>
        </w:rPr>
        <w:t>average load factor.</w:t>
      </w:r>
    </w:p>
    <w:p w14:paraId="718BD105" w14:textId="77777777" w:rsidR="00221DA0" w:rsidRDefault="00221DA0">
      <w:pPr>
        <w:spacing w:after="0" w:line="276" w:lineRule="auto"/>
        <w:rPr>
          <w:bCs/>
        </w:rPr>
        <w:pPrChange w:id="281" w:author="Furness" w:date="2018-06-27T09:50:00Z">
          <w:pPr>
            <w:pStyle w:val="ListParagraph"/>
            <w:numPr>
              <w:numId w:val="18"/>
            </w:numPr>
            <w:spacing w:after="0" w:line="276" w:lineRule="auto"/>
            <w:ind w:left="768" w:hanging="360"/>
          </w:pPr>
        </w:pPrChange>
      </w:pPr>
    </w:p>
    <w:p w14:paraId="4E14EB1C" w14:textId="77777777" w:rsidR="00387927" w:rsidRDefault="00A021FC">
      <w:pPr>
        <w:spacing w:after="0" w:line="276" w:lineRule="auto"/>
        <w:pPrChange w:id="282" w:author="Furness" w:date="2018-06-27T09:50:00Z">
          <w:pPr>
            <w:pStyle w:val="ListParagraph"/>
            <w:numPr>
              <w:numId w:val="18"/>
            </w:numPr>
            <w:spacing w:after="0" w:line="276" w:lineRule="auto"/>
            <w:ind w:left="768" w:hanging="360"/>
          </w:pPr>
        </w:pPrChange>
      </w:pPr>
      <w:r>
        <w:rPr>
          <w:bCs/>
        </w:rPr>
        <w:t xml:space="preserve">All three PDS scenarios share some common characteristics listed above. </w:t>
      </w:r>
      <w:r>
        <w:t xml:space="preserve">Efficient aircraft of Airbus and Boeing are assumed to continue at the maximum rates for each aircraft family identified in web searches even after all current orders for efficient aircraft were fulfilled. Since some orders remained on the order books for less efficient aircraft, these were assumed to be delivered completely within 8 years with a steady transition from more inefficient aircraft to more efficient aircraft. Efficient aircraft are delivered continuously at the maximum rates identified to 2050. Around 2025, a third manufacturer starts producing comparable single aisle aircraft first with production at low levels of around 2 per month, and then ramping up at a similar </w:t>
      </w:r>
      <w:r w:rsidR="00387927">
        <w:t>rate</w:t>
      </w:r>
      <w:r>
        <w:t xml:space="preserve"> as Airbus in the 1990’s. Ten years after that first single aisle delivery, an efficient twin aisle delivery starts with delivery rates again starting low and ramping up.</w:t>
      </w:r>
      <w:r w:rsidR="00387927">
        <w:t xml:space="preserve"> </w:t>
      </w:r>
    </w:p>
    <w:p w14:paraId="0F0BC296" w14:textId="77777777" w:rsidR="00387927" w:rsidRDefault="00387927">
      <w:pPr>
        <w:spacing w:after="0" w:line="276" w:lineRule="auto"/>
        <w:pPrChange w:id="283" w:author="Furness" w:date="2018-06-27T09:50:00Z">
          <w:pPr>
            <w:pStyle w:val="ListParagraph"/>
            <w:numPr>
              <w:numId w:val="18"/>
            </w:numPr>
            <w:spacing w:after="0" w:line="276" w:lineRule="auto"/>
            <w:ind w:left="768" w:hanging="360"/>
          </w:pPr>
        </w:pPrChange>
      </w:pPr>
    </w:p>
    <w:p w14:paraId="5F89711D" w14:textId="3922E424" w:rsidR="00221DA0" w:rsidRPr="001C394B" w:rsidRDefault="006F187C">
      <w:pPr>
        <w:spacing w:after="0" w:line="276" w:lineRule="auto"/>
        <w:rPr>
          <w:bCs/>
        </w:rPr>
        <w:pPrChange w:id="284" w:author="Furness" w:date="2018-06-27T09:50:00Z">
          <w:pPr>
            <w:pStyle w:val="ListParagraph"/>
            <w:numPr>
              <w:numId w:val="18"/>
            </w:numPr>
            <w:spacing w:after="0" w:line="276" w:lineRule="auto"/>
            <w:ind w:left="768" w:hanging="360"/>
          </w:pPr>
        </w:pPrChange>
      </w:pPr>
      <w:r>
        <w:t>Other</w:t>
      </w:r>
      <w:r w:rsidR="007015D5">
        <w:rPr>
          <w:bCs/>
        </w:rPr>
        <w:t xml:space="preserve"> individual assumptions are combined in different ways in eac</w:t>
      </w:r>
      <w:r w:rsidR="003B6CB3">
        <w:rPr>
          <w:bCs/>
        </w:rPr>
        <w:t>h of the PDS scenarios as detailed below.</w:t>
      </w:r>
    </w:p>
    <w:p w14:paraId="6B55EA4D" w14:textId="77777777" w:rsidR="00221DA0" w:rsidRPr="00221DA0" w:rsidRDefault="00221DA0" w:rsidP="0008014A"/>
    <w:p w14:paraId="733BBB3C" w14:textId="77777777" w:rsidR="00472DB6" w:rsidRPr="00472DB6" w:rsidRDefault="00472DB6">
      <w:pPr>
        <w:pStyle w:val="Heading4"/>
        <w:rPr>
          <w:color w:val="auto"/>
        </w:rPr>
        <w:pPrChange w:id="285" w:author="Furness" w:date="2018-06-27T09:49:00Z">
          <w:pPr>
            <w:pStyle w:val="Heading3"/>
            <w:numPr>
              <w:numId w:val="10"/>
            </w:numPr>
          </w:pPr>
        </w:pPrChange>
      </w:pPr>
      <w:r w:rsidRPr="00472DB6">
        <w:rPr>
          <w:color w:val="auto"/>
        </w:rPr>
        <w:t>Plausible Scenario</w:t>
      </w:r>
    </w:p>
    <w:p w14:paraId="2DD282B7" w14:textId="77777777" w:rsidR="00BF0B25" w:rsidRDefault="00BF0B25" w:rsidP="00BF0B25">
      <w:pPr>
        <w:spacing w:after="0" w:line="276" w:lineRule="auto"/>
        <w:rPr>
          <w:bCs/>
        </w:rPr>
      </w:pPr>
    </w:p>
    <w:p w14:paraId="43F4848A" w14:textId="2B4316F8" w:rsidR="008F2738" w:rsidRDefault="003B6CB3">
      <w:pPr>
        <w:pPrChange w:id="286" w:author="Furness" w:date="2018-06-27T12:32:00Z">
          <w:pPr>
            <w:pStyle w:val="Heading3"/>
            <w:numPr>
              <w:numId w:val="11"/>
            </w:numPr>
          </w:pPr>
        </w:pPrChange>
      </w:pPr>
      <w:r>
        <w:t xml:space="preserve">The Project Drawdown Plausible Scenario represents a reasonably aggressive adoption of </w:t>
      </w:r>
      <w:r w:rsidR="004B21C3">
        <w:t>a</w:t>
      </w:r>
      <w:r>
        <w:t xml:space="preserve"> solution. </w:t>
      </w:r>
      <w:r w:rsidR="006F187C">
        <w:t xml:space="preserve">With the common PDS characteristics listed above, new aircraft are assumed to provide a fuel consumption reduction equal to </w:t>
      </w:r>
      <w:r w:rsidR="00B549AE">
        <w:t>1 standard deviation below the</w:t>
      </w:r>
      <w:r w:rsidR="006F187C">
        <w:t xml:space="preserve"> average of the </w:t>
      </w:r>
      <w:r w:rsidR="00B549AE">
        <w:t>6</w:t>
      </w:r>
      <w:r w:rsidR="006F187C">
        <w:t xml:space="preserve"> values collected from the literature  (that is 13%</w:t>
      </w:r>
      <w:r w:rsidR="00B549AE">
        <w:t xml:space="preserve"> fuel saving). </w:t>
      </w:r>
    </w:p>
    <w:p w14:paraId="7F96EB36" w14:textId="168D7335" w:rsidR="00472DB6" w:rsidRPr="00472DB6" w:rsidRDefault="00407F3C">
      <w:pPr>
        <w:pStyle w:val="Heading4"/>
        <w:rPr>
          <w:color w:val="auto"/>
        </w:rPr>
        <w:pPrChange w:id="287" w:author="Furness" w:date="2018-06-27T12:41:00Z">
          <w:pPr>
            <w:pStyle w:val="Heading3"/>
            <w:numPr>
              <w:numId w:val="11"/>
            </w:numPr>
          </w:pPr>
        </w:pPrChange>
      </w:pPr>
      <w:r>
        <w:rPr>
          <w:color w:val="auto"/>
        </w:rPr>
        <w:t xml:space="preserve">Drawdown </w:t>
      </w:r>
      <w:r w:rsidR="00472DB6" w:rsidRPr="00472DB6">
        <w:rPr>
          <w:color w:val="auto"/>
        </w:rPr>
        <w:t>Scenario</w:t>
      </w:r>
    </w:p>
    <w:p w14:paraId="5BCA71DF" w14:textId="77777777" w:rsidR="00472DB6" w:rsidRDefault="00472DB6" w:rsidP="00472DB6"/>
    <w:p w14:paraId="18D17D49" w14:textId="0EEF8556" w:rsidR="00AC0E8C" w:rsidRDefault="00B549AE" w:rsidP="00AC0E8C">
      <w:pPr>
        <w:spacing w:line="276" w:lineRule="auto"/>
      </w:pPr>
      <w:r>
        <w:rPr>
          <w:bCs/>
        </w:rPr>
        <w:t>The Drawdown Scenario represents a set of modeling assumptions with the aim of achieving drawdown by 2050. For this solution, and with the common PDS characteristics listed above, there is an additional projection of 100 aircraft retrofitted annually</w:t>
      </w:r>
      <w:r w:rsidR="007F33D5">
        <w:rPr>
          <w:rStyle w:val="FootnoteReference"/>
          <w:bCs/>
        </w:rPr>
        <w:footnoteReference w:id="24"/>
      </w:r>
      <w:r>
        <w:rPr>
          <w:bCs/>
        </w:rPr>
        <w:t>, and both new and retrofitted aircraft achieving the maximum identified fuel reduction factor of the 6 sources included (18%</w:t>
      </w:r>
      <w:r w:rsidR="007F33D5">
        <w:rPr>
          <w:bCs/>
        </w:rPr>
        <w:t xml:space="preserve"> fuel saving</w:t>
      </w:r>
      <w:r>
        <w:rPr>
          <w:bCs/>
        </w:rPr>
        <w:t>). Finally, the load factor of all solution aircraft is assumed to grow from the global average of 78% to 83% (</w:t>
      </w:r>
      <w:r w:rsidR="008D6D14">
        <w:rPr>
          <w:bCs/>
        </w:rPr>
        <w:t xml:space="preserve">approximately </w:t>
      </w:r>
      <w:r>
        <w:rPr>
          <w:bCs/>
        </w:rPr>
        <w:t xml:space="preserve">the </w:t>
      </w:r>
      <w:r w:rsidR="008D6D14">
        <w:rPr>
          <w:bCs/>
        </w:rPr>
        <w:t>US average</w:t>
      </w:r>
      <w:r>
        <w:rPr>
          <w:bCs/>
        </w:rPr>
        <w:t>).</w:t>
      </w:r>
    </w:p>
    <w:p w14:paraId="57CA85DF" w14:textId="4DFB6EE9" w:rsidR="00472DB6" w:rsidRPr="00472DB6" w:rsidRDefault="00407F3C">
      <w:pPr>
        <w:pStyle w:val="Heading4"/>
        <w:rPr>
          <w:color w:val="auto"/>
        </w:rPr>
        <w:pPrChange w:id="288" w:author="Furness" w:date="2018-06-27T09:49:00Z">
          <w:pPr>
            <w:pStyle w:val="Heading3"/>
            <w:numPr>
              <w:numId w:val="12"/>
            </w:numPr>
          </w:pPr>
        </w:pPrChange>
      </w:pPr>
      <w:r>
        <w:rPr>
          <w:color w:val="auto"/>
        </w:rPr>
        <w:t>Optimum</w:t>
      </w:r>
      <w:r w:rsidR="00472DB6" w:rsidRPr="00472DB6">
        <w:rPr>
          <w:color w:val="auto"/>
        </w:rPr>
        <w:t xml:space="preserve"> Scenario</w:t>
      </w:r>
    </w:p>
    <w:p w14:paraId="0F7EA9B6" w14:textId="77777777" w:rsidR="00472DB6" w:rsidRDefault="00472DB6" w:rsidP="00472DB6"/>
    <w:p w14:paraId="171D008F" w14:textId="50A3B9B0" w:rsidR="00AC0E8C" w:rsidRDefault="007F33D5" w:rsidP="00AC0E8C">
      <w:pPr>
        <w:spacing w:line="276" w:lineRule="auto"/>
      </w:pPr>
      <w:r>
        <w:rPr>
          <w:bCs/>
        </w:rPr>
        <w:t>The Optimum S</w:t>
      </w:r>
      <w:r w:rsidR="00F17A97">
        <w:rPr>
          <w:bCs/>
        </w:rPr>
        <w:t>cenario is the highest projection</w:t>
      </w:r>
      <w:r>
        <w:rPr>
          <w:bCs/>
        </w:rPr>
        <w:t xml:space="preserve"> that anyone might expect of the solution as defined by Project Drawdown, and may stretch the bounds of reasonableness to be close to technical, social and economic limits. For this solution, in addition to the common PDS assumptions above, there are an additional 1000 aircraft retrofitted annually</w:t>
      </w:r>
      <w:r w:rsidR="00F17A97">
        <w:rPr>
          <w:bCs/>
        </w:rPr>
        <w:t>, and all adopted aircraft are assumed to provide 20% fuel saving with 83% load factor.</w:t>
      </w:r>
    </w:p>
    <w:p w14:paraId="234AAF77" w14:textId="6D4296AE" w:rsidR="000F131E" w:rsidRPr="00E36DE6" w:rsidRDefault="007301F3" w:rsidP="000F131E">
      <w:pPr>
        <w:pStyle w:val="Heading2"/>
        <w:rPr>
          <w:color w:val="auto"/>
        </w:rPr>
      </w:pPr>
      <w:bookmarkStart w:id="289" w:name="_Toc518035085"/>
      <w:bookmarkStart w:id="290" w:name="_Toc518035086"/>
      <w:bookmarkStart w:id="291" w:name="_Toc518035087"/>
      <w:bookmarkStart w:id="292" w:name="_Toc518035088"/>
      <w:bookmarkEnd w:id="289"/>
      <w:bookmarkEnd w:id="290"/>
      <w:bookmarkEnd w:id="291"/>
      <w:r w:rsidRPr="00E36DE6">
        <w:rPr>
          <w:color w:val="auto"/>
        </w:rPr>
        <w:t>Climate And Financial Impacts</w:t>
      </w:r>
      <w:bookmarkEnd w:id="292"/>
    </w:p>
    <w:p w14:paraId="40D12BDD" w14:textId="63B0C45C" w:rsidR="000F131E" w:rsidRPr="00E36DE6" w:rsidRDefault="007301F3" w:rsidP="00F52595">
      <w:pPr>
        <w:pStyle w:val="Heading3"/>
        <w:ind w:left="990"/>
        <w:rPr>
          <w:color w:val="auto"/>
        </w:rPr>
      </w:pPr>
      <w:bookmarkStart w:id="293" w:name="_Toc518035089"/>
      <w:r w:rsidRPr="00E36DE6">
        <w:rPr>
          <w:color w:val="auto"/>
        </w:rPr>
        <w:t>Climate Inputs</w:t>
      </w:r>
      <w:bookmarkEnd w:id="293"/>
    </w:p>
    <w:p w14:paraId="4E47F862" w14:textId="77777777" w:rsidR="000F131E" w:rsidRPr="00E36DE6" w:rsidRDefault="000F131E" w:rsidP="00F52595">
      <w:pPr>
        <w:spacing w:after="0"/>
        <w:ind w:left="990"/>
      </w:pPr>
    </w:p>
    <w:p w14:paraId="0A2A1F9F" w14:textId="2964EAB7" w:rsidR="00E817D2" w:rsidRPr="003E2C48" w:rsidRDefault="0036081D" w:rsidP="003E2C48">
      <w:pPr>
        <w:spacing w:after="0" w:line="276" w:lineRule="auto"/>
        <w:rPr>
          <w:bCs/>
        </w:rPr>
      </w:pPr>
      <w:r>
        <w:rPr>
          <w:bCs/>
        </w:rPr>
        <w:t>The</w:t>
      </w:r>
      <w:r w:rsidR="00E817D2" w:rsidRPr="003E2C48">
        <w:rPr>
          <w:bCs/>
        </w:rPr>
        <w:t xml:space="preserve"> target of the solution is to reduce the fuel consumption of </w:t>
      </w:r>
      <w:r w:rsidR="00D16E80">
        <w:rPr>
          <w:bCs/>
        </w:rPr>
        <w:t>aircraft</w:t>
      </w:r>
      <w:r>
        <w:rPr>
          <w:bCs/>
        </w:rPr>
        <w:t xml:space="preserve">, and hence this is the </w:t>
      </w:r>
      <w:r w:rsidR="00345721">
        <w:rPr>
          <w:bCs/>
        </w:rPr>
        <w:t xml:space="preserve">basis of the </w:t>
      </w:r>
      <w:r>
        <w:rPr>
          <w:bCs/>
        </w:rPr>
        <w:t>main climate output</w:t>
      </w:r>
      <w:r w:rsidR="00345721">
        <w:rPr>
          <w:bCs/>
        </w:rPr>
        <w:t>s</w:t>
      </w:r>
      <w:r>
        <w:rPr>
          <w:bCs/>
        </w:rPr>
        <w:t xml:space="preserve"> reported. </w:t>
      </w:r>
      <w:r w:rsidR="00853000">
        <w:rPr>
          <w:bCs/>
        </w:rPr>
        <w:t xml:space="preserve">As discussed earlier, radiative forcing is the key effect of greenhouse gas emissions and other aviation outputs in the upper atmosphere. However measuring the actual radiative forcing is very challenging due to the dominance of local effects, temperature and altitude at time of emissions, season and other factors. As a result, only total greenhouse gas emissions avoided are presented in results, and this maintains consistency with the other solutions across Project Drawdown. </w:t>
      </w:r>
    </w:p>
    <w:p w14:paraId="0D0BCD76" w14:textId="77777777" w:rsidR="00E817D2" w:rsidRPr="003E2C48" w:rsidRDefault="00E817D2" w:rsidP="003E2C48">
      <w:pPr>
        <w:spacing w:after="0" w:line="276" w:lineRule="auto"/>
        <w:rPr>
          <w:bCs/>
          <w:color w:val="3A6331" w:themeColor="accent4" w:themeShade="BF"/>
        </w:rPr>
      </w:pPr>
    </w:p>
    <w:p w14:paraId="18D5F246" w14:textId="10BB425E" w:rsidR="00E817D2" w:rsidRPr="003E2C48" w:rsidRDefault="00E817D2" w:rsidP="003E2C48">
      <w:pPr>
        <w:spacing w:after="0" w:line="276" w:lineRule="auto"/>
        <w:rPr>
          <w:bCs/>
        </w:rPr>
      </w:pPr>
      <w:r w:rsidRPr="003E2C48">
        <w:rPr>
          <w:bCs/>
        </w:rPr>
        <w:t xml:space="preserve">The variables </w:t>
      </w:r>
      <w:r w:rsidR="00853000">
        <w:rPr>
          <w:bCs/>
        </w:rPr>
        <w:t xml:space="preserve">used to calculate greenhouse gas emissions avoided </w:t>
      </w:r>
      <w:r w:rsidRPr="003E2C48">
        <w:rPr>
          <w:bCs/>
        </w:rPr>
        <w:t xml:space="preserve">are fuel consumed </w:t>
      </w:r>
      <w:r w:rsidR="003E2C48" w:rsidRPr="003E2C48">
        <w:rPr>
          <w:bCs/>
        </w:rPr>
        <w:t xml:space="preserve">in liters per </w:t>
      </w:r>
      <w:r w:rsidR="00116ADA" w:rsidRPr="003E2C48">
        <w:rPr>
          <w:bCs/>
        </w:rPr>
        <w:t>billion-passenger</w:t>
      </w:r>
      <w:r w:rsidR="003E2C48" w:rsidRPr="003E2C48">
        <w:rPr>
          <w:bCs/>
        </w:rPr>
        <w:t xml:space="preserve"> km</w:t>
      </w:r>
      <w:r w:rsidRPr="003E2C48">
        <w:rPr>
          <w:bCs/>
        </w:rPr>
        <w:t xml:space="preserve"> </w:t>
      </w:r>
      <w:r w:rsidR="003E2C48" w:rsidRPr="003E2C48">
        <w:rPr>
          <w:bCs/>
        </w:rPr>
        <w:t xml:space="preserve">of </w:t>
      </w:r>
      <w:r w:rsidR="00853000">
        <w:rPr>
          <w:bCs/>
        </w:rPr>
        <w:t>older inefficient and newer efficient aircraft</w:t>
      </w:r>
      <w:r w:rsidRPr="003E2C48">
        <w:rPr>
          <w:bCs/>
        </w:rPr>
        <w:t xml:space="preserve">. </w:t>
      </w:r>
      <w:r w:rsidR="00E54917">
        <w:rPr>
          <w:bCs/>
        </w:rPr>
        <w:t xml:space="preserve">Fuel consumption for the older and newer aircraft is based on the average consumption across the world, and the reduction expected from the adoption of the solution technologies. This approach therefore takes into account the market weighting by aircraft type for the older </w:t>
      </w:r>
      <w:r w:rsidR="00C568F8">
        <w:rPr>
          <w:bCs/>
        </w:rPr>
        <w:t>aircraft.</w:t>
      </w:r>
      <w:r w:rsidR="00E54917">
        <w:rPr>
          <w:bCs/>
        </w:rPr>
        <w:t xml:space="preserve"> </w:t>
      </w:r>
      <w:r w:rsidRPr="003E2C48">
        <w:rPr>
          <w:bCs/>
        </w:rPr>
        <w:t xml:space="preserve">The type of fuel consumed </w:t>
      </w:r>
      <w:r w:rsidR="00853000">
        <w:rPr>
          <w:bCs/>
        </w:rPr>
        <w:t>for all aircraft is</w:t>
      </w:r>
      <w:r w:rsidRPr="003E2C48">
        <w:rPr>
          <w:bCs/>
        </w:rPr>
        <w:t xml:space="preserve"> </w:t>
      </w:r>
      <w:r w:rsidR="00853000">
        <w:rPr>
          <w:bCs/>
        </w:rPr>
        <w:t>Jet A1</w:t>
      </w:r>
      <w:r w:rsidR="006B1235">
        <w:rPr>
          <w:bCs/>
        </w:rPr>
        <w:t xml:space="preserve">, </w:t>
      </w:r>
      <w:r w:rsidRPr="003E2C48">
        <w:rPr>
          <w:bCs/>
        </w:rPr>
        <w:t xml:space="preserve">and the Fuel Emissions Factor is </w:t>
      </w:r>
      <w:r w:rsidR="00853000">
        <w:rPr>
          <w:bCs/>
        </w:rPr>
        <w:t>2.5</w:t>
      </w:r>
      <w:r w:rsidR="000F43B7">
        <w:rPr>
          <w:bCs/>
        </w:rPr>
        <w:t xml:space="preserve"> kg</w:t>
      </w:r>
      <w:r w:rsidRPr="003E2C48">
        <w:rPr>
          <w:bCs/>
        </w:rPr>
        <w:t xml:space="preserve"> CO2-eq per lite</w:t>
      </w:r>
      <w:r w:rsidR="00C568F8">
        <w:rPr>
          <w:bCs/>
        </w:rPr>
        <w:t>r</w:t>
      </w:r>
      <w:r w:rsidR="004D79FA">
        <w:rPr>
          <w:bCs/>
        </w:rPr>
        <w:t>, calculated using data from the IPCC (2006)</w:t>
      </w:r>
      <w:r w:rsidR="003E2C48" w:rsidRPr="003E2C48">
        <w:rPr>
          <w:bCs/>
        </w:rPr>
        <w:t>.</w:t>
      </w:r>
      <w:r w:rsidRPr="003E2C48">
        <w:rPr>
          <w:bCs/>
        </w:rPr>
        <w:t xml:space="preserve"> </w:t>
      </w:r>
    </w:p>
    <w:p w14:paraId="66507FB7" w14:textId="77777777" w:rsidR="007278FA" w:rsidRPr="00E36DE6" w:rsidRDefault="007278FA" w:rsidP="007278FA"/>
    <w:p w14:paraId="56224C98" w14:textId="1B6E749C" w:rsidR="000F131E" w:rsidRPr="00E36DE6" w:rsidRDefault="007301F3" w:rsidP="00F52595">
      <w:pPr>
        <w:pStyle w:val="Heading3"/>
        <w:ind w:left="990"/>
        <w:rPr>
          <w:color w:val="auto"/>
        </w:rPr>
      </w:pPr>
      <w:bookmarkStart w:id="294" w:name="_Toc518035090"/>
      <w:r w:rsidRPr="00E36DE6">
        <w:rPr>
          <w:color w:val="auto"/>
        </w:rPr>
        <w:t>Financial Inputs</w:t>
      </w:r>
      <w:bookmarkEnd w:id="294"/>
    </w:p>
    <w:p w14:paraId="24C491B8" w14:textId="77777777" w:rsidR="00F52595" w:rsidRPr="00E36DE6" w:rsidRDefault="00F52595" w:rsidP="00F52595">
      <w:pPr>
        <w:spacing w:after="0"/>
        <w:ind w:left="990"/>
      </w:pPr>
    </w:p>
    <w:p w14:paraId="4635EDDA" w14:textId="11F138C6" w:rsidR="00A602B0" w:rsidRDefault="00D55BBC" w:rsidP="00DB085F">
      <w:pPr>
        <w:spacing w:after="0" w:line="276" w:lineRule="auto"/>
        <w:rPr>
          <w:bCs/>
        </w:rPr>
      </w:pPr>
      <w:r>
        <w:rPr>
          <w:bCs/>
        </w:rPr>
        <w:t>The</w:t>
      </w:r>
      <w:r w:rsidR="00021CD1" w:rsidRPr="00021CD1">
        <w:rPr>
          <w:bCs/>
        </w:rPr>
        <w:t xml:space="preserve"> financial </w:t>
      </w:r>
      <w:r>
        <w:rPr>
          <w:bCs/>
        </w:rPr>
        <w:t>calculations</w:t>
      </w:r>
      <w:r w:rsidRPr="00021CD1">
        <w:rPr>
          <w:bCs/>
        </w:rPr>
        <w:t xml:space="preserve"> </w:t>
      </w:r>
      <w:r w:rsidR="00021CD1" w:rsidRPr="00021CD1">
        <w:rPr>
          <w:bCs/>
        </w:rPr>
        <w:t xml:space="preserve">examine the </w:t>
      </w:r>
      <w:r w:rsidR="00021CD1" w:rsidRPr="00771117">
        <w:rPr>
          <w:bCs/>
        </w:rPr>
        <w:t xml:space="preserve">first cost </w:t>
      </w:r>
      <w:r>
        <w:rPr>
          <w:bCs/>
        </w:rPr>
        <w:t>in</w:t>
      </w:r>
      <w:r w:rsidRPr="00771117">
        <w:rPr>
          <w:bCs/>
        </w:rPr>
        <w:t xml:space="preserve"> US$ </w:t>
      </w:r>
      <w:r w:rsidR="00021CD1" w:rsidRPr="00771117">
        <w:rPr>
          <w:bCs/>
        </w:rPr>
        <w:t xml:space="preserve">per aircraft and the operating cost </w:t>
      </w:r>
      <w:r>
        <w:rPr>
          <w:bCs/>
        </w:rPr>
        <w:t>in</w:t>
      </w:r>
      <w:r w:rsidR="00021CD1" w:rsidRPr="00771117">
        <w:rPr>
          <w:bCs/>
        </w:rPr>
        <w:t xml:space="preserve"> US$ per </w:t>
      </w:r>
      <w:r w:rsidR="00771117" w:rsidRPr="00771117">
        <w:rPr>
          <w:bCs/>
        </w:rPr>
        <w:t>billion-passenger</w:t>
      </w:r>
      <w:r w:rsidR="00021CD1" w:rsidRPr="00771117">
        <w:rPr>
          <w:bCs/>
        </w:rPr>
        <w:t xml:space="preserve"> km. </w:t>
      </w:r>
      <w:r>
        <w:rPr>
          <w:bCs/>
        </w:rPr>
        <w:t xml:space="preserve">For this, many inputs estimating annual output and lifetime output </w:t>
      </w:r>
      <w:r w:rsidR="00C35B6F">
        <w:rPr>
          <w:bCs/>
        </w:rPr>
        <w:t xml:space="preserve">per plane, along with first and </w:t>
      </w:r>
      <w:r w:rsidR="0047492C">
        <w:rPr>
          <w:bCs/>
        </w:rPr>
        <w:t>fuel</w:t>
      </w:r>
      <w:r w:rsidR="00C35B6F">
        <w:rPr>
          <w:bCs/>
        </w:rPr>
        <w:t xml:space="preserve"> costs (per aircraft and per functional unit respectively), were calculated. </w:t>
      </w:r>
      <w:r w:rsidR="0047492C">
        <w:rPr>
          <w:bCs/>
        </w:rPr>
        <w:t xml:space="preserve">No other operating costs were considered since they were assumed to be the same for both the older and newer aircraft. </w:t>
      </w:r>
      <w:r w:rsidR="00AC0E8C">
        <w:rPr>
          <w:bCs/>
        </w:rPr>
        <w:t>A</w:t>
      </w:r>
      <w:r w:rsidR="00021CD1" w:rsidRPr="00771117">
        <w:rPr>
          <w:bCs/>
        </w:rPr>
        <w:t xml:space="preserve"> lifetime capacity</w:t>
      </w:r>
      <w:r w:rsidR="00571E76" w:rsidRPr="00771117">
        <w:rPr>
          <w:bCs/>
        </w:rPr>
        <w:t xml:space="preserve"> of </w:t>
      </w:r>
      <w:r w:rsidR="00DB0B74">
        <w:rPr>
          <w:bCs/>
        </w:rPr>
        <w:t>9.7 or 9.95</w:t>
      </w:r>
      <w:r w:rsidR="00771117" w:rsidRPr="00771117">
        <w:rPr>
          <w:bCs/>
        </w:rPr>
        <w:t xml:space="preserve"> billion-passenger km per aircraft</w:t>
      </w:r>
      <w:r w:rsidR="00AC0E8C">
        <w:rPr>
          <w:bCs/>
        </w:rPr>
        <w:t xml:space="preserve"> </w:t>
      </w:r>
      <w:r w:rsidR="002F767C">
        <w:rPr>
          <w:bCs/>
        </w:rPr>
        <w:t>(around</w:t>
      </w:r>
      <w:r w:rsidR="00DB0B74">
        <w:rPr>
          <w:bCs/>
        </w:rPr>
        <w:t xml:space="preserve"> 24 years</w:t>
      </w:r>
      <w:r w:rsidR="002F767C">
        <w:rPr>
          <w:bCs/>
        </w:rPr>
        <w:t>)</w:t>
      </w:r>
      <w:r w:rsidR="00DB0B74">
        <w:rPr>
          <w:bCs/>
        </w:rPr>
        <w:t xml:space="preserve"> </w:t>
      </w:r>
      <w:r w:rsidR="00AC0E8C">
        <w:rPr>
          <w:bCs/>
        </w:rPr>
        <w:t xml:space="preserve">was calculated </w:t>
      </w:r>
      <w:r w:rsidR="00DB0B74">
        <w:rPr>
          <w:bCs/>
        </w:rPr>
        <w:t>depending on the average aircraft load factor used.</w:t>
      </w:r>
      <w:r w:rsidR="00AC0E8C">
        <w:rPr>
          <w:bCs/>
        </w:rPr>
        <w:t xml:space="preserve"> </w:t>
      </w:r>
      <w:r w:rsidR="00A602B0" w:rsidRPr="00327913">
        <w:rPr>
          <w:bCs/>
        </w:rPr>
        <w:t xml:space="preserve">Fuel costs were based on average fuel consumption per billion passenger-km and the average </w:t>
      </w:r>
      <w:r w:rsidR="002F767C" w:rsidRPr="00327913">
        <w:rPr>
          <w:bCs/>
        </w:rPr>
        <w:t xml:space="preserve">cost of fuel </w:t>
      </w:r>
      <w:r w:rsidR="001C394B" w:rsidRPr="00327913">
        <w:rPr>
          <w:bCs/>
          <w:rPrChange w:id="295" w:author="Furness" w:date="2018-06-28T11:08:00Z">
            <w:rPr>
              <w:bCs/>
              <w:color w:val="FF0000"/>
            </w:rPr>
          </w:rPrChange>
        </w:rPr>
        <w:t xml:space="preserve">over 2008-2017 </w:t>
      </w:r>
      <w:r w:rsidR="002F767C" w:rsidRPr="00327913">
        <w:rPr>
          <w:bCs/>
        </w:rPr>
        <w:t xml:space="preserve">according to </w:t>
      </w:r>
      <w:r w:rsidR="001C394B" w:rsidRPr="00327913">
        <w:rPr>
          <w:bCs/>
          <w:rPrChange w:id="296" w:author="Furness" w:date="2018-06-28T11:08:00Z">
            <w:rPr>
              <w:bCs/>
              <w:color w:val="FF0000"/>
            </w:rPr>
          </w:rPrChange>
        </w:rPr>
        <w:t>the EIA data on refinery cost (EIA, 2018).</w:t>
      </w:r>
    </w:p>
    <w:p w14:paraId="53F60489" w14:textId="440E562E" w:rsidR="00EB27F2" w:rsidRDefault="00EB27F2" w:rsidP="00DB085F">
      <w:pPr>
        <w:spacing w:after="0" w:line="276" w:lineRule="auto"/>
        <w:rPr>
          <w:bCs/>
        </w:rPr>
      </w:pPr>
      <w:r>
        <w:rPr>
          <w:bCs/>
        </w:rPr>
        <w:t>For each solution (efficient) aircraft, the conventional (inefficient) aircraft replaced was identified</w:t>
      </w:r>
      <w:r>
        <w:rPr>
          <w:rStyle w:val="FootnoteReference"/>
          <w:bCs/>
        </w:rPr>
        <w:footnoteReference w:id="25"/>
      </w:r>
      <w:r>
        <w:rPr>
          <w:bCs/>
        </w:rPr>
        <w:t xml:space="preserve">, and both aircraft were priced to obtain the price differential. The </w:t>
      </w:r>
      <w:r w:rsidR="00D76454">
        <w:rPr>
          <w:bCs/>
        </w:rPr>
        <w:t xml:space="preserve">average </w:t>
      </w:r>
      <w:r>
        <w:rPr>
          <w:bCs/>
        </w:rPr>
        <w:t xml:space="preserve">values for single and twin aisle aircraft (US$11 million and US$40 million respectively) were weighted </w:t>
      </w:r>
      <w:r w:rsidR="00D76454">
        <w:rPr>
          <w:bCs/>
        </w:rPr>
        <w:t xml:space="preserve">by the market shares of each class </w:t>
      </w:r>
      <w:r>
        <w:rPr>
          <w:bCs/>
        </w:rPr>
        <w:t>to identify a single combined value</w:t>
      </w:r>
      <w:r w:rsidR="00D76454">
        <w:rPr>
          <w:bCs/>
        </w:rPr>
        <w:t xml:space="preserve">. </w:t>
      </w:r>
      <w:r>
        <w:rPr>
          <w:bCs/>
        </w:rPr>
        <w:t xml:space="preserve">This was assumed to be the price of the solution </w:t>
      </w:r>
      <w:r w:rsidR="00D76454">
        <w:rPr>
          <w:bCs/>
        </w:rPr>
        <w:t xml:space="preserve">(either a retrofit, or the differential between an older and newer plane) </w:t>
      </w:r>
      <w:r>
        <w:rPr>
          <w:bCs/>
        </w:rPr>
        <w:t>with the conventional price set to zero.</w:t>
      </w:r>
      <w:r w:rsidR="00D76454">
        <w:rPr>
          <w:bCs/>
        </w:rPr>
        <w:t xml:space="preserve"> This is acceptable in the model since the results only depend on the differentials.</w:t>
      </w:r>
    </w:p>
    <w:p w14:paraId="201130FE" w14:textId="1EA26806" w:rsidR="00B144E5" w:rsidRDefault="007301F3" w:rsidP="00DB085F">
      <w:pPr>
        <w:pStyle w:val="Heading2"/>
        <w:rPr>
          <w:color w:val="auto"/>
        </w:rPr>
      </w:pPr>
      <w:bookmarkStart w:id="297" w:name="_Toc518035091"/>
      <w:bookmarkStart w:id="298" w:name="_Toc518035092"/>
      <w:bookmarkEnd w:id="297"/>
      <w:r w:rsidRPr="00E36DE6">
        <w:rPr>
          <w:color w:val="auto"/>
        </w:rPr>
        <w:t>Assumptions</w:t>
      </w:r>
      <w:bookmarkEnd w:id="298"/>
    </w:p>
    <w:p w14:paraId="2E2A0837" w14:textId="2C77D950" w:rsidR="00380180" w:rsidRPr="0008014A" w:rsidRDefault="00380180">
      <w:pPr>
        <w:pPrChange w:id="299" w:author="Furness" w:date="2018-06-28T11:35:00Z">
          <w:pPr>
            <w:pStyle w:val="Heading2"/>
          </w:pPr>
        </w:pPrChange>
      </w:pPr>
      <w:r>
        <w:t>Many assumptions are made in any modeling exercise, here is no different. Listed below are the most important assumptions, and their justification.</w:t>
      </w:r>
    </w:p>
    <w:p w14:paraId="6A782A49" w14:textId="31A81E65" w:rsidR="00BD136D" w:rsidRPr="00E36DE6" w:rsidRDefault="009207F2" w:rsidP="00666A23">
      <w:pPr>
        <w:numPr>
          <w:ilvl w:val="0"/>
          <w:numId w:val="3"/>
        </w:numPr>
        <w:spacing w:after="120"/>
        <w:ind w:left="360"/>
        <w:rPr>
          <w:bCs/>
        </w:rPr>
      </w:pPr>
      <w:r>
        <w:rPr>
          <w:bCs/>
        </w:rPr>
        <w:t>It is possible to match the improvements on an intermediate generation aircraft (over its predecessor) with a retrofit on that predecessor</w:t>
      </w:r>
    </w:p>
    <w:p w14:paraId="111E564E" w14:textId="2116847F" w:rsidR="00E14F94" w:rsidRPr="00E36DE6" w:rsidRDefault="009207F2" w:rsidP="00666A23">
      <w:pPr>
        <w:pStyle w:val="ListParagraph"/>
        <w:numPr>
          <w:ilvl w:val="0"/>
          <w:numId w:val="4"/>
        </w:numPr>
        <w:spacing w:after="120" w:line="276" w:lineRule="auto"/>
        <w:rPr>
          <w:bCs/>
        </w:rPr>
      </w:pPr>
      <w:r>
        <w:rPr>
          <w:bCs/>
        </w:rPr>
        <w:t xml:space="preserve">The improvement of recent aircraft models </w:t>
      </w:r>
      <w:r w:rsidR="00C1011C">
        <w:rPr>
          <w:bCs/>
        </w:rPr>
        <w:t xml:space="preserve">like the Airbus A350 and A320neo and the Boeing B737MAX and B777X are often additions of some of the same </w:t>
      </w:r>
      <w:r w:rsidR="00E7625E">
        <w:rPr>
          <w:bCs/>
        </w:rPr>
        <w:t>changes</w:t>
      </w:r>
      <w:r w:rsidR="00C1011C">
        <w:rPr>
          <w:bCs/>
        </w:rPr>
        <w:t xml:space="preserve"> that are possible on older aircraft like better engines, wingtip devices, </w:t>
      </w:r>
      <w:r w:rsidR="00A7075A">
        <w:rPr>
          <w:bCs/>
        </w:rPr>
        <w:t>and lighter</w:t>
      </w:r>
      <w:r w:rsidR="00C1011C">
        <w:rPr>
          <w:bCs/>
        </w:rPr>
        <w:t xml:space="preserve"> interior equipment. </w:t>
      </w:r>
      <w:r w:rsidR="00300979">
        <w:rPr>
          <w:bCs/>
        </w:rPr>
        <w:t>This assumption equalizes the decision to purchase a more efficient new aircraft over a less efficient new aircraft with the decision to retrofit a less efficient in-service aircraft over doing no retrofit. In both cases, the additional investment cost is assumed the same (the differen</w:t>
      </w:r>
      <w:r w:rsidR="0049797F">
        <w:rPr>
          <w:bCs/>
        </w:rPr>
        <w:t>ce</w:t>
      </w:r>
      <w:r w:rsidR="00300979">
        <w:rPr>
          <w:bCs/>
        </w:rPr>
        <w:t xml:space="preserve"> i</w:t>
      </w:r>
      <w:r w:rsidR="0049797F">
        <w:rPr>
          <w:bCs/>
        </w:rPr>
        <w:t>n</w:t>
      </w:r>
      <w:r w:rsidR="00300979">
        <w:rPr>
          <w:bCs/>
        </w:rPr>
        <w:t xml:space="preserve"> list price between the more efficient and less efficient new aircrafts)</w:t>
      </w:r>
      <w:r w:rsidR="001A18FE">
        <w:rPr>
          <w:bCs/>
        </w:rPr>
        <w:t xml:space="preserve">. It is acknowledged that in reality, there are some changes that will not be retrofitted onto </w:t>
      </w:r>
      <w:r w:rsidR="00380180">
        <w:rPr>
          <w:bCs/>
        </w:rPr>
        <w:t>old</w:t>
      </w:r>
      <w:r w:rsidR="001A18FE">
        <w:rPr>
          <w:bCs/>
        </w:rPr>
        <w:t xml:space="preserve"> aircraft like extensive fuselage changes, and the </w:t>
      </w:r>
      <w:r w:rsidR="00A16E16">
        <w:rPr>
          <w:bCs/>
        </w:rPr>
        <w:t xml:space="preserve">retrofit </w:t>
      </w:r>
      <w:r w:rsidR="001A18FE">
        <w:rPr>
          <w:bCs/>
        </w:rPr>
        <w:t>costs are high</w:t>
      </w:r>
      <w:r w:rsidR="00A16E16">
        <w:rPr>
          <w:bCs/>
        </w:rPr>
        <w:t>ly</w:t>
      </w:r>
      <w:r w:rsidR="001A18FE">
        <w:rPr>
          <w:bCs/>
        </w:rPr>
        <w:t xml:space="preserve"> variable</w:t>
      </w:r>
      <w:r w:rsidR="00A16E16">
        <w:rPr>
          <w:bCs/>
        </w:rPr>
        <w:t>, and need to be added to the financial cost of taking aircraft out of service.</w:t>
      </w:r>
      <w:r w:rsidR="00380180">
        <w:rPr>
          <w:bCs/>
        </w:rPr>
        <w:t xml:space="preserve"> These additional considerations have been ignored.</w:t>
      </w:r>
    </w:p>
    <w:p w14:paraId="1EFB1281" w14:textId="08BDCF5E" w:rsidR="00BD136D" w:rsidRPr="00E36DE6" w:rsidRDefault="00221F9B" w:rsidP="00666A23">
      <w:pPr>
        <w:numPr>
          <w:ilvl w:val="0"/>
          <w:numId w:val="3"/>
        </w:numPr>
        <w:spacing w:after="120"/>
        <w:ind w:left="360"/>
        <w:rPr>
          <w:bCs/>
        </w:rPr>
      </w:pPr>
      <w:r>
        <w:rPr>
          <w:bCs/>
        </w:rPr>
        <w:t>Acceptable results can come even if t</w:t>
      </w:r>
      <w:r w:rsidR="00965FF1">
        <w:rPr>
          <w:bCs/>
        </w:rPr>
        <w:t>he un</w:t>
      </w:r>
      <w:r w:rsidR="007F028C">
        <w:rPr>
          <w:bCs/>
        </w:rPr>
        <w:t>iverse of</w:t>
      </w:r>
      <w:r w:rsidR="00A16E16">
        <w:rPr>
          <w:bCs/>
        </w:rPr>
        <w:t xml:space="preserve"> aircraft considered is </w:t>
      </w:r>
      <w:r w:rsidR="007F028C">
        <w:rPr>
          <w:bCs/>
        </w:rPr>
        <w:t xml:space="preserve">single aisle </w:t>
      </w:r>
      <w:r w:rsidR="00A16E16">
        <w:rPr>
          <w:bCs/>
        </w:rPr>
        <w:t>and small/medium twin aisle aircraft (that is, turbo-props, regional jets and very large aircraft are not considered)</w:t>
      </w:r>
      <w:r>
        <w:rPr>
          <w:bCs/>
        </w:rPr>
        <w:t>, and data on these included classes is averaged.</w:t>
      </w:r>
    </w:p>
    <w:p w14:paraId="1A86A574" w14:textId="055EE9A9" w:rsidR="00252C7F" w:rsidRPr="00221F9B" w:rsidRDefault="00A16E16" w:rsidP="00666A23">
      <w:pPr>
        <w:pStyle w:val="ListParagraph"/>
        <w:numPr>
          <w:ilvl w:val="0"/>
          <w:numId w:val="5"/>
        </w:numPr>
        <w:spacing w:line="276" w:lineRule="auto"/>
        <w:rPr>
          <w:rFonts w:ascii="Times" w:eastAsia="Times New Roman" w:hAnsi="Times" w:cs="Times New Roman"/>
          <w:sz w:val="20"/>
          <w:szCs w:val="20"/>
          <w:u w:val="single"/>
          <w:lang w:val="en-GB" w:eastAsia="es-ES"/>
          <w:rPrChange w:id="300" w:author="Furness" w:date="2018-06-28T12:30:00Z">
            <w:rPr/>
          </w:rPrChange>
        </w:rPr>
      </w:pPr>
      <w:r>
        <w:t xml:space="preserve">The vast majority of all commercial aircraft </w:t>
      </w:r>
      <w:r w:rsidR="00375835">
        <w:t xml:space="preserve">(passenger or freight) </w:t>
      </w:r>
      <w:r>
        <w:t>are single aisle (</w:t>
      </w:r>
      <w:r w:rsidR="00375835">
        <w:t xml:space="preserve">at </w:t>
      </w:r>
      <w:r w:rsidR="00487518">
        <w:t>56</w:t>
      </w:r>
      <w:r>
        <w:t xml:space="preserve">% according to </w:t>
      </w:r>
      <w:r w:rsidR="00487518">
        <w:t>Cooper et al, 2017</w:t>
      </w:r>
      <w:r>
        <w:t xml:space="preserve">), </w:t>
      </w:r>
      <w:r w:rsidR="00375835">
        <w:t xml:space="preserve">then </w:t>
      </w:r>
      <w:r>
        <w:t xml:space="preserve">the </w:t>
      </w:r>
      <w:r w:rsidR="00E006DF">
        <w:t xml:space="preserve">small/medium </w:t>
      </w:r>
      <w:r w:rsidR="00375835">
        <w:t>twin aisle</w:t>
      </w:r>
      <w:r w:rsidR="00487518">
        <w:t xml:space="preserve"> (these dominate the “wide-body” segment which is 20%). </w:t>
      </w:r>
      <w:r w:rsidR="00E006DF">
        <w:t>These do an even larger proportion of the work considering that medium twin aisle aircraft have ranges similar to the very large aircraft, and single aisle can take many more passengers than regional jets or turboprops. These two aircraft categories capture the bulk of aircraft investment and emissions.</w:t>
      </w:r>
    </w:p>
    <w:p w14:paraId="68C67362" w14:textId="44723FC9" w:rsidR="00221F9B" w:rsidRPr="00221F9B" w:rsidRDefault="00221F9B" w:rsidP="0008014A">
      <w:pPr>
        <w:pStyle w:val="ListParagraph"/>
        <w:numPr>
          <w:ilvl w:val="0"/>
          <w:numId w:val="5"/>
        </w:numPr>
        <w:spacing w:after="120" w:line="276" w:lineRule="auto"/>
        <w:rPr>
          <w:rFonts w:ascii="Times" w:eastAsia="Times New Roman" w:hAnsi="Times" w:cs="Times New Roman"/>
          <w:sz w:val="20"/>
          <w:szCs w:val="20"/>
          <w:u w:val="single"/>
          <w:lang w:val="en-GB" w:eastAsia="es-ES"/>
        </w:rPr>
      </w:pPr>
      <w:r w:rsidRPr="00221F9B">
        <w:rPr>
          <w:rFonts w:eastAsia="Times New Roman" w:cs="Times New Roman"/>
          <w:lang w:eastAsia="es-ES"/>
        </w:rPr>
        <w:t xml:space="preserve">The values for several variables of Single and Twin aisle aircraft were averaged according to the market-share weight of these two categories. This allows a balance of the accuracy of data for different aircraft classes with the ease with collecting data at more aggregated levels. </w:t>
      </w:r>
    </w:p>
    <w:p w14:paraId="359C78C6" w14:textId="3AF40F21" w:rsidR="00487518" w:rsidRDefault="00965FF1" w:rsidP="00666A23">
      <w:pPr>
        <w:numPr>
          <w:ilvl w:val="0"/>
          <w:numId w:val="3"/>
        </w:numPr>
        <w:spacing w:after="120"/>
        <w:ind w:left="360"/>
        <w:rPr>
          <w:bCs/>
        </w:rPr>
      </w:pPr>
      <w:r>
        <w:rPr>
          <w:bCs/>
        </w:rPr>
        <w:t xml:space="preserve">Freight fleet is </w:t>
      </w:r>
      <w:r w:rsidRPr="00917373">
        <w:rPr>
          <w:bCs/>
        </w:rPr>
        <w:t>exclude</w:t>
      </w:r>
      <w:r>
        <w:rPr>
          <w:bCs/>
        </w:rPr>
        <w:t>d</w:t>
      </w:r>
      <w:r w:rsidR="00487518">
        <w:rPr>
          <w:bCs/>
        </w:rPr>
        <w:t xml:space="preserve"> from</w:t>
      </w:r>
      <w:r>
        <w:rPr>
          <w:bCs/>
        </w:rPr>
        <w:t xml:space="preserve"> the analysis </w:t>
      </w:r>
    </w:p>
    <w:p w14:paraId="01889A5A" w14:textId="3EE495FB" w:rsidR="00E14F94" w:rsidRPr="0008014A" w:rsidRDefault="00487518">
      <w:pPr>
        <w:pStyle w:val="ListParagraph"/>
        <w:numPr>
          <w:ilvl w:val="0"/>
          <w:numId w:val="5"/>
        </w:numPr>
        <w:spacing w:line="276" w:lineRule="auto"/>
        <w:pPrChange w:id="301" w:author="Furness" w:date="2018-06-28T12:24:00Z">
          <w:pPr>
            <w:numPr>
              <w:numId w:val="3"/>
            </w:numPr>
            <w:spacing w:after="120"/>
            <w:ind w:left="360" w:hanging="360"/>
          </w:pPr>
        </w:pPrChange>
      </w:pPr>
      <w:r>
        <w:t>M</w:t>
      </w:r>
      <w:r w:rsidR="00965FF1" w:rsidRPr="0008014A">
        <w:t xml:space="preserve">ost of fuel consumption in aviation comes from passenger commercial services, which carry </w:t>
      </w:r>
      <w:r>
        <w:t>80% of air</w:t>
      </w:r>
      <w:r w:rsidR="00965FF1" w:rsidRPr="0008014A">
        <w:t>freight as ‘belly cargo’</w:t>
      </w:r>
      <w:r>
        <w:t>.</w:t>
      </w:r>
    </w:p>
    <w:p w14:paraId="7A029474" w14:textId="6298F849" w:rsidR="00472DB6" w:rsidRPr="00E36DE6" w:rsidRDefault="00472DB6" w:rsidP="00472DB6">
      <w:pPr>
        <w:pStyle w:val="Heading2"/>
        <w:rPr>
          <w:color w:val="auto"/>
        </w:rPr>
      </w:pPr>
      <w:bookmarkStart w:id="302" w:name="_Toc518035093"/>
      <w:r>
        <w:rPr>
          <w:color w:val="auto"/>
        </w:rPr>
        <w:t>Integration</w:t>
      </w:r>
      <w:bookmarkEnd w:id="302"/>
    </w:p>
    <w:p w14:paraId="5A46E7D6" w14:textId="6459B682" w:rsidR="00472DB6" w:rsidRDefault="00433888">
      <w:pPr>
        <w:spacing w:after="120"/>
        <w:rPr>
          <w:bCs/>
        </w:rPr>
        <w:pPrChange w:id="303" w:author="Furness" w:date="2018-06-12T10:18:00Z">
          <w:pPr>
            <w:pStyle w:val="ListParagraph"/>
            <w:numPr>
              <w:numId w:val="5"/>
            </w:numPr>
            <w:spacing w:after="120"/>
            <w:ind w:left="1428" w:hanging="360"/>
          </w:pPr>
        </w:pPrChange>
      </w:pPr>
      <w:r>
        <w:rPr>
          <w:bCs/>
        </w:rPr>
        <w:t>Across all Project Drawdown transportations solutions, the integration process is defined according to the combination of solutions included in each transport cluster. The clusters help allow a clearer identification of intra-solution links, and cross cluster-links.  The</w:t>
      </w:r>
      <w:r w:rsidR="00370B96">
        <w:rPr>
          <w:bCs/>
        </w:rPr>
        <w:t>re are three main components of the transportation integration process within and across each cluster:</w:t>
      </w:r>
    </w:p>
    <w:p w14:paraId="6AFE0ED8" w14:textId="20B787A4" w:rsidR="00370B96" w:rsidRPr="00370B96" w:rsidRDefault="00370B96" w:rsidP="00370B96">
      <w:pPr>
        <w:pStyle w:val="ListParagraph"/>
        <w:numPr>
          <w:ilvl w:val="0"/>
          <w:numId w:val="21"/>
        </w:numPr>
        <w:spacing w:after="120"/>
        <w:rPr>
          <w:bCs/>
        </w:rPr>
      </w:pPr>
      <w:r w:rsidRPr="00370B96">
        <w:rPr>
          <w:b/>
          <w:bCs/>
          <w:rPrChange w:id="304" w:author="Furness" w:date="2018-06-28T12:47:00Z">
            <w:rPr>
              <w:bCs/>
            </w:rPr>
          </w:rPrChange>
        </w:rPr>
        <w:t>Market/TAM/Adoption Consistency</w:t>
      </w:r>
      <w:r w:rsidRPr="00370B96">
        <w:rPr>
          <w:bCs/>
        </w:rPr>
        <w:t>: Ensuring that all solutions that are in the same market:</w:t>
      </w:r>
    </w:p>
    <w:p w14:paraId="2F8C71E6" w14:textId="77777777" w:rsidR="00370B96" w:rsidRPr="00370B96" w:rsidRDefault="00370B96">
      <w:pPr>
        <w:pStyle w:val="ListParagraph"/>
        <w:numPr>
          <w:ilvl w:val="1"/>
          <w:numId w:val="21"/>
        </w:numPr>
        <w:spacing w:after="120"/>
        <w:rPr>
          <w:bCs/>
        </w:rPr>
        <w:pPrChange w:id="305" w:author="Furness" w:date="2018-06-28T12:47:00Z">
          <w:pPr>
            <w:pStyle w:val="ListParagraph"/>
            <w:numPr>
              <w:numId w:val="21"/>
            </w:numPr>
            <w:spacing w:after="120"/>
            <w:ind w:hanging="360"/>
          </w:pPr>
        </w:pPrChange>
      </w:pPr>
      <w:r w:rsidRPr="00370B96">
        <w:rPr>
          <w:bCs/>
        </w:rPr>
        <w:t>use the same TAM data,</w:t>
      </w:r>
    </w:p>
    <w:p w14:paraId="39FA60F1" w14:textId="77777777" w:rsidR="00370B96" w:rsidRPr="00370B96" w:rsidRDefault="00370B96">
      <w:pPr>
        <w:pStyle w:val="ListParagraph"/>
        <w:numPr>
          <w:ilvl w:val="1"/>
          <w:numId w:val="21"/>
        </w:numPr>
        <w:spacing w:after="120"/>
        <w:rPr>
          <w:bCs/>
        </w:rPr>
        <w:pPrChange w:id="306" w:author="Furness" w:date="2018-06-28T12:47:00Z">
          <w:pPr>
            <w:pStyle w:val="ListParagraph"/>
            <w:numPr>
              <w:numId w:val="21"/>
            </w:numPr>
            <w:spacing w:after="120"/>
            <w:ind w:hanging="360"/>
          </w:pPr>
        </w:pPrChange>
      </w:pPr>
      <w:r w:rsidRPr="00370B96">
        <w:rPr>
          <w:bCs/>
        </w:rPr>
        <w:t>use consistent market shares, and</w:t>
      </w:r>
    </w:p>
    <w:p w14:paraId="5565D5F7" w14:textId="77777777" w:rsidR="00370B96" w:rsidRPr="00370B96" w:rsidRDefault="00370B96">
      <w:pPr>
        <w:pStyle w:val="ListParagraph"/>
        <w:numPr>
          <w:ilvl w:val="1"/>
          <w:numId w:val="21"/>
        </w:numPr>
        <w:spacing w:after="120"/>
        <w:rPr>
          <w:bCs/>
        </w:rPr>
        <w:pPrChange w:id="307" w:author="Furness" w:date="2018-06-28T12:47:00Z">
          <w:pPr>
            <w:pStyle w:val="ListParagraph"/>
            <w:numPr>
              <w:numId w:val="21"/>
            </w:numPr>
            <w:spacing w:after="120"/>
            <w:ind w:hanging="360"/>
          </w:pPr>
        </w:pPrChange>
      </w:pPr>
      <w:r w:rsidRPr="00370B96">
        <w:rPr>
          <w:bCs/>
        </w:rPr>
        <w:t>have projected adoptions that do not exceed the total projected demand</w:t>
      </w:r>
    </w:p>
    <w:p w14:paraId="3ECE4B75" w14:textId="77777777" w:rsidR="00370B96" w:rsidRPr="00370B96" w:rsidRDefault="00370B96" w:rsidP="00370B96">
      <w:pPr>
        <w:pStyle w:val="ListParagraph"/>
        <w:numPr>
          <w:ilvl w:val="0"/>
          <w:numId w:val="21"/>
        </w:numPr>
        <w:spacing w:after="120"/>
        <w:rPr>
          <w:bCs/>
        </w:rPr>
      </w:pPr>
      <w:r w:rsidRPr="00370B96">
        <w:rPr>
          <w:b/>
          <w:bCs/>
          <w:rPrChange w:id="308" w:author="Furness" w:date="2018-06-28T12:47:00Z">
            <w:rPr>
              <w:bCs/>
            </w:rPr>
          </w:rPrChange>
        </w:rPr>
        <w:t>Variable Consistency</w:t>
      </w:r>
      <w:r w:rsidRPr="00370B96">
        <w:rPr>
          <w:bCs/>
        </w:rPr>
        <w:t>: Ensuring that all variables that are used in several solutions have the same values.</w:t>
      </w:r>
    </w:p>
    <w:p w14:paraId="0B31A278" w14:textId="5A889482" w:rsidR="00370B96" w:rsidRPr="00370B96" w:rsidRDefault="00370B96" w:rsidP="00370B96">
      <w:pPr>
        <w:pStyle w:val="ListParagraph"/>
        <w:numPr>
          <w:ilvl w:val="0"/>
          <w:numId w:val="21"/>
        </w:numPr>
        <w:spacing w:after="120"/>
        <w:rPr>
          <w:bCs/>
        </w:rPr>
      </w:pPr>
      <w:r w:rsidRPr="00370B96">
        <w:rPr>
          <w:b/>
          <w:bCs/>
          <w:rPrChange w:id="309" w:author="Furness" w:date="2018-06-28T12:47:00Z">
            <w:rPr>
              <w:bCs/>
            </w:rPr>
          </w:rPrChange>
        </w:rPr>
        <w:t>Grid Demand Changes</w:t>
      </w:r>
      <w:r w:rsidRPr="00370B96">
        <w:rPr>
          <w:bCs/>
        </w:rPr>
        <w:t xml:space="preserve">: Ensuring that the increased demand for grid electricity can be provided by the </w:t>
      </w:r>
      <w:r w:rsidR="000E4964">
        <w:rPr>
          <w:bCs/>
        </w:rPr>
        <w:t>electricity generation</w:t>
      </w:r>
      <w:r w:rsidRPr="00370B96">
        <w:rPr>
          <w:bCs/>
        </w:rPr>
        <w:t xml:space="preserve"> sector.</w:t>
      </w:r>
    </w:p>
    <w:p w14:paraId="37E3F554" w14:textId="29727C44" w:rsidR="00370B96" w:rsidRDefault="00370B96">
      <w:pPr>
        <w:spacing w:after="120"/>
        <w:rPr>
          <w:bCs/>
        </w:rPr>
        <w:pPrChange w:id="310" w:author="Furness" w:date="2018-06-28T12:47:00Z">
          <w:pPr>
            <w:pStyle w:val="ListParagraph"/>
            <w:numPr>
              <w:numId w:val="5"/>
            </w:numPr>
            <w:spacing w:after="120"/>
            <w:ind w:left="1428" w:hanging="360"/>
          </w:pPr>
        </w:pPrChange>
      </w:pPr>
      <w:r>
        <w:rPr>
          <w:bCs/>
        </w:rPr>
        <w:t>This solution falls in the non-urban passenger transport cluster which includes High-speed Rail</w:t>
      </w:r>
      <w:r w:rsidR="003D606F">
        <w:rPr>
          <w:bCs/>
        </w:rPr>
        <w:t xml:space="preserve"> (HSR)</w:t>
      </w:r>
      <w:r>
        <w:rPr>
          <w:bCs/>
        </w:rPr>
        <w:t>, Electric Vehicles, Car Fuel Efficiency (hybrids) and Telepresence.</w:t>
      </w:r>
      <w:r>
        <w:rPr>
          <w:rStyle w:val="FootnoteReference"/>
          <w:bCs/>
        </w:rPr>
        <w:footnoteReference w:id="26"/>
      </w:r>
      <w:r w:rsidR="000E4964">
        <w:rPr>
          <w:bCs/>
        </w:rPr>
        <w:t xml:space="preserve"> For each of the three co</w:t>
      </w:r>
      <w:r w:rsidR="00CA7ED3">
        <w:rPr>
          <w:bCs/>
        </w:rPr>
        <w:t>m</w:t>
      </w:r>
      <w:r w:rsidR="000E4964">
        <w:rPr>
          <w:bCs/>
        </w:rPr>
        <w:t xml:space="preserve">ponents above, the </w:t>
      </w:r>
      <w:r w:rsidR="003D606F">
        <w:rPr>
          <w:bCs/>
        </w:rPr>
        <w:t>integration issues</w:t>
      </w:r>
      <w:r w:rsidR="000E4964">
        <w:rPr>
          <w:bCs/>
        </w:rPr>
        <w:t xml:space="preserve"> for Airplane Fuel Efficiency were:</w:t>
      </w:r>
    </w:p>
    <w:p w14:paraId="44B61FCF" w14:textId="08A1C878" w:rsidR="000E4964" w:rsidRPr="000E4964" w:rsidRDefault="000E4964">
      <w:pPr>
        <w:pStyle w:val="ListParagraph"/>
        <w:numPr>
          <w:ilvl w:val="0"/>
          <w:numId w:val="22"/>
        </w:numPr>
        <w:spacing w:after="120"/>
        <w:rPr>
          <w:bCs/>
          <w:rPrChange w:id="311" w:author="Furness" w:date="2018-06-28T14:18:00Z">
            <w:rPr>
              <w:b/>
              <w:bCs/>
            </w:rPr>
          </w:rPrChange>
        </w:rPr>
        <w:pPrChange w:id="312" w:author="Furness" w:date="2018-06-28T14:18:00Z">
          <w:pPr>
            <w:pStyle w:val="ListParagraph"/>
            <w:numPr>
              <w:numId w:val="5"/>
            </w:numPr>
            <w:spacing w:after="120"/>
            <w:ind w:left="1428" w:hanging="360"/>
          </w:pPr>
        </w:pPrChange>
      </w:pPr>
      <w:r w:rsidRPr="00C040EF">
        <w:rPr>
          <w:b/>
          <w:bCs/>
        </w:rPr>
        <w:t>Market/TAM/Adoption Consistency</w:t>
      </w:r>
      <w:r>
        <w:rPr>
          <w:b/>
          <w:bCs/>
        </w:rPr>
        <w:t>:</w:t>
      </w:r>
      <w:r w:rsidRPr="001D1BE9">
        <w:rPr>
          <w:bCs/>
          <w:rPrChange w:id="313" w:author="Furness" w:date="2018-06-28T14:20:00Z">
            <w:rPr>
              <w:b/>
              <w:bCs/>
            </w:rPr>
          </w:rPrChange>
        </w:rPr>
        <w:t xml:space="preserve"> </w:t>
      </w:r>
      <w:r w:rsidR="001D1BE9">
        <w:rPr>
          <w:bCs/>
        </w:rPr>
        <w:t>It was assumed that increased adoption of both the High-speed Rail and Telepresence solutions would lead to decreased adoptions of air travel, and hence of efficient aircraft</w:t>
      </w:r>
      <w:r w:rsidR="003D606F">
        <w:rPr>
          <w:bCs/>
        </w:rPr>
        <w:t xml:space="preserve">, but </w:t>
      </w:r>
      <w:r w:rsidR="003D606F" w:rsidRPr="00B60EC5">
        <w:rPr>
          <w:bCs/>
        </w:rPr>
        <w:t>adoption of EV’s and Hybrid Cars would reduce use of conventional cars</w:t>
      </w:r>
      <w:r w:rsidR="001D1BE9" w:rsidRPr="00B60EC5">
        <w:rPr>
          <w:bCs/>
        </w:rPr>
        <w:t xml:space="preserve">. </w:t>
      </w:r>
      <w:r w:rsidR="00B60EC5" w:rsidRPr="00B60EC5">
        <w:rPr>
          <w:bCs/>
          <w:rPrChange w:id="314" w:author="Furness" w:date="2018-06-28T18:14:00Z">
            <w:rPr>
              <w:bCs/>
              <w:color w:val="FF0000"/>
            </w:rPr>
          </w:rPrChange>
        </w:rPr>
        <w:t>For air travel, the connection to alternative modes was automatically accounted for in the TAM sources collected as indicated by the decrease in total air travel projected in more climate-aggressive scenarios.</w:t>
      </w:r>
    </w:p>
    <w:p w14:paraId="64019125" w14:textId="08004A28" w:rsidR="000E4964" w:rsidRPr="00B60EC5" w:rsidRDefault="000E4964">
      <w:pPr>
        <w:pStyle w:val="ListParagraph"/>
        <w:numPr>
          <w:ilvl w:val="0"/>
          <w:numId w:val="22"/>
        </w:numPr>
        <w:spacing w:after="120"/>
        <w:rPr>
          <w:bCs/>
          <w:rPrChange w:id="315" w:author="Furness" w:date="2018-06-28T18:15:00Z">
            <w:rPr>
              <w:bCs/>
              <w:color w:val="FF0000"/>
            </w:rPr>
          </w:rPrChange>
        </w:rPr>
        <w:pPrChange w:id="316" w:author="Furness" w:date="2018-06-28T18:15:00Z">
          <w:pPr>
            <w:pStyle w:val="ListParagraph"/>
            <w:numPr>
              <w:numId w:val="5"/>
            </w:numPr>
            <w:spacing w:after="120"/>
            <w:ind w:left="1428" w:hanging="360"/>
          </w:pPr>
        </w:pPrChange>
      </w:pPr>
      <w:r>
        <w:rPr>
          <w:b/>
          <w:bCs/>
        </w:rPr>
        <w:t>Variable Consistency:</w:t>
      </w:r>
      <w:r w:rsidR="001D1BE9" w:rsidRPr="001D1BE9">
        <w:rPr>
          <w:bCs/>
          <w:rPrChange w:id="317" w:author="Furness" w:date="2018-06-28T14:27:00Z">
            <w:rPr>
              <w:b/>
              <w:bCs/>
            </w:rPr>
          </w:rPrChange>
        </w:rPr>
        <w:t xml:space="preserve"> As </w:t>
      </w:r>
      <w:r w:rsidR="001D1BE9">
        <w:rPr>
          <w:bCs/>
        </w:rPr>
        <w:t xml:space="preserve">air travel </w:t>
      </w:r>
      <w:r w:rsidR="00CA7ED3">
        <w:rPr>
          <w:bCs/>
        </w:rPr>
        <w:t xml:space="preserve">on inefficient aircraft </w:t>
      </w:r>
      <w:r w:rsidR="001D1BE9">
        <w:rPr>
          <w:bCs/>
        </w:rPr>
        <w:t xml:space="preserve">was </w:t>
      </w:r>
      <w:r w:rsidR="00CA7ED3">
        <w:rPr>
          <w:bCs/>
        </w:rPr>
        <w:t xml:space="preserve">modeled as </w:t>
      </w:r>
      <w:r w:rsidR="001D1BE9">
        <w:rPr>
          <w:bCs/>
        </w:rPr>
        <w:t xml:space="preserve">the “conventional technology” for </w:t>
      </w:r>
      <w:r w:rsidR="00AB1664">
        <w:rPr>
          <w:bCs/>
        </w:rPr>
        <w:t>Airplane</w:t>
      </w:r>
      <w:r w:rsidR="00CA7ED3">
        <w:rPr>
          <w:bCs/>
        </w:rPr>
        <w:t xml:space="preserve"> Fuel Efficiency, </w:t>
      </w:r>
      <w:r w:rsidR="001D1BE9">
        <w:rPr>
          <w:bCs/>
        </w:rPr>
        <w:t>High-speed Rail and Telepresence</w:t>
      </w:r>
      <w:r w:rsidR="00AB1664">
        <w:rPr>
          <w:bCs/>
        </w:rPr>
        <w:t xml:space="preserve"> (albeit in different ways)</w:t>
      </w:r>
      <w:r w:rsidR="00B60EC5">
        <w:rPr>
          <w:bCs/>
        </w:rPr>
        <w:t>. Hence, t</w:t>
      </w:r>
      <w:r w:rsidR="00CA7ED3" w:rsidRPr="00B60EC5">
        <w:rPr>
          <w:bCs/>
        </w:rPr>
        <w:t xml:space="preserve">he fuel consumption and </w:t>
      </w:r>
      <w:r w:rsidR="0092405F" w:rsidRPr="00B60EC5">
        <w:rPr>
          <w:bCs/>
          <w:rPrChange w:id="318" w:author="Furness" w:date="2018-06-28T18:15:00Z">
            <w:rPr>
              <w:bCs/>
              <w:color w:val="FF0000"/>
            </w:rPr>
          </w:rPrChange>
        </w:rPr>
        <w:t xml:space="preserve">jet fuel </w:t>
      </w:r>
      <w:r w:rsidR="00CA7ED3" w:rsidRPr="00B60EC5">
        <w:rPr>
          <w:bCs/>
        </w:rPr>
        <w:t>emissions factor inputs were consistent across all three models.</w:t>
      </w:r>
    </w:p>
    <w:p w14:paraId="2B2A119C" w14:textId="6E31A30F" w:rsidR="000E4964" w:rsidRPr="0008014A" w:rsidRDefault="000E4964">
      <w:pPr>
        <w:pStyle w:val="ListParagraph"/>
        <w:numPr>
          <w:ilvl w:val="0"/>
          <w:numId w:val="22"/>
        </w:numPr>
        <w:spacing w:after="120"/>
        <w:rPr>
          <w:bCs/>
        </w:rPr>
        <w:pPrChange w:id="319" w:author="Furness" w:date="2018-06-28T14:18:00Z">
          <w:pPr>
            <w:pStyle w:val="ListParagraph"/>
            <w:numPr>
              <w:numId w:val="5"/>
            </w:numPr>
            <w:spacing w:after="120"/>
            <w:ind w:left="1428" w:hanging="360"/>
          </w:pPr>
        </w:pPrChange>
      </w:pPr>
      <w:r>
        <w:rPr>
          <w:b/>
          <w:bCs/>
        </w:rPr>
        <w:t xml:space="preserve">Grid Demand Changes: </w:t>
      </w:r>
      <w:r w:rsidR="001D1BE9">
        <w:rPr>
          <w:bCs/>
        </w:rPr>
        <w:t>T</w:t>
      </w:r>
      <w:r w:rsidRPr="000E4964">
        <w:rPr>
          <w:bCs/>
          <w:rPrChange w:id="320" w:author="Furness" w:date="2018-06-28T14:18:00Z">
            <w:rPr>
              <w:b/>
              <w:bCs/>
            </w:rPr>
          </w:rPrChange>
        </w:rPr>
        <w:t>his was not relevant for this solution.</w:t>
      </w:r>
    </w:p>
    <w:p w14:paraId="18C46365" w14:textId="0096B604" w:rsidR="00E14F94" w:rsidRPr="00E36DE6" w:rsidRDefault="007301F3" w:rsidP="00F52595">
      <w:pPr>
        <w:pStyle w:val="Heading2"/>
        <w:rPr>
          <w:color w:val="auto"/>
        </w:rPr>
      </w:pPr>
      <w:bookmarkStart w:id="321" w:name="_Toc518035094"/>
      <w:r w:rsidRPr="00E36DE6">
        <w:rPr>
          <w:color w:val="auto"/>
        </w:rPr>
        <w:t>Limitations / Further Development</w:t>
      </w:r>
      <w:bookmarkEnd w:id="321"/>
    </w:p>
    <w:p w14:paraId="054A257C" w14:textId="474758DB" w:rsidR="00FB499D" w:rsidRDefault="00F6182E" w:rsidP="00116ADA">
      <w:pPr>
        <w:widowControl w:val="0"/>
        <w:autoSpaceDE w:val="0"/>
        <w:autoSpaceDN w:val="0"/>
        <w:adjustRightInd w:val="0"/>
        <w:spacing w:line="276" w:lineRule="auto"/>
        <w:rPr>
          <w:bCs/>
        </w:rPr>
      </w:pPr>
      <w:r w:rsidRPr="008F4950">
        <w:rPr>
          <w:bCs/>
        </w:rPr>
        <w:t xml:space="preserve">The </w:t>
      </w:r>
      <w:r w:rsidR="004C61F9">
        <w:rPr>
          <w:bCs/>
        </w:rPr>
        <w:t xml:space="preserve">exclusion of a </w:t>
      </w:r>
      <w:r w:rsidRPr="008F4950">
        <w:rPr>
          <w:bCs/>
        </w:rPr>
        <w:t xml:space="preserve">number of competing technologies that offer higher fuel efficiency rates is a limitation </w:t>
      </w:r>
      <w:r w:rsidR="004C61F9">
        <w:rPr>
          <w:bCs/>
        </w:rPr>
        <w:t>of this</w:t>
      </w:r>
      <w:r w:rsidRPr="008F4950">
        <w:rPr>
          <w:bCs/>
        </w:rPr>
        <w:t xml:space="preserve"> approach. </w:t>
      </w:r>
      <w:r w:rsidR="000E1220" w:rsidRPr="008F4950">
        <w:t xml:space="preserve">As mentioned earlier, </w:t>
      </w:r>
      <w:r w:rsidRPr="008F4950">
        <w:t xml:space="preserve">more than 70 </w:t>
      </w:r>
      <w:r w:rsidR="000E1220" w:rsidRPr="008F4950">
        <w:rPr>
          <w:bCs/>
        </w:rPr>
        <w:t xml:space="preserve">individual technologies </w:t>
      </w:r>
      <w:r w:rsidRPr="008F4950">
        <w:rPr>
          <w:bCs/>
        </w:rPr>
        <w:t xml:space="preserve">have been designed in the last </w:t>
      </w:r>
      <w:r w:rsidR="004C61F9">
        <w:rPr>
          <w:bCs/>
        </w:rPr>
        <w:t xml:space="preserve">few </w:t>
      </w:r>
      <w:r w:rsidRPr="008F4950">
        <w:rPr>
          <w:bCs/>
        </w:rPr>
        <w:t xml:space="preserve">years with the aim of </w:t>
      </w:r>
      <w:r w:rsidR="000E1220" w:rsidRPr="008F4950">
        <w:rPr>
          <w:bCs/>
        </w:rPr>
        <w:t>improv</w:t>
      </w:r>
      <w:r w:rsidRPr="008F4950">
        <w:rPr>
          <w:bCs/>
        </w:rPr>
        <w:t>ing</w:t>
      </w:r>
      <w:r>
        <w:rPr>
          <w:bCs/>
        </w:rPr>
        <w:t xml:space="preserve"> </w:t>
      </w:r>
      <w:r w:rsidR="000E1220" w:rsidRPr="00C9035E">
        <w:rPr>
          <w:bCs/>
        </w:rPr>
        <w:t xml:space="preserve">the fuel efficiency of </w:t>
      </w:r>
      <w:r w:rsidR="00D16E80">
        <w:rPr>
          <w:bCs/>
        </w:rPr>
        <w:t>aircraft</w:t>
      </w:r>
      <w:r w:rsidR="000E1220" w:rsidRPr="00C9035E">
        <w:rPr>
          <w:bCs/>
        </w:rPr>
        <w:t xml:space="preserve">. </w:t>
      </w:r>
      <w:r>
        <w:rPr>
          <w:bCs/>
        </w:rPr>
        <w:t xml:space="preserve">They are intended to </w:t>
      </w:r>
      <w:r w:rsidR="004C61F9">
        <w:rPr>
          <w:bCs/>
        </w:rPr>
        <w:t xml:space="preserve">provide high fuel savings on </w:t>
      </w:r>
      <w:r w:rsidR="000E1220" w:rsidRPr="00C9035E">
        <w:rPr>
          <w:bCs/>
        </w:rPr>
        <w:t xml:space="preserve">retrofits of current in-service aircraft, </w:t>
      </w:r>
      <w:r w:rsidR="004C61F9">
        <w:rPr>
          <w:bCs/>
        </w:rPr>
        <w:t xml:space="preserve">on </w:t>
      </w:r>
      <w:r w:rsidR="000E1220" w:rsidRPr="00C9035E">
        <w:rPr>
          <w:bCs/>
        </w:rPr>
        <w:t xml:space="preserve">new aircraft families before and after 2020, and </w:t>
      </w:r>
      <w:r w:rsidR="004C61F9">
        <w:rPr>
          <w:bCs/>
        </w:rPr>
        <w:t xml:space="preserve">on </w:t>
      </w:r>
      <w:r w:rsidR="000E1220" w:rsidRPr="00C9035E">
        <w:rPr>
          <w:bCs/>
        </w:rPr>
        <w:t>upgr</w:t>
      </w:r>
      <w:r>
        <w:rPr>
          <w:bCs/>
        </w:rPr>
        <w:t>ades of serial production types.</w:t>
      </w:r>
      <w:r w:rsidR="004C61F9">
        <w:rPr>
          <w:bCs/>
        </w:rPr>
        <w:t xml:space="preserve"> </w:t>
      </w:r>
      <w:r>
        <w:rPr>
          <w:bCs/>
        </w:rPr>
        <w:t xml:space="preserve">However, the current </w:t>
      </w:r>
      <w:r w:rsidR="009764B0">
        <w:rPr>
          <w:bCs/>
        </w:rPr>
        <w:t>technology readiness level</w:t>
      </w:r>
      <w:r>
        <w:rPr>
          <w:bCs/>
        </w:rPr>
        <w:t xml:space="preserve"> </w:t>
      </w:r>
      <w:r w:rsidR="009764B0">
        <w:rPr>
          <w:bCs/>
        </w:rPr>
        <w:t xml:space="preserve">of </w:t>
      </w:r>
      <w:r>
        <w:rPr>
          <w:bCs/>
        </w:rPr>
        <w:t>most of these technologies is low, and the time horizon for their availability extends beyond 2025 (</w:t>
      </w:r>
      <w:r w:rsidRPr="00C9035E">
        <w:rPr>
          <w:bCs/>
        </w:rPr>
        <w:t>IATA, 2013</w:t>
      </w:r>
      <w:r>
        <w:rPr>
          <w:bCs/>
        </w:rPr>
        <w:t>)</w:t>
      </w:r>
      <w:r w:rsidR="004C61F9">
        <w:rPr>
          <w:bCs/>
        </w:rPr>
        <w:t>, which means that they fail to meet Project Drawdown requirements of existence of a business case and scaling adoption.</w:t>
      </w:r>
      <w:r w:rsidR="00F12F8E">
        <w:rPr>
          <w:bCs/>
        </w:rPr>
        <w:t xml:space="preserve"> Additionally, a more granular approach of matching individual technologies with individual aircraft models to calculate individual fuel savings would have been more accurate, however the data requirements would have grown significantly and more assumptions would have been required.</w:t>
      </w:r>
    </w:p>
    <w:p w14:paraId="62F4CC26" w14:textId="47740188" w:rsidR="008F4950" w:rsidRDefault="004C61F9" w:rsidP="00116ADA">
      <w:pPr>
        <w:spacing w:line="276" w:lineRule="auto"/>
        <w:rPr>
          <w:rFonts w:eastAsia="Times New Roman"/>
        </w:rPr>
      </w:pPr>
      <w:r>
        <w:rPr>
          <w:bCs/>
        </w:rPr>
        <w:t>Similarly, t</w:t>
      </w:r>
      <w:r w:rsidR="008F4950" w:rsidRPr="000B4D95">
        <w:rPr>
          <w:bCs/>
        </w:rPr>
        <w:t xml:space="preserve">he adoption of biofuels was not </w:t>
      </w:r>
      <w:r w:rsidR="004F74C1">
        <w:rPr>
          <w:bCs/>
        </w:rPr>
        <w:t>included</w:t>
      </w:r>
      <w:r w:rsidR="004F74C1" w:rsidRPr="000B4D95">
        <w:rPr>
          <w:bCs/>
        </w:rPr>
        <w:t xml:space="preserve"> </w:t>
      </w:r>
      <w:r w:rsidR="008F4950" w:rsidRPr="000B4D95">
        <w:rPr>
          <w:bCs/>
        </w:rPr>
        <w:t>in this solution</w:t>
      </w:r>
      <w:r w:rsidR="00D25958">
        <w:rPr>
          <w:bCs/>
        </w:rPr>
        <w:t xml:space="preserve"> since in-use biofuels (first generation) are very likely to have major impacts on </w:t>
      </w:r>
      <w:r w:rsidR="00A8524C" w:rsidRPr="000B4D95">
        <w:rPr>
          <w:rFonts w:eastAsia="Times New Roman"/>
        </w:rPr>
        <w:t xml:space="preserve"> </w:t>
      </w:r>
      <w:r w:rsidR="00D25958">
        <w:rPr>
          <w:rFonts w:eastAsia="Times New Roman"/>
        </w:rPr>
        <w:t>food security when adopted in large amounts, and second generation biofuels (which would use waste and other non-food feedstocks), do not yet have a business case and are not yet scaling. Biofuels overall however</w:t>
      </w:r>
      <w:r w:rsidR="005C29D1">
        <w:rPr>
          <w:rFonts w:eastAsia="Times New Roman"/>
        </w:rPr>
        <w:t>,</w:t>
      </w:r>
      <w:r w:rsidR="00D25958">
        <w:rPr>
          <w:rFonts w:eastAsia="Times New Roman"/>
        </w:rPr>
        <w:t xml:space="preserve"> are considered a key long tern solution to decarbonizing the aviation sector</w:t>
      </w:r>
      <w:r>
        <w:rPr>
          <w:rFonts w:eastAsia="Times New Roman"/>
        </w:rPr>
        <w:t>, which is seen as a difficult sector to decarbonize</w:t>
      </w:r>
      <w:r w:rsidR="00D25958">
        <w:rPr>
          <w:rFonts w:eastAsia="Times New Roman"/>
        </w:rPr>
        <w:t xml:space="preserve">. For Project Drawdown however, </w:t>
      </w:r>
      <w:r w:rsidR="004F74C1">
        <w:rPr>
          <w:rFonts w:eastAsia="Times New Roman"/>
        </w:rPr>
        <w:t xml:space="preserve">this is </w:t>
      </w:r>
      <w:r>
        <w:rPr>
          <w:rFonts w:eastAsia="Times New Roman"/>
        </w:rPr>
        <w:t>considered</w:t>
      </w:r>
      <w:r w:rsidR="004F74C1">
        <w:rPr>
          <w:rFonts w:eastAsia="Times New Roman"/>
        </w:rPr>
        <w:t xml:space="preserve"> a coming attraction.</w:t>
      </w:r>
    </w:p>
    <w:p w14:paraId="48D84448" w14:textId="24AFC7C2" w:rsidR="00F12F8E" w:rsidRDefault="00F12F8E" w:rsidP="00116ADA">
      <w:pPr>
        <w:spacing w:line="276" w:lineRule="auto"/>
        <w:rPr>
          <w:rFonts w:eastAsia="Times New Roman"/>
        </w:rPr>
      </w:pPr>
      <w:r>
        <w:rPr>
          <w:rFonts w:eastAsia="Times New Roman"/>
        </w:rPr>
        <w:t>Th</w:t>
      </w:r>
      <w:r w:rsidR="005C29D1">
        <w:rPr>
          <w:rFonts w:eastAsia="Times New Roman"/>
        </w:rPr>
        <w:t>e</w:t>
      </w:r>
      <w:r>
        <w:rPr>
          <w:rFonts w:eastAsia="Times New Roman"/>
        </w:rPr>
        <w:t xml:space="preserve"> approach detailed in this document also omits the wider radiative forcing impacts of aircraft use in the upper atmosphere, which some sources suggest could quantify the impact of aviation at over twice what it would be if using carbon dioxide alone. The ability to estimate the actual radiative forcing of aviation at a granular level however is quite challenging due to the need to also gather information about local effects, and local weather among others. Integrating radiative forcing estimates with the other Project Drawdown solutions would also </w:t>
      </w:r>
      <w:r w:rsidR="007810D7">
        <w:rPr>
          <w:rFonts w:eastAsia="Times New Roman"/>
        </w:rPr>
        <w:t>present</w:t>
      </w:r>
      <w:r>
        <w:rPr>
          <w:rFonts w:eastAsia="Times New Roman"/>
        </w:rPr>
        <w:t xml:space="preserve"> a challenge.</w:t>
      </w:r>
    </w:p>
    <w:p w14:paraId="2C559F50" w14:textId="6BCD9DF2" w:rsidR="00F12F8E" w:rsidRPr="000B4D95" w:rsidRDefault="00F12F8E" w:rsidP="00116ADA">
      <w:pPr>
        <w:spacing w:line="276" w:lineRule="auto"/>
        <w:rPr>
          <w:bCs/>
        </w:rPr>
      </w:pPr>
      <w:r>
        <w:rPr>
          <w:rFonts w:eastAsia="Times New Roman"/>
        </w:rPr>
        <w:t>Finally, this solution ignores freight-only aircraft, but as noted earlier, these represent a small portion of all aircraft, and the subsector is indirectly covered since most air freight passes through the passenger-aircraft anyway.</w:t>
      </w:r>
    </w:p>
    <w:p w14:paraId="568AF2D2" w14:textId="77777777" w:rsidR="004C61F9" w:rsidRDefault="004C61F9">
      <w:pPr>
        <w:rPr>
          <w:rFonts w:asciiTheme="majorHAnsi" w:eastAsiaTheme="majorEastAsia" w:hAnsiTheme="majorHAnsi" w:cstheme="majorBidi"/>
          <w:b/>
          <w:bCs/>
          <w:smallCaps/>
          <w:sz w:val="36"/>
          <w:szCs w:val="36"/>
        </w:rPr>
      </w:pPr>
      <w:r>
        <w:br w:type="page"/>
      </w:r>
    </w:p>
    <w:p w14:paraId="7D58A4D1" w14:textId="617B697E" w:rsidR="00F52595" w:rsidRPr="00E36DE6" w:rsidRDefault="00F52595" w:rsidP="00F52595">
      <w:pPr>
        <w:pStyle w:val="Heading1"/>
        <w:pBdr>
          <w:bottom w:val="single" w:sz="4" w:space="3" w:color="595959" w:themeColor="text1" w:themeTint="A6"/>
        </w:pBdr>
        <w:spacing w:before="0" w:after="0" w:line="240" w:lineRule="auto"/>
        <w:ind w:left="0"/>
        <w:rPr>
          <w:color w:val="auto"/>
        </w:rPr>
      </w:pPr>
      <w:bookmarkStart w:id="322" w:name="_Toc518035095"/>
      <w:r w:rsidRPr="00E36DE6">
        <w:rPr>
          <w:color w:val="auto"/>
        </w:rPr>
        <w:t>Results</w:t>
      </w:r>
      <w:bookmarkEnd w:id="322"/>
    </w:p>
    <w:p w14:paraId="31C3A931" w14:textId="77777777" w:rsidR="00E62BD1" w:rsidRDefault="00382982" w:rsidP="0008014A">
      <w:pPr>
        <w:rPr>
          <w:bCs/>
        </w:rPr>
      </w:pPr>
      <w:r>
        <w:rPr>
          <w:bCs/>
        </w:rPr>
        <w:t xml:space="preserve">The model indicates a large increase in the number of passenger aircraft in the </w:t>
      </w:r>
      <w:r w:rsidR="00364142">
        <w:rPr>
          <w:bCs/>
        </w:rPr>
        <w:t>Plausible Scenari</w:t>
      </w:r>
      <w:r w:rsidR="00364142" w:rsidRPr="00C44354">
        <w:rPr>
          <w:bCs/>
        </w:rPr>
        <w:t>o</w:t>
      </w:r>
      <w:r w:rsidRPr="00C44354">
        <w:rPr>
          <w:bCs/>
        </w:rPr>
        <w:t xml:space="preserve">. </w:t>
      </w:r>
      <w:r w:rsidR="00C44354" w:rsidRPr="00C44354">
        <w:rPr>
          <w:bCs/>
          <w:rPrChange w:id="323" w:author="Furness" w:date="2018-06-29T11:30:00Z">
            <w:rPr>
              <w:bCs/>
              <w:highlight w:val="yellow"/>
            </w:rPr>
          </w:rPrChange>
        </w:rPr>
        <w:fldChar w:fldCharType="begin"/>
      </w:r>
      <w:r w:rsidR="00C44354" w:rsidRPr="00C44354">
        <w:rPr>
          <w:bCs/>
        </w:rPr>
        <w:instrText xml:space="preserve"> REF _Ref518035154 \h </w:instrText>
      </w:r>
      <w:r w:rsidR="00C44354">
        <w:rPr>
          <w:bCs/>
        </w:rPr>
        <w:instrText xml:space="preserve"> \* MERGEFORMAT </w:instrText>
      </w:r>
      <w:r w:rsidR="00C44354" w:rsidRPr="0008014A">
        <w:rPr>
          <w:bCs/>
        </w:rPr>
      </w:r>
      <w:r w:rsidR="00C44354" w:rsidRPr="0008014A">
        <w:rPr>
          <w:bCs/>
        </w:rPr>
        <w:fldChar w:fldCharType="separate"/>
      </w:r>
      <w:r w:rsidR="00C44354" w:rsidRPr="00C44354">
        <w:rPr>
          <w:i/>
          <w:iCs/>
          <w:color w:val="323232" w:themeColor="text2"/>
          <w:sz w:val="18"/>
          <w:szCs w:val="18"/>
        </w:rPr>
        <w:t xml:space="preserve">Table </w:t>
      </w:r>
      <w:r w:rsidR="00C44354" w:rsidRPr="00C44354">
        <w:rPr>
          <w:i/>
          <w:iCs/>
          <w:noProof/>
          <w:color w:val="323232" w:themeColor="text2"/>
          <w:sz w:val="18"/>
          <w:szCs w:val="18"/>
        </w:rPr>
        <w:t>7</w:t>
      </w:r>
      <w:r w:rsidR="00C44354" w:rsidRPr="00C44354">
        <w:rPr>
          <w:bCs/>
          <w:rPrChange w:id="324" w:author="Furness" w:date="2018-06-29T11:30:00Z">
            <w:rPr>
              <w:bCs/>
              <w:highlight w:val="yellow"/>
            </w:rPr>
          </w:rPrChange>
        </w:rPr>
        <w:fldChar w:fldCharType="end"/>
      </w:r>
      <w:r w:rsidRPr="00C44354">
        <w:rPr>
          <w:bCs/>
        </w:rPr>
        <w:t xml:space="preserve"> and </w:t>
      </w:r>
      <w:r w:rsidR="00C44354" w:rsidRPr="00C44354">
        <w:rPr>
          <w:bCs/>
          <w:rPrChange w:id="325" w:author="Furness" w:date="2018-06-29T11:30:00Z">
            <w:rPr>
              <w:bCs/>
              <w:highlight w:val="yellow"/>
            </w:rPr>
          </w:rPrChange>
        </w:rPr>
        <w:fldChar w:fldCharType="begin"/>
      </w:r>
      <w:r w:rsidR="00C44354" w:rsidRPr="00C44354">
        <w:rPr>
          <w:bCs/>
          <w:rPrChange w:id="326" w:author="Furness" w:date="2018-06-29T11:30:00Z">
            <w:rPr>
              <w:bCs/>
              <w:highlight w:val="yellow"/>
            </w:rPr>
          </w:rPrChange>
        </w:rPr>
        <w:instrText xml:space="preserve"> REF _Ref518035166 \h </w:instrText>
      </w:r>
      <w:r w:rsidR="00C44354">
        <w:rPr>
          <w:bCs/>
        </w:rPr>
        <w:instrText xml:space="preserve"> \* MERGEFORMAT </w:instrText>
      </w:r>
      <w:r w:rsidR="00C44354" w:rsidRPr="0008014A">
        <w:rPr>
          <w:bCs/>
        </w:rPr>
      </w:r>
      <w:r w:rsidR="00C44354" w:rsidRPr="0008014A">
        <w:rPr>
          <w:bCs/>
        </w:rPr>
        <w:fldChar w:fldCharType="separate"/>
      </w:r>
      <w:r w:rsidR="00C44354" w:rsidRPr="00C44354">
        <w:rPr>
          <w:i/>
          <w:iCs/>
          <w:sz w:val="18"/>
          <w:szCs w:val="18"/>
        </w:rPr>
        <w:t xml:space="preserve">Figure </w:t>
      </w:r>
      <w:r w:rsidR="00C44354" w:rsidRPr="00C44354">
        <w:rPr>
          <w:i/>
          <w:iCs/>
          <w:noProof/>
          <w:sz w:val="18"/>
          <w:szCs w:val="18"/>
        </w:rPr>
        <w:t>2</w:t>
      </w:r>
      <w:r w:rsidR="00C44354" w:rsidRPr="00C44354">
        <w:rPr>
          <w:bCs/>
          <w:rPrChange w:id="327" w:author="Furness" w:date="2018-06-29T11:30:00Z">
            <w:rPr>
              <w:bCs/>
              <w:highlight w:val="yellow"/>
            </w:rPr>
          </w:rPrChange>
        </w:rPr>
        <w:fldChar w:fldCharType="end"/>
      </w:r>
      <w:r w:rsidR="00C44354" w:rsidRPr="00C44354">
        <w:rPr>
          <w:bCs/>
          <w:rPrChange w:id="328" w:author="Furness" w:date="2018-06-29T11:30:00Z">
            <w:rPr>
              <w:bCs/>
              <w:highlight w:val="yellow"/>
            </w:rPr>
          </w:rPrChange>
        </w:rPr>
        <w:t xml:space="preserve"> </w:t>
      </w:r>
      <w:r w:rsidRPr="00C44354">
        <w:rPr>
          <w:bCs/>
        </w:rPr>
        <w:t>summarize this growth.</w:t>
      </w:r>
      <w:r w:rsidR="009175B9">
        <w:rPr>
          <w:bCs/>
        </w:rPr>
        <w:t xml:space="preserve"> </w:t>
      </w:r>
      <w:r w:rsidR="00E62BD1">
        <w:rPr>
          <w:bCs/>
        </w:rPr>
        <w:t xml:space="preserve">Adoption grows significantly in all scenarios, but in later years, the production constraints of the market become apparent in the Plausible and Drawdown Scenarios as a kink in the adoption plots even with the methodological assumption of a third major aircraft manufacturer. This indicates that the projection of air travel far in the future is dependent on a much faster rate of aircraft production than is currently available, or in the production of larger aircraft (such as more twin-aisle than single aisle aircraft). </w:t>
      </w:r>
    </w:p>
    <w:p w14:paraId="248610FB" w14:textId="6A24BC34" w:rsidR="00F52595" w:rsidRPr="00E36DE6" w:rsidRDefault="00E62BD1" w:rsidP="0008014A">
      <w:pPr>
        <w:rPr>
          <w:bCs/>
        </w:rPr>
      </w:pPr>
      <w:r>
        <w:rPr>
          <w:bCs/>
        </w:rPr>
        <w:t>The Optimum Scenario adoption is limited by a different constraint however. This scenario is based on a TAM than already assumes less air travel due to greater adoption of alternative technologies like High-speed Rail and Telepresence. Hence the kink in this adoption graph is due to a lower TAM. T</w:t>
      </w:r>
      <w:r w:rsidR="009175B9">
        <w:rPr>
          <w:bCs/>
        </w:rPr>
        <w:t xml:space="preserve">his is </w:t>
      </w:r>
      <w:r>
        <w:rPr>
          <w:bCs/>
        </w:rPr>
        <w:t>also evident in the results tables as fewer aircraft but higher percent adoption.</w:t>
      </w:r>
    </w:p>
    <w:p w14:paraId="0B8E4449" w14:textId="77777777" w:rsidR="00E14F94" w:rsidRDefault="00E14F94" w:rsidP="008806DE">
      <w:pPr>
        <w:spacing w:after="0"/>
        <w:rPr>
          <w:bCs/>
          <w:i/>
        </w:rPr>
      </w:pPr>
    </w:p>
    <w:p w14:paraId="108FF8E6" w14:textId="133AB149" w:rsidR="0076070D" w:rsidRDefault="00FB74D3" w:rsidP="0008014A">
      <w:pPr>
        <w:spacing w:after="0"/>
        <w:jc w:val="center"/>
        <w:rPr>
          <w:bCs/>
          <w:i/>
        </w:rPr>
      </w:pPr>
      <w:bookmarkStart w:id="329" w:name="_Ref518035154"/>
      <w:bookmarkStart w:id="330" w:name="_Toc518035108"/>
      <w:r w:rsidRPr="006E7313">
        <w:rPr>
          <w:i/>
          <w:iCs/>
          <w:color w:val="323232" w:themeColor="text2"/>
          <w:sz w:val="18"/>
          <w:szCs w:val="18"/>
        </w:rPr>
        <w:t xml:space="preserve">Table </w:t>
      </w:r>
      <w:r w:rsidRPr="006E7313">
        <w:rPr>
          <w:i/>
          <w:iCs/>
          <w:color w:val="323232" w:themeColor="text2"/>
          <w:sz w:val="18"/>
          <w:szCs w:val="18"/>
        </w:rPr>
        <w:fldChar w:fldCharType="begin"/>
      </w:r>
      <w:r w:rsidRPr="006E7313">
        <w:rPr>
          <w:i/>
          <w:iCs/>
          <w:color w:val="323232" w:themeColor="text2"/>
          <w:sz w:val="18"/>
          <w:szCs w:val="18"/>
        </w:rPr>
        <w:instrText xml:space="preserve"> SEQ Table \* ARABIC </w:instrText>
      </w:r>
      <w:r w:rsidRPr="006E7313">
        <w:rPr>
          <w:i/>
          <w:iCs/>
          <w:color w:val="323232" w:themeColor="text2"/>
          <w:sz w:val="18"/>
          <w:szCs w:val="18"/>
        </w:rPr>
        <w:fldChar w:fldCharType="separate"/>
      </w:r>
      <w:r w:rsidR="00FF7BEA">
        <w:rPr>
          <w:i/>
          <w:iCs/>
          <w:noProof/>
          <w:color w:val="323232" w:themeColor="text2"/>
          <w:sz w:val="18"/>
          <w:szCs w:val="18"/>
        </w:rPr>
        <w:t>7</w:t>
      </w:r>
      <w:r w:rsidRPr="006E7313">
        <w:rPr>
          <w:i/>
          <w:iCs/>
          <w:color w:val="323232" w:themeColor="text2"/>
          <w:sz w:val="18"/>
          <w:szCs w:val="18"/>
        </w:rPr>
        <w:fldChar w:fldCharType="end"/>
      </w:r>
      <w:bookmarkEnd w:id="329"/>
      <w:r>
        <w:rPr>
          <w:i/>
          <w:iCs/>
          <w:color w:val="323232" w:themeColor="text2"/>
          <w:sz w:val="18"/>
          <w:szCs w:val="18"/>
        </w:rPr>
        <w:t xml:space="preserve"> </w:t>
      </w:r>
      <w:r w:rsidRPr="00FB74D3">
        <w:rPr>
          <w:i/>
          <w:iCs/>
          <w:color w:val="323232" w:themeColor="text2"/>
          <w:sz w:val="18"/>
          <w:szCs w:val="18"/>
        </w:rPr>
        <w:t xml:space="preserve">Global Adoption. 2014 and </w:t>
      </w:r>
      <w:r w:rsidR="00F43F06">
        <w:rPr>
          <w:i/>
          <w:iCs/>
          <w:color w:val="323232" w:themeColor="text2"/>
          <w:sz w:val="18"/>
          <w:szCs w:val="18"/>
        </w:rPr>
        <w:t>2050</w:t>
      </w:r>
      <w:r w:rsidRPr="00FB74D3">
        <w:rPr>
          <w:i/>
          <w:iCs/>
          <w:color w:val="323232" w:themeColor="text2"/>
          <w:sz w:val="18"/>
          <w:szCs w:val="18"/>
        </w:rPr>
        <w:t xml:space="preserve"> </w:t>
      </w:r>
      <w:r w:rsidR="00364142">
        <w:rPr>
          <w:i/>
          <w:iCs/>
          <w:color w:val="323232" w:themeColor="text2"/>
          <w:sz w:val="18"/>
          <w:szCs w:val="18"/>
        </w:rPr>
        <w:t>for All</w:t>
      </w:r>
      <w:r w:rsidRPr="00FB74D3">
        <w:rPr>
          <w:i/>
          <w:iCs/>
          <w:color w:val="323232" w:themeColor="text2"/>
          <w:sz w:val="18"/>
          <w:szCs w:val="18"/>
        </w:rPr>
        <w:t xml:space="preserve"> scenario</w:t>
      </w:r>
      <w:r w:rsidR="006813B9">
        <w:rPr>
          <w:i/>
          <w:iCs/>
          <w:color w:val="323232" w:themeColor="text2"/>
          <w:sz w:val="18"/>
          <w:szCs w:val="18"/>
        </w:rPr>
        <w:t>s</w:t>
      </w:r>
      <w:bookmarkEnd w:id="330"/>
    </w:p>
    <w:p w14:paraId="27B2440F" w14:textId="77777777" w:rsidR="00FB74D3" w:rsidRDefault="00FB74D3" w:rsidP="008806DE">
      <w:pPr>
        <w:spacing w:after="0"/>
        <w:rPr>
          <w:bCs/>
          <w:i/>
        </w:rPr>
      </w:pPr>
    </w:p>
    <w:tbl>
      <w:tblPr>
        <w:tblStyle w:val="TableGrid"/>
        <w:tblW w:w="10555" w:type="dxa"/>
        <w:jc w:val="center"/>
        <w:tblLayout w:type="fixed"/>
        <w:tblLook w:val="04A0" w:firstRow="1" w:lastRow="0" w:firstColumn="1" w:lastColumn="0" w:noHBand="0" w:noVBand="1"/>
      </w:tblPr>
      <w:tblGrid>
        <w:gridCol w:w="3168"/>
        <w:gridCol w:w="1588"/>
        <w:gridCol w:w="1514"/>
        <w:gridCol w:w="1440"/>
        <w:gridCol w:w="1477"/>
        <w:gridCol w:w="1368"/>
      </w:tblGrid>
      <w:tr w:rsidR="00C44354" w:rsidRPr="00E96695" w14:paraId="26C9D0A3" w14:textId="28591D21" w:rsidTr="002365E0">
        <w:trPr>
          <w:trHeight w:val="524"/>
          <w:jc w:val="center"/>
        </w:trPr>
        <w:tc>
          <w:tcPr>
            <w:tcW w:w="3168" w:type="dxa"/>
            <w:vMerge w:val="restart"/>
            <w:vAlign w:val="center"/>
          </w:tcPr>
          <w:p w14:paraId="70E79256" w14:textId="363CB4E0" w:rsidR="00C44354" w:rsidRPr="0008014A" w:rsidRDefault="00C44354">
            <w:pPr>
              <w:spacing w:after="160" w:line="259" w:lineRule="auto"/>
              <w:jc w:val="center"/>
              <w:rPr>
                <w:bCs/>
                <w:kern w:val="0"/>
                <w:szCs w:val="21"/>
                <w:lang w:eastAsia="ja-JP"/>
              </w:rPr>
            </w:pPr>
            <w:r>
              <w:rPr>
                <w:bCs/>
                <w:szCs w:val="21"/>
              </w:rPr>
              <w:t>Result</w:t>
            </w:r>
          </w:p>
        </w:tc>
        <w:tc>
          <w:tcPr>
            <w:tcW w:w="1588" w:type="dxa"/>
            <w:vAlign w:val="center"/>
          </w:tcPr>
          <w:p w14:paraId="76B45C01" w14:textId="002C5D32" w:rsidR="00C44354" w:rsidRPr="0008014A" w:rsidRDefault="00C44354">
            <w:pPr>
              <w:jc w:val="center"/>
              <w:rPr>
                <w:bCs/>
                <w:szCs w:val="21"/>
              </w:rPr>
              <w:pPrChange w:id="331" w:author="Furness" w:date="2018-06-28T19:09:00Z">
                <w:pPr>
                  <w:spacing w:after="160" w:line="259" w:lineRule="auto"/>
                </w:pPr>
              </w:pPrChange>
            </w:pPr>
            <w:r w:rsidRPr="00AC0E8C">
              <w:rPr>
                <w:bCs/>
                <w:szCs w:val="21"/>
              </w:rPr>
              <w:t>2014</w:t>
            </w:r>
          </w:p>
        </w:tc>
        <w:tc>
          <w:tcPr>
            <w:tcW w:w="5799" w:type="dxa"/>
            <w:gridSpan w:val="4"/>
            <w:vAlign w:val="center"/>
          </w:tcPr>
          <w:p w14:paraId="7DBF3162" w14:textId="7662F77F" w:rsidR="00C44354" w:rsidRPr="00AC0E8C" w:rsidRDefault="00C44354" w:rsidP="0078360C">
            <w:pPr>
              <w:jc w:val="center"/>
              <w:rPr>
                <w:bCs/>
                <w:szCs w:val="21"/>
              </w:rPr>
            </w:pPr>
            <w:r w:rsidRPr="00AC0E8C">
              <w:rPr>
                <w:bCs/>
                <w:szCs w:val="21"/>
              </w:rPr>
              <w:t>2050</w:t>
            </w:r>
          </w:p>
        </w:tc>
      </w:tr>
      <w:tr w:rsidR="00C44354" w:rsidRPr="00E96695" w14:paraId="7BC6A9B7" w14:textId="2AD677DC" w:rsidTr="002365E0">
        <w:trPr>
          <w:trHeight w:val="648"/>
          <w:jc w:val="center"/>
        </w:trPr>
        <w:tc>
          <w:tcPr>
            <w:tcW w:w="3168" w:type="dxa"/>
            <w:vMerge/>
            <w:vAlign w:val="center"/>
          </w:tcPr>
          <w:p w14:paraId="0DFAA10D" w14:textId="77777777" w:rsidR="00C44354" w:rsidRPr="002508CD" w:rsidRDefault="00C44354">
            <w:pPr>
              <w:jc w:val="center"/>
              <w:rPr>
                <w:bCs/>
                <w:szCs w:val="21"/>
              </w:rPr>
            </w:pPr>
          </w:p>
        </w:tc>
        <w:tc>
          <w:tcPr>
            <w:tcW w:w="1588" w:type="dxa"/>
            <w:vAlign w:val="center"/>
          </w:tcPr>
          <w:p w14:paraId="63013148" w14:textId="005B1F34" w:rsidR="00C44354" w:rsidRPr="00AC0E8C" w:rsidRDefault="00C44354">
            <w:pPr>
              <w:jc w:val="center"/>
              <w:rPr>
                <w:bCs/>
                <w:szCs w:val="21"/>
              </w:rPr>
            </w:pPr>
            <w:r>
              <w:rPr>
                <w:bCs/>
                <w:sz w:val="22"/>
                <w:szCs w:val="21"/>
              </w:rPr>
              <w:t>(Estimate of reality)</w:t>
            </w:r>
          </w:p>
        </w:tc>
        <w:tc>
          <w:tcPr>
            <w:tcW w:w="1514" w:type="dxa"/>
            <w:vAlign w:val="center"/>
          </w:tcPr>
          <w:p w14:paraId="3FCC94E3" w14:textId="42C8AFE9" w:rsidR="00C44354" w:rsidRPr="00AC0E8C" w:rsidRDefault="00C44354">
            <w:pPr>
              <w:jc w:val="center"/>
              <w:rPr>
                <w:bCs/>
                <w:szCs w:val="21"/>
              </w:rPr>
            </w:pPr>
            <w:r>
              <w:rPr>
                <w:bCs/>
                <w:szCs w:val="21"/>
              </w:rPr>
              <w:t>REF Scenario</w:t>
            </w:r>
          </w:p>
        </w:tc>
        <w:tc>
          <w:tcPr>
            <w:tcW w:w="1440" w:type="dxa"/>
            <w:vAlign w:val="center"/>
          </w:tcPr>
          <w:p w14:paraId="26789A5D" w14:textId="6ADEAB73" w:rsidR="00C44354" w:rsidRPr="00AC0E8C" w:rsidRDefault="00C44354">
            <w:pPr>
              <w:jc w:val="center"/>
              <w:rPr>
                <w:bCs/>
                <w:szCs w:val="21"/>
              </w:rPr>
            </w:pPr>
            <w:r>
              <w:rPr>
                <w:bCs/>
                <w:szCs w:val="21"/>
              </w:rPr>
              <w:t>Plausible</w:t>
            </w:r>
            <w:r w:rsidRPr="00524490">
              <w:rPr>
                <w:bCs/>
                <w:sz w:val="22"/>
                <w:szCs w:val="21"/>
              </w:rPr>
              <w:t xml:space="preserve"> </w:t>
            </w:r>
            <w:r w:rsidR="002365E0">
              <w:rPr>
                <w:bCs/>
                <w:sz w:val="22"/>
                <w:szCs w:val="21"/>
              </w:rPr>
              <w:t>S</w:t>
            </w:r>
            <w:r w:rsidRPr="00524490">
              <w:rPr>
                <w:bCs/>
                <w:sz w:val="22"/>
                <w:szCs w:val="21"/>
              </w:rPr>
              <w:t>cenario</w:t>
            </w:r>
          </w:p>
        </w:tc>
        <w:tc>
          <w:tcPr>
            <w:tcW w:w="1477" w:type="dxa"/>
            <w:vAlign w:val="center"/>
          </w:tcPr>
          <w:p w14:paraId="261C1948" w14:textId="0FDC84E7" w:rsidR="00C44354" w:rsidRDefault="00C44354">
            <w:pPr>
              <w:jc w:val="center"/>
              <w:rPr>
                <w:bCs/>
                <w:szCs w:val="21"/>
              </w:rPr>
            </w:pPr>
            <w:r>
              <w:rPr>
                <w:bCs/>
                <w:szCs w:val="21"/>
              </w:rPr>
              <w:t>Drawdown Scenario</w:t>
            </w:r>
          </w:p>
        </w:tc>
        <w:tc>
          <w:tcPr>
            <w:tcW w:w="1368" w:type="dxa"/>
            <w:vAlign w:val="center"/>
          </w:tcPr>
          <w:p w14:paraId="00C1051F" w14:textId="19E35342" w:rsidR="00C44354" w:rsidRDefault="00C44354">
            <w:pPr>
              <w:jc w:val="center"/>
              <w:rPr>
                <w:bCs/>
                <w:szCs w:val="21"/>
              </w:rPr>
            </w:pPr>
            <w:r>
              <w:rPr>
                <w:bCs/>
                <w:szCs w:val="21"/>
              </w:rPr>
              <w:t>Optimum Scenario</w:t>
            </w:r>
          </w:p>
        </w:tc>
      </w:tr>
      <w:tr w:rsidR="00C44354" w:rsidRPr="00E96695" w14:paraId="299425BA" w14:textId="07EE33B5" w:rsidTr="0008014A">
        <w:trPr>
          <w:jc w:val="center"/>
        </w:trPr>
        <w:tc>
          <w:tcPr>
            <w:tcW w:w="3168" w:type="dxa"/>
            <w:vAlign w:val="center"/>
          </w:tcPr>
          <w:p w14:paraId="0203D069" w14:textId="249FBB28" w:rsidR="00C44354" w:rsidRPr="0008014A" w:rsidRDefault="00C44354">
            <w:pPr>
              <w:spacing w:after="160" w:line="259" w:lineRule="auto"/>
              <w:jc w:val="center"/>
              <w:rPr>
                <w:bCs/>
                <w:szCs w:val="21"/>
              </w:rPr>
              <w:pPrChange w:id="332" w:author="Furness" w:date="2018-06-28T19:10:00Z">
                <w:pPr>
                  <w:spacing w:after="160" w:line="259" w:lineRule="auto"/>
                </w:pPr>
              </w:pPrChange>
            </w:pPr>
            <w:r w:rsidRPr="0008014A">
              <w:rPr>
                <w:bCs/>
                <w:szCs w:val="21"/>
              </w:rPr>
              <w:t>Total adoption</w:t>
            </w:r>
            <w:r>
              <w:rPr>
                <w:bCs/>
                <w:szCs w:val="21"/>
              </w:rPr>
              <w:t xml:space="preserve"> in aircraft (implementation units)</w:t>
            </w:r>
          </w:p>
        </w:tc>
        <w:tc>
          <w:tcPr>
            <w:tcW w:w="1588" w:type="dxa"/>
            <w:vAlign w:val="center"/>
          </w:tcPr>
          <w:p w14:paraId="675F0E01" w14:textId="43535E44" w:rsidR="00C44354" w:rsidRPr="0008014A" w:rsidRDefault="00C44354" w:rsidP="0008014A">
            <w:pPr>
              <w:spacing w:after="160" w:line="259" w:lineRule="auto"/>
              <w:jc w:val="center"/>
              <w:rPr>
                <w:bCs/>
                <w:szCs w:val="21"/>
              </w:rPr>
            </w:pPr>
            <w:r>
              <w:rPr>
                <w:bCs/>
                <w:szCs w:val="21"/>
              </w:rPr>
              <w:t xml:space="preserve">1,250 </w:t>
            </w:r>
            <w:r w:rsidRPr="001C394B">
              <w:rPr>
                <w:bCs/>
                <w:szCs w:val="21"/>
              </w:rPr>
              <w:t xml:space="preserve">aircraft </w:t>
            </w:r>
            <w:r>
              <w:rPr>
                <w:bCs/>
                <w:szCs w:val="21"/>
              </w:rPr>
              <w:t>equivalents</w:t>
            </w:r>
            <w:r>
              <w:rPr>
                <w:rStyle w:val="FootnoteReference"/>
                <w:bCs/>
                <w:szCs w:val="21"/>
              </w:rPr>
              <w:footnoteReference w:id="27"/>
            </w:r>
          </w:p>
        </w:tc>
        <w:tc>
          <w:tcPr>
            <w:tcW w:w="1514" w:type="dxa"/>
            <w:vAlign w:val="center"/>
          </w:tcPr>
          <w:p w14:paraId="4738B991" w14:textId="4E713231" w:rsidR="00C44354" w:rsidRDefault="00C44354">
            <w:pPr>
              <w:jc w:val="center"/>
              <w:rPr>
                <w:bCs/>
                <w:szCs w:val="21"/>
              </w:rPr>
            </w:pPr>
            <w:r>
              <w:rPr>
                <w:bCs/>
                <w:szCs w:val="21"/>
              </w:rPr>
              <w:t>5,250 aircraft equivalents</w:t>
            </w:r>
          </w:p>
        </w:tc>
        <w:tc>
          <w:tcPr>
            <w:tcW w:w="1440" w:type="dxa"/>
            <w:vAlign w:val="center"/>
          </w:tcPr>
          <w:p w14:paraId="3E453029" w14:textId="7D6AA775" w:rsidR="00C44354" w:rsidRPr="0008014A" w:rsidRDefault="00C44354">
            <w:pPr>
              <w:jc w:val="center"/>
              <w:rPr>
                <w:bCs/>
                <w:szCs w:val="21"/>
              </w:rPr>
              <w:pPrChange w:id="333" w:author="Furness" w:date="2018-06-29T11:32:00Z">
                <w:pPr/>
              </w:pPrChange>
            </w:pPr>
            <w:r>
              <w:rPr>
                <w:bCs/>
                <w:szCs w:val="21"/>
              </w:rPr>
              <w:t>46,680</w:t>
            </w:r>
            <w:r w:rsidRPr="00AC0E8C">
              <w:rPr>
                <w:bCs/>
                <w:szCs w:val="21"/>
              </w:rPr>
              <w:t xml:space="preserve"> aircraft equivalent</w:t>
            </w:r>
            <w:r>
              <w:rPr>
                <w:bCs/>
                <w:szCs w:val="21"/>
              </w:rPr>
              <w:t>s</w:t>
            </w:r>
          </w:p>
        </w:tc>
        <w:tc>
          <w:tcPr>
            <w:tcW w:w="1477" w:type="dxa"/>
            <w:vAlign w:val="center"/>
          </w:tcPr>
          <w:p w14:paraId="4163FB27" w14:textId="7FA730C8" w:rsidR="00C44354" w:rsidRDefault="00C44354">
            <w:pPr>
              <w:jc w:val="center"/>
              <w:rPr>
                <w:bCs/>
                <w:szCs w:val="21"/>
              </w:rPr>
            </w:pPr>
            <w:r>
              <w:rPr>
                <w:bCs/>
                <w:szCs w:val="21"/>
              </w:rPr>
              <w:t xml:space="preserve">48,380 </w:t>
            </w:r>
            <w:r w:rsidRPr="00AC0E8C">
              <w:rPr>
                <w:bCs/>
                <w:szCs w:val="21"/>
              </w:rPr>
              <w:t>aircraft equivalent</w:t>
            </w:r>
            <w:r>
              <w:rPr>
                <w:bCs/>
                <w:szCs w:val="21"/>
              </w:rPr>
              <w:t>s</w:t>
            </w:r>
          </w:p>
        </w:tc>
        <w:tc>
          <w:tcPr>
            <w:tcW w:w="1368" w:type="dxa"/>
            <w:vAlign w:val="center"/>
          </w:tcPr>
          <w:p w14:paraId="58425822" w14:textId="679F6D3F" w:rsidR="00C44354" w:rsidRDefault="00C44354">
            <w:pPr>
              <w:jc w:val="center"/>
              <w:rPr>
                <w:bCs/>
                <w:szCs w:val="21"/>
              </w:rPr>
            </w:pPr>
            <w:r>
              <w:rPr>
                <w:bCs/>
                <w:szCs w:val="21"/>
              </w:rPr>
              <w:t xml:space="preserve">32,000 </w:t>
            </w:r>
            <w:r w:rsidRPr="00AC0E8C">
              <w:rPr>
                <w:bCs/>
                <w:szCs w:val="21"/>
              </w:rPr>
              <w:t>aircraft equivalent</w:t>
            </w:r>
            <w:r>
              <w:rPr>
                <w:bCs/>
                <w:szCs w:val="21"/>
              </w:rPr>
              <w:t>s</w:t>
            </w:r>
          </w:p>
        </w:tc>
      </w:tr>
      <w:tr w:rsidR="00C44354" w:rsidRPr="00E96695" w14:paraId="37D892B6" w14:textId="043BEA3B" w:rsidTr="0008014A">
        <w:trPr>
          <w:jc w:val="center"/>
        </w:trPr>
        <w:tc>
          <w:tcPr>
            <w:tcW w:w="3168" w:type="dxa"/>
            <w:vAlign w:val="center"/>
          </w:tcPr>
          <w:p w14:paraId="337810EF" w14:textId="795E7317" w:rsidR="00C44354" w:rsidRPr="0008014A" w:rsidRDefault="00C44354">
            <w:pPr>
              <w:spacing w:after="160" w:line="259" w:lineRule="auto"/>
              <w:jc w:val="center"/>
              <w:rPr>
                <w:bCs/>
                <w:szCs w:val="21"/>
              </w:rPr>
              <w:pPrChange w:id="334" w:author="Furness" w:date="2018-06-28T19:10:00Z">
                <w:pPr>
                  <w:spacing w:after="160" w:line="259" w:lineRule="auto"/>
                </w:pPr>
              </w:pPrChange>
            </w:pPr>
            <w:r w:rsidRPr="0008014A">
              <w:rPr>
                <w:bCs/>
                <w:szCs w:val="21"/>
              </w:rPr>
              <w:t xml:space="preserve">Total </w:t>
            </w:r>
            <w:r w:rsidRPr="002508CD">
              <w:rPr>
                <w:bCs/>
                <w:szCs w:val="21"/>
                <w:rPrChange w:id="335" w:author="Furness" w:date="2018-06-25T10:17:00Z">
                  <w:rPr>
                    <w:b/>
                    <w:bCs/>
                  </w:rPr>
                </w:rPrChange>
              </w:rPr>
              <w:t>adoption</w:t>
            </w:r>
            <w:r>
              <w:rPr>
                <w:bCs/>
                <w:szCs w:val="21"/>
              </w:rPr>
              <w:t xml:space="preserve"> in fraction of TAM</w:t>
            </w:r>
          </w:p>
        </w:tc>
        <w:tc>
          <w:tcPr>
            <w:tcW w:w="1588" w:type="dxa"/>
            <w:vAlign w:val="center"/>
          </w:tcPr>
          <w:p w14:paraId="202E7BCA" w14:textId="1D887D2E" w:rsidR="00C44354" w:rsidRPr="0008014A" w:rsidRDefault="00C44354">
            <w:pPr>
              <w:jc w:val="center"/>
              <w:rPr>
                <w:bCs/>
                <w:kern w:val="0"/>
                <w:szCs w:val="21"/>
                <w:lang w:eastAsia="ja-JP"/>
              </w:rPr>
              <w:pPrChange w:id="336" w:author="Furness" w:date="2018-06-28T19:10:00Z">
                <w:pPr>
                  <w:spacing w:after="160" w:line="259" w:lineRule="auto"/>
                </w:pPr>
              </w:pPrChange>
            </w:pPr>
            <w:r>
              <w:rPr>
                <w:bCs/>
                <w:szCs w:val="21"/>
              </w:rPr>
              <w:t>8%</w:t>
            </w:r>
          </w:p>
        </w:tc>
        <w:tc>
          <w:tcPr>
            <w:tcW w:w="1514" w:type="dxa"/>
            <w:vAlign w:val="center"/>
          </w:tcPr>
          <w:p w14:paraId="6E47A1C8" w14:textId="39CB23EE" w:rsidR="00C44354" w:rsidRDefault="00C44354">
            <w:pPr>
              <w:jc w:val="center"/>
              <w:rPr>
                <w:bCs/>
                <w:szCs w:val="21"/>
              </w:rPr>
            </w:pPr>
            <w:r>
              <w:rPr>
                <w:bCs/>
                <w:szCs w:val="21"/>
              </w:rPr>
              <w:t>8%</w:t>
            </w:r>
          </w:p>
        </w:tc>
        <w:tc>
          <w:tcPr>
            <w:tcW w:w="1440" w:type="dxa"/>
            <w:vAlign w:val="center"/>
          </w:tcPr>
          <w:p w14:paraId="09978A37" w14:textId="6633DA39" w:rsidR="00C44354" w:rsidRPr="0008014A" w:rsidRDefault="00C44354">
            <w:pPr>
              <w:jc w:val="center"/>
              <w:rPr>
                <w:bCs/>
                <w:kern w:val="0"/>
                <w:szCs w:val="21"/>
                <w:lang w:eastAsia="ja-JP"/>
              </w:rPr>
              <w:pPrChange w:id="337" w:author="Furness" w:date="2018-06-28T19:10:00Z">
                <w:pPr>
                  <w:spacing w:after="160" w:line="259" w:lineRule="auto"/>
                </w:pPr>
              </w:pPrChange>
            </w:pPr>
            <w:r>
              <w:rPr>
                <w:bCs/>
                <w:szCs w:val="21"/>
              </w:rPr>
              <w:t>75%</w:t>
            </w:r>
          </w:p>
        </w:tc>
        <w:tc>
          <w:tcPr>
            <w:tcW w:w="1477" w:type="dxa"/>
            <w:vAlign w:val="center"/>
          </w:tcPr>
          <w:p w14:paraId="234C8453" w14:textId="6A2EF5DB" w:rsidR="00C44354" w:rsidRDefault="00C44354">
            <w:pPr>
              <w:jc w:val="center"/>
              <w:rPr>
                <w:bCs/>
                <w:szCs w:val="21"/>
              </w:rPr>
            </w:pPr>
            <w:r>
              <w:rPr>
                <w:bCs/>
                <w:szCs w:val="21"/>
              </w:rPr>
              <w:t>83%</w:t>
            </w:r>
          </w:p>
        </w:tc>
        <w:tc>
          <w:tcPr>
            <w:tcW w:w="1368" w:type="dxa"/>
            <w:vAlign w:val="center"/>
          </w:tcPr>
          <w:p w14:paraId="09959B73" w14:textId="39D30077" w:rsidR="00C44354" w:rsidRDefault="00C44354">
            <w:pPr>
              <w:jc w:val="center"/>
              <w:rPr>
                <w:bCs/>
                <w:szCs w:val="21"/>
              </w:rPr>
            </w:pPr>
            <w:r>
              <w:rPr>
                <w:bCs/>
                <w:szCs w:val="21"/>
              </w:rPr>
              <w:t>100%</w:t>
            </w:r>
          </w:p>
        </w:tc>
      </w:tr>
    </w:tbl>
    <w:p w14:paraId="613EA28D" w14:textId="77777777" w:rsidR="00271191" w:rsidRDefault="00271191" w:rsidP="008806DE">
      <w:pPr>
        <w:spacing w:after="0"/>
        <w:rPr>
          <w:bCs/>
          <w:i/>
        </w:rPr>
      </w:pPr>
    </w:p>
    <w:p w14:paraId="7E4C5336" w14:textId="3B34C8B3" w:rsidR="0076070D" w:rsidRDefault="00965FDF">
      <w:pPr>
        <w:spacing w:after="0"/>
        <w:jc w:val="center"/>
        <w:rPr>
          <w:bCs/>
          <w:i/>
        </w:rPr>
        <w:pPrChange w:id="338" w:author="Furness" w:date="2018-06-29T11:47:00Z">
          <w:pPr>
            <w:spacing w:after="0"/>
          </w:pPr>
        </w:pPrChange>
      </w:pPr>
      <w:r>
        <w:rPr>
          <w:bCs/>
          <w:i/>
          <w:noProof/>
          <w:lang w:eastAsia="en-US"/>
        </w:rPr>
        <w:drawing>
          <wp:inline distT="0" distB="0" distL="0" distR="0" wp14:anchorId="17CC90C8" wp14:editId="583EB83C">
            <wp:extent cx="5007600" cy="2966193"/>
            <wp:effectExtent l="19050" t="19050" r="22225"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t="11990" b="2263"/>
                    <a:stretch/>
                  </pic:blipFill>
                  <pic:spPr bwMode="auto">
                    <a:xfrm>
                      <a:off x="0" y="0"/>
                      <a:ext cx="5007600" cy="29661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3C91088" w14:textId="0C8C9442" w:rsidR="009C1BAE" w:rsidRDefault="009C1BAE" w:rsidP="0008014A">
      <w:pPr>
        <w:spacing w:after="0"/>
        <w:jc w:val="center"/>
        <w:rPr>
          <w:i/>
          <w:iCs/>
          <w:sz w:val="18"/>
          <w:szCs w:val="18"/>
        </w:rPr>
      </w:pPr>
      <w:bookmarkStart w:id="339" w:name="_Ref518035166"/>
      <w:bookmarkStart w:id="340" w:name="_Toc518035100"/>
      <w:r w:rsidRPr="00E36DE6">
        <w:rPr>
          <w:i/>
          <w:iCs/>
          <w:sz w:val="18"/>
          <w:szCs w:val="18"/>
        </w:rPr>
        <w:t xml:space="preserve">Figure </w:t>
      </w:r>
      <w:r w:rsidRPr="00E36DE6">
        <w:rPr>
          <w:i/>
          <w:iCs/>
          <w:sz w:val="18"/>
          <w:szCs w:val="18"/>
        </w:rPr>
        <w:fldChar w:fldCharType="begin"/>
      </w:r>
      <w:r w:rsidRPr="00E36DE6">
        <w:rPr>
          <w:i/>
          <w:iCs/>
          <w:sz w:val="18"/>
          <w:szCs w:val="18"/>
        </w:rPr>
        <w:instrText xml:space="preserve"> SEQ Figure \* ARABIC </w:instrText>
      </w:r>
      <w:r w:rsidRPr="00E36DE6">
        <w:rPr>
          <w:i/>
          <w:iCs/>
          <w:sz w:val="18"/>
          <w:szCs w:val="18"/>
        </w:rPr>
        <w:fldChar w:fldCharType="separate"/>
      </w:r>
      <w:r w:rsidR="00FF7BEA">
        <w:rPr>
          <w:i/>
          <w:iCs/>
          <w:noProof/>
          <w:sz w:val="18"/>
          <w:szCs w:val="18"/>
        </w:rPr>
        <w:t>2</w:t>
      </w:r>
      <w:r w:rsidRPr="00E36DE6">
        <w:rPr>
          <w:i/>
          <w:iCs/>
          <w:sz w:val="18"/>
          <w:szCs w:val="18"/>
        </w:rPr>
        <w:fldChar w:fldCharType="end"/>
      </w:r>
      <w:bookmarkEnd w:id="339"/>
      <w:r>
        <w:rPr>
          <w:i/>
          <w:iCs/>
          <w:sz w:val="18"/>
          <w:szCs w:val="18"/>
        </w:rPr>
        <w:t xml:space="preserve"> Adoption Growth of </w:t>
      </w:r>
      <w:r w:rsidR="00FF7BEA">
        <w:rPr>
          <w:i/>
          <w:iCs/>
          <w:sz w:val="18"/>
          <w:szCs w:val="18"/>
        </w:rPr>
        <w:t>All</w:t>
      </w:r>
      <w:r w:rsidR="00271191">
        <w:rPr>
          <w:i/>
          <w:iCs/>
          <w:sz w:val="18"/>
          <w:szCs w:val="18"/>
        </w:rPr>
        <w:t xml:space="preserve"> Scenario</w:t>
      </w:r>
      <w:r w:rsidR="00FF7BEA">
        <w:rPr>
          <w:i/>
          <w:iCs/>
          <w:sz w:val="18"/>
          <w:szCs w:val="18"/>
        </w:rPr>
        <w:t>s</w:t>
      </w:r>
      <w:bookmarkEnd w:id="340"/>
      <w:r w:rsidR="00E62BD1">
        <w:rPr>
          <w:i/>
          <w:iCs/>
          <w:sz w:val="18"/>
          <w:szCs w:val="18"/>
        </w:rPr>
        <w:t xml:space="preserve"> in Aircraft Equivalents</w:t>
      </w:r>
    </w:p>
    <w:p w14:paraId="4B545B7E" w14:textId="77777777" w:rsidR="00965FDF" w:rsidRDefault="00965FDF">
      <w:pPr>
        <w:rPr>
          <w:bCs/>
        </w:rPr>
      </w:pPr>
      <w:r>
        <w:rPr>
          <w:bCs/>
        </w:rPr>
        <w:br w:type="page"/>
      </w:r>
    </w:p>
    <w:p w14:paraId="07C2BFA0" w14:textId="77777777" w:rsidR="008734AB" w:rsidRDefault="008734AB" w:rsidP="008806DE">
      <w:pPr>
        <w:spacing w:after="0"/>
        <w:rPr>
          <w:bCs/>
        </w:rPr>
      </w:pPr>
    </w:p>
    <w:p w14:paraId="3546CC7A" w14:textId="38EF686C" w:rsidR="00F92B14" w:rsidRPr="00635469" w:rsidRDefault="00F92B14">
      <w:pPr>
        <w:pStyle w:val="Caption"/>
        <w:keepNext/>
        <w:jc w:val="center"/>
        <w:rPr>
          <w:highlight w:val="red"/>
          <w:rPrChange w:id="341" w:author="Furness" w:date="2018-06-29T12:31:00Z">
            <w:rPr>
              <w:bCs/>
            </w:rPr>
          </w:rPrChange>
        </w:rPr>
        <w:pPrChange w:id="342" w:author="Furness" w:date="2018-06-29T12:26:00Z">
          <w:pPr>
            <w:spacing w:after="0"/>
          </w:pPr>
        </w:pPrChange>
      </w:pPr>
      <w:bookmarkStart w:id="343" w:name="_Toc518035109"/>
      <w:r w:rsidRPr="00635469">
        <w:rPr>
          <w:highlight w:val="red"/>
          <w:rPrChange w:id="344" w:author="Furness" w:date="2018-06-29T12:31:00Z">
            <w:rPr>
              <w:i/>
              <w:iCs/>
            </w:rPr>
          </w:rPrChange>
        </w:rPr>
        <w:t xml:space="preserve">Table </w:t>
      </w:r>
      <w:r w:rsidRPr="00635469">
        <w:rPr>
          <w:highlight w:val="red"/>
          <w:rPrChange w:id="345" w:author="Furness" w:date="2018-06-29T12:31:00Z">
            <w:rPr>
              <w:i/>
              <w:iCs/>
            </w:rPr>
          </w:rPrChange>
        </w:rPr>
        <w:fldChar w:fldCharType="begin"/>
      </w:r>
      <w:r w:rsidRPr="00635469">
        <w:rPr>
          <w:highlight w:val="red"/>
          <w:rPrChange w:id="346" w:author="Furness" w:date="2018-06-29T12:31:00Z">
            <w:rPr>
              <w:i/>
              <w:iCs/>
            </w:rPr>
          </w:rPrChange>
        </w:rPr>
        <w:instrText xml:space="preserve"> SEQ Table \* ARABIC </w:instrText>
      </w:r>
      <w:r w:rsidRPr="0008014A">
        <w:rPr>
          <w:highlight w:val="red"/>
        </w:rPr>
        <w:fldChar w:fldCharType="separate"/>
      </w:r>
      <w:r w:rsidR="00FF7BEA" w:rsidRPr="00635469">
        <w:rPr>
          <w:noProof/>
          <w:highlight w:val="red"/>
          <w:rPrChange w:id="347" w:author="Furness" w:date="2018-06-29T12:31:00Z">
            <w:rPr>
              <w:i/>
              <w:iCs/>
              <w:noProof/>
            </w:rPr>
          </w:rPrChange>
        </w:rPr>
        <w:t>8</w:t>
      </w:r>
      <w:r w:rsidRPr="00635469">
        <w:rPr>
          <w:highlight w:val="red"/>
          <w:rPrChange w:id="348" w:author="Furness" w:date="2018-06-29T12:31:00Z">
            <w:rPr>
              <w:i/>
              <w:iCs/>
            </w:rPr>
          </w:rPrChange>
        </w:rPr>
        <w:fldChar w:fldCharType="end"/>
      </w:r>
      <w:r w:rsidRPr="00635469">
        <w:rPr>
          <w:highlight w:val="red"/>
          <w:rPrChange w:id="349" w:author="Furness" w:date="2018-06-29T12:31:00Z">
            <w:rPr>
              <w:i/>
              <w:iCs/>
            </w:rPr>
          </w:rPrChange>
        </w:rPr>
        <w:t xml:space="preserve"> Key Climate Outcomes</w:t>
      </w:r>
      <w:bookmarkEnd w:id="343"/>
    </w:p>
    <w:tbl>
      <w:tblPr>
        <w:tblStyle w:val="TableGrid"/>
        <w:tblW w:w="7999" w:type="dxa"/>
        <w:jc w:val="center"/>
        <w:tblLayout w:type="fixed"/>
        <w:tblLook w:val="04A0" w:firstRow="1" w:lastRow="0" w:firstColumn="1" w:lastColumn="0" w:noHBand="0" w:noVBand="1"/>
        <w:tblPrChange w:id="350" w:author="Furness" w:date="2018-06-29T12:01:00Z">
          <w:tblPr>
            <w:tblStyle w:val="TableGrid"/>
            <w:tblW w:w="10555" w:type="dxa"/>
            <w:jc w:val="center"/>
            <w:tblLayout w:type="fixed"/>
            <w:tblLook w:val="04A0" w:firstRow="1" w:lastRow="0" w:firstColumn="1" w:lastColumn="0" w:noHBand="0" w:noVBand="1"/>
          </w:tblPr>
        </w:tblPrChange>
      </w:tblPr>
      <w:tblGrid>
        <w:gridCol w:w="3168"/>
        <w:gridCol w:w="1440"/>
        <w:gridCol w:w="1477"/>
        <w:gridCol w:w="1914"/>
        <w:tblGridChange w:id="351">
          <w:tblGrid>
            <w:gridCol w:w="3168"/>
            <w:gridCol w:w="1440"/>
            <w:gridCol w:w="1477"/>
            <w:gridCol w:w="1368"/>
            <w:gridCol w:w="1514"/>
          </w:tblGrid>
        </w:tblGridChange>
      </w:tblGrid>
      <w:tr w:rsidR="00830B51" w:rsidRPr="00635469" w14:paraId="374949D7" w14:textId="77777777" w:rsidTr="00A46F7C">
        <w:trPr>
          <w:trHeight w:val="524"/>
          <w:jc w:val="center"/>
          <w:trPrChange w:id="352" w:author="Furness" w:date="2018-06-29T12:01:00Z">
            <w:trPr>
              <w:trHeight w:val="524"/>
              <w:jc w:val="center"/>
            </w:trPr>
          </w:trPrChange>
        </w:trPr>
        <w:tc>
          <w:tcPr>
            <w:tcW w:w="3168" w:type="dxa"/>
            <w:vMerge w:val="restart"/>
            <w:vAlign w:val="center"/>
            <w:tcPrChange w:id="353" w:author="Furness" w:date="2018-06-29T12:01:00Z">
              <w:tcPr>
                <w:tcW w:w="3168" w:type="dxa"/>
                <w:vMerge w:val="restart"/>
                <w:vAlign w:val="center"/>
              </w:tcPr>
            </w:tcPrChange>
          </w:tcPr>
          <w:p w14:paraId="52A227B2" w14:textId="7ACA8A3D" w:rsidR="00830B51" w:rsidRPr="00635469" w:rsidRDefault="00830B51" w:rsidP="002365E0">
            <w:pPr>
              <w:spacing w:after="160" w:line="259" w:lineRule="auto"/>
              <w:jc w:val="center"/>
              <w:rPr>
                <w:bCs/>
                <w:kern w:val="0"/>
                <w:szCs w:val="21"/>
                <w:highlight w:val="red"/>
                <w:lang w:eastAsia="ja-JP"/>
                <w:rPrChange w:id="354" w:author="Furness" w:date="2018-06-29T12:31:00Z">
                  <w:rPr>
                    <w:bCs/>
                    <w:kern w:val="0"/>
                    <w:szCs w:val="21"/>
                    <w:lang w:eastAsia="ja-JP"/>
                  </w:rPr>
                </w:rPrChange>
              </w:rPr>
            </w:pPr>
            <w:r w:rsidRPr="00635469">
              <w:rPr>
                <w:bCs/>
                <w:szCs w:val="21"/>
                <w:highlight w:val="red"/>
                <w:rPrChange w:id="355" w:author="Furness" w:date="2018-06-29T12:31:00Z">
                  <w:rPr>
                    <w:bCs/>
                    <w:szCs w:val="21"/>
                  </w:rPr>
                </w:rPrChange>
              </w:rPr>
              <w:t>Result</w:t>
            </w:r>
            <w:r w:rsidR="00A46F7C" w:rsidRPr="00635469">
              <w:rPr>
                <w:bCs/>
                <w:szCs w:val="21"/>
                <w:highlight w:val="red"/>
                <w:rPrChange w:id="356" w:author="Furness" w:date="2018-06-29T12:31:00Z">
                  <w:rPr>
                    <w:bCs/>
                    <w:szCs w:val="21"/>
                  </w:rPr>
                </w:rPrChange>
              </w:rPr>
              <w:t xml:space="preserve"> (Compared to REF)</w:t>
            </w:r>
          </w:p>
        </w:tc>
        <w:tc>
          <w:tcPr>
            <w:tcW w:w="4831" w:type="dxa"/>
            <w:gridSpan w:val="3"/>
            <w:vAlign w:val="center"/>
            <w:tcPrChange w:id="357" w:author="Furness" w:date="2018-06-29T12:01:00Z">
              <w:tcPr>
                <w:tcW w:w="5799" w:type="dxa"/>
                <w:gridSpan w:val="4"/>
                <w:vAlign w:val="center"/>
              </w:tcPr>
            </w:tcPrChange>
          </w:tcPr>
          <w:p w14:paraId="0A63F20B" w14:textId="60D74920" w:rsidR="00830B51" w:rsidRPr="00635469" w:rsidRDefault="00830B51" w:rsidP="002365E0">
            <w:pPr>
              <w:jc w:val="center"/>
              <w:rPr>
                <w:bCs/>
                <w:szCs w:val="21"/>
                <w:highlight w:val="red"/>
                <w:rPrChange w:id="358" w:author="Furness" w:date="2018-06-29T12:31:00Z">
                  <w:rPr>
                    <w:bCs/>
                    <w:szCs w:val="21"/>
                  </w:rPr>
                </w:rPrChange>
              </w:rPr>
            </w:pPr>
            <w:r w:rsidRPr="00635469">
              <w:rPr>
                <w:bCs/>
                <w:szCs w:val="21"/>
                <w:highlight w:val="red"/>
                <w:rPrChange w:id="359" w:author="Furness" w:date="2018-06-29T12:31:00Z">
                  <w:rPr>
                    <w:bCs/>
                    <w:szCs w:val="21"/>
                  </w:rPr>
                </w:rPrChange>
              </w:rPr>
              <w:t>2020-2050</w:t>
            </w:r>
          </w:p>
        </w:tc>
      </w:tr>
      <w:tr w:rsidR="00A46F7C" w:rsidRPr="00635469" w14:paraId="087C57BF" w14:textId="77777777" w:rsidTr="00A46F7C">
        <w:tblPrEx>
          <w:tblPrExChange w:id="360" w:author="Furness" w:date="2018-06-29T12:01:00Z">
            <w:tblPrEx>
              <w:tblW w:w="8967" w:type="dxa"/>
            </w:tblPrEx>
          </w:tblPrExChange>
        </w:tblPrEx>
        <w:trPr>
          <w:trHeight w:val="648"/>
          <w:jc w:val="center"/>
          <w:trPrChange w:id="361" w:author="Furness" w:date="2018-06-29T12:01:00Z">
            <w:trPr>
              <w:gridAfter w:val="0"/>
              <w:wAfter w:w="1514" w:type="dxa"/>
              <w:trHeight w:val="648"/>
              <w:jc w:val="center"/>
            </w:trPr>
          </w:trPrChange>
        </w:trPr>
        <w:tc>
          <w:tcPr>
            <w:tcW w:w="3168" w:type="dxa"/>
            <w:vMerge/>
            <w:vAlign w:val="center"/>
            <w:tcPrChange w:id="362" w:author="Furness" w:date="2018-06-29T12:01:00Z">
              <w:tcPr>
                <w:tcW w:w="3168" w:type="dxa"/>
                <w:vMerge/>
                <w:vAlign w:val="center"/>
              </w:tcPr>
            </w:tcPrChange>
          </w:tcPr>
          <w:p w14:paraId="11A29FA4" w14:textId="77777777" w:rsidR="00A46F7C" w:rsidRPr="00635469" w:rsidRDefault="00A46F7C" w:rsidP="002365E0">
            <w:pPr>
              <w:jc w:val="center"/>
              <w:rPr>
                <w:bCs/>
                <w:szCs w:val="21"/>
                <w:highlight w:val="red"/>
                <w:rPrChange w:id="363" w:author="Furness" w:date="2018-06-29T12:31:00Z">
                  <w:rPr>
                    <w:bCs/>
                    <w:szCs w:val="21"/>
                  </w:rPr>
                </w:rPrChange>
              </w:rPr>
            </w:pPr>
          </w:p>
        </w:tc>
        <w:tc>
          <w:tcPr>
            <w:tcW w:w="1440" w:type="dxa"/>
            <w:vAlign w:val="center"/>
            <w:tcPrChange w:id="364" w:author="Furness" w:date="2018-06-29T12:01:00Z">
              <w:tcPr>
                <w:tcW w:w="1440" w:type="dxa"/>
                <w:vAlign w:val="center"/>
              </w:tcPr>
            </w:tcPrChange>
          </w:tcPr>
          <w:p w14:paraId="745195D8" w14:textId="06E3E1B6" w:rsidR="00A46F7C" w:rsidRPr="00635469" w:rsidRDefault="00A46F7C">
            <w:pPr>
              <w:jc w:val="center"/>
              <w:rPr>
                <w:bCs/>
                <w:szCs w:val="21"/>
                <w:highlight w:val="red"/>
                <w:rPrChange w:id="365" w:author="Furness" w:date="2018-06-29T12:31:00Z">
                  <w:rPr>
                    <w:bCs/>
                    <w:szCs w:val="21"/>
                  </w:rPr>
                </w:rPrChange>
              </w:rPr>
            </w:pPr>
            <w:r w:rsidRPr="00635469">
              <w:rPr>
                <w:bCs/>
                <w:szCs w:val="21"/>
                <w:highlight w:val="red"/>
                <w:rPrChange w:id="366" w:author="Furness" w:date="2018-06-29T12:31:00Z">
                  <w:rPr>
                    <w:bCs/>
                    <w:szCs w:val="21"/>
                  </w:rPr>
                </w:rPrChange>
              </w:rPr>
              <w:t xml:space="preserve">Plausible </w:t>
            </w:r>
            <w:r w:rsidR="002365E0" w:rsidRPr="00635469">
              <w:rPr>
                <w:bCs/>
                <w:szCs w:val="21"/>
                <w:highlight w:val="red"/>
                <w:rPrChange w:id="367" w:author="Furness" w:date="2018-06-29T12:31:00Z">
                  <w:rPr>
                    <w:bCs/>
                    <w:szCs w:val="21"/>
                  </w:rPr>
                </w:rPrChange>
              </w:rPr>
              <w:t>S</w:t>
            </w:r>
            <w:r w:rsidRPr="00635469">
              <w:rPr>
                <w:bCs/>
                <w:szCs w:val="21"/>
                <w:highlight w:val="red"/>
                <w:rPrChange w:id="368" w:author="Furness" w:date="2018-06-29T12:31:00Z">
                  <w:rPr>
                    <w:bCs/>
                    <w:szCs w:val="21"/>
                  </w:rPr>
                </w:rPrChange>
              </w:rPr>
              <w:t>cenario</w:t>
            </w:r>
          </w:p>
        </w:tc>
        <w:tc>
          <w:tcPr>
            <w:tcW w:w="1477" w:type="dxa"/>
            <w:vAlign w:val="center"/>
            <w:tcPrChange w:id="369" w:author="Furness" w:date="2018-06-29T12:01:00Z">
              <w:tcPr>
                <w:tcW w:w="1477" w:type="dxa"/>
                <w:vAlign w:val="center"/>
              </w:tcPr>
            </w:tcPrChange>
          </w:tcPr>
          <w:p w14:paraId="78EE7F12" w14:textId="77777777" w:rsidR="00A46F7C" w:rsidRPr="00635469" w:rsidRDefault="00A46F7C" w:rsidP="002365E0">
            <w:pPr>
              <w:jc w:val="center"/>
              <w:rPr>
                <w:bCs/>
                <w:szCs w:val="21"/>
                <w:highlight w:val="red"/>
                <w:rPrChange w:id="370" w:author="Furness" w:date="2018-06-29T12:31:00Z">
                  <w:rPr>
                    <w:bCs/>
                    <w:szCs w:val="21"/>
                  </w:rPr>
                </w:rPrChange>
              </w:rPr>
            </w:pPr>
            <w:r w:rsidRPr="00635469">
              <w:rPr>
                <w:bCs/>
                <w:szCs w:val="21"/>
                <w:highlight w:val="red"/>
                <w:rPrChange w:id="371" w:author="Furness" w:date="2018-06-29T12:31:00Z">
                  <w:rPr>
                    <w:bCs/>
                    <w:szCs w:val="21"/>
                  </w:rPr>
                </w:rPrChange>
              </w:rPr>
              <w:t>Drawdown Scenario</w:t>
            </w:r>
          </w:p>
        </w:tc>
        <w:tc>
          <w:tcPr>
            <w:tcW w:w="1914" w:type="dxa"/>
            <w:vAlign w:val="center"/>
            <w:tcPrChange w:id="372" w:author="Furness" w:date="2018-06-29T12:01:00Z">
              <w:tcPr>
                <w:tcW w:w="1368" w:type="dxa"/>
                <w:vAlign w:val="center"/>
              </w:tcPr>
            </w:tcPrChange>
          </w:tcPr>
          <w:p w14:paraId="708DBC43" w14:textId="77777777" w:rsidR="00A46F7C" w:rsidRPr="00635469" w:rsidRDefault="00A46F7C" w:rsidP="002365E0">
            <w:pPr>
              <w:jc w:val="center"/>
              <w:rPr>
                <w:bCs/>
                <w:szCs w:val="21"/>
                <w:highlight w:val="red"/>
                <w:rPrChange w:id="373" w:author="Furness" w:date="2018-06-29T12:31:00Z">
                  <w:rPr>
                    <w:bCs/>
                    <w:szCs w:val="21"/>
                  </w:rPr>
                </w:rPrChange>
              </w:rPr>
            </w:pPr>
            <w:r w:rsidRPr="00635469">
              <w:rPr>
                <w:bCs/>
                <w:szCs w:val="21"/>
                <w:highlight w:val="red"/>
                <w:rPrChange w:id="374" w:author="Furness" w:date="2018-06-29T12:31:00Z">
                  <w:rPr>
                    <w:bCs/>
                    <w:szCs w:val="21"/>
                  </w:rPr>
                </w:rPrChange>
              </w:rPr>
              <w:t>Optimum Scenario</w:t>
            </w:r>
          </w:p>
        </w:tc>
      </w:tr>
      <w:tr w:rsidR="00A46F7C" w:rsidRPr="00635469" w14:paraId="41D42211" w14:textId="77777777" w:rsidTr="00A46F7C">
        <w:tblPrEx>
          <w:tblPrExChange w:id="375" w:author="Furness" w:date="2018-06-29T12:01:00Z">
            <w:tblPrEx>
              <w:tblW w:w="8967" w:type="dxa"/>
            </w:tblPrEx>
          </w:tblPrExChange>
        </w:tblPrEx>
        <w:trPr>
          <w:jc w:val="center"/>
          <w:trPrChange w:id="376" w:author="Furness" w:date="2018-06-29T12:01:00Z">
            <w:trPr>
              <w:gridAfter w:val="0"/>
              <w:wAfter w:w="1514" w:type="dxa"/>
              <w:jc w:val="center"/>
            </w:trPr>
          </w:trPrChange>
        </w:trPr>
        <w:tc>
          <w:tcPr>
            <w:tcW w:w="3168" w:type="dxa"/>
            <w:vAlign w:val="center"/>
            <w:tcPrChange w:id="377" w:author="Furness" w:date="2018-06-29T12:01:00Z">
              <w:tcPr>
                <w:tcW w:w="3168" w:type="dxa"/>
                <w:vAlign w:val="center"/>
              </w:tcPr>
            </w:tcPrChange>
          </w:tcPr>
          <w:p w14:paraId="351A0CF7" w14:textId="77777777" w:rsidR="00A46F7C" w:rsidRPr="00635469" w:rsidRDefault="00A46F7C" w:rsidP="00830B51">
            <w:pPr>
              <w:jc w:val="center"/>
              <w:rPr>
                <w:bCs/>
                <w:szCs w:val="21"/>
                <w:highlight w:val="red"/>
                <w:rPrChange w:id="378" w:author="Furness" w:date="2018-06-29T12:31:00Z">
                  <w:rPr>
                    <w:bCs/>
                    <w:szCs w:val="21"/>
                  </w:rPr>
                </w:rPrChange>
              </w:rPr>
            </w:pPr>
            <w:r w:rsidRPr="00635469">
              <w:rPr>
                <w:bCs/>
                <w:szCs w:val="21"/>
                <w:highlight w:val="red"/>
                <w:rPrChange w:id="379" w:author="Furness" w:date="2018-06-29T12:31:00Z">
                  <w:rPr>
                    <w:bCs/>
                    <w:szCs w:val="21"/>
                  </w:rPr>
                </w:rPrChange>
              </w:rPr>
              <w:t xml:space="preserve">Total Emissions Reduction </w:t>
            </w:r>
          </w:p>
          <w:p w14:paraId="70145AE6" w14:textId="31099C7E" w:rsidR="00A46F7C" w:rsidRPr="00635469" w:rsidRDefault="00A46F7C" w:rsidP="00830B51">
            <w:pPr>
              <w:spacing w:after="160" w:line="259" w:lineRule="auto"/>
              <w:jc w:val="center"/>
              <w:rPr>
                <w:bCs/>
                <w:szCs w:val="21"/>
                <w:highlight w:val="red"/>
                <w:rPrChange w:id="380" w:author="Furness" w:date="2018-06-29T12:31:00Z">
                  <w:rPr>
                    <w:bCs/>
                    <w:szCs w:val="21"/>
                  </w:rPr>
                </w:rPrChange>
              </w:rPr>
            </w:pPr>
            <w:r w:rsidRPr="00635469">
              <w:rPr>
                <w:bCs/>
                <w:szCs w:val="21"/>
                <w:highlight w:val="red"/>
                <w:rPrChange w:id="381" w:author="Furness" w:date="2018-06-29T12:31:00Z">
                  <w:rPr>
                    <w:bCs/>
                    <w:szCs w:val="21"/>
                  </w:rPr>
                </w:rPrChange>
              </w:rPr>
              <w:t xml:space="preserve">(Gigatons of CO2-eq)     </w:t>
            </w:r>
          </w:p>
        </w:tc>
        <w:tc>
          <w:tcPr>
            <w:tcW w:w="1440" w:type="dxa"/>
            <w:vAlign w:val="center"/>
            <w:tcPrChange w:id="382" w:author="Furness" w:date="2018-06-29T12:01:00Z">
              <w:tcPr>
                <w:tcW w:w="1440" w:type="dxa"/>
                <w:vAlign w:val="center"/>
              </w:tcPr>
            </w:tcPrChange>
          </w:tcPr>
          <w:p w14:paraId="7D391171" w14:textId="02EE95FF" w:rsidR="00A46F7C" w:rsidRPr="00635469" w:rsidRDefault="00635469" w:rsidP="002365E0">
            <w:pPr>
              <w:jc w:val="center"/>
              <w:rPr>
                <w:bCs/>
                <w:kern w:val="0"/>
                <w:szCs w:val="21"/>
                <w:highlight w:val="red"/>
                <w:lang w:eastAsia="ja-JP"/>
                <w:rPrChange w:id="383" w:author="Furness" w:date="2018-06-29T12:31:00Z">
                  <w:rPr>
                    <w:bCs/>
                    <w:kern w:val="0"/>
                    <w:szCs w:val="21"/>
                    <w:lang w:eastAsia="ja-JP"/>
                  </w:rPr>
                </w:rPrChange>
              </w:rPr>
            </w:pPr>
            <w:r w:rsidRPr="00635469">
              <w:rPr>
                <w:bCs/>
                <w:szCs w:val="21"/>
                <w:highlight w:val="red"/>
                <w:rPrChange w:id="384" w:author="Furness" w:date="2018-06-29T12:31:00Z">
                  <w:rPr>
                    <w:bCs/>
                    <w:szCs w:val="21"/>
                  </w:rPr>
                </w:rPrChange>
              </w:rPr>
              <w:t>5.05</w:t>
            </w:r>
          </w:p>
        </w:tc>
        <w:tc>
          <w:tcPr>
            <w:tcW w:w="1477" w:type="dxa"/>
            <w:vAlign w:val="center"/>
            <w:tcPrChange w:id="385" w:author="Furness" w:date="2018-06-29T12:01:00Z">
              <w:tcPr>
                <w:tcW w:w="1477" w:type="dxa"/>
                <w:vAlign w:val="center"/>
              </w:tcPr>
            </w:tcPrChange>
          </w:tcPr>
          <w:p w14:paraId="115F2399" w14:textId="15FD1395" w:rsidR="00A46F7C" w:rsidRPr="00635469" w:rsidRDefault="00635469" w:rsidP="002365E0">
            <w:pPr>
              <w:jc w:val="center"/>
              <w:rPr>
                <w:bCs/>
                <w:szCs w:val="21"/>
                <w:highlight w:val="red"/>
                <w:rPrChange w:id="386" w:author="Furness" w:date="2018-06-29T12:31:00Z">
                  <w:rPr>
                    <w:bCs/>
                    <w:szCs w:val="21"/>
                  </w:rPr>
                </w:rPrChange>
              </w:rPr>
            </w:pPr>
            <w:r w:rsidRPr="00635469">
              <w:rPr>
                <w:bCs/>
                <w:szCs w:val="21"/>
                <w:highlight w:val="red"/>
                <w:rPrChange w:id="387" w:author="Furness" w:date="2018-06-29T12:31:00Z">
                  <w:rPr>
                    <w:bCs/>
                    <w:szCs w:val="21"/>
                  </w:rPr>
                </w:rPrChange>
              </w:rPr>
              <w:t>5.2</w:t>
            </w:r>
          </w:p>
        </w:tc>
        <w:tc>
          <w:tcPr>
            <w:tcW w:w="1914" w:type="dxa"/>
            <w:vAlign w:val="center"/>
            <w:tcPrChange w:id="388" w:author="Furness" w:date="2018-06-29T12:01:00Z">
              <w:tcPr>
                <w:tcW w:w="1368" w:type="dxa"/>
                <w:vAlign w:val="center"/>
              </w:tcPr>
            </w:tcPrChange>
          </w:tcPr>
          <w:p w14:paraId="09E56EB1" w14:textId="28E4FA99" w:rsidR="00A46F7C" w:rsidRPr="00635469" w:rsidRDefault="00635469" w:rsidP="002365E0">
            <w:pPr>
              <w:jc w:val="center"/>
              <w:rPr>
                <w:bCs/>
                <w:szCs w:val="21"/>
                <w:highlight w:val="red"/>
                <w:rPrChange w:id="389" w:author="Furness" w:date="2018-06-29T12:31:00Z">
                  <w:rPr>
                    <w:bCs/>
                    <w:szCs w:val="21"/>
                  </w:rPr>
                </w:rPrChange>
              </w:rPr>
            </w:pPr>
            <w:r w:rsidRPr="00635469">
              <w:rPr>
                <w:bCs/>
                <w:szCs w:val="21"/>
                <w:highlight w:val="red"/>
                <w:rPrChange w:id="390" w:author="Furness" w:date="2018-06-29T12:31:00Z">
                  <w:rPr>
                    <w:bCs/>
                    <w:szCs w:val="21"/>
                  </w:rPr>
                </w:rPrChange>
              </w:rPr>
              <w:t>6.5</w:t>
            </w:r>
          </w:p>
        </w:tc>
      </w:tr>
      <w:tr w:rsidR="00A46F7C" w:rsidRPr="00635469" w14:paraId="73C1673F" w14:textId="77777777" w:rsidTr="00A46F7C">
        <w:tblPrEx>
          <w:tblPrExChange w:id="391" w:author="Furness" w:date="2018-06-29T12:01:00Z">
            <w:tblPrEx>
              <w:tblW w:w="8967" w:type="dxa"/>
            </w:tblPrEx>
          </w:tblPrExChange>
        </w:tblPrEx>
        <w:trPr>
          <w:jc w:val="center"/>
          <w:trPrChange w:id="392" w:author="Furness" w:date="2018-06-29T12:01:00Z">
            <w:trPr>
              <w:gridAfter w:val="0"/>
              <w:wAfter w:w="1514" w:type="dxa"/>
              <w:jc w:val="center"/>
            </w:trPr>
          </w:trPrChange>
        </w:trPr>
        <w:tc>
          <w:tcPr>
            <w:tcW w:w="3168" w:type="dxa"/>
            <w:vAlign w:val="center"/>
            <w:tcPrChange w:id="393" w:author="Furness" w:date="2018-06-29T12:01:00Z">
              <w:tcPr>
                <w:tcW w:w="3168" w:type="dxa"/>
                <w:vAlign w:val="center"/>
              </w:tcPr>
            </w:tcPrChange>
          </w:tcPr>
          <w:p w14:paraId="36312596" w14:textId="77777777" w:rsidR="00A46F7C" w:rsidRPr="00635469" w:rsidRDefault="00A46F7C" w:rsidP="00830B51">
            <w:pPr>
              <w:jc w:val="center"/>
              <w:rPr>
                <w:bCs/>
                <w:szCs w:val="21"/>
                <w:highlight w:val="red"/>
                <w:rPrChange w:id="394" w:author="Furness" w:date="2018-06-29T12:31:00Z">
                  <w:rPr>
                    <w:bCs/>
                    <w:szCs w:val="21"/>
                  </w:rPr>
                </w:rPrChange>
              </w:rPr>
            </w:pPr>
          </w:p>
        </w:tc>
        <w:tc>
          <w:tcPr>
            <w:tcW w:w="1440" w:type="dxa"/>
            <w:vAlign w:val="center"/>
            <w:tcPrChange w:id="395" w:author="Furness" w:date="2018-06-29T12:01:00Z">
              <w:tcPr>
                <w:tcW w:w="1440" w:type="dxa"/>
                <w:vAlign w:val="center"/>
              </w:tcPr>
            </w:tcPrChange>
          </w:tcPr>
          <w:p w14:paraId="253FC033" w14:textId="77777777" w:rsidR="00A46F7C" w:rsidRPr="00635469" w:rsidRDefault="00A46F7C" w:rsidP="002365E0">
            <w:pPr>
              <w:jc w:val="center"/>
              <w:rPr>
                <w:bCs/>
                <w:szCs w:val="21"/>
                <w:highlight w:val="red"/>
                <w:rPrChange w:id="396" w:author="Furness" w:date="2018-06-29T12:31:00Z">
                  <w:rPr>
                    <w:bCs/>
                    <w:szCs w:val="21"/>
                  </w:rPr>
                </w:rPrChange>
              </w:rPr>
            </w:pPr>
          </w:p>
        </w:tc>
        <w:tc>
          <w:tcPr>
            <w:tcW w:w="1477" w:type="dxa"/>
            <w:vAlign w:val="center"/>
            <w:tcPrChange w:id="397" w:author="Furness" w:date="2018-06-29T12:01:00Z">
              <w:tcPr>
                <w:tcW w:w="1477" w:type="dxa"/>
                <w:vAlign w:val="center"/>
              </w:tcPr>
            </w:tcPrChange>
          </w:tcPr>
          <w:p w14:paraId="19BD2C29" w14:textId="77777777" w:rsidR="00A46F7C" w:rsidRPr="00635469" w:rsidRDefault="00A46F7C" w:rsidP="002365E0">
            <w:pPr>
              <w:jc w:val="center"/>
              <w:rPr>
                <w:bCs/>
                <w:szCs w:val="21"/>
                <w:highlight w:val="red"/>
                <w:rPrChange w:id="398" w:author="Furness" w:date="2018-06-29T12:31:00Z">
                  <w:rPr>
                    <w:bCs/>
                    <w:szCs w:val="21"/>
                  </w:rPr>
                </w:rPrChange>
              </w:rPr>
            </w:pPr>
          </w:p>
        </w:tc>
        <w:tc>
          <w:tcPr>
            <w:tcW w:w="1914" w:type="dxa"/>
            <w:vAlign w:val="center"/>
            <w:tcPrChange w:id="399" w:author="Furness" w:date="2018-06-29T12:01:00Z">
              <w:tcPr>
                <w:tcW w:w="1368" w:type="dxa"/>
                <w:vAlign w:val="center"/>
              </w:tcPr>
            </w:tcPrChange>
          </w:tcPr>
          <w:p w14:paraId="0953ED40" w14:textId="77777777" w:rsidR="00A46F7C" w:rsidRPr="00635469" w:rsidRDefault="00A46F7C" w:rsidP="002365E0">
            <w:pPr>
              <w:jc w:val="center"/>
              <w:rPr>
                <w:bCs/>
                <w:szCs w:val="21"/>
                <w:highlight w:val="red"/>
                <w:rPrChange w:id="400" w:author="Furness" w:date="2018-06-29T12:31:00Z">
                  <w:rPr>
                    <w:bCs/>
                    <w:szCs w:val="21"/>
                  </w:rPr>
                </w:rPrChange>
              </w:rPr>
            </w:pPr>
          </w:p>
        </w:tc>
      </w:tr>
    </w:tbl>
    <w:p w14:paraId="552F8181" w14:textId="286F3B36" w:rsidR="004C2C7F" w:rsidRPr="00635469" w:rsidRDefault="004C2C7F">
      <w:pPr>
        <w:rPr>
          <w:i/>
          <w:iCs/>
          <w:color w:val="323232" w:themeColor="text2"/>
          <w:sz w:val="18"/>
          <w:szCs w:val="18"/>
          <w:highlight w:val="red"/>
          <w:rPrChange w:id="401" w:author="Furness" w:date="2018-06-29T12:31:00Z">
            <w:rPr>
              <w:i/>
              <w:iCs/>
              <w:color w:val="323232" w:themeColor="text2"/>
              <w:sz w:val="18"/>
              <w:szCs w:val="18"/>
            </w:rPr>
          </w:rPrChange>
        </w:rPr>
      </w:pPr>
    </w:p>
    <w:p w14:paraId="157E20E0" w14:textId="2D15B9D8" w:rsidR="00FB74D3" w:rsidRPr="0008014A" w:rsidRDefault="000C6FF3">
      <w:pPr>
        <w:pStyle w:val="Caption"/>
        <w:keepNext/>
        <w:jc w:val="center"/>
        <w:rPr>
          <w:i w:val="0"/>
          <w:iCs w:val="0"/>
          <w:highlight w:val="red"/>
        </w:rPr>
        <w:pPrChange w:id="402" w:author="Furness" w:date="2018-06-29T12:31:00Z">
          <w:pPr>
            <w:spacing w:after="0"/>
          </w:pPr>
        </w:pPrChange>
      </w:pPr>
      <w:bookmarkStart w:id="403" w:name="_Toc518035110"/>
      <w:r w:rsidRPr="00635469">
        <w:rPr>
          <w:highlight w:val="red"/>
          <w:rPrChange w:id="404" w:author="Furness" w:date="2018-06-29T12:31:00Z">
            <w:rPr>
              <w:i/>
              <w:iCs/>
            </w:rPr>
          </w:rPrChange>
        </w:rPr>
        <w:t xml:space="preserve">Table </w:t>
      </w:r>
      <w:r w:rsidRPr="00635469">
        <w:rPr>
          <w:highlight w:val="red"/>
          <w:rPrChange w:id="405" w:author="Furness" w:date="2018-06-29T12:31:00Z">
            <w:rPr>
              <w:i/>
              <w:iCs/>
            </w:rPr>
          </w:rPrChange>
        </w:rPr>
        <w:fldChar w:fldCharType="begin"/>
      </w:r>
      <w:r w:rsidRPr="00635469">
        <w:rPr>
          <w:highlight w:val="red"/>
          <w:rPrChange w:id="406" w:author="Furness" w:date="2018-06-29T12:31:00Z">
            <w:rPr>
              <w:i/>
              <w:iCs/>
            </w:rPr>
          </w:rPrChange>
        </w:rPr>
        <w:instrText xml:space="preserve"> SEQ Table \* ARABIC </w:instrText>
      </w:r>
      <w:r w:rsidRPr="0008014A">
        <w:rPr>
          <w:highlight w:val="red"/>
        </w:rPr>
        <w:fldChar w:fldCharType="separate"/>
      </w:r>
      <w:r w:rsidR="00FF7BEA" w:rsidRPr="00635469">
        <w:rPr>
          <w:noProof/>
          <w:highlight w:val="red"/>
          <w:rPrChange w:id="407" w:author="Furness" w:date="2018-06-29T12:31:00Z">
            <w:rPr>
              <w:i/>
              <w:iCs/>
              <w:noProof/>
            </w:rPr>
          </w:rPrChange>
        </w:rPr>
        <w:t>9</w:t>
      </w:r>
      <w:r w:rsidRPr="00635469">
        <w:rPr>
          <w:highlight w:val="red"/>
          <w:rPrChange w:id="408" w:author="Furness" w:date="2018-06-29T12:31:00Z">
            <w:rPr>
              <w:i/>
              <w:iCs/>
            </w:rPr>
          </w:rPrChange>
        </w:rPr>
        <w:fldChar w:fldCharType="end"/>
      </w:r>
      <w:r w:rsidRPr="00635469">
        <w:rPr>
          <w:highlight w:val="red"/>
          <w:rPrChange w:id="409" w:author="Furness" w:date="2018-06-29T12:31:00Z">
            <w:rPr>
              <w:i/>
              <w:iCs/>
            </w:rPr>
          </w:rPrChange>
        </w:rPr>
        <w:t xml:space="preserve"> Key Financial Outcomes</w:t>
      </w:r>
      <w:bookmarkEnd w:id="403"/>
    </w:p>
    <w:tbl>
      <w:tblPr>
        <w:tblStyle w:val="TableGrid"/>
        <w:tblW w:w="7999" w:type="dxa"/>
        <w:jc w:val="center"/>
        <w:tblLayout w:type="fixed"/>
        <w:tblLook w:val="04A0" w:firstRow="1" w:lastRow="0" w:firstColumn="1" w:lastColumn="0" w:noHBand="0" w:noVBand="1"/>
      </w:tblPr>
      <w:tblGrid>
        <w:gridCol w:w="3168"/>
        <w:gridCol w:w="1440"/>
        <w:gridCol w:w="1477"/>
        <w:gridCol w:w="1914"/>
      </w:tblGrid>
      <w:tr w:rsidR="00635469" w:rsidRPr="00635469" w14:paraId="29CF979F" w14:textId="77777777" w:rsidTr="00C040EF">
        <w:trPr>
          <w:trHeight w:val="524"/>
          <w:jc w:val="center"/>
        </w:trPr>
        <w:tc>
          <w:tcPr>
            <w:tcW w:w="3168" w:type="dxa"/>
            <w:vMerge w:val="restart"/>
            <w:vAlign w:val="center"/>
          </w:tcPr>
          <w:p w14:paraId="3CE7A727" w14:textId="77777777" w:rsidR="00635469" w:rsidRPr="00635469" w:rsidRDefault="00635469" w:rsidP="00C040EF">
            <w:pPr>
              <w:spacing w:after="160" w:line="259" w:lineRule="auto"/>
              <w:jc w:val="center"/>
              <w:rPr>
                <w:bCs/>
                <w:kern w:val="0"/>
                <w:szCs w:val="21"/>
                <w:highlight w:val="red"/>
                <w:lang w:eastAsia="ja-JP"/>
                <w:rPrChange w:id="410" w:author="Furness" w:date="2018-06-29T12:31:00Z">
                  <w:rPr>
                    <w:bCs/>
                    <w:kern w:val="0"/>
                    <w:szCs w:val="21"/>
                    <w:lang w:eastAsia="ja-JP"/>
                  </w:rPr>
                </w:rPrChange>
              </w:rPr>
            </w:pPr>
            <w:r w:rsidRPr="00635469">
              <w:rPr>
                <w:bCs/>
                <w:szCs w:val="21"/>
                <w:highlight w:val="red"/>
                <w:rPrChange w:id="411" w:author="Furness" w:date="2018-06-29T12:31:00Z">
                  <w:rPr>
                    <w:bCs/>
                    <w:szCs w:val="21"/>
                  </w:rPr>
                </w:rPrChange>
              </w:rPr>
              <w:t>Result (Compared to REF)</w:t>
            </w:r>
          </w:p>
        </w:tc>
        <w:tc>
          <w:tcPr>
            <w:tcW w:w="4831" w:type="dxa"/>
            <w:gridSpan w:val="3"/>
            <w:vAlign w:val="center"/>
          </w:tcPr>
          <w:p w14:paraId="1E046627" w14:textId="77777777" w:rsidR="00635469" w:rsidRPr="00635469" w:rsidRDefault="00635469" w:rsidP="00C040EF">
            <w:pPr>
              <w:jc w:val="center"/>
              <w:rPr>
                <w:bCs/>
                <w:szCs w:val="21"/>
                <w:highlight w:val="red"/>
                <w:rPrChange w:id="412" w:author="Furness" w:date="2018-06-29T12:31:00Z">
                  <w:rPr>
                    <w:bCs/>
                    <w:szCs w:val="21"/>
                  </w:rPr>
                </w:rPrChange>
              </w:rPr>
            </w:pPr>
            <w:r w:rsidRPr="00635469">
              <w:rPr>
                <w:bCs/>
                <w:szCs w:val="21"/>
                <w:highlight w:val="red"/>
                <w:rPrChange w:id="413" w:author="Furness" w:date="2018-06-29T12:31:00Z">
                  <w:rPr>
                    <w:bCs/>
                    <w:szCs w:val="21"/>
                  </w:rPr>
                </w:rPrChange>
              </w:rPr>
              <w:t>2020-2050</w:t>
            </w:r>
          </w:p>
        </w:tc>
      </w:tr>
      <w:tr w:rsidR="00635469" w:rsidRPr="00635469" w14:paraId="37BF5049" w14:textId="77777777" w:rsidTr="00C040EF">
        <w:trPr>
          <w:trHeight w:val="648"/>
          <w:jc w:val="center"/>
        </w:trPr>
        <w:tc>
          <w:tcPr>
            <w:tcW w:w="3168" w:type="dxa"/>
            <w:vMerge/>
            <w:vAlign w:val="center"/>
          </w:tcPr>
          <w:p w14:paraId="1BF8841C" w14:textId="77777777" w:rsidR="00635469" w:rsidRPr="00635469" w:rsidRDefault="00635469" w:rsidP="00C040EF">
            <w:pPr>
              <w:jc w:val="center"/>
              <w:rPr>
                <w:bCs/>
                <w:szCs w:val="21"/>
                <w:highlight w:val="red"/>
                <w:rPrChange w:id="414" w:author="Furness" w:date="2018-06-29T12:31:00Z">
                  <w:rPr>
                    <w:bCs/>
                    <w:szCs w:val="21"/>
                  </w:rPr>
                </w:rPrChange>
              </w:rPr>
            </w:pPr>
          </w:p>
        </w:tc>
        <w:tc>
          <w:tcPr>
            <w:tcW w:w="1440" w:type="dxa"/>
            <w:vAlign w:val="center"/>
          </w:tcPr>
          <w:p w14:paraId="27F0D561" w14:textId="77777777" w:rsidR="00635469" w:rsidRPr="00635469" w:rsidRDefault="00635469" w:rsidP="00C040EF">
            <w:pPr>
              <w:jc w:val="center"/>
              <w:rPr>
                <w:bCs/>
                <w:szCs w:val="21"/>
                <w:highlight w:val="red"/>
                <w:rPrChange w:id="415" w:author="Furness" w:date="2018-06-29T12:31:00Z">
                  <w:rPr>
                    <w:bCs/>
                    <w:szCs w:val="21"/>
                  </w:rPr>
                </w:rPrChange>
              </w:rPr>
            </w:pPr>
            <w:r w:rsidRPr="00635469">
              <w:rPr>
                <w:bCs/>
                <w:szCs w:val="21"/>
                <w:highlight w:val="red"/>
                <w:rPrChange w:id="416" w:author="Furness" w:date="2018-06-29T12:31:00Z">
                  <w:rPr>
                    <w:bCs/>
                    <w:szCs w:val="21"/>
                  </w:rPr>
                </w:rPrChange>
              </w:rPr>
              <w:t>Plausible Scenario</w:t>
            </w:r>
          </w:p>
        </w:tc>
        <w:tc>
          <w:tcPr>
            <w:tcW w:w="1477" w:type="dxa"/>
            <w:vAlign w:val="center"/>
          </w:tcPr>
          <w:p w14:paraId="5D36AE59" w14:textId="77777777" w:rsidR="00635469" w:rsidRPr="00635469" w:rsidRDefault="00635469" w:rsidP="00C040EF">
            <w:pPr>
              <w:jc w:val="center"/>
              <w:rPr>
                <w:bCs/>
                <w:szCs w:val="21"/>
                <w:highlight w:val="red"/>
                <w:rPrChange w:id="417" w:author="Furness" w:date="2018-06-29T12:31:00Z">
                  <w:rPr>
                    <w:bCs/>
                    <w:szCs w:val="21"/>
                  </w:rPr>
                </w:rPrChange>
              </w:rPr>
            </w:pPr>
            <w:r w:rsidRPr="00635469">
              <w:rPr>
                <w:bCs/>
                <w:szCs w:val="21"/>
                <w:highlight w:val="red"/>
                <w:rPrChange w:id="418" w:author="Furness" w:date="2018-06-29T12:31:00Z">
                  <w:rPr>
                    <w:bCs/>
                    <w:szCs w:val="21"/>
                  </w:rPr>
                </w:rPrChange>
              </w:rPr>
              <w:t>Drawdown Scenario</w:t>
            </w:r>
          </w:p>
        </w:tc>
        <w:tc>
          <w:tcPr>
            <w:tcW w:w="1914" w:type="dxa"/>
            <w:vAlign w:val="center"/>
          </w:tcPr>
          <w:p w14:paraId="15CB6A72" w14:textId="77777777" w:rsidR="00635469" w:rsidRPr="00635469" w:rsidRDefault="00635469" w:rsidP="00C040EF">
            <w:pPr>
              <w:jc w:val="center"/>
              <w:rPr>
                <w:bCs/>
                <w:szCs w:val="21"/>
                <w:highlight w:val="red"/>
                <w:rPrChange w:id="419" w:author="Furness" w:date="2018-06-29T12:31:00Z">
                  <w:rPr>
                    <w:bCs/>
                    <w:szCs w:val="21"/>
                  </w:rPr>
                </w:rPrChange>
              </w:rPr>
            </w:pPr>
            <w:r w:rsidRPr="00635469">
              <w:rPr>
                <w:bCs/>
                <w:szCs w:val="21"/>
                <w:highlight w:val="red"/>
                <w:rPrChange w:id="420" w:author="Furness" w:date="2018-06-29T12:31:00Z">
                  <w:rPr>
                    <w:bCs/>
                    <w:szCs w:val="21"/>
                  </w:rPr>
                </w:rPrChange>
              </w:rPr>
              <w:t>Optimum Scenario</w:t>
            </w:r>
          </w:p>
        </w:tc>
      </w:tr>
      <w:tr w:rsidR="00635469" w:rsidRPr="00635469" w14:paraId="40A4A3A2" w14:textId="77777777" w:rsidTr="00C040EF">
        <w:trPr>
          <w:jc w:val="center"/>
        </w:trPr>
        <w:tc>
          <w:tcPr>
            <w:tcW w:w="3168" w:type="dxa"/>
            <w:vAlign w:val="center"/>
          </w:tcPr>
          <w:p w14:paraId="2D3A7605" w14:textId="3456D56D" w:rsidR="00635469" w:rsidRPr="00635469" w:rsidRDefault="00635469" w:rsidP="00C040EF">
            <w:pPr>
              <w:spacing w:after="160" w:line="259" w:lineRule="auto"/>
              <w:jc w:val="center"/>
              <w:rPr>
                <w:bCs/>
                <w:szCs w:val="21"/>
                <w:highlight w:val="red"/>
                <w:rPrChange w:id="421" w:author="Furness" w:date="2018-06-29T12:31:00Z">
                  <w:rPr>
                    <w:bCs/>
                    <w:szCs w:val="21"/>
                  </w:rPr>
                </w:rPrChange>
              </w:rPr>
            </w:pPr>
            <w:r w:rsidRPr="00635469">
              <w:rPr>
                <w:bCs/>
                <w:szCs w:val="21"/>
                <w:highlight w:val="red"/>
                <w:rPrChange w:id="422" w:author="Furness" w:date="2018-06-29T12:31:00Z">
                  <w:rPr>
                    <w:bCs/>
                    <w:szCs w:val="21"/>
                  </w:rPr>
                </w:rPrChange>
              </w:rPr>
              <w:t>Net First Cost (Billion USD)</w:t>
            </w:r>
          </w:p>
        </w:tc>
        <w:tc>
          <w:tcPr>
            <w:tcW w:w="1440" w:type="dxa"/>
            <w:vAlign w:val="center"/>
          </w:tcPr>
          <w:p w14:paraId="36CE60A7" w14:textId="2DEC15DC" w:rsidR="00635469" w:rsidRPr="00635469" w:rsidRDefault="00635469" w:rsidP="00C040EF">
            <w:pPr>
              <w:jc w:val="center"/>
              <w:rPr>
                <w:bCs/>
                <w:kern w:val="0"/>
                <w:szCs w:val="21"/>
                <w:highlight w:val="red"/>
                <w:lang w:eastAsia="ja-JP"/>
                <w:rPrChange w:id="423" w:author="Furness" w:date="2018-06-29T12:31:00Z">
                  <w:rPr>
                    <w:bCs/>
                    <w:kern w:val="0"/>
                    <w:szCs w:val="21"/>
                    <w:lang w:eastAsia="ja-JP"/>
                  </w:rPr>
                </w:rPrChange>
              </w:rPr>
            </w:pPr>
            <w:r w:rsidRPr="00635469">
              <w:rPr>
                <w:bCs/>
                <w:szCs w:val="21"/>
                <w:highlight w:val="red"/>
                <w:rPrChange w:id="424" w:author="Furness" w:date="2018-06-29T12:31:00Z">
                  <w:rPr>
                    <w:bCs/>
                    <w:szCs w:val="21"/>
                  </w:rPr>
                </w:rPrChange>
              </w:rPr>
              <w:t>914</w:t>
            </w:r>
          </w:p>
        </w:tc>
        <w:tc>
          <w:tcPr>
            <w:tcW w:w="1477" w:type="dxa"/>
            <w:vAlign w:val="center"/>
          </w:tcPr>
          <w:p w14:paraId="265EC168" w14:textId="6873469B" w:rsidR="00635469" w:rsidRPr="00635469" w:rsidRDefault="00635469" w:rsidP="00C040EF">
            <w:pPr>
              <w:jc w:val="center"/>
              <w:rPr>
                <w:bCs/>
                <w:szCs w:val="21"/>
                <w:highlight w:val="red"/>
                <w:rPrChange w:id="425" w:author="Furness" w:date="2018-06-29T12:31:00Z">
                  <w:rPr>
                    <w:bCs/>
                    <w:szCs w:val="21"/>
                  </w:rPr>
                </w:rPrChange>
              </w:rPr>
            </w:pPr>
          </w:p>
        </w:tc>
        <w:tc>
          <w:tcPr>
            <w:tcW w:w="1914" w:type="dxa"/>
            <w:vAlign w:val="center"/>
          </w:tcPr>
          <w:p w14:paraId="1C2E8B59" w14:textId="0246929D" w:rsidR="00635469" w:rsidRPr="00635469" w:rsidRDefault="00635469" w:rsidP="00C040EF">
            <w:pPr>
              <w:jc w:val="center"/>
              <w:rPr>
                <w:bCs/>
                <w:szCs w:val="21"/>
                <w:highlight w:val="red"/>
                <w:rPrChange w:id="426" w:author="Furness" w:date="2018-06-29T12:31:00Z">
                  <w:rPr>
                    <w:bCs/>
                    <w:szCs w:val="21"/>
                  </w:rPr>
                </w:rPrChange>
              </w:rPr>
            </w:pPr>
          </w:p>
        </w:tc>
      </w:tr>
      <w:tr w:rsidR="00635469" w:rsidRPr="00635469" w14:paraId="54DA3125" w14:textId="77777777" w:rsidTr="00C040EF">
        <w:trPr>
          <w:jc w:val="center"/>
        </w:trPr>
        <w:tc>
          <w:tcPr>
            <w:tcW w:w="3168" w:type="dxa"/>
            <w:vAlign w:val="center"/>
          </w:tcPr>
          <w:p w14:paraId="07265094" w14:textId="6A2015E9" w:rsidR="00635469" w:rsidRPr="00635469" w:rsidRDefault="00635469">
            <w:pPr>
              <w:jc w:val="center"/>
              <w:rPr>
                <w:bCs/>
                <w:szCs w:val="21"/>
                <w:highlight w:val="red"/>
                <w:rPrChange w:id="427" w:author="Furness" w:date="2018-06-29T12:31:00Z">
                  <w:rPr>
                    <w:bCs/>
                    <w:szCs w:val="21"/>
                  </w:rPr>
                </w:rPrChange>
              </w:rPr>
            </w:pPr>
            <w:r w:rsidRPr="00635469">
              <w:rPr>
                <w:bCs/>
                <w:szCs w:val="21"/>
                <w:highlight w:val="red"/>
                <w:rPrChange w:id="428" w:author="Furness" w:date="2018-06-29T12:31:00Z">
                  <w:rPr>
                    <w:bCs/>
                    <w:szCs w:val="21"/>
                  </w:rPr>
                </w:rPrChange>
              </w:rPr>
              <w:t>Operating Savings (Billion USD)</w:t>
            </w:r>
          </w:p>
        </w:tc>
        <w:tc>
          <w:tcPr>
            <w:tcW w:w="1440" w:type="dxa"/>
            <w:vAlign w:val="center"/>
          </w:tcPr>
          <w:p w14:paraId="63EDDF42" w14:textId="550F6DBD" w:rsidR="00635469" w:rsidRPr="00635469" w:rsidRDefault="00635469" w:rsidP="00C040EF">
            <w:pPr>
              <w:jc w:val="center"/>
              <w:rPr>
                <w:bCs/>
                <w:szCs w:val="21"/>
                <w:highlight w:val="red"/>
                <w:rPrChange w:id="429" w:author="Furness" w:date="2018-06-29T12:31:00Z">
                  <w:rPr>
                    <w:bCs/>
                    <w:szCs w:val="21"/>
                  </w:rPr>
                </w:rPrChange>
              </w:rPr>
            </w:pPr>
            <w:r w:rsidRPr="00635469">
              <w:rPr>
                <w:bCs/>
                <w:szCs w:val="21"/>
                <w:highlight w:val="red"/>
                <w:rPrChange w:id="430" w:author="Furness" w:date="2018-06-29T12:31:00Z">
                  <w:rPr>
                    <w:bCs/>
                    <w:szCs w:val="21"/>
                  </w:rPr>
                </w:rPrChange>
              </w:rPr>
              <w:t>1,600</w:t>
            </w:r>
          </w:p>
        </w:tc>
        <w:tc>
          <w:tcPr>
            <w:tcW w:w="1477" w:type="dxa"/>
            <w:vAlign w:val="center"/>
          </w:tcPr>
          <w:p w14:paraId="379AC83C" w14:textId="77777777" w:rsidR="00635469" w:rsidRPr="00635469" w:rsidRDefault="00635469" w:rsidP="00C040EF">
            <w:pPr>
              <w:jc w:val="center"/>
              <w:rPr>
                <w:bCs/>
                <w:szCs w:val="21"/>
                <w:highlight w:val="red"/>
                <w:rPrChange w:id="431" w:author="Furness" w:date="2018-06-29T12:31:00Z">
                  <w:rPr>
                    <w:bCs/>
                    <w:szCs w:val="21"/>
                  </w:rPr>
                </w:rPrChange>
              </w:rPr>
            </w:pPr>
          </w:p>
        </w:tc>
        <w:tc>
          <w:tcPr>
            <w:tcW w:w="1914" w:type="dxa"/>
            <w:vAlign w:val="center"/>
          </w:tcPr>
          <w:p w14:paraId="480076CB" w14:textId="77777777" w:rsidR="00635469" w:rsidRPr="00635469" w:rsidRDefault="00635469" w:rsidP="00C040EF">
            <w:pPr>
              <w:jc w:val="center"/>
              <w:rPr>
                <w:bCs/>
                <w:szCs w:val="21"/>
                <w:highlight w:val="red"/>
                <w:rPrChange w:id="432" w:author="Furness" w:date="2018-06-29T12:31:00Z">
                  <w:rPr>
                    <w:bCs/>
                    <w:szCs w:val="21"/>
                  </w:rPr>
                </w:rPrChange>
              </w:rPr>
            </w:pPr>
          </w:p>
        </w:tc>
      </w:tr>
      <w:tr w:rsidR="00635469" w:rsidRPr="00635469" w14:paraId="24C97F3A" w14:textId="77777777" w:rsidTr="00C040EF">
        <w:trPr>
          <w:jc w:val="center"/>
        </w:trPr>
        <w:tc>
          <w:tcPr>
            <w:tcW w:w="3168" w:type="dxa"/>
            <w:vAlign w:val="center"/>
          </w:tcPr>
          <w:p w14:paraId="60067790" w14:textId="5001940E" w:rsidR="00635469" w:rsidRPr="00635469" w:rsidRDefault="00635469" w:rsidP="00635469">
            <w:pPr>
              <w:jc w:val="center"/>
              <w:rPr>
                <w:bCs/>
                <w:szCs w:val="21"/>
                <w:highlight w:val="red"/>
                <w:rPrChange w:id="433" w:author="Furness" w:date="2018-06-29T12:31:00Z">
                  <w:rPr>
                    <w:bCs/>
                    <w:szCs w:val="21"/>
                  </w:rPr>
                </w:rPrChange>
              </w:rPr>
            </w:pPr>
            <w:r w:rsidRPr="00635469">
              <w:rPr>
                <w:bCs/>
                <w:szCs w:val="21"/>
                <w:highlight w:val="red"/>
                <w:rPrChange w:id="434" w:author="Furness" w:date="2018-06-29T12:31:00Z">
                  <w:rPr>
                    <w:bCs/>
                    <w:szCs w:val="21"/>
                  </w:rPr>
                </w:rPrChange>
              </w:rPr>
              <w:t>Cash flow NPV of a Single Aircraft Equivalent (USD)</w:t>
            </w:r>
          </w:p>
        </w:tc>
        <w:tc>
          <w:tcPr>
            <w:tcW w:w="1440" w:type="dxa"/>
            <w:vAlign w:val="center"/>
          </w:tcPr>
          <w:p w14:paraId="7325AE52" w14:textId="4BF1DD2D" w:rsidR="00635469" w:rsidRPr="00635469" w:rsidRDefault="00635469" w:rsidP="00C040EF">
            <w:pPr>
              <w:jc w:val="center"/>
              <w:rPr>
                <w:bCs/>
                <w:szCs w:val="21"/>
                <w:highlight w:val="red"/>
                <w:rPrChange w:id="435" w:author="Furness" w:date="2018-06-29T12:31:00Z">
                  <w:rPr>
                    <w:bCs/>
                    <w:szCs w:val="21"/>
                  </w:rPr>
                </w:rPrChange>
              </w:rPr>
            </w:pPr>
            <w:r w:rsidRPr="00635469">
              <w:rPr>
                <w:bCs/>
                <w:szCs w:val="21"/>
                <w:highlight w:val="red"/>
                <w:rPrChange w:id="436" w:author="Furness" w:date="2018-06-29T12:31:00Z">
                  <w:rPr>
                    <w:bCs/>
                    <w:szCs w:val="21"/>
                  </w:rPr>
                </w:rPrChange>
              </w:rPr>
              <w:t>2,832,000</w:t>
            </w:r>
          </w:p>
        </w:tc>
        <w:tc>
          <w:tcPr>
            <w:tcW w:w="1477" w:type="dxa"/>
            <w:vAlign w:val="center"/>
          </w:tcPr>
          <w:p w14:paraId="079D65EC" w14:textId="77777777" w:rsidR="00635469" w:rsidRPr="00635469" w:rsidRDefault="00635469" w:rsidP="00C040EF">
            <w:pPr>
              <w:jc w:val="center"/>
              <w:rPr>
                <w:bCs/>
                <w:szCs w:val="21"/>
                <w:highlight w:val="red"/>
                <w:rPrChange w:id="437" w:author="Furness" w:date="2018-06-29T12:31:00Z">
                  <w:rPr>
                    <w:bCs/>
                    <w:szCs w:val="21"/>
                  </w:rPr>
                </w:rPrChange>
              </w:rPr>
            </w:pPr>
          </w:p>
        </w:tc>
        <w:tc>
          <w:tcPr>
            <w:tcW w:w="1914" w:type="dxa"/>
            <w:vAlign w:val="center"/>
          </w:tcPr>
          <w:p w14:paraId="3C5BB207" w14:textId="77777777" w:rsidR="00635469" w:rsidRPr="00635469" w:rsidRDefault="00635469" w:rsidP="00C040EF">
            <w:pPr>
              <w:jc w:val="center"/>
              <w:rPr>
                <w:bCs/>
                <w:szCs w:val="21"/>
                <w:highlight w:val="red"/>
                <w:rPrChange w:id="438" w:author="Furness" w:date="2018-06-29T12:31:00Z">
                  <w:rPr>
                    <w:bCs/>
                    <w:szCs w:val="21"/>
                  </w:rPr>
                </w:rPrChange>
              </w:rPr>
            </w:pPr>
          </w:p>
        </w:tc>
      </w:tr>
      <w:tr w:rsidR="00635469" w:rsidRPr="00E96695" w14:paraId="3320BE28" w14:textId="77777777" w:rsidTr="00C040EF">
        <w:trPr>
          <w:jc w:val="center"/>
        </w:trPr>
        <w:tc>
          <w:tcPr>
            <w:tcW w:w="3168" w:type="dxa"/>
            <w:vAlign w:val="center"/>
          </w:tcPr>
          <w:p w14:paraId="0538AFC2" w14:textId="77777777" w:rsidR="00635469" w:rsidRPr="00635469" w:rsidRDefault="00635469" w:rsidP="00635469">
            <w:pPr>
              <w:jc w:val="center"/>
              <w:rPr>
                <w:bCs/>
                <w:szCs w:val="21"/>
                <w:highlight w:val="red"/>
                <w:rPrChange w:id="439" w:author="Furness" w:date="2018-06-29T12:31:00Z">
                  <w:rPr>
                    <w:bCs/>
                    <w:szCs w:val="21"/>
                  </w:rPr>
                </w:rPrChange>
              </w:rPr>
            </w:pPr>
            <w:r w:rsidRPr="00635469">
              <w:rPr>
                <w:bCs/>
                <w:szCs w:val="21"/>
                <w:highlight w:val="red"/>
                <w:rPrChange w:id="440" w:author="Furness" w:date="2018-06-29T12:31:00Z">
                  <w:rPr>
                    <w:bCs/>
                    <w:szCs w:val="21"/>
                  </w:rPr>
                </w:rPrChange>
              </w:rPr>
              <w:t xml:space="preserve">Average Abatement Cost </w:t>
            </w:r>
          </w:p>
          <w:p w14:paraId="61228EE3" w14:textId="6ABB48FE" w:rsidR="00635469" w:rsidRPr="00635469" w:rsidRDefault="00635469" w:rsidP="00635469">
            <w:pPr>
              <w:jc w:val="center"/>
              <w:rPr>
                <w:bCs/>
                <w:szCs w:val="21"/>
                <w:highlight w:val="red"/>
                <w:rPrChange w:id="441" w:author="Furness" w:date="2018-06-29T12:31:00Z">
                  <w:rPr>
                    <w:bCs/>
                    <w:szCs w:val="21"/>
                  </w:rPr>
                </w:rPrChange>
              </w:rPr>
            </w:pPr>
            <w:r w:rsidRPr="00635469">
              <w:rPr>
                <w:bCs/>
                <w:szCs w:val="21"/>
                <w:highlight w:val="red"/>
                <w:rPrChange w:id="442" w:author="Furness" w:date="2018-06-29T12:31:00Z">
                  <w:rPr>
                    <w:bCs/>
                    <w:szCs w:val="21"/>
                  </w:rPr>
                </w:rPrChange>
              </w:rPr>
              <w:t>(USD/ton CO2-eq)</w:t>
            </w:r>
          </w:p>
        </w:tc>
        <w:tc>
          <w:tcPr>
            <w:tcW w:w="1440" w:type="dxa"/>
            <w:vAlign w:val="center"/>
          </w:tcPr>
          <w:p w14:paraId="05D08ADC" w14:textId="7E9DEA9F" w:rsidR="00635469" w:rsidRDefault="00635469" w:rsidP="00C040EF">
            <w:pPr>
              <w:jc w:val="center"/>
              <w:rPr>
                <w:bCs/>
                <w:szCs w:val="21"/>
              </w:rPr>
            </w:pPr>
            <w:r w:rsidRPr="00635469">
              <w:rPr>
                <w:bCs/>
                <w:szCs w:val="21"/>
                <w:highlight w:val="red"/>
                <w:rPrChange w:id="443" w:author="Furness" w:date="2018-06-29T12:31:00Z">
                  <w:rPr>
                    <w:bCs/>
                    <w:szCs w:val="21"/>
                  </w:rPr>
                </w:rPrChange>
              </w:rPr>
              <w:t>-6.81</w:t>
            </w:r>
          </w:p>
        </w:tc>
        <w:tc>
          <w:tcPr>
            <w:tcW w:w="1477" w:type="dxa"/>
            <w:vAlign w:val="center"/>
          </w:tcPr>
          <w:p w14:paraId="2C6BDF15" w14:textId="77777777" w:rsidR="00635469" w:rsidRDefault="00635469" w:rsidP="00C040EF">
            <w:pPr>
              <w:jc w:val="center"/>
              <w:rPr>
                <w:bCs/>
                <w:szCs w:val="21"/>
              </w:rPr>
            </w:pPr>
          </w:p>
        </w:tc>
        <w:tc>
          <w:tcPr>
            <w:tcW w:w="1914" w:type="dxa"/>
            <w:vAlign w:val="center"/>
          </w:tcPr>
          <w:p w14:paraId="4159F535" w14:textId="77777777" w:rsidR="00635469" w:rsidRDefault="00635469" w:rsidP="00C040EF">
            <w:pPr>
              <w:jc w:val="center"/>
              <w:rPr>
                <w:bCs/>
                <w:szCs w:val="21"/>
              </w:rPr>
            </w:pPr>
          </w:p>
        </w:tc>
      </w:tr>
    </w:tbl>
    <w:p w14:paraId="6B30F84E" w14:textId="77777777" w:rsidR="00FB74D3" w:rsidRDefault="00FB74D3" w:rsidP="008806DE">
      <w:pPr>
        <w:spacing w:after="0"/>
        <w:rPr>
          <w:bCs/>
        </w:rPr>
      </w:pPr>
    </w:p>
    <w:p w14:paraId="2EAEA6EA" w14:textId="77777777" w:rsidR="008734AB" w:rsidRPr="00E36DE6" w:rsidRDefault="008734AB" w:rsidP="008806DE">
      <w:pPr>
        <w:spacing w:after="0"/>
        <w:rPr>
          <w:bCs/>
        </w:rPr>
      </w:pPr>
    </w:p>
    <w:p w14:paraId="638C27B6" w14:textId="4E9C5F3D" w:rsidR="00F52595" w:rsidRPr="00E36DE6" w:rsidRDefault="00F52595" w:rsidP="00F52595">
      <w:pPr>
        <w:pStyle w:val="Heading1"/>
        <w:pBdr>
          <w:bottom w:val="single" w:sz="4" w:space="3" w:color="595959" w:themeColor="text1" w:themeTint="A6"/>
        </w:pBdr>
        <w:spacing w:before="0" w:after="0" w:line="240" w:lineRule="auto"/>
        <w:ind w:left="0"/>
        <w:rPr>
          <w:color w:val="auto"/>
        </w:rPr>
      </w:pPr>
      <w:bookmarkStart w:id="444" w:name="_Toc468130971"/>
      <w:bookmarkStart w:id="445" w:name="_Toc468265411"/>
      <w:bookmarkStart w:id="446" w:name="_Toc518035096"/>
      <w:bookmarkStart w:id="447" w:name="_Toc518035097"/>
      <w:bookmarkEnd w:id="444"/>
      <w:bookmarkEnd w:id="445"/>
      <w:bookmarkEnd w:id="446"/>
      <w:r w:rsidRPr="00E36DE6">
        <w:rPr>
          <w:color w:val="auto"/>
        </w:rPr>
        <w:t>Discussion</w:t>
      </w:r>
      <w:bookmarkEnd w:id="447"/>
    </w:p>
    <w:p w14:paraId="2D319E21" w14:textId="77777777" w:rsidR="00F52595" w:rsidRPr="00E36DE6" w:rsidRDefault="00F52595" w:rsidP="008806DE">
      <w:pPr>
        <w:spacing w:after="0"/>
        <w:rPr>
          <w:bCs/>
        </w:rPr>
      </w:pPr>
    </w:p>
    <w:p w14:paraId="6C6B38E6" w14:textId="77777777" w:rsidR="008D3204" w:rsidRDefault="008D3204" w:rsidP="00AE0F61">
      <w:pPr>
        <w:widowControl w:val="0"/>
        <w:autoSpaceDE w:val="0"/>
        <w:autoSpaceDN w:val="0"/>
        <w:adjustRightInd w:val="0"/>
        <w:spacing w:line="276" w:lineRule="auto"/>
        <w:rPr>
          <w:bCs/>
          <w:u w:val="single"/>
        </w:rPr>
      </w:pPr>
    </w:p>
    <w:p w14:paraId="70720A9E" w14:textId="00C328B3" w:rsidR="000F617C" w:rsidRPr="0008014A" w:rsidRDefault="00591C58" w:rsidP="00AE0F61">
      <w:pPr>
        <w:widowControl w:val="0"/>
        <w:autoSpaceDE w:val="0"/>
        <w:autoSpaceDN w:val="0"/>
        <w:adjustRightInd w:val="0"/>
        <w:spacing w:line="276" w:lineRule="auto"/>
        <w:rPr>
          <w:bCs/>
          <w:highlight w:val="red"/>
        </w:rPr>
      </w:pPr>
      <w:r w:rsidRPr="0008014A">
        <w:rPr>
          <w:bCs/>
          <w:highlight w:val="red"/>
        </w:rPr>
        <w:t xml:space="preserve">In terms of single aisle </w:t>
      </w:r>
      <w:r w:rsidR="00D16E80" w:rsidRPr="00635469">
        <w:rPr>
          <w:bCs/>
          <w:highlight w:val="red"/>
          <w:rPrChange w:id="448" w:author="Furness" w:date="2018-06-29T12:31:00Z">
            <w:rPr>
              <w:bCs/>
            </w:rPr>
          </w:rPrChange>
        </w:rPr>
        <w:t>aircraft</w:t>
      </w:r>
      <w:r w:rsidRPr="0008014A">
        <w:rPr>
          <w:bCs/>
          <w:highlight w:val="red"/>
        </w:rPr>
        <w:t xml:space="preserve">, </w:t>
      </w:r>
      <w:r w:rsidR="00450E1B" w:rsidRPr="0008014A">
        <w:rPr>
          <w:bCs/>
          <w:highlight w:val="red"/>
        </w:rPr>
        <w:t xml:space="preserve">5,848 </w:t>
      </w:r>
      <w:r w:rsidRPr="0008014A">
        <w:rPr>
          <w:bCs/>
          <w:highlight w:val="red"/>
        </w:rPr>
        <w:t>airplanes of this family</w:t>
      </w:r>
      <w:r w:rsidR="00450E1B" w:rsidRPr="0008014A">
        <w:rPr>
          <w:bCs/>
          <w:highlight w:val="red"/>
        </w:rPr>
        <w:t xml:space="preserve"> required Sharklet/Blended winglet systems in 2014, while 8,960 in service </w:t>
      </w:r>
      <w:r w:rsidR="00D16E80" w:rsidRPr="00635469">
        <w:rPr>
          <w:bCs/>
          <w:highlight w:val="red"/>
          <w:rPrChange w:id="449" w:author="Furness" w:date="2018-06-29T12:31:00Z">
            <w:rPr>
              <w:bCs/>
            </w:rPr>
          </w:rPrChange>
        </w:rPr>
        <w:t>aircraft</w:t>
      </w:r>
      <w:r w:rsidR="00450E1B" w:rsidRPr="0008014A">
        <w:rPr>
          <w:bCs/>
          <w:highlight w:val="red"/>
        </w:rPr>
        <w:t xml:space="preserve"> were already converted by the base year. Therefore, the target</w:t>
      </w:r>
      <w:r w:rsidRPr="0008014A">
        <w:rPr>
          <w:bCs/>
          <w:highlight w:val="red"/>
        </w:rPr>
        <w:t xml:space="preserve"> was</w:t>
      </w:r>
      <w:r w:rsidR="00450E1B" w:rsidRPr="0008014A">
        <w:rPr>
          <w:bCs/>
          <w:highlight w:val="red"/>
        </w:rPr>
        <w:t xml:space="preserve"> to </w:t>
      </w:r>
      <w:r w:rsidRPr="0008014A">
        <w:rPr>
          <w:bCs/>
          <w:highlight w:val="red"/>
        </w:rPr>
        <w:t xml:space="preserve">estimate specific time horizons to </w:t>
      </w:r>
      <w:r w:rsidR="00450E1B" w:rsidRPr="0008014A">
        <w:rPr>
          <w:bCs/>
          <w:highlight w:val="red"/>
        </w:rPr>
        <w:t xml:space="preserve">convert 14,808 single aisle </w:t>
      </w:r>
      <w:r w:rsidR="00D16E80" w:rsidRPr="00635469">
        <w:rPr>
          <w:bCs/>
          <w:highlight w:val="red"/>
          <w:rPrChange w:id="450" w:author="Furness" w:date="2018-06-29T12:31:00Z">
            <w:rPr>
              <w:bCs/>
            </w:rPr>
          </w:rPrChange>
        </w:rPr>
        <w:t>aircraft</w:t>
      </w:r>
      <w:r w:rsidR="00450E1B" w:rsidRPr="0008014A">
        <w:rPr>
          <w:bCs/>
          <w:highlight w:val="red"/>
        </w:rPr>
        <w:t xml:space="preserve"> from Airbus and Boeing</w:t>
      </w:r>
      <w:r w:rsidR="00902062" w:rsidRPr="00635469">
        <w:rPr>
          <w:bCs/>
          <w:highlight w:val="red"/>
          <w:rPrChange w:id="451" w:author="Furness" w:date="2018-06-29T12:31:00Z">
            <w:rPr>
              <w:bCs/>
            </w:rPr>
          </w:rPrChange>
        </w:rPr>
        <w:t>.</w:t>
      </w:r>
      <w:r w:rsidR="00533C06" w:rsidRPr="00635469">
        <w:rPr>
          <w:bCs/>
          <w:highlight w:val="red"/>
          <w:rPrChange w:id="452" w:author="Furness" w:date="2018-06-29T12:31:00Z">
            <w:rPr>
              <w:bCs/>
            </w:rPr>
          </w:rPrChange>
        </w:rPr>
        <w:t xml:space="preserve"> </w:t>
      </w:r>
      <w:r w:rsidR="00450E1B" w:rsidRPr="0008014A">
        <w:rPr>
          <w:bCs/>
          <w:highlight w:val="red"/>
        </w:rPr>
        <w:t xml:space="preserve">The conversion rate from Boeing is 400 </w:t>
      </w:r>
      <w:r w:rsidR="00D16E80" w:rsidRPr="00635469">
        <w:rPr>
          <w:bCs/>
          <w:highlight w:val="red"/>
          <w:rPrChange w:id="453" w:author="Furness" w:date="2018-06-29T12:31:00Z">
            <w:rPr>
              <w:bCs/>
            </w:rPr>
          </w:rPrChange>
        </w:rPr>
        <w:t>aircraft</w:t>
      </w:r>
      <w:r w:rsidR="00450E1B" w:rsidRPr="0008014A">
        <w:rPr>
          <w:bCs/>
          <w:highlight w:val="red"/>
        </w:rPr>
        <w:t xml:space="preserve"> retrofitted per year, while the rate from Airbus is 240 </w:t>
      </w:r>
      <w:r w:rsidR="00D16E80" w:rsidRPr="00635469">
        <w:rPr>
          <w:bCs/>
          <w:highlight w:val="red"/>
          <w:rPrChange w:id="454" w:author="Furness" w:date="2018-06-29T12:31:00Z">
            <w:rPr>
              <w:bCs/>
            </w:rPr>
          </w:rPrChange>
        </w:rPr>
        <w:t>aircraft</w:t>
      </w:r>
      <w:r w:rsidR="00450E1B" w:rsidRPr="0008014A">
        <w:rPr>
          <w:bCs/>
          <w:highlight w:val="red"/>
        </w:rPr>
        <w:t xml:space="preserve"> per year. The </w:t>
      </w:r>
      <w:r w:rsidR="002508CD" w:rsidRPr="00635469">
        <w:rPr>
          <w:bCs/>
          <w:highlight w:val="red"/>
          <w:rPrChange w:id="455" w:author="Furness" w:date="2018-06-29T12:31:00Z">
            <w:rPr>
              <w:bCs/>
            </w:rPr>
          </w:rPrChange>
        </w:rPr>
        <w:t>PDS</w:t>
      </w:r>
      <w:r w:rsidR="00533C06" w:rsidRPr="00635469">
        <w:rPr>
          <w:bCs/>
          <w:highlight w:val="red"/>
          <w:rPrChange w:id="456" w:author="Furness" w:date="2018-06-29T12:31:00Z">
            <w:rPr>
              <w:bCs/>
            </w:rPr>
          </w:rPrChange>
        </w:rPr>
        <w:t xml:space="preserve"> </w:t>
      </w:r>
      <w:r w:rsidR="00450E1B" w:rsidRPr="0008014A">
        <w:rPr>
          <w:bCs/>
          <w:highlight w:val="red"/>
        </w:rPr>
        <w:t xml:space="preserve">scenario </w:t>
      </w:r>
      <w:r w:rsidR="00876F54" w:rsidRPr="00635469">
        <w:rPr>
          <w:bCs/>
          <w:highlight w:val="red"/>
          <w:rPrChange w:id="457" w:author="Furness" w:date="2018-06-29T12:31:00Z">
            <w:rPr>
              <w:bCs/>
            </w:rPr>
          </w:rPrChange>
        </w:rPr>
        <w:t>applies</w:t>
      </w:r>
      <w:r w:rsidR="00450E1B" w:rsidRPr="0008014A">
        <w:rPr>
          <w:bCs/>
          <w:highlight w:val="red"/>
        </w:rPr>
        <w:t xml:space="preserve"> </w:t>
      </w:r>
      <w:r w:rsidR="00DD68CC" w:rsidRPr="00635469">
        <w:rPr>
          <w:bCs/>
          <w:highlight w:val="red"/>
          <w:rPrChange w:id="458" w:author="Furness" w:date="2018-06-29T12:31:00Z">
            <w:rPr>
              <w:bCs/>
            </w:rPr>
          </w:rPrChange>
        </w:rPr>
        <w:t>the conversion</w:t>
      </w:r>
      <w:r w:rsidR="00450E1B" w:rsidRPr="0008014A">
        <w:rPr>
          <w:bCs/>
          <w:highlight w:val="red"/>
        </w:rPr>
        <w:t xml:space="preserve"> rate of 640 </w:t>
      </w:r>
      <w:r w:rsidR="00D16E80" w:rsidRPr="00635469">
        <w:rPr>
          <w:bCs/>
          <w:highlight w:val="red"/>
          <w:rPrChange w:id="459" w:author="Furness" w:date="2018-06-29T12:31:00Z">
            <w:rPr>
              <w:bCs/>
            </w:rPr>
          </w:rPrChange>
        </w:rPr>
        <w:t>aircraft</w:t>
      </w:r>
      <w:r w:rsidR="00450E1B" w:rsidRPr="0008014A">
        <w:rPr>
          <w:bCs/>
          <w:highlight w:val="red"/>
        </w:rPr>
        <w:t xml:space="preserve"> </w:t>
      </w:r>
      <w:r w:rsidRPr="0008014A">
        <w:rPr>
          <w:bCs/>
          <w:highlight w:val="red"/>
        </w:rPr>
        <w:t>modified</w:t>
      </w:r>
      <w:r w:rsidR="00450E1B" w:rsidRPr="0008014A">
        <w:rPr>
          <w:bCs/>
          <w:highlight w:val="red"/>
        </w:rPr>
        <w:t xml:space="preserve"> per year</w:t>
      </w:r>
      <w:r w:rsidR="00DD68CC" w:rsidRPr="00635469">
        <w:rPr>
          <w:bCs/>
          <w:highlight w:val="red"/>
          <w:rPrChange w:id="460" w:author="Furness" w:date="2018-06-29T12:31:00Z">
            <w:rPr>
              <w:bCs/>
            </w:rPr>
          </w:rPrChange>
        </w:rPr>
        <w:t xml:space="preserve">, and additionally assumes that all </w:t>
      </w:r>
      <w:r w:rsidR="00DD68CC" w:rsidRPr="00635469">
        <w:rPr>
          <w:b/>
          <w:bCs/>
          <w:highlight w:val="red"/>
          <w:rPrChange w:id="461" w:author="Furness" w:date="2018-06-29T12:31:00Z">
            <w:rPr>
              <w:bCs/>
            </w:rPr>
          </w:rPrChange>
        </w:rPr>
        <w:t>new</w:t>
      </w:r>
      <w:r w:rsidR="00DD68CC" w:rsidRPr="00635469">
        <w:rPr>
          <w:bCs/>
          <w:highlight w:val="red"/>
          <w:rPrChange w:id="462" w:author="Furness" w:date="2018-06-29T12:31:00Z">
            <w:rPr>
              <w:bCs/>
            </w:rPr>
          </w:rPrChange>
        </w:rPr>
        <w:t xml:space="preserve"> aircraft are by default, with wingtips</w:t>
      </w:r>
      <w:r w:rsidR="00450E1B" w:rsidRPr="0008014A">
        <w:rPr>
          <w:bCs/>
          <w:highlight w:val="red"/>
        </w:rPr>
        <w:t xml:space="preserve">. </w:t>
      </w:r>
      <w:r w:rsidR="000F617C" w:rsidRPr="0008014A">
        <w:rPr>
          <w:bCs/>
          <w:highlight w:val="red"/>
        </w:rPr>
        <w:t>The key climate outcomes present a maximum annual emissions reduction of 0.0</w:t>
      </w:r>
      <w:r w:rsidR="00876F54" w:rsidRPr="00635469">
        <w:rPr>
          <w:bCs/>
          <w:highlight w:val="red"/>
          <w:rPrChange w:id="463" w:author="Furness" w:date="2018-06-29T12:31:00Z">
            <w:rPr>
              <w:bCs/>
            </w:rPr>
          </w:rPrChange>
        </w:rPr>
        <w:t>4</w:t>
      </w:r>
      <w:r w:rsidR="000F617C" w:rsidRPr="0008014A">
        <w:rPr>
          <w:bCs/>
          <w:highlight w:val="red"/>
        </w:rPr>
        <w:t xml:space="preserve"> Gt CO2/yr and a total emissions reduction of 0.</w:t>
      </w:r>
      <w:r w:rsidR="00876F54" w:rsidRPr="00635469">
        <w:rPr>
          <w:bCs/>
          <w:highlight w:val="red"/>
          <w:rPrChange w:id="464" w:author="Furness" w:date="2018-06-29T12:31:00Z">
            <w:rPr>
              <w:bCs/>
            </w:rPr>
          </w:rPrChange>
        </w:rPr>
        <w:t>6</w:t>
      </w:r>
      <w:r w:rsidR="006F5515" w:rsidRPr="00635469">
        <w:rPr>
          <w:bCs/>
          <w:highlight w:val="red"/>
          <w:rPrChange w:id="465" w:author="Furness" w:date="2018-06-29T12:31:00Z">
            <w:rPr>
              <w:bCs/>
            </w:rPr>
          </w:rPrChange>
        </w:rPr>
        <w:t>2</w:t>
      </w:r>
      <w:r w:rsidR="00533C06" w:rsidRPr="00635469">
        <w:rPr>
          <w:bCs/>
          <w:highlight w:val="red"/>
          <w:rPrChange w:id="466" w:author="Furness" w:date="2018-06-29T12:31:00Z">
            <w:rPr>
              <w:bCs/>
            </w:rPr>
          </w:rPrChange>
        </w:rPr>
        <w:t xml:space="preserve"> </w:t>
      </w:r>
      <w:r w:rsidR="000F617C" w:rsidRPr="0008014A">
        <w:rPr>
          <w:bCs/>
          <w:highlight w:val="red"/>
        </w:rPr>
        <w:t xml:space="preserve">Gt CO2 from </w:t>
      </w:r>
      <w:r w:rsidR="00F43F06" w:rsidRPr="00635469">
        <w:rPr>
          <w:bCs/>
          <w:highlight w:val="red"/>
          <w:rPrChange w:id="467" w:author="Furness" w:date="2018-06-29T12:31:00Z">
            <w:rPr>
              <w:bCs/>
            </w:rPr>
          </w:rPrChange>
        </w:rPr>
        <w:t>2020</w:t>
      </w:r>
      <w:r w:rsidR="00876F54" w:rsidRPr="00635469">
        <w:rPr>
          <w:bCs/>
          <w:highlight w:val="red"/>
          <w:rPrChange w:id="468" w:author="Furness" w:date="2018-06-29T12:31:00Z">
            <w:rPr>
              <w:bCs/>
            </w:rPr>
          </w:rPrChange>
        </w:rPr>
        <w:t xml:space="preserve"> </w:t>
      </w:r>
      <w:r w:rsidR="000F617C" w:rsidRPr="0008014A">
        <w:rPr>
          <w:bCs/>
          <w:highlight w:val="red"/>
        </w:rPr>
        <w:t>to 20</w:t>
      </w:r>
      <w:r w:rsidR="00F43F06" w:rsidRPr="00635469">
        <w:rPr>
          <w:bCs/>
          <w:highlight w:val="red"/>
          <w:rPrChange w:id="469" w:author="Furness" w:date="2018-06-29T12:31:00Z">
            <w:rPr>
              <w:bCs/>
            </w:rPr>
          </w:rPrChange>
        </w:rPr>
        <w:t>50</w:t>
      </w:r>
      <w:r w:rsidR="00533C06" w:rsidRPr="00635469">
        <w:rPr>
          <w:bCs/>
          <w:highlight w:val="red"/>
          <w:rPrChange w:id="470" w:author="Furness" w:date="2018-06-29T12:31:00Z">
            <w:rPr>
              <w:bCs/>
            </w:rPr>
          </w:rPrChange>
        </w:rPr>
        <w:t xml:space="preserve"> in the </w:t>
      </w:r>
      <w:r w:rsidR="002508CD" w:rsidRPr="00635469">
        <w:rPr>
          <w:bCs/>
          <w:highlight w:val="red"/>
          <w:rPrChange w:id="471" w:author="Furness" w:date="2018-06-29T12:31:00Z">
            <w:rPr>
              <w:bCs/>
            </w:rPr>
          </w:rPrChange>
        </w:rPr>
        <w:t>PDS</w:t>
      </w:r>
      <w:r w:rsidR="00533C06" w:rsidRPr="00635469">
        <w:rPr>
          <w:bCs/>
          <w:highlight w:val="red"/>
          <w:rPrChange w:id="472" w:author="Furness" w:date="2018-06-29T12:31:00Z">
            <w:rPr>
              <w:bCs/>
            </w:rPr>
          </w:rPrChange>
        </w:rPr>
        <w:t xml:space="preserve"> scenario.</w:t>
      </w:r>
    </w:p>
    <w:p w14:paraId="05900B9E" w14:textId="02BED0E9" w:rsidR="008A7945" w:rsidRDefault="00AC0E8C" w:rsidP="008A7945">
      <w:pPr>
        <w:widowControl w:val="0"/>
        <w:autoSpaceDE w:val="0"/>
        <w:autoSpaceDN w:val="0"/>
        <w:adjustRightInd w:val="0"/>
        <w:spacing w:line="276" w:lineRule="auto"/>
        <w:rPr>
          <w:bCs/>
          <w:u w:val="single"/>
        </w:rPr>
      </w:pPr>
      <w:r w:rsidRPr="00635469">
        <w:rPr>
          <w:bCs/>
          <w:color w:val="FF0000"/>
          <w:highlight w:val="red"/>
          <w:rPrChange w:id="473" w:author="Furness" w:date="2018-06-29T12:31:00Z">
            <w:rPr>
              <w:bCs/>
            </w:rPr>
          </w:rPrChange>
        </w:rPr>
        <w:t>A</w:t>
      </w:r>
      <w:r w:rsidR="00AE0F61" w:rsidRPr="0008014A">
        <w:rPr>
          <w:bCs/>
          <w:color w:val="FF0000"/>
          <w:highlight w:val="red"/>
        </w:rPr>
        <w:t>cknowledg</w:t>
      </w:r>
      <w:r w:rsidRPr="00635469">
        <w:rPr>
          <w:bCs/>
          <w:color w:val="FF0000"/>
          <w:highlight w:val="red"/>
          <w:rPrChange w:id="474" w:author="Furness" w:date="2018-06-29T12:31:00Z">
            <w:rPr>
              <w:bCs/>
            </w:rPr>
          </w:rPrChange>
        </w:rPr>
        <w:t>ing</w:t>
      </w:r>
      <w:r w:rsidR="00AE0F61" w:rsidRPr="0008014A">
        <w:rPr>
          <w:bCs/>
          <w:color w:val="FF0000"/>
          <w:highlight w:val="red"/>
        </w:rPr>
        <w:t xml:space="preserve"> that th</w:t>
      </w:r>
      <w:r w:rsidR="00450E1B" w:rsidRPr="0008014A">
        <w:rPr>
          <w:bCs/>
          <w:color w:val="FF0000"/>
          <w:highlight w:val="red"/>
        </w:rPr>
        <w:t xml:space="preserve">e adoption of Sharklet/Blended winglet systems </w:t>
      </w:r>
      <w:r w:rsidR="00591C58" w:rsidRPr="0008014A">
        <w:rPr>
          <w:bCs/>
          <w:color w:val="FF0000"/>
          <w:highlight w:val="red"/>
        </w:rPr>
        <w:t xml:space="preserve">is </w:t>
      </w:r>
      <w:r w:rsidR="00450E1B" w:rsidRPr="0008014A">
        <w:rPr>
          <w:bCs/>
          <w:color w:val="FF0000"/>
          <w:highlight w:val="red"/>
        </w:rPr>
        <w:t>one</w:t>
      </w:r>
      <w:r w:rsidR="00591C58" w:rsidRPr="0008014A">
        <w:rPr>
          <w:bCs/>
          <w:color w:val="FF0000"/>
          <w:highlight w:val="red"/>
        </w:rPr>
        <w:t xml:space="preserve"> technology</w:t>
      </w:r>
      <w:r w:rsidR="00450E1B" w:rsidRPr="0008014A">
        <w:rPr>
          <w:bCs/>
          <w:color w:val="FF0000"/>
          <w:highlight w:val="red"/>
        </w:rPr>
        <w:t xml:space="preserve"> among other approaches in the aviation industry</w:t>
      </w:r>
      <w:r w:rsidR="00591C58" w:rsidRPr="0008014A">
        <w:rPr>
          <w:bCs/>
          <w:color w:val="FF0000"/>
          <w:highlight w:val="red"/>
        </w:rPr>
        <w:t xml:space="preserve"> to reduce fuel consumption</w:t>
      </w:r>
      <w:r w:rsidR="00450E1B" w:rsidRPr="0008014A">
        <w:rPr>
          <w:bCs/>
          <w:highlight w:val="red"/>
        </w:rPr>
        <w:t xml:space="preserve">. </w:t>
      </w:r>
      <w:r w:rsidR="00591C58" w:rsidRPr="0008014A">
        <w:rPr>
          <w:bCs/>
          <w:highlight w:val="red"/>
        </w:rPr>
        <w:t>T</w:t>
      </w:r>
      <w:r w:rsidR="00591C58" w:rsidRPr="00635469">
        <w:rPr>
          <w:bCs/>
          <w:highlight w:val="red"/>
          <w:rPrChange w:id="475" w:author="Furness" w:date="2018-06-29T12:31:00Z">
            <w:rPr>
              <w:bCs/>
            </w:rPr>
          </w:rPrChange>
        </w:rPr>
        <w:t xml:space="preserve">he adoption of biofuels, </w:t>
      </w:r>
      <w:r w:rsidR="00591C58" w:rsidRPr="0008014A">
        <w:rPr>
          <w:bCs/>
          <w:highlight w:val="red"/>
        </w:rPr>
        <w:t>methods</w:t>
      </w:r>
      <w:r w:rsidR="00591C58" w:rsidRPr="00635469">
        <w:rPr>
          <w:bCs/>
          <w:highlight w:val="red"/>
          <w:rPrChange w:id="476" w:author="Furness" w:date="2018-06-29T12:31:00Z">
            <w:rPr>
              <w:bCs/>
            </w:rPr>
          </w:rPrChange>
        </w:rPr>
        <w:t xml:space="preserve"> for control of aircraft movement </w:t>
      </w:r>
      <w:r w:rsidR="00821693" w:rsidRPr="0008014A">
        <w:rPr>
          <w:bCs/>
          <w:highlight w:val="red"/>
        </w:rPr>
        <w:t xml:space="preserve">such as </w:t>
      </w:r>
      <w:r w:rsidR="00591C58" w:rsidRPr="00635469">
        <w:rPr>
          <w:bCs/>
          <w:highlight w:val="red"/>
          <w:rPrChange w:id="477" w:author="Furness" w:date="2018-06-29T12:31:00Z">
            <w:rPr>
              <w:bCs/>
            </w:rPr>
          </w:rPrChange>
        </w:rPr>
        <w:t xml:space="preserve">ascent and descent), </w:t>
      </w:r>
      <w:r w:rsidR="00591C58" w:rsidRPr="0008014A">
        <w:rPr>
          <w:bCs/>
          <w:highlight w:val="red"/>
        </w:rPr>
        <w:t xml:space="preserve">and </w:t>
      </w:r>
      <w:r w:rsidR="00591C58" w:rsidRPr="00635469">
        <w:rPr>
          <w:bCs/>
          <w:highlight w:val="red"/>
          <w:rPrChange w:id="478" w:author="Furness" w:date="2018-06-29T12:31:00Z">
            <w:rPr>
              <w:bCs/>
            </w:rPr>
          </w:rPrChange>
        </w:rPr>
        <w:t>engine configuration</w:t>
      </w:r>
      <w:r w:rsidR="00591C58" w:rsidRPr="0008014A">
        <w:rPr>
          <w:bCs/>
          <w:highlight w:val="red"/>
        </w:rPr>
        <w:t xml:space="preserve"> are options worth to explore in the future. </w:t>
      </w:r>
      <w:r w:rsidR="00AE0F61" w:rsidRPr="0008014A">
        <w:rPr>
          <w:bCs/>
          <w:highlight w:val="red"/>
        </w:rPr>
        <w:t xml:space="preserve">The elements that require a more contextualized study in the future are </w:t>
      </w:r>
      <w:r w:rsidR="008A7945" w:rsidRPr="0008014A">
        <w:rPr>
          <w:bCs/>
          <w:highlight w:val="red"/>
        </w:rPr>
        <w:t xml:space="preserve">the approache used to estimate the conversion rate for retrofitting single aisle </w:t>
      </w:r>
      <w:r w:rsidR="00D16E80" w:rsidRPr="00635469">
        <w:rPr>
          <w:bCs/>
          <w:highlight w:val="red"/>
          <w:rPrChange w:id="479" w:author="Furness" w:date="2018-06-29T12:31:00Z">
            <w:rPr>
              <w:bCs/>
            </w:rPr>
          </w:rPrChange>
        </w:rPr>
        <w:t>aircraft</w:t>
      </w:r>
      <w:r w:rsidR="008A7945" w:rsidRPr="0008014A">
        <w:rPr>
          <w:bCs/>
          <w:highlight w:val="red"/>
        </w:rPr>
        <w:t xml:space="preserve">, and the assumptions that in many cases passenger commercial services carry freight flows as ‘belly cargo’. A significant database that differentiates emissions from belly cargo and passengers in commercial </w:t>
      </w:r>
      <w:r w:rsidR="00D16E80" w:rsidRPr="00635469">
        <w:rPr>
          <w:bCs/>
          <w:highlight w:val="red"/>
          <w:rPrChange w:id="480" w:author="Furness" w:date="2018-06-29T12:31:00Z">
            <w:rPr>
              <w:bCs/>
            </w:rPr>
          </w:rPrChange>
        </w:rPr>
        <w:t>aircraft</w:t>
      </w:r>
      <w:r w:rsidR="008A7945" w:rsidRPr="0008014A">
        <w:rPr>
          <w:bCs/>
          <w:highlight w:val="red"/>
        </w:rPr>
        <w:t xml:space="preserve"> would increase the capacity to provide a more specific approach in a global scale.</w:t>
      </w:r>
      <w:r w:rsidR="008A7945" w:rsidRPr="008A7945">
        <w:rPr>
          <w:bCs/>
          <w:color w:val="FF6600"/>
          <w:u w:val="single"/>
        </w:rPr>
        <w:t xml:space="preserve"> </w:t>
      </w:r>
    </w:p>
    <w:p w14:paraId="2249DAAF" w14:textId="54CF34FA" w:rsidR="008A7945" w:rsidRPr="008A7945" w:rsidRDefault="008A7945" w:rsidP="008A7945">
      <w:pPr>
        <w:widowControl w:val="0"/>
        <w:autoSpaceDE w:val="0"/>
        <w:autoSpaceDN w:val="0"/>
        <w:adjustRightInd w:val="0"/>
        <w:spacing w:line="276" w:lineRule="auto"/>
        <w:rPr>
          <w:bCs/>
          <w:u w:val="single"/>
        </w:rPr>
        <w:sectPr w:rsidR="008A7945" w:rsidRPr="008A7945">
          <w:pgSz w:w="12240" w:h="15840"/>
          <w:pgMar w:top="1440" w:right="1440" w:bottom="1440" w:left="1440" w:header="720" w:footer="720" w:gutter="0"/>
          <w:cols w:space="720"/>
        </w:sectPr>
      </w:pPr>
    </w:p>
    <w:p w14:paraId="105A5AA0" w14:textId="7226A289" w:rsidR="000D30DE" w:rsidRPr="00E36DE6" w:rsidRDefault="000D30DE">
      <w:pPr>
        <w:rPr>
          <w:rFonts w:asciiTheme="majorHAnsi" w:eastAsiaTheme="majorEastAsia" w:hAnsiTheme="majorHAnsi" w:cstheme="majorBidi"/>
          <w:b/>
          <w:bCs/>
          <w:smallCaps/>
          <w:sz w:val="36"/>
          <w:szCs w:val="36"/>
        </w:rPr>
      </w:pPr>
    </w:p>
    <w:p w14:paraId="76E96F04" w14:textId="755356FB" w:rsidR="00434F61" w:rsidRPr="00E36DE6" w:rsidRDefault="00434F61" w:rsidP="008806DE">
      <w:pPr>
        <w:pStyle w:val="Heading1"/>
        <w:spacing w:before="0" w:after="0" w:line="240" w:lineRule="auto"/>
        <w:ind w:left="0"/>
        <w:rPr>
          <w:color w:val="auto"/>
        </w:rPr>
      </w:pPr>
      <w:bookmarkStart w:id="481" w:name="_Toc518035098"/>
      <w:r w:rsidRPr="00E36DE6">
        <w:rPr>
          <w:color w:val="auto"/>
        </w:rPr>
        <w:t>Reference</w:t>
      </w:r>
      <w:r w:rsidR="0066787A" w:rsidRPr="00E36DE6">
        <w:rPr>
          <w:color w:val="auto"/>
        </w:rPr>
        <w:t>s</w:t>
      </w:r>
      <w:bookmarkEnd w:id="481"/>
    </w:p>
    <w:p w14:paraId="7454D80C" w14:textId="77777777" w:rsidR="00434F61" w:rsidRPr="00E36DE6" w:rsidRDefault="00434F61" w:rsidP="00B144E5">
      <w:pPr>
        <w:spacing w:after="0"/>
        <w:rPr>
          <w:bCs/>
        </w:rPr>
      </w:pPr>
    </w:p>
    <w:p w14:paraId="5B333D97" w14:textId="77777777" w:rsidR="00666A23" w:rsidRDefault="00666A23" w:rsidP="00B144E5">
      <w:pPr>
        <w:spacing w:after="0"/>
        <w:rPr>
          <w:bCs/>
        </w:rPr>
      </w:pPr>
    </w:p>
    <w:p w14:paraId="37BB7B72" w14:textId="77777777" w:rsidR="00B15079" w:rsidRPr="005E1BCA" w:rsidDel="00005F6B" w:rsidRDefault="00B15079">
      <w:pPr>
        <w:pStyle w:val="ListParagraph"/>
        <w:numPr>
          <w:ilvl w:val="0"/>
          <w:numId w:val="7"/>
        </w:numPr>
        <w:spacing w:after="0" w:line="360" w:lineRule="auto"/>
        <w:ind w:left="567" w:hanging="567"/>
        <w:rPr>
          <w:bCs/>
          <w:highlight w:val="yellow"/>
          <w:rPrChange w:id="482" w:author="Furness" w:date="2018-06-13T09:42:00Z">
            <w:rPr>
              <w:bCs/>
            </w:rPr>
          </w:rPrChange>
        </w:rPr>
        <w:pPrChange w:id="483" w:author="Furness" w:date="2018-06-26T17:45:00Z">
          <w:pPr>
            <w:pStyle w:val="ListParagraph"/>
            <w:numPr>
              <w:numId w:val="7"/>
            </w:numPr>
            <w:spacing w:after="0" w:line="360" w:lineRule="auto"/>
            <w:ind w:hanging="360"/>
          </w:pPr>
        </w:pPrChange>
      </w:pPr>
      <w:r w:rsidRPr="005E1BCA" w:rsidDel="00005F6B">
        <w:rPr>
          <w:bCs/>
          <w:highlight w:val="yellow"/>
          <w:rPrChange w:id="484" w:author="Furness" w:date="2018-06-13T09:42:00Z">
            <w:rPr>
              <w:bCs/>
            </w:rPr>
          </w:rPrChange>
        </w:rPr>
        <w:t xml:space="preserve">Swan and Adler, 2006, </w:t>
      </w:r>
      <w:r w:rsidRPr="00AC0586" w:rsidDel="00005F6B">
        <w:rPr>
          <w:bCs/>
          <w:highlight w:val="yellow"/>
          <w:rPrChange w:id="485" w:author="Furness" w:date="2018-06-26T17:45:00Z">
            <w:rPr>
              <w:bCs/>
              <w:i/>
            </w:rPr>
          </w:rPrChange>
        </w:rPr>
        <w:t xml:space="preserve">Aircraft Trip Cost Parameters: A Function Of Stage Length And Seat Capacity, </w:t>
      </w:r>
      <w:r w:rsidRPr="005E1BCA" w:rsidDel="00005F6B">
        <w:rPr>
          <w:bCs/>
          <w:highlight w:val="yellow"/>
          <w:rPrChange w:id="486" w:author="Furness" w:date="2018-06-13T09:42:00Z">
            <w:rPr>
              <w:bCs/>
            </w:rPr>
          </w:rPrChange>
        </w:rPr>
        <w:t xml:space="preserve">online: </w:t>
      </w:r>
      <w:r w:rsidRPr="00AC0586" w:rsidDel="00005F6B">
        <w:rPr>
          <w:highlight w:val="yellow"/>
          <w:rPrChange w:id="487" w:author="Furness" w:date="2018-06-26T17:45:00Z">
            <w:rPr>
              <w:rStyle w:val="Hyperlink"/>
              <w:bCs/>
              <w:color w:val="auto"/>
            </w:rPr>
          </w:rPrChange>
        </w:rPr>
        <w:fldChar w:fldCharType="begin"/>
      </w:r>
      <w:r w:rsidRPr="00AC0586" w:rsidDel="00005F6B">
        <w:rPr>
          <w:bCs/>
          <w:highlight w:val="yellow"/>
          <w:rPrChange w:id="488" w:author="Furness" w:date="2018-06-26T17:45:00Z">
            <w:rPr/>
          </w:rPrChange>
        </w:rPr>
        <w:instrText xml:space="preserve"> HYPERLINK "http://pluto.huji.ac.il/~msnic/8T.pdf" </w:instrText>
      </w:r>
      <w:r w:rsidRPr="00AC0586" w:rsidDel="00005F6B">
        <w:rPr>
          <w:highlight w:val="yellow"/>
          <w:rPrChange w:id="489" w:author="Furness" w:date="2018-06-26T17:45:00Z">
            <w:rPr>
              <w:rStyle w:val="Hyperlink"/>
              <w:bCs/>
              <w:color w:val="auto"/>
            </w:rPr>
          </w:rPrChange>
        </w:rPr>
        <w:fldChar w:fldCharType="separate"/>
      </w:r>
      <w:r w:rsidRPr="00AC0586" w:rsidDel="00005F6B">
        <w:rPr>
          <w:highlight w:val="yellow"/>
          <w:rPrChange w:id="490" w:author="Furness" w:date="2018-06-26T17:45:00Z">
            <w:rPr>
              <w:rStyle w:val="Hyperlink"/>
              <w:bCs/>
              <w:color w:val="auto"/>
            </w:rPr>
          </w:rPrChange>
        </w:rPr>
        <w:t>http://pluto.huji.ac.il/~msnic/8T.pdf</w:t>
      </w:r>
      <w:r w:rsidRPr="00AC0586" w:rsidDel="00005F6B">
        <w:rPr>
          <w:highlight w:val="yellow"/>
          <w:rPrChange w:id="491" w:author="Furness" w:date="2018-06-26T17:45:00Z">
            <w:rPr>
              <w:rStyle w:val="Hyperlink"/>
              <w:bCs/>
              <w:color w:val="auto"/>
            </w:rPr>
          </w:rPrChange>
        </w:rPr>
        <w:fldChar w:fldCharType="end"/>
      </w:r>
    </w:p>
    <w:p w14:paraId="58EE6437" w14:textId="34DAAC17" w:rsidR="00B15079" w:rsidRDefault="00B15079" w:rsidP="00666A23">
      <w:pPr>
        <w:pStyle w:val="ListParagraph"/>
        <w:numPr>
          <w:ilvl w:val="0"/>
          <w:numId w:val="7"/>
        </w:numPr>
        <w:spacing w:after="0" w:line="360" w:lineRule="auto"/>
        <w:ind w:left="567" w:hanging="567"/>
        <w:rPr>
          <w:bCs/>
          <w:highlight w:val="yellow"/>
        </w:rPr>
      </w:pPr>
      <w:r w:rsidRPr="005E1BCA">
        <w:rPr>
          <w:bCs/>
          <w:highlight w:val="yellow"/>
          <w:rPrChange w:id="492" w:author="Furness" w:date="2018-06-13T09:42:00Z">
            <w:rPr>
              <w:bCs/>
            </w:rPr>
          </w:rPrChange>
        </w:rPr>
        <w:t>Airbus</w:t>
      </w:r>
      <w:r w:rsidR="00D47B59">
        <w:rPr>
          <w:bCs/>
          <w:highlight w:val="yellow"/>
        </w:rPr>
        <w:t>, 2018, O</w:t>
      </w:r>
      <w:r w:rsidRPr="005E1BCA">
        <w:rPr>
          <w:bCs/>
          <w:highlight w:val="yellow"/>
          <w:rPrChange w:id="493" w:author="Furness" w:date="2018-06-13T09:42:00Z">
            <w:rPr>
              <w:bCs/>
            </w:rPr>
          </w:rPrChange>
        </w:rPr>
        <w:t xml:space="preserve">rders and deliveries, online: http://www.airbus.com/company/market/orders-deliveries/ </w:t>
      </w:r>
    </w:p>
    <w:p w14:paraId="0D744634" w14:textId="19A183B7" w:rsidR="00AC0586" w:rsidRPr="00AC0586" w:rsidRDefault="00E349C3">
      <w:pPr>
        <w:pStyle w:val="ListParagraph"/>
        <w:numPr>
          <w:ilvl w:val="0"/>
          <w:numId w:val="7"/>
        </w:numPr>
        <w:spacing w:after="0" w:line="360" w:lineRule="auto"/>
        <w:ind w:left="567" w:hanging="567"/>
        <w:rPr>
          <w:bCs/>
          <w:highlight w:val="yellow"/>
          <w:rPrChange w:id="494" w:author="Furness" w:date="2018-06-26T17:49:00Z">
            <w:rPr>
              <w:rFonts w:ascii="Times New Roman" w:eastAsia="Times New Roman" w:hAnsi="Times New Roman" w:cs="Times New Roman"/>
              <w:sz w:val="24"/>
              <w:szCs w:val="24"/>
              <w:lang w:eastAsia="en-US"/>
            </w:rPr>
          </w:rPrChange>
        </w:rPr>
        <w:pPrChange w:id="495" w:author="Furness" w:date="2018-06-26T17:54:00Z">
          <w:pPr>
            <w:pStyle w:val="ListParagraph"/>
            <w:numPr>
              <w:numId w:val="7"/>
            </w:numPr>
            <w:spacing w:after="0" w:line="480" w:lineRule="auto"/>
            <w:ind w:hanging="360"/>
          </w:pPr>
        </w:pPrChange>
      </w:pPr>
      <w:r>
        <w:rPr>
          <w:bCs/>
          <w:highlight w:val="yellow"/>
        </w:rPr>
        <w:t>Airbus, 2017</w:t>
      </w:r>
      <w:r w:rsidR="00AC0586" w:rsidRPr="00AC0586">
        <w:rPr>
          <w:bCs/>
          <w:highlight w:val="yellow"/>
          <w:rPrChange w:id="496" w:author="Furness" w:date="2018-06-26T17:49:00Z">
            <w:rPr>
              <w:rFonts w:ascii="Times New Roman" w:eastAsia="Times New Roman" w:hAnsi="Times New Roman" w:cs="Times New Roman"/>
              <w:sz w:val="24"/>
              <w:szCs w:val="24"/>
              <w:lang w:eastAsia="en-US"/>
            </w:rPr>
          </w:rPrChange>
        </w:rPr>
        <w:t>.</w:t>
      </w:r>
      <w:r w:rsidRPr="00E349C3">
        <w:rPr>
          <w:bCs/>
          <w:highlight w:val="yellow"/>
          <w:rPrChange w:id="497" w:author="Furness" w:date="2018-06-26T17:53:00Z">
            <w:rPr>
              <w:bCs/>
            </w:rPr>
          </w:rPrChange>
        </w:rPr>
        <w:t xml:space="preserve"> Airbus Press Release: </w:t>
      </w:r>
      <w:r>
        <w:t>2017 price adjustment for Airbus’ modern, fuel-efficient aircraft</w:t>
      </w:r>
      <w:r>
        <w:rPr>
          <w:bCs/>
          <w:highlight w:val="yellow"/>
        </w:rPr>
        <w:t xml:space="preserve">, online: </w:t>
      </w:r>
      <w:r w:rsidRPr="00E349C3">
        <w:rPr>
          <w:bCs/>
          <w:highlight w:val="yellow"/>
          <w:rPrChange w:id="498" w:author="Furness" w:date="2018-06-26T17:54:00Z">
            <w:rPr>
              <w:bCs/>
            </w:rPr>
          </w:rPrChange>
        </w:rPr>
        <w:t>https://www.airbus.com/content/dam/corporate-topics/publications/press-release/new-airbus-list-prices-2017.pdf</w:t>
      </w:r>
    </w:p>
    <w:p w14:paraId="4C87647A" w14:textId="5183B4B4" w:rsidR="00B15079" w:rsidRPr="005E1BCA" w:rsidRDefault="00B15079" w:rsidP="00666A23">
      <w:pPr>
        <w:pStyle w:val="ListParagraph"/>
        <w:numPr>
          <w:ilvl w:val="0"/>
          <w:numId w:val="7"/>
        </w:numPr>
        <w:spacing w:after="0" w:line="360" w:lineRule="auto"/>
        <w:ind w:left="567" w:hanging="567"/>
        <w:rPr>
          <w:bCs/>
          <w:highlight w:val="yellow"/>
          <w:rPrChange w:id="499" w:author="Furness" w:date="2018-06-13T09:42:00Z">
            <w:rPr>
              <w:bCs/>
            </w:rPr>
          </w:rPrChange>
        </w:rPr>
      </w:pPr>
      <w:r w:rsidRPr="005E1BCA">
        <w:rPr>
          <w:bCs/>
          <w:highlight w:val="yellow"/>
          <w:rPrChange w:id="500" w:author="Furness" w:date="2018-06-13T09:42:00Z">
            <w:rPr>
              <w:bCs/>
            </w:rPr>
          </w:rPrChange>
        </w:rPr>
        <w:t>Airbus, 2015</w:t>
      </w:r>
      <w:r w:rsidR="0082322C">
        <w:rPr>
          <w:bCs/>
          <w:highlight w:val="yellow"/>
        </w:rPr>
        <w:t>a</w:t>
      </w:r>
      <w:r w:rsidRPr="005E1BCA">
        <w:rPr>
          <w:bCs/>
          <w:highlight w:val="yellow"/>
          <w:rPrChange w:id="501" w:author="Furness" w:date="2018-06-13T09:42:00Z">
            <w:rPr>
              <w:bCs/>
            </w:rPr>
          </w:rPrChange>
        </w:rPr>
        <w:t xml:space="preserve">, </w:t>
      </w:r>
      <w:r w:rsidRPr="005E1BCA">
        <w:rPr>
          <w:bCs/>
          <w:i/>
          <w:highlight w:val="yellow"/>
          <w:rPrChange w:id="502" w:author="Furness" w:date="2018-06-13T09:42:00Z">
            <w:rPr>
              <w:bCs/>
              <w:i/>
            </w:rPr>
          </w:rPrChange>
        </w:rPr>
        <w:t>Commercial Review</w:t>
      </w:r>
    </w:p>
    <w:p w14:paraId="012675A4" w14:textId="44B838E1" w:rsidR="00B15079" w:rsidRPr="005E1BCA" w:rsidRDefault="00B15079" w:rsidP="00666A23">
      <w:pPr>
        <w:pStyle w:val="ListParagraph"/>
        <w:numPr>
          <w:ilvl w:val="0"/>
          <w:numId w:val="7"/>
        </w:numPr>
        <w:spacing w:after="0" w:line="360" w:lineRule="auto"/>
        <w:ind w:left="567" w:hanging="567"/>
        <w:rPr>
          <w:bCs/>
          <w:highlight w:val="yellow"/>
          <w:rPrChange w:id="503" w:author="Furness" w:date="2018-06-13T09:42:00Z">
            <w:rPr>
              <w:bCs/>
            </w:rPr>
          </w:rPrChange>
        </w:rPr>
      </w:pPr>
      <w:r w:rsidRPr="005E1BCA">
        <w:rPr>
          <w:bCs/>
          <w:highlight w:val="yellow"/>
          <w:rPrChange w:id="504" w:author="Furness" w:date="2018-06-13T09:42:00Z">
            <w:rPr>
              <w:bCs/>
            </w:rPr>
          </w:rPrChange>
        </w:rPr>
        <w:t>Airbus, 201</w:t>
      </w:r>
      <w:r w:rsidR="0082322C">
        <w:rPr>
          <w:bCs/>
          <w:highlight w:val="yellow"/>
        </w:rPr>
        <w:t>5b</w:t>
      </w:r>
      <w:r w:rsidRPr="005E1BCA">
        <w:rPr>
          <w:bCs/>
          <w:highlight w:val="yellow"/>
          <w:rPrChange w:id="505" w:author="Furness" w:date="2018-06-13T09:42:00Z">
            <w:rPr>
              <w:bCs/>
            </w:rPr>
          </w:rPrChange>
        </w:rPr>
        <w:t xml:space="preserve">, </w:t>
      </w:r>
      <w:r w:rsidRPr="005E1BCA">
        <w:rPr>
          <w:bCs/>
          <w:i/>
          <w:highlight w:val="yellow"/>
          <w:rPrChange w:id="506" w:author="Furness" w:date="2018-06-13T09:42:00Z">
            <w:rPr>
              <w:bCs/>
              <w:i/>
            </w:rPr>
          </w:rPrChange>
        </w:rPr>
        <w:t>Mapping Demand</w:t>
      </w:r>
      <w:r w:rsidRPr="005E1BCA">
        <w:rPr>
          <w:bCs/>
          <w:highlight w:val="yellow"/>
          <w:rPrChange w:id="507" w:author="Furness" w:date="2018-06-13T09:42:00Z">
            <w:rPr>
              <w:bCs/>
            </w:rPr>
          </w:rPrChange>
        </w:rPr>
        <w:t xml:space="preserve">, online: </w:t>
      </w:r>
      <w:r w:rsidRPr="005E1BCA">
        <w:rPr>
          <w:highlight w:val="yellow"/>
          <w:rPrChange w:id="508" w:author="Furness" w:date="2018-06-13T09:42:00Z">
            <w:rPr>
              <w:rStyle w:val="Hyperlink"/>
              <w:bCs/>
              <w:color w:val="auto"/>
            </w:rPr>
          </w:rPrChange>
        </w:rPr>
        <w:fldChar w:fldCharType="begin"/>
      </w:r>
      <w:r w:rsidRPr="005E1BCA">
        <w:rPr>
          <w:highlight w:val="yellow"/>
          <w:rPrChange w:id="509" w:author="Furness" w:date="2018-06-13T09:42:00Z">
            <w:rPr/>
          </w:rPrChange>
        </w:rPr>
        <w:instrText xml:space="preserve"> HYPERLINK "http://www.airbus.com/company/market/global-market-forecast-2016-2035/" </w:instrText>
      </w:r>
      <w:r w:rsidRPr="005E1BCA">
        <w:rPr>
          <w:highlight w:val="yellow"/>
          <w:rPrChange w:id="510" w:author="Furness" w:date="2018-06-13T09:42:00Z">
            <w:rPr>
              <w:rStyle w:val="Hyperlink"/>
              <w:bCs/>
              <w:color w:val="auto"/>
            </w:rPr>
          </w:rPrChange>
        </w:rPr>
        <w:fldChar w:fldCharType="separate"/>
      </w:r>
      <w:r w:rsidRPr="005E1BCA">
        <w:rPr>
          <w:rStyle w:val="Hyperlink"/>
          <w:bCs/>
          <w:color w:val="auto"/>
          <w:highlight w:val="yellow"/>
          <w:rPrChange w:id="511" w:author="Furness" w:date="2018-06-13T09:42:00Z">
            <w:rPr>
              <w:rStyle w:val="Hyperlink"/>
              <w:bCs/>
              <w:color w:val="auto"/>
            </w:rPr>
          </w:rPrChange>
        </w:rPr>
        <w:t>http://www.airbus.com/company/market/global-market-forecast-2016-2035/</w:t>
      </w:r>
      <w:r w:rsidRPr="005E1BCA">
        <w:rPr>
          <w:rStyle w:val="Hyperlink"/>
          <w:bCs/>
          <w:color w:val="auto"/>
          <w:highlight w:val="yellow"/>
          <w:rPrChange w:id="512" w:author="Furness" w:date="2018-06-13T09:42:00Z">
            <w:rPr>
              <w:rStyle w:val="Hyperlink"/>
              <w:bCs/>
              <w:color w:val="auto"/>
            </w:rPr>
          </w:rPrChange>
        </w:rPr>
        <w:fldChar w:fldCharType="end"/>
      </w:r>
    </w:p>
    <w:p w14:paraId="3B7BB579" w14:textId="77777777" w:rsidR="00B15079" w:rsidRDefault="00B15079" w:rsidP="00666A23">
      <w:pPr>
        <w:pStyle w:val="ListParagraph"/>
        <w:numPr>
          <w:ilvl w:val="0"/>
          <w:numId w:val="7"/>
        </w:numPr>
        <w:spacing w:after="0" w:line="360" w:lineRule="auto"/>
        <w:ind w:left="567" w:hanging="567"/>
        <w:rPr>
          <w:bCs/>
          <w:highlight w:val="yellow"/>
        </w:rPr>
      </w:pPr>
      <w:r w:rsidRPr="005E1BCA">
        <w:rPr>
          <w:bCs/>
          <w:highlight w:val="yellow"/>
          <w:rPrChange w:id="513" w:author="Furness" w:date="2018-06-13T09:42:00Z">
            <w:rPr>
              <w:bCs/>
            </w:rPr>
          </w:rPrChange>
        </w:rPr>
        <w:t xml:space="preserve">Aviation Partners Boeing, 2016, </w:t>
      </w:r>
      <w:r w:rsidRPr="005E1BCA">
        <w:rPr>
          <w:bCs/>
          <w:i/>
          <w:highlight w:val="yellow"/>
          <w:rPrChange w:id="514" w:author="Furness" w:date="2018-06-13T09:42:00Z">
            <w:rPr>
              <w:bCs/>
              <w:i/>
            </w:rPr>
          </w:rPrChange>
        </w:rPr>
        <w:t xml:space="preserve">Blended Winglets, </w:t>
      </w:r>
      <w:r w:rsidRPr="005E1BCA">
        <w:rPr>
          <w:bCs/>
          <w:highlight w:val="yellow"/>
          <w:rPrChange w:id="515" w:author="Furness" w:date="2018-06-13T09:42:00Z">
            <w:rPr>
              <w:bCs/>
            </w:rPr>
          </w:rPrChange>
        </w:rPr>
        <w:t xml:space="preserve">online: http://web.mit.edu/airlinedata/www/Revenue&amp;Related.html  </w:t>
      </w:r>
    </w:p>
    <w:p w14:paraId="757446C7" w14:textId="68ECC20C" w:rsidR="00D80776" w:rsidRPr="0066758C" w:rsidRDefault="00D80776">
      <w:pPr>
        <w:pStyle w:val="ListParagraph"/>
        <w:numPr>
          <w:ilvl w:val="0"/>
          <w:numId w:val="7"/>
        </w:numPr>
        <w:spacing w:after="0" w:line="360" w:lineRule="auto"/>
        <w:ind w:left="567" w:hanging="567"/>
        <w:rPr>
          <w:bCs/>
          <w:highlight w:val="yellow"/>
          <w:rPrChange w:id="516" w:author="Furness" w:date="2018-06-13T11:52:00Z">
            <w:rPr>
              <w:bCs/>
            </w:rPr>
          </w:rPrChange>
        </w:rPr>
      </w:pPr>
      <w:r w:rsidRPr="0066758C">
        <w:rPr>
          <w:bCs/>
          <w:highlight w:val="yellow"/>
          <w:rPrChange w:id="517" w:author="Furness" w:date="2018-06-13T11:52:00Z">
            <w:rPr/>
          </w:rPrChange>
        </w:rPr>
        <w:t>Barbara Finamore, &amp; Alvin Lin. (2016, September 13). China a Key Player in Aviation Emissions Agreement [</w:t>
      </w:r>
      <w:r w:rsidR="0066758C" w:rsidRPr="0066758C">
        <w:rPr>
          <w:bCs/>
          <w:highlight w:val="yellow"/>
        </w:rPr>
        <w:t>Natural Resources Defense Council</w:t>
      </w:r>
      <w:r w:rsidRPr="0066758C">
        <w:rPr>
          <w:bCs/>
          <w:highlight w:val="yellow"/>
          <w:rPrChange w:id="518" w:author="Furness" w:date="2018-06-13T11:52:00Z">
            <w:rPr/>
          </w:rPrChange>
        </w:rPr>
        <w:t xml:space="preserve">]. Retrieved June 13, 2018, from </w:t>
      </w:r>
      <w:r w:rsidRPr="0066758C">
        <w:rPr>
          <w:bCs/>
          <w:highlight w:val="yellow"/>
          <w:rPrChange w:id="519" w:author="Furness" w:date="2018-06-13T11:52:00Z">
            <w:rPr/>
          </w:rPrChange>
        </w:rPr>
        <w:fldChar w:fldCharType="begin"/>
      </w:r>
      <w:r w:rsidRPr="0066758C">
        <w:rPr>
          <w:bCs/>
          <w:highlight w:val="yellow"/>
          <w:rPrChange w:id="520" w:author="Furness" w:date="2018-06-13T11:52:00Z">
            <w:rPr/>
          </w:rPrChange>
        </w:rPr>
        <w:instrText xml:space="preserve"> HYPERLINK "https://www.nrdc.org/experts/barbara-finamore/china-key-player-aviation-emissions-agreement" </w:instrText>
      </w:r>
      <w:r w:rsidRPr="0066758C">
        <w:rPr>
          <w:bCs/>
          <w:highlight w:val="yellow"/>
          <w:rPrChange w:id="521" w:author="Furness" w:date="2018-06-13T11:52:00Z">
            <w:rPr/>
          </w:rPrChange>
        </w:rPr>
        <w:fldChar w:fldCharType="separate"/>
      </w:r>
      <w:r w:rsidRPr="0066758C">
        <w:rPr>
          <w:bCs/>
          <w:highlight w:val="yellow"/>
          <w:rPrChange w:id="522" w:author="Furness" w:date="2018-06-13T11:52:00Z">
            <w:rPr>
              <w:rStyle w:val="Hyperlink"/>
            </w:rPr>
          </w:rPrChange>
        </w:rPr>
        <w:t>https://www.nrdc.org/experts/barbara-finamore/china-key-player-aviation-emissions-agreement</w:t>
      </w:r>
      <w:r w:rsidRPr="0066758C">
        <w:rPr>
          <w:bCs/>
          <w:highlight w:val="yellow"/>
          <w:rPrChange w:id="523" w:author="Furness" w:date="2018-06-13T11:52:00Z">
            <w:rPr/>
          </w:rPrChange>
        </w:rPr>
        <w:fldChar w:fldCharType="end"/>
      </w:r>
    </w:p>
    <w:p w14:paraId="13EDB2D6" w14:textId="2081D180" w:rsidR="00B15079" w:rsidRPr="00E349C3" w:rsidRDefault="00B15079" w:rsidP="00666A23">
      <w:pPr>
        <w:pStyle w:val="ListParagraph"/>
        <w:numPr>
          <w:ilvl w:val="0"/>
          <w:numId w:val="7"/>
        </w:numPr>
        <w:spacing w:after="0" w:line="360" w:lineRule="auto"/>
        <w:ind w:left="567" w:hanging="567"/>
        <w:rPr>
          <w:rStyle w:val="Hyperlink"/>
          <w:bCs/>
          <w:color w:val="auto"/>
          <w:highlight w:val="yellow"/>
          <w:u w:val="none"/>
          <w:rPrChange w:id="524" w:author="Furness" w:date="2018-06-26T17:55:00Z">
            <w:rPr>
              <w:rStyle w:val="Hyperlink"/>
              <w:bCs/>
              <w:color w:val="auto"/>
              <w:highlight w:val="yellow"/>
            </w:rPr>
          </w:rPrChange>
        </w:rPr>
      </w:pPr>
      <w:r w:rsidRPr="005E1BCA">
        <w:rPr>
          <w:bCs/>
          <w:highlight w:val="yellow"/>
          <w:rPrChange w:id="525" w:author="Furness" w:date="2018-06-13T09:42:00Z">
            <w:rPr>
              <w:bCs/>
              <w:color w:val="000080"/>
              <w:u w:val="single"/>
            </w:rPr>
          </w:rPrChange>
        </w:rPr>
        <w:t>Boeing, 201</w:t>
      </w:r>
      <w:r w:rsidR="00D47B59">
        <w:rPr>
          <w:bCs/>
          <w:highlight w:val="yellow"/>
        </w:rPr>
        <w:t>8</w:t>
      </w:r>
      <w:r w:rsidRPr="005E1BCA">
        <w:rPr>
          <w:bCs/>
          <w:highlight w:val="yellow"/>
          <w:rPrChange w:id="526" w:author="Furness" w:date="2018-06-13T09:42:00Z">
            <w:rPr>
              <w:bCs/>
            </w:rPr>
          </w:rPrChange>
        </w:rPr>
        <w:t xml:space="preserve">, </w:t>
      </w:r>
      <w:r w:rsidR="0082322C" w:rsidRPr="0082322C">
        <w:rPr>
          <w:bCs/>
          <w:i/>
          <w:highlight w:val="yellow"/>
          <w:rPrChange w:id="527" w:author="Furness" w:date="2018-06-26T17:12:00Z">
            <w:rPr>
              <w:bCs/>
              <w:highlight w:val="yellow"/>
            </w:rPr>
          </w:rPrChange>
        </w:rPr>
        <w:t>Orders and Deliveries</w:t>
      </w:r>
      <w:r w:rsidR="0082322C">
        <w:rPr>
          <w:bCs/>
          <w:highlight w:val="yellow"/>
        </w:rPr>
        <w:t>,</w:t>
      </w:r>
      <w:r w:rsidR="0082322C" w:rsidRPr="005E1BCA">
        <w:rPr>
          <w:bCs/>
          <w:highlight w:val="yellow"/>
        </w:rPr>
        <w:t xml:space="preserve"> </w:t>
      </w:r>
      <w:r w:rsidRPr="005E1BCA">
        <w:rPr>
          <w:bCs/>
          <w:highlight w:val="yellow"/>
          <w:rPrChange w:id="528" w:author="Furness" w:date="2018-06-13T09:42:00Z">
            <w:rPr>
              <w:bCs/>
            </w:rPr>
          </w:rPrChange>
        </w:rPr>
        <w:t xml:space="preserve">online: </w:t>
      </w:r>
      <w:r w:rsidRPr="005E1BCA">
        <w:rPr>
          <w:highlight w:val="yellow"/>
          <w:rPrChange w:id="529" w:author="Furness" w:date="2018-06-13T09:42:00Z">
            <w:rPr>
              <w:rStyle w:val="Hyperlink"/>
              <w:bCs/>
              <w:color w:val="auto"/>
            </w:rPr>
          </w:rPrChange>
        </w:rPr>
        <w:fldChar w:fldCharType="begin"/>
      </w:r>
      <w:r w:rsidRPr="005E1BCA">
        <w:rPr>
          <w:highlight w:val="yellow"/>
          <w:rPrChange w:id="530" w:author="Furness" w:date="2018-06-13T09:42:00Z">
            <w:rPr/>
          </w:rPrChange>
        </w:rPr>
        <w:instrText xml:space="preserve"> HYPERLINK "http://www.boeing.ch/commercial/" \l "/orders-deliveries" </w:instrText>
      </w:r>
      <w:r w:rsidRPr="005E1BCA">
        <w:rPr>
          <w:highlight w:val="yellow"/>
          <w:rPrChange w:id="531" w:author="Furness" w:date="2018-06-13T09:42:00Z">
            <w:rPr>
              <w:rStyle w:val="Hyperlink"/>
              <w:bCs/>
              <w:color w:val="auto"/>
            </w:rPr>
          </w:rPrChange>
        </w:rPr>
        <w:fldChar w:fldCharType="separate"/>
      </w:r>
      <w:r w:rsidRPr="005E1BCA">
        <w:rPr>
          <w:rStyle w:val="Hyperlink"/>
          <w:bCs/>
          <w:color w:val="auto"/>
          <w:highlight w:val="yellow"/>
          <w:rPrChange w:id="532" w:author="Furness" w:date="2018-06-13T09:42:00Z">
            <w:rPr>
              <w:rStyle w:val="Hyperlink"/>
              <w:bCs/>
              <w:color w:val="auto"/>
            </w:rPr>
          </w:rPrChange>
        </w:rPr>
        <w:t>http://www.boeing.ch/commercial/#/orders-deliveries</w:t>
      </w:r>
      <w:r w:rsidRPr="005E1BCA">
        <w:rPr>
          <w:rStyle w:val="Hyperlink"/>
          <w:bCs/>
          <w:color w:val="auto"/>
          <w:highlight w:val="yellow"/>
          <w:rPrChange w:id="533" w:author="Furness" w:date="2018-06-13T09:42:00Z">
            <w:rPr>
              <w:rStyle w:val="Hyperlink"/>
              <w:bCs/>
              <w:color w:val="auto"/>
            </w:rPr>
          </w:rPrChange>
        </w:rPr>
        <w:fldChar w:fldCharType="end"/>
      </w:r>
    </w:p>
    <w:p w14:paraId="47AAC3BC" w14:textId="37F2AED9" w:rsidR="00E349C3" w:rsidRDefault="00E349C3">
      <w:pPr>
        <w:pStyle w:val="ListParagraph"/>
        <w:numPr>
          <w:ilvl w:val="0"/>
          <w:numId w:val="7"/>
        </w:numPr>
        <w:spacing w:after="0" w:line="360" w:lineRule="auto"/>
        <w:ind w:left="567" w:hanging="567"/>
        <w:pPrChange w:id="534" w:author="Furness" w:date="2018-06-26T17:55:00Z">
          <w:pPr>
            <w:pStyle w:val="ListParagraph"/>
            <w:numPr>
              <w:numId w:val="7"/>
            </w:numPr>
            <w:spacing w:line="480" w:lineRule="auto"/>
            <w:ind w:hanging="360"/>
          </w:pPr>
        </w:pPrChange>
      </w:pPr>
      <w:r w:rsidRPr="00E349C3">
        <w:rPr>
          <w:bCs/>
          <w:highlight w:val="yellow"/>
          <w:rPrChange w:id="535" w:author="Furness" w:date="2018-06-26T17:55:00Z">
            <w:rPr/>
          </w:rPrChange>
        </w:rPr>
        <w:t xml:space="preserve">Boeing, 2017, Boeing Aircraft Prices. </w:t>
      </w:r>
      <w:r w:rsidRPr="00467119">
        <w:rPr>
          <w:bCs/>
          <w:highlight w:val="yellow"/>
        </w:rPr>
        <w:t xml:space="preserve">online: </w:t>
      </w:r>
      <w:r w:rsidRPr="00E349C3">
        <w:rPr>
          <w:bCs/>
          <w:highlight w:val="yellow"/>
          <w:rPrChange w:id="536" w:author="Furness" w:date="2018-06-26T17:55:00Z">
            <w:rPr/>
          </w:rPrChange>
        </w:rPr>
        <w:fldChar w:fldCharType="begin"/>
      </w:r>
      <w:r w:rsidRPr="00E349C3">
        <w:rPr>
          <w:bCs/>
          <w:highlight w:val="yellow"/>
          <w:rPrChange w:id="537" w:author="Furness" w:date="2018-06-26T17:55:00Z">
            <w:rPr/>
          </w:rPrChange>
        </w:rPr>
        <w:instrText xml:space="preserve"> HYPERLINK "http://www.boeing.com/company/about-bca/" \l "/prices" </w:instrText>
      </w:r>
      <w:r w:rsidRPr="00E349C3">
        <w:rPr>
          <w:bCs/>
          <w:highlight w:val="yellow"/>
          <w:rPrChange w:id="538" w:author="Furness" w:date="2018-06-26T17:55:00Z">
            <w:rPr/>
          </w:rPrChange>
        </w:rPr>
        <w:fldChar w:fldCharType="separate"/>
      </w:r>
      <w:r w:rsidRPr="00E349C3">
        <w:rPr>
          <w:bCs/>
          <w:highlight w:val="yellow"/>
          <w:rPrChange w:id="539" w:author="Furness" w:date="2018-06-26T17:55:00Z">
            <w:rPr>
              <w:rStyle w:val="Hyperlink"/>
            </w:rPr>
          </w:rPrChange>
        </w:rPr>
        <w:t>http://www.boeing.com/company/about-bca/#/prices</w:t>
      </w:r>
      <w:r w:rsidRPr="00E349C3">
        <w:rPr>
          <w:bCs/>
          <w:highlight w:val="yellow"/>
          <w:rPrChange w:id="540" w:author="Furness" w:date="2018-06-26T17:55:00Z">
            <w:rPr/>
          </w:rPrChange>
        </w:rPr>
        <w:fldChar w:fldCharType="end"/>
      </w:r>
    </w:p>
    <w:p w14:paraId="20F26C73" w14:textId="77777777" w:rsidR="00B15079" w:rsidRPr="005E1BCA" w:rsidRDefault="00B15079" w:rsidP="00666A23">
      <w:pPr>
        <w:pStyle w:val="ListParagraph"/>
        <w:numPr>
          <w:ilvl w:val="0"/>
          <w:numId w:val="7"/>
        </w:numPr>
        <w:spacing w:after="0" w:line="360" w:lineRule="auto"/>
        <w:ind w:left="567" w:hanging="567"/>
        <w:rPr>
          <w:bCs/>
          <w:highlight w:val="yellow"/>
          <w:rPrChange w:id="541" w:author="Furness" w:date="2018-06-13T09:42:00Z">
            <w:rPr>
              <w:bCs/>
            </w:rPr>
          </w:rPrChange>
        </w:rPr>
      </w:pPr>
      <w:r w:rsidRPr="005E1BCA">
        <w:rPr>
          <w:bCs/>
          <w:highlight w:val="yellow"/>
          <w:rPrChange w:id="542" w:author="Furness" w:date="2018-06-13T09:42:00Z">
            <w:rPr>
              <w:bCs/>
            </w:rPr>
          </w:rPrChange>
        </w:rPr>
        <w:t xml:space="preserve">Boeing, 2015, </w:t>
      </w:r>
      <w:r w:rsidRPr="005E1BCA">
        <w:rPr>
          <w:bCs/>
          <w:i/>
          <w:highlight w:val="yellow"/>
          <w:rPrChange w:id="543" w:author="Furness" w:date="2018-06-13T09:42:00Z">
            <w:rPr>
              <w:bCs/>
              <w:i/>
            </w:rPr>
          </w:rPrChange>
        </w:rPr>
        <w:t xml:space="preserve">Current Market Outlook, </w:t>
      </w:r>
      <w:r w:rsidRPr="005E1BCA">
        <w:rPr>
          <w:bCs/>
          <w:highlight w:val="yellow"/>
          <w:rPrChange w:id="544" w:author="Furness" w:date="2018-06-13T09:42:00Z">
            <w:rPr>
              <w:bCs/>
            </w:rPr>
          </w:rPrChange>
        </w:rPr>
        <w:t xml:space="preserve">online: </w:t>
      </w:r>
      <w:r w:rsidRPr="005E1BCA">
        <w:rPr>
          <w:highlight w:val="yellow"/>
          <w:rPrChange w:id="545" w:author="Furness" w:date="2018-06-13T09:42:00Z">
            <w:rPr>
              <w:rStyle w:val="Hyperlink"/>
              <w:bCs/>
              <w:color w:val="auto"/>
            </w:rPr>
          </w:rPrChange>
        </w:rPr>
        <w:fldChar w:fldCharType="begin"/>
      </w:r>
      <w:r w:rsidRPr="005E1BCA">
        <w:rPr>
          <w:highlight w:val="yellow"/>
          <w:rPrChange w:id="546" w:author="Furness" w:date="2018-06-13T09:42:00Z">
            <w:rPr/>
          </w:rPrChange>
        </w:rPr>
        <w:instrText xml:space="preserve"> HYPERLINK "http://www.boeing.com/resources/boeingdotcom/commercial/about-our-market/assets/downloads/Boeing_Current_Market_Outlook_2015.pdf" </w:instrText>
      </w:r>
      <w:r w:rsidRPr="005E1BCA">
        <w:rPr>
          <w:highlight w:val="yellow"/>
          <w:rPrChange w:id="547" w:author="Furness" w:date="2018-06-13T09:42:00Z">
            <w:rPr>
              <w:rStyle w:val="Hyperlink"/>
              <w:bCs/>
              <w:color w:val="auto"/>
            </w:rPr>
          </w:rPrChange>
        </w:rPr>
        <w:fldChar w:fldCharType="separate"/>
      </w:r>
      <w:r w:rsidRPr="005E1BCA">
        <w:rPr>
          <w:rStyle w:val="Hyperlink"/>
          <w:bCs/>
          <w:color w:val="auto"/>
          <w:highlight w:val="yellow"/>
          <w:rPrChange w:id="548" w:author="Furness" w:date="2018-06-13T09:42:00Z">
            <w:rPr>
              <w:rStyle w:val="Hyperlink"/>
              <w:bCs/>
              <w:color w:val="auto"/>
            </w:rPr>
          </w:rPrChange>
        </w:rPr>
        <w:t>http://www.boeing.com/resources/boeingdotcom/commercial/about-our-market/assets/downloads/Boeing_Current_Market_Outlook_2015.pdf</w:t>
      </w:r>
      <w:r w:rsidRPr="005E1BCA">
        <w:rPr>
          <w:rStyle w:val="Hyperlink"/>
          <w:bCs/>
          <w:color w:val="auto"/>
          <w:highlight w:val="yellow"/>
          <w:rPrChange w:id="549" w:author="Furness" w:date="2018-06-13T09:42:00Z">
            <w:rPr>
              <w:rStyle w:val="Hyperlink"/>
              <w:bCs/>
              <w:color w:val="auto"/>
            </w:rPr>
          </w:rPrChange>
        </w:rPr>
        <w:fldChar w:fldCharType="end"/>
      </w:r>
      <w:r w:rsidRPr="005E1BCA">
        <w:rPr>
          <w:bCs/>
          <w:highlight w:val="yellow"/>
          <w:rPrChange w:id="550" w:author="Furness" w:date="2018-06-13T09:42:00Z">
            <w:rPr>
              <w:bCs/>
            </w:rPr>
          </w:rPrChange>
        </w:rPr>
        <w:t xml:space="preserve"> </w:t>
      </w:r>
    </w:p>
    <w:p w14:paraId="0F372DCE" w14:textId="77777777" w:rsidR="00B15079" w:rsidRPr="005E1BCA" w:rsidDel="00005F6B" w:rsidRDefault="00B15079">
      <w:pPr>
        <w:pStyle w:val="ListParagraph"/>
        <w:numPr>
          <w:ilvl w:val="0"/>
          <w:numId w:val="7"/>
        </w:numPr>
        <w:spacing w:after="0" w:line="360" w:lineRule="auto"/>
        <w:ind w:left="567" w:hanging="567"/>
        <w:rPr>
          <w:bCs/>
          <w:highlight w:val="yellow"/>
          <w:rPrChange w:id="551" w:author="Furness" w:date="2018-06-13T09:42:00Z">
            <w:rPr>
              <w:bCs/>
            </w:rPr>
          </w:rPrChange>
        </w:rPr>
        <w:pPrChange w:id="552" w:author="Furness" w:date="2018-06-20T19:59:00Z">
          <w:pPr>
            <w:pStyle w:val="ListParagraph"/>
            <w:numPr>
              <w:numId w:val="7"/>
            </w:numPr>
            <w:spacing w:after="0" w:line="360" w:lineRule="auto"/>
            <w:ind w:hanging="360"/>
          </w:pPr>
        </w:pPrChange>
      </w:pPr>
      <w:r w:rsidRPr="005E1BCA">
        <w:rPr>
          <w:bCs/>
          <w:highlight w:val="yellow"/>
          <w:rPrChange w:id="553" w:author="Furness" w:date="2018-06-13T09:42:00Z">
            <w:rPr>
              <w:bCs/>
            </w:rPr>
          </w:rPrChange>
        </w:rPr>
        <w:t>Chapman, L. (2007). Transport and climate change: a review. Journal of transport geography, 15(5), 354-367.</w:t>
      </w:r>
      <w:r w:rsidRPr="005E1BCA" w:rsidDel="00005F6B">
        <w:rPr>
          <w:bCs/>
          <w:highlight w:val="yellow"/>
          <w:rPrChange w:id="554" w:author="Furness" w:date="2018-06-13T09:42:00Z">
            <w:rPr>
              <w:bCs/>
            </w:rPr>
          </w:rPrChange>
        </w:rPr>
        <w:t xml:space="preserve">Chapman, Lee (2007)  </w:t>
      </w:r>
      <w:r w:rsidRPr="00181261" w:rsidDel="00005F6B">
        <w:rPr>
          <w:bCs/>
          <w:highlight w:val="yellow"/>
          <w:rPrChange w:id="555" w:author="Furness" w:date="2018-06-20T19:59:00Z">
            <w:rPr>
              <w:bCs/>
              <w:i/>
            </w:rPr>
          </w:rPrChange>
        </w:rPr>
        <w:t xml:space="preserve">Transport and climate change: a review, </w:t>
      </w:r>
      <w:r w:rsidRPr="005E1BCA" w:rsidDel="00005F6B">
        <w:rPr>
          <w:bCs/>
          <w:highlight w:val="yellow"/>
          <w:rPrChange w:id="556" w:author="Furness" w:date="2018-06-13T09:42:00Z">
            <w:rPr>
              <w:bCs/>
            </w:rPr>
          </w:rPrChange>
        </w:rPr>
        <w:t xml:space="preserve">Journal of Transport Geography 15 (2007) 354–367, online: </w:t>
      </w:r>
      <w:r w:rsidRPr="005E1BCA" w:rsidDel="00005F6B">
        <w:rPr>
          <w:bCs/>
          <w:highlight w:val="yellow"/>
          <w:rPrChange w:id="557" w:author="Furness" w:date="2018-06-20T19:59:00Z">
            <w:rPr>
              <w:bCs/>
            </w:rPr>
          </w:rPrChange>
        </w:rPr>
        <w:fldChar w:fldCharType="begin"/>
      </w:r>
      <w:r w:rsidRPr="00181261" w:rsidDel="00005F6B">
        <w:rPr>
          <w:bCs/>
          <w:highlight w:val="yellow"/>
          <w:rPrChange w:id="558" w:author="Furness" w:date="2018-06-20T19:59:00Z">
            <w:rPr/>
          </w:rPrChange>
        </w:rPr>
        <w:instrText xml:space="preserve"> HYPERLINK "http://nikanlink.com/Content/User%20Files/19.pdf" </w:instrText>
      </w:r>
      <w:r w:rsidRPr="005E1BCA" w:rsidDel="00005F6B">
        <w:rPr>
          <w:bCs/>
          <w:highlight w:val="yellow"/>
          <w:rPrChange w:id="559" w:author="Furness" w:date="2018-06-20T19:59:00Z">
            <w:rPr>
              <w:bCs/>
            </w:rPr>
          </w:rPrChange>
        </w:rPr>
        <w:fldChar w:fldCharType="separate"/>
      </w:r>
      <w:r w:rsidRPr="005E1BCA" w:rsidDel="00005F6B">
        <w:rPr>
          <w:bCs/>
          <w:highlight w:val="yellow"/>
          <w:rPrChange w:id="560" w:author="Furness" w:date="2018-06-13T09:42:00Z">
            <w:rPr>
              <w:bCs/>
            </w:rPr>
          </w:rPrChange>
        </w:rPr>
        <w:t>http://nikanlink.com/Content/User%20Files/19.pdf</w:t>
      </w:r>
      <w:r w:rsidRPr="005E1BCA" w:rsidDel="00005F6B">
        <w:rPr>
          <w:bCs/>
          <w:highlight w:val="yellow"/>
          <w:rPrChange w:id="561" w:author="Furness" w:date="2018-06-13T09:42:00Z">
            <w:rPr>
              <w:bCs/>
            </w:rPr>
          </w:rPrChange>
        </w:rPr>
        <w:fldChar w:fldCharType="end"/>
      </w:r>
      <w:r w:rsidRPr="005E1BCA" w:rsidDel="00005F6B">
        <w:rPr>
          <w:bCs/>
          <w:highlight w:val="yellow"/>
          <w:rPrChange w:id="562" w:author="Furness" w:date="2018-06-13T09:42:00Z">
            <w:rPr>
              <w:bCs/>
            </w:rPr>
          </w:rPrChange>
        </w:rPr>
        <w:t xml:space="preserve"> </w:t>
      </w:r>
    </w:p>
    <w:p w14:paraId="5E9C6B1E" w14:textId="77777777" w:rsidR="00487518" w:rsidRPr="00487518" w:rsidRDefault="00487518">
      <w:pPr>
        <w:pStyle w:val="ListParagraph"/>
        <w:numPr>
          <w:ilvl w:val="0"/>
          <w:numId w:val="7"/>
        </w:numPr>
        <w:spacing w:after="0" w:line="360" w:lineRule="auto"/>
        <w:ind w:left="567" w:hanging="567"/>
        <w:rPr>
          <w:bCs/>
          <w:highlight w:val="yellow"/>
          <w:rPrChange w:id="563" w:author="Furness" w:date="2018-06-28T12:21:00Z">
            <w:rPr/>
          </w:rPrChange>
        </w:rPr>
        <w:pPrChange w:id="564" w:author="Furness" w:date="2018-06-28T12:21:00Z">
          <w:pPr>
            <w:spacing w:line="480" w:lineRule="auto"/>
          </w:pPr>
        </w:pPrChange>
      </w:pPr>
      <w:r w:rsidRPr="00487518">
        <w:rPr>
          <w:bCs/>
          <w:highlight w:val="yellow"/>
          <w:rPrChange w:id="565" w:author="Furness" w:date="2018-06-28T12:21:00Z">
            <w:rPr/>
          </w:rPrChange>
        </w:rPr>
        <w:t xml:space="preserve">Tom Cooper, John Smiley, Chad Porter, &amp; Chris Precourt. (2017). Global Fleet &amp; MRO Market Forecast Summary. Oliver Wyman. Retrieved from </w:t>
      </w:r>
      <w:r w:rsidRPr="00487518">
        <w:rPr>
          <w:bCs/>
          <w:highlight w:val="yellow"/>
          <w:rPrChange w:id="566" w:author="Furness" w:date="2018-06-28T12:21:00Z">
            <w:rPr/>
          </w:rPrChange>
        </w:rPr>
        <w:fldChar w:fldCharType="begin"/>
      </w:r>
      <w:r w:rsidRPr="00487518">
        <w:rPr>
          <w:bCs/>
          <w:highlight w:val="yellow"/>
          <w:rPrChange w:id="567" w:author="Furness" w:date="2018-06-28T12:21:00Z">
            <w:rPr/>
          </w:rPrChange>
        </w:rPr>
        <w:instrText xml:space="preserve"> HYPERLINK "http://www.oliverwyman.com/content/dam/oliver-wyman/v2/publications/2017/feb/2017%20Global%20Fleet%20MRO%20Market%20Forecast%20Summary%20Final_Short%20Version_1.pdf" </w:instrText>
      </w:r>
      <w:r w:rsidRPr="00487518">
        <w:rPr>
          <w:bCs/>
          <w:highlight w:val="yellow"/>
          <w:rPrChange w:id="568" w:author="Furness" w:date="2018-06-28T12:21:00Z">
            <w:rPr/>
          </w:rPrChange>
        </w:rPr>
        <w:fldChar w:fldCharType="separate"/>
      </w:r>
      <w:r w:rsidRPr="00487518">
        <w:rPr>
          <w:bCs/>
          <w:highlight w:val="yellow"/>
          <w:rPrChange w:id="569" w:author="Furness" w:date="2018-06-28T12:21:00Z">
            <w:rPr>
              <w:rStyle w:val="Hyperlink"/>
            </w:rPr>
          </w:rPrChange>
        </w:rPr>
        <w:t>http://www.oliverwyman.com/content/dam/oliver-wyman/v2/publications/2017/feb/2017%20Global%20Fleet%20MRO%20Market%20Forecast%20Summary%20Final_Short%20Version_1.pdf</w:t>
      </w:r>
      <w:r w:rsidRPr="00487518">
        <w:rPr>
          <w:bCs/>
          <w:highlight w:val="yellow"/>
          <w:rPrChange w:id="570" w:author="Furness" w:date="2018-06-28T12:21:00Z">
            <w:rPr/>
          </w:rPrChange>
        </w:rPr>
        <w:fldChar w:fldCharType="end"/>
      </w:r>
    </w:p>
    <w:p w14:paraId="0371D90A" w14:textId="31C637E3" w:rsidR="001C394B" w:rsidRPr="001C394B" w:rsidRDefault="00487518">
      <w:pPr>
        <w:pStyle w:val="ListParagraph"/>
        <w:numPr>
          <w:ilvl w:val="0"/>
          <w:numId w:val="7"/>
        </w:numPr>
        <w:spacing w:after="0" w:line="360" w:lineRule="auto"/>
        <w:ind w:left="567" w:hanging="567"/>
        <w:rPr>
          <w:bCs/>
          <w:highlight w:val="yellow"/>
          <w:rPrChange w:id="571" w:author="Furness" w:date="2018-06-28T11:07:00Z">
            <w:rPr/>
          </w:rPrChange>
        </w:rPr>
        <w:pPrChange w:id="572" w:author="Furness" w:date="2018-06-28T11:07:00Z">
          <w:pPr>
            <w:pStyle w:val="ListParagraph"/>
            <w:numPr>
              <w:numId w:val="7"/>
            </w:numPr>
            <w:spacing w:line="480" w:lineRule="auto"/>
            <w:ind w:hanging="360"/>
          </w:pPr>
        </w:pPrChange>
      </w:pPr>
      <w:r w:rsidRPr="001C394B">
        <w:rPr>
          <w:bCs/>
          <w:highlight w:val="yellow"/>
        </w:rPr>
        <w:t xml:space="preserve"> </w:t>
      </w:r>
      <w:r w:rsidR="001C394B" w:rsidRPr="001C394B">
        <w:rPr>
          <w:bCs/>
          <w:highlight w:val="yellow"/>
          <w:rPrChange w:id="573" w:author="Furness" w:date="2018-06-28T11:07:00Z">
            <w:rPr/>
          </w:rPrChange>
        </w:rPr>
        <w:t xml:space="preserve">Energy Information Administration/EIA of US. (2018, June 28). US Kerosene-Type Jet Fuel Retail Sales by Refiners [Government]. </w:t>
      </w:r>
      <w:r w:rsidR="001C394B" w:rsidRPr="00C040EF" w:rsidDel="00005F6B">
        <w:rPr>
          <w:bCs/>
          <w:highlight w:val="yellow"/>
        </w:rPr>
        <w:t xml:space="preserve">online: </w:t>
      </w:r>
      <w:r w:rsidR="001C394B" w:rsidRPr="001C394B">
        <w:rPr>
          <w:bCs/>
          <w:highlight w:val="yellow"/>
          <w:rPrChange w:id="574" w:author="Furness" w:date="2018-06-28T11:07:00Z">
            <w:rPr/>
          </w:rPrChange>
        </w:rPr>
        <w:fldChar w:fldCharType="begin"/>
      </w:r>
      <w:r w:rsidR="001C394B" w:rsidRPr="001C394B">
        <w:rPr>
          <w:bCs/>
          <w:highlight w:val="yellow"/>
          <w:rPrChange w:id="575" w:author="Furness" w:date="2018-06-28T11:07:00Z">
            <w:rPr/>
          </w:rPrChange>
        </w:rPr>
        <w:instrText xml:space="preserve"> HYPERLINK "https://www.eia.gov/dnav/pet/hist/LeafHandler.ashx?n=PET&amp;s=EMA_EPJK_PTG_NUS_DPG&amp;f=M" </w:instrText>
      </w:r>
      <w:r w:rsidR="001C394B" w:rsidRPr="001C394B">
        <w:rPr>
          <w:bCs/>
          <w:highlight w:val="yellow"/>
          <w:rPrChange w:id="576" w:author="Furness" w:date="2018-06-28T11:07:00Z">
            <w:rPr/>
          </w:rPrChange>
        </w:rPr>
        <w:fldChar w:fldCharType="separate"/>
      </w:r>
      <w:r w:rsidR="001C394B" w:rsidRPr="001C394B">
        <w:rPr>
          <w:bCs/>
          <w:highlight w:val="yellow"/>
          <w:rPrChange w:id="577" w:author="Furness" w:date="2018-06-28T11:07:00Z">
            <w:rPr>
              <w:rStyle w:val="Hyperlink"/>
            </w:rPr>
          </w:rPrChange>
        </w:rPr>
        <w:t>https://www.eia.gov/dnav/pet/hist/LeafHandler.ashx?n=PET&amp;s=EMA_EPJK_PTG_NUS_DPG&amp;f=M</w:t>
      </w:r>
      <w:r w:rsidR="001C394B" w:rsidRPr="001C394B">
        <w:rPr>
          <w:bCs/>
          <w:highlight w:val="yellow"/>
          <w:rPrChange w:id="578" w:author="Furness" w:date="2018-06-28T11:07:00Z">
            <w:rPr/>
          </w:rPrChange>
        </w:rPr>
        <w:fldChar w:fldCharType="end"/>
      </w:r>
    </w:p>
    <w:p w14:paraId="09811F2D" w14:textId="77777777" w:rsidR="00181261" w:rsidRPr="00181261" w:rsidRDefault="00181261">
      <w:pPr>
        <w:pStyle w:val="ListParagraph"/>
        <w:numPr>
          <w:ilvl w:val="0"/>
          <w:numId w:val="7"/>
        </w:numPr>
        <w:spacing w:after="0" w:line="360" w:lineRule="auto"/>
        <w:ind w:left="567" w:hanging="567"/>
        <w:rPr>
          <w:bCs/>
          <w:highlight w:val="yellow"/>
          <w:rPrChange w:id="579" w:author="Furness" w:date="2018-06-20T19:59:00Z">
            <w:rPr/>
          </w:rPrChange>
        </w:rPr>
        <w:pPrChange w:id="580" w:author="Furness" w:date="2018-06-20T19:59:00Z">
          <w:pPr>
            <w:pStyle w:val="ListParagraph"/>
            <w:numPr>
              <w:numId w:val="7"/>
            </w:numPr>
            <w:spacing w:line="480" w:lineRule="auto"/>
            <w:ind w:hanging="360"/>
          </w:pPr>
        </w:pPrChange>
      </w:pPr>
      <w:r w:rsidRPr="00181261">
        <w:rPr>
          <w:bCs/>
          <w:highlight w:val="yellow"/>
          <w:rPrChange w:id="581" w:author="Furness" w:date="2018-06-20T19:59:00Z">
            <w:rPr/>
          </w:rPrChange>
        </w:rPr>
        <w:t xml:space="preserve">Evans, A., &amp; Schäfer, A. W. (2014). Simulating airline operational responses to airport capacity constraints. Transport Policy, 34, 5–13. </w:t>
      </w:r>
      <w:r w:rsidRPr="00181261">
        <w:rPr>
          <w:bCs/>
          <w:highlight w:val="yellow"/>
          <w:rPrChange w:id="582" w:author="Furness" w:date="2018-06-20T19:59:00Z">
            <w:rPr/>
          </w:rPrChange>
        </w:rPr>
        <w:fldChar w:fldCharType="begin"/>
      </w:r>
      <w:r w:rsidRPr="00181261">
        <w:rPr>
          <w:bCs/>
          <w:highlight w:val="yellow"/>
          <w:rPrChange w:id="583" w:author="Furness" w:date="2018-06-20T19:59:00Z">
            <w:rPr/>
          </w:rPrChange>
        </w:rPr>
        <w:instrText xml:space="preserve"> HYPERLINK "https://doi.org/10.1016/j.tranpol.2014.02.013" </w:instrText>
      </w:r>
      <w:r w:rsidRPr="00181261">
        <w:rPr>
          <w:bCs/>
          <w:highlight w:val="yellow"/>
          <w:rPrChange w:id="584" w:author="Furness" w:date="2018-06-20T19:59:00Z">
            <w:rPr/>
          </w:rPrChange>
        </w:rPr>
        <w:fldChar w:fldCharType="separate"/>
      </w:r>
      <w:r w:rsidRPr="00181261">
        <w:rPr>
          <w:bCs/>
          <w:highlight w:val="yellow"/>
          <w:rPrChange w:id="585" w:author="Furness" w:date="2018-06-20T19:59:00Z">
            <w:rPr>
              <w:rStyle w:val="Hyperlink"/>
            </w:rPr>
          </w:rPrChange>
        </w:rPr>
        <w:t>https://doi.org/10.1016/j.tranpol.2014.02.013</w:t>
      </w:r>
      <w:r w:rsidRPr="00181261">
        <w:rPr>
          <w:bCs/>
          <w:highlight w:val="yellow"/>
          <w:rPrChange w:id="586" w:author="Furness" w:date="2018-06-20T19:59:00Z">
            <w:rPr/>
          </w:rPrChange>
        </w:rPr>
        <w:fldChar w:fldCharType="end"/>
      </w:r>
    </w:p>
    <w:p w14:paraId="52E4E9E3" w14:textId="77777777" w:rsidR="00B15079" w:rsidRDefault="00B15079" w:rsidP="00666A23">
      <w:pPr>
        <w:pStyle w:val="ListParagraph"/>
        <w:numPr>
          <w:ilvl w:val="0"/>
          <w:numId w:val="7"/>
        </w:numPr>
        <w:spacing w:after="0" w:line="360" w:lineRule="auto"/>
        <w:ind w:left="567" w:hanging="567"/>
        <w:rPr>
          <w:bCs/>
          <w:highlight w:val="yellow"/>
        </w:rPr>
      </w:pPr>
      <w:r w:rsidRPr="005E1BCA">
        <w:rPr>
          <w:highlight w:val="yellow"/>
          <w:rPrChange w:id="587" w:author="Furness" w:date="2018-06-13T09:42:00Z">
            <w:rPr/>
          </w:rPrChange>
        </w:rPr>
        <w:t xml:space="preserve">Flight Global, 2014, </w:t>
      </w:r>
      <w:r w:rsidRPr="005E1BCA">
        <w:rPr>
          <w:i/>
          <w:highlight w:val="yellow"/>
          <w:rPrChange w:id="588" w:author="Furness" w:date="2018-06-13T09:42:00Z">
            <w:rPr>
              <w:i/>
            </w:rPr>
          </w:rPrChange>
        </w:rPr>
        <w:t>Airbus validates sharklet retrofit for older A320s</w:t>
      </w:r>
      <w:r w:rsidRPr="005E1BCA">
        <w:rPr>
          <w:highlight w:val="yellow"/>
          <w:rPrChange w:id="589" w:author="Furness" w:date="2018-06-13T09:42:00Z">
            <w:rPr/>
          </w:rPrChange>
        </w:rPr>
        <w:t xml:space="preserve">, </w:t>
      </w:r>
      <w:r w:rsidRPr="005E1BCA">
        <w:rPr>
          <w:bCs/>
          <w:highlight w:val="yellow"/>
          <w:rPrChange w:id="590" w:author="Furness" w:date="2018-06-13T09:42:00Z">
            <w:rPr>
              <w:bCs/>
            </w:rPr>
          </w:rPrChange>
        </w:rPr>
        <w:t xml:space="preserve">online: </w:t>
      </w:r>
      <w:r w:rsidRPr="005E1BCA">
        <w:rPr>
          <w:highlight w:val="yellow"/>
          <w:rPrChange w:id="591" w:author="Furness" w:date="2018-06-13T09:42:00Z">
            <w:rPr>
              <w:rStyle w:val="Hyperlink"/>
              <w:bCs/>
              <w:color w:val="auto"/>
            </w:rPr>
          </w:rPrChange>
        </w:rPr>
        <w:fldChar w:fldCharType="begin"/>
      </w:r>
      <w:r w:rsidRPr="005E1BCA">
        <w:rPr>
          <w:highlight w:val="yellow"/>
          <w:rPrChange w:id="592" w:author="Furness" w:date="2018-06-13T09:42:00Z">
            <w:rPr/>
          </w:rPrChange>
        </w:rPr>
        <w:instrText xml:space="preserve"> HYPERLINK "https://www.flightglobal.com/news/articles/airbus-validates-sharklet-retrofit-for-older-a320s-407321/" </w:instrText>
      </w:r>
      <w:r w:rsidRPr="005E1BCA">
        <w:rPr>
          <w:highlight w:val="yellow"/>
          <w:rPrChange w:id="593" w:author="Furness" w:date="2018-06-13T09:42:00Z">
            <w:rPr>
              <w:rStyle w:val="Hyperlink"/>
              <w:bCs/>
              <w:color w:val="auto"/>
            </w:rPr>
          </w:rPrChange>
        </w:rPr>
        <w:fldChar w:fldCharType="separate"/>
      </w:r>
      <w:r w:rsidRPr="005E1BCA">
        <w:rPr>
          <w:rStyle w:val="Hyperlink"/>
          <w:bCs/>
          <w:color w:val="auto"/>
          <w:highlight w:val="yellow"/>
          <w:rPrChange w:id="594" w:author="Furness" w:date="2018-06-13T09:42:00Z">
            <w:rPr>
              <w:rStyle w:val="Hyperlink"/>
              <w:bCs/>
              <w:color w:val="auto"/>
            </w:rPr>
          </w:rPrChange>
        </w:rPr>
        <w:t>https://www.flightglobal.com/news/articles/airbus-validates-sharklet-retrofit-for-older-a320s-407321/</w:t>
      </w:r>
      <w:r w:rsidRPr="005E1BCA">
        <w:rPr>
          <w:rStyle w:val="Hyperlink"/>
          <w:bCs/>
          <w:color w:val="auto"/>
          <w:highlight w:val="yellow"/>
          <w:rPrChange w:id="595" w:author="Furness" w:date="2018-06-13T09:42:00Z">
            <w:rPr>
              <w:rStyle w:val="Hyperlink"/>
              <w:bCs/>
              <w:color w:val="auto"/>
            </w:rPr>
          </w:rPrChange>
        </w:rPr>
        <w:fldChar w:fldCharType="end"/>
      </w:r>
      <w:r w:rsidRPr="005E1BCA">
        <w:rPr>
          <w:bCs/>
          <w:highlight w:val="yellow"/>
          <w:rPrChange w:id="596" w:author="Furness" w:date="2018-06-13T09:42:00Z">
            <w:rPr>
              <w:bCs/>
            </w:rPr>
          </w:rPrChange>
        </w:rPr>
        <w:t xml:space="preserve"> </w:t>
      </w:r>
    </w:p>
    <w:p w14:paraId="128A216C" w14:textId="1ECC9400" w:rsidR="00B15079" w:rsidRPr="00B15079" w:rsidRDefault="00B15079">
      <w:pPr>
        <w:pStyle w:val="ListParagraph"/>
        <w:numPr>
          <w:ilvl w:val="0"/>
          <w:numId w:val="7"/>
        </w:numPr>
        <w:spacing w:after="0" w:line="360" w:lineRule="auto"/>
        <w:ind w:left="567" w:hanging="567"/>
        <w:rPr>
          <w:highlight w:val="yellow"/>
          <w:rPrChange w:id="597" w:author="Furness" w:date="2018-06-13T10:28:00Z">
            <w:rPr>
              <w:bCs/>
            </w:rPr>
          </w:rPrChange>
        </w:rPr>
        <w:pPrChange w:id="598" w:author="Furness" w:date="2018-06-13T10:28:00Z">
          <w:pPr>
            <w:pStyle w:val="ListParagraph"/>
            <w:numPr>
              <w:numId w:val="7"/>
            </w:numPr>
            <w:spacing w:after="0" w:line="360" w:lineRule="auto"/>
            <w:ind w:hanging="360"/>
          </w:pPr>
        </w:pPrChange>
      </w:pPr>
      <w:r w:rsidRPr="00B15079">
        <w:rPr>
          <w:highlight w:val="yellow"/>
          <w:rPrChange w:id="599" w:author="Furness" w:date="2018-06-13T10:28:00Z">
            <w:rPr>
              <w:bCs/>
            </w:rPr>
          </w:rPrChange>
        </w:rPr>
        <w:t xml:space="preserve">Gonçalves, V. K. (2013). The inclusion of aviation in the </w:t>
      </w:r>
      <w:r>
        <w:rPr>
          <w:highlight w:val="yellow"/>
        </w:rPr>
        <w:t>European Union</w:t>
      </w:r>
      <w:r w:rsidRPr="00B15079">
        <w:rPr>
          <w:highlight w:val="yellow"/>
          <w:rPrChange w:id="600" w:author="Furness" w:date="2018-06-13T10:28:00Z">
            <w:rPr>
              <w:bCs/>
            </w:rPr>
          </w:rPrChange>
        </w:rPr>
        <w:t xml:space="preserve"> carbon emissions trading scheme. Ambiente &amp; Sociedade, 16(3), 83-98.</w:t>
      </w:r>
    </w:p>
    <w:p w14:paraId="4F3EF976" w14:textId="77777777" w:rsidR="00AA032D" w:rsidRPr="00AA032D" w:rsidRDefault="00AA032D">
      <w:pPr>
        <w:pStyle w:val="ListParagraph"/>
        <w:numPr>
          <w:ilvl w:val="0"/>
          <w:numId w:val="7"/>
        </w:numPr>
        <w:spacing w:after="0" w:line="360" w:lineRule="auto"/>
        <w:ind w:left="567" w:hanging="567"/>
        <w:rPr>
          <w:bCs/>
          <w:highlight w:val="yellow"/>
          <w:rPrChange w:id="601" w:author="Furness" w:date="2018-06-21T16:51:00Z">
            <w:rPr/>
          </w:rPrChange>
        </w:rPr>
        <w:pPrChange w:id="602" w:author="Furness" w:date="2018-06-21T16:51:00Z">
          <w:pPr>
            <w:spacing w:line="480" w:lineRule="auto"/>
          </w:pPr>
        </w:pPrChange>
      </w:pPr>
      <w:r w:rsidRPr="00AA032D">
        <w:rPr>
          <w:bCs/>
          <w:highlight w:val="yellow"/>
          <w:rPrChange w:id="603" w:author="Furness" w:date="2018-06-21T16:51:00Z">
            <w:rPr/>
          </w:rPrChange>
        </w:rPr>
        <w:t xml:space="preserve">Hileman, J. I., &amp; Stratton, R. W. (2014). Alternative jet fuel feasibility. Transport Policy, 34, 52–62. </w:t>
      </w:r>
      <w:r w:rsidRPr="00AA032D">
        <w:rPr>
          <w:bCs/>
          <w:highlight w:val="yellow"/>
          <w:rPrChange w:id="604" w:author="Furness" w:date="2018-06-21T16:51:00Z">
            <w:rPr/>
          </w:rPrChange>
        </w:rPr>
        <w:fldChar w:fldCharType="begin"/>
      </w:r>
      <w:r w:rsidRPr="00AA032D">
        <w:rPr>
          <w:bCs/>
          <w:highlight w:val="yellow"/>
          <w:rPrChange w:id="605" w:author="Furness" w:date="2018-06-21T16:51:00Z">
            <w:rPr/>
          </w:rPrChange>
        </w:rPr>
        <w:instrText xml:space="preserve"> HYPERLINK "https://doi.org/10.1016/j.tranpol.2014.02.018" </w:instrText>
      </w:r>
      <w:r w:rsidRPr="00AA032D">
        <w:rPr>
          <w:bCs/>
          <w:highlight w:val="yellow"/>
          <w:rPrChange w:id="606" w:author="Furness" w:date="2018-06-21T16:51:00Z">
            <w:rPr/>
          </w:rPrChange>
        </w:rPr>
        <w:fldChar w:fldCharType="separate"/>
      </w:r>
      <w:r w:rsidRPr="00AA032D">
        <w:rPr>
          <w:bCs/>
          <w:highlight w:val="yellow"/>
          <w:rPrChange w:id="607" w:author="Furness" w:date="2018-06-21T16:51:00Z">
            <w:rPr>
              <w:rStyle w:val="Hyperlink"/>
            </w:rPr>
          </w:rPrChange>
        </w:rPr>
        <w:t>https://doi.org/10.1016/j.tranpol.2014.02.018</w:t>
      </w:r>
      <w:r w:rsidRPr="00AA032D">
        <w:rPr>
          <w:bCs/>
          <w:highlight w:val="yellow"/>
          <w:rPrChange w:id="608" w:author="Furness" w:date="2018-06-21T16:51:00Z">
            <w:rPr/>
          </w:rPrChange>
        </w:rPr>
        <w:fldChar w:fldCharType="end"/>
      </w:r>
    </w:p>
    <w:p w14:paraId="4EAE9F10" w14:textId="77777777" w:rsidR="00564DA2" w:rsidRPr="0050403D" w:rsidRDefault="00564DA2" w:rsidP="00564DA2">
      <w:pPr>
        <w:pStyle w:val="ListParagraph"/>
        <w:numPr>
          <w:ilvl w:val="0"/>
          <w:numId w:val="7"/>
        </w:numPr>
        <w:spacing w:after="0" w:line="360" w:lineRule="auto"/>
        <w:ind w:left="567" w:hanging="567"/>
        <w:rPr>
          <w:bCs/>
          <w:highlight w:val="yellow"/>
        </w:rPr>
      </w:pPr>
      <w:r w:rsidRPr="0050403D">
        <w:rPr>
          <w:bCs/>
          <w:highlight w:val="yellow"/>
        </w:rPr>
        <w:t>IATA, 2016</w:t>
      </w:r>
      <w:r>
        <w:rPr>
          <w:bCs/>
          <w:highlight w:val="yellow"/>
        </w:rPr>
        <w:t>a</w:t>
      </w:r>
      <w:r w:rsidRPr="0050403D">
        <w:rPr>
          <w:bCs/>
          <w:highlight w:val="yellow"/>
        </w:rPr>
        <w:t xml:space="preserve">, </w:t>
      </w:r>
      <w:r w:rsidRPr="0050403D">
        <w:rPr>
          <w:bCs/>
          <w:i/>
          <w:highlight w:val="yellow"/>
        </w:rPr>
        <w:t>Safety Report 2015</w:t>
      </w:r>
      <w:r w:rsidRPr="0050403D">
        <w:rPr>
          <w:bCs/>
          <w:highlight w:val="yellow"/>
        </w:rPr>
        <w:t xml:space="preserve">, online: </w:t>
      </w:r>
      <w:hyperlink r:id="rId18" w:history="1">
        <w:r w:rsidRPr="0050403D">
          <w:rPr>
            <w:rStyle w:val="Hyperlink"/>
            <w:bCs/>
            <w:color w:val="auto"/>
            <w:highlight w:val="yellow"/>
          </w:rPr>
          <w:t>http://www.iata.org/publications/Documents/iata-safety-report-2015.pdf</w:t>
        </w:r>
      </w:hyperlink>
    </w:p>
    <w:p w14:paraId="1C191B28" w14:textId="77777777" w:rsidR="00564DA2" w:rsidRPr="00B175CC" w:rsidRDefault="00564DA2" w:rsidP="00564DA2">
      <w:pPr>
        <w:pStyle w:val="ListParagraph"/>
        <w:numPr>
          <w:ilvl w:val="0"/>
          <w:numId w:val="7"/>
        </w:numPr>
        <w:spacing w:after="0" w:line="360" w:lineRule="auto"/>
        <w:ind w:left="567" w:hanging="567"/>
        <w:rPr>
          <w:highlight w:val="yellow"/>
        </w:rPr>
      </w:pPr>
      <w:r w:rsidRPr="0050403D">
        <w:rPr>
          <w:highlight w:val="yellow"/>
        </w:rPr>
        <w:t>IATA, 2016</w:t>
      </w:r>
      <w:r>
        <w:rPr>
          <w:highlight w:val="yellow"/>
        </w:rPr>
        <w:t>b</w:t>
      </w:r>
      <w:r w:rsidRPr="0050403D">
        <w:rPr>
          <w:highlight w:val="yellow"/>
        </w:rPr>
        <w:t xml:space="preserve">, </w:t>
      </w:r>
      <w:r w:rsidRPr="0050403D">
        <w:rPr>
          <w:i/>
          <w:highlight w:val="yellow"/>
        </w:rPr>
        <w:t xml:space="preserve">Strong Passenger Demand Continues into 2016, </w:t>
      </w:r>
      <w:r w:rsidRPr="0050403D">
        <w:rPr>
          <w:highlight w:val="yellow"/>
        </w:rPr>
        <w:t xml:space="preserve">online: </w:t>
      </w:r>
      <w:hyperlink r:id="rId19" w:history="1">
        <w:r w:rsidRPr="0050403D">
          <w:rPr>
            <w:rStyle w:val="Hyperlink"/>
            <w:color w:val="auto"/>
            <w:highlight w:val="yellow"/>
          </w:rPr>
          <w:t>http://www.iata.org/pressroom/pr/Pages/2016-03-08-01.aspx</w:t>
        </w:r>
      </w:hyperlink>
      <w:r w:rsidRPr="00BC665E">
        <w:rPr>
          <w:highlight w:val="yellow"/>
        </w:rPr>
        <w:t xml:space="preserve"> </w:t>
      </w:r>
    </w:p>
    <w:p w14:paraId="5EC182C3" w14:textId="77777777" w:rsidR="00B15079" w:rsidRPr="005E1BCA" w:rsidRDefault="00B15079" w:rsidP="00666A23">
      <w:pPr>
        <w:pStyle w:val="ListParagraph"/>
        <w:numPr>
          <w:ilvl w:val="0"/>
          <w:numId w:val="7"/>
        </w:numPr>
        <w:spacing w:after="0" w:line="360" w:lineRule="auto"/>
        <w:ind w:left="567" w:hanging="567"/>
        <w:rPr>
          <w:bCs/>
          <w:highlight w:val="yellow"/>
          <w:rPrChange w:id="609" w:author="Furness" w:date="2018-06-13T09:42:00Z">
            <w:rPr>
              <w:bCs/>
            </w:rPr>
          </w:rPrChange>
        </w:rPr>
      </w:pPr>
      <w:r w:rsidRPr="005E1BCA">
        <w:rPr>
          <w:bCs/>
          <w:highlight w:val="yellow"/>
          <w:rPrChange w:id="610" w:author="Furness" w:date="2018-06-13T09:42:00Z">
            <w:rPr>
              <w:bCs/>
            </w:rPr>
          </w:rPrChange>
        </w:rPr>
        <w:t xml:space="preserve">IATA, 2015, </w:t>
      </w:r>
      <w:r w:rsidRPr="005E1BCA">
        <w:rPr>
          <w:bCs/>
          <w:i/>
          <w:highlight w:val="yellow"/>
          <w:rPrChange w:id="611" w:author="Furness" w:date="2018-06-13T09:42:00Z">
            <w:rPr>
              <w:bCs/>
              <w:i/>
            </w:rPr>
          </w:rPrChange>
        </w:rPr>
        <w:t>Report on Alternative Fuels</w:t>
      </w:r>
      <w:r w:rsidRPr="005E1BCA">
        <w:rPr>
          <w:bCs/>
          <w:highlight w:val="yellow"/>
          <w:rPrChange w:id="612" w:author="Furness" w:date="2018-06-13T09:42:00Z">
            <w:rPr>
              <w:bCs/>
            </w:rPr>
          </w:rPrChange>
        </w:rPr>
        <w:t xml:space="preserve">, online: </w:t>
      </w:r>
      <w:r w:rsidRPr="005E1BCA">
        <w:rPr>
          <w:highlight w:val="yellow"/>
          <w:rPrChange w:id="613" w:author="Furness" w:date="2018-06-13T09:42:00Z">
            <w:rPr>
              <w:rStyle w:val="Hyperlink"/>
              <w:bCs/>
              <w:color w:val="auto"/>
            </w:rPr>
          </w:rPrChange>
        </w:rPr>
        <w:fldChar w:fldCharType="begin"/>
      </w:r>
      <w:r w:rsidRPr="005E1BCA">
        <w:rPr>
          <w:highlight w:val="yellow"/>
          <w:rPrChange w:id="614" w:author="Furness" w:date="2018-06-13T09:42:00Z">
            <w:rPr/>
          </w:rPrChange>
        </w:rPr>
        <w:instrText xml:space="preserve"> HYPERLINK "https://www.iata.org/publications/Documents/2015-report-alternative-fuels.pdf" </w:instrText>
      </w:r>
      <w:r w:rsidRPr="005E1BCA">
        <w:rPr>
          <w:highlight w:val="yellow"/>
          <w:rPrChange w:id="615" w:author="Furness" w:date="2018-06-13T09:42:00Z">
            <w:rPr>
              <w:rStyle w:val="Hyperlink"/>
              <w:bCs/>
              <w:color w:val="auto"/>
            </w:rPr>
          </w:rPrChange>
        </w:rPr>
        <w:fldChar w:fldCharType="separate"/>
      </w:r>
      <w:r w:rsidRPr="005E1BCA">
        <w:rPr>
          <w:rStyle w:val="Hyperlink"/>
          <w:bCs/>
          <w:color w:val="auto"/>
          <w:highlight w:val="yellow"/>
          <w:rPrChange w:id="616" w:author="Furness" w:date="2018-06-13T09:42:00Z">
            <w:rPr>
              <w:rStyle w:val="Hyperlink"/>
              <w:bCs/>
              <w:color w:val="auto"/>
            </w:rPr>
          </w:rPrChange>
        </w:rPr>
        <w:t>https://www.iata.org/publications/Documents/2015-report-alternative-fuels.pdf</w:t>
      </w:r>
      <w:r w:rsidRPr="005E1BCA">
        <w:rPr>
          <w:rStyle w:val="Hyperlink"/>
          <w:bCs/>
          <w:color w:val="auto"/>
          <w:highlight w:val="yellow"/>
          <w:rPrChange w:id="617" w:author="Furness" w:date="2018-06-13T09:42:00Z">
            <w:rPr>
              <w:rStyle w:val="Hyperlink"/>
              <w:bCs/>
              <w:color w:val="auto"/>
            </w:rPr>
          </w:rPrChange>
        </w:rPr>
        <w:fldChar w:fldCharType="end"/>
      </w:r>
      <w:r w:rsidRPr="005E1BCA">
        <w:rPr>
          <w:bCs/>
          <w:highlight w:val="yellow"/>
          <w:rPrChange w:id="618" w:author="Furness" w:date="2018-06-13T09:42:00Z">
            <w:rPr>
              <w:bCs/>
            </w:rPr>
          </w:rPrChange>
        </w:rPr>
        <w:t xml:space="preserve"> </w:t>
      </w:r>
    </w:p>
    <w:p w14:paraId="4D87E8E1" w14:textId="77777777" w:rsidR="00564DA2" w:rsidRPr="001C394B" w:rsidRDefault="00564DA2" w:rsidP="00BC665E">
      <w:pPr>
        <w:pStyle w:val="ListParagraph"/>
        <w:numPr>
          <w:ilvl w:val="0"/>
          <w:numId w:val="7"/>
        </w:numPr>
        <w:spacing w:after="0" w:line="360" w:lineRule="auto"/>
        <w:ind w:left="567" w:hanging="567"/>
        <w:rPr>
          <w:rStyle w:val="Hyperlink"/>
          <w:color w:val="auto"/>
          <w:highlight w:val="yellow"/>
          <w:u w:val="none"/>
        </w:rPr>
      </w:pPr>
      <w:r w:rsidRPr="00E9462D">
        <w:rPr>
          <w:bCs/>
          <w:highlight w:val="yellow"/>
        </w:rPr>
        <w:t xml:space="preserve">IATA, 2013, Technology Roadmap, online: </w:t>
      </w:r>
      <w:hyperlink r:id="rId20" w:history="1">
        <w:r w:rsidRPr="00E9462D">
          <w:rPr>
            <w:rStyle w:val="Hyperlink"/>
            <w:bCs/>
            <w:color w:val="auto"/>
            <w:highlight w:val="yellow"/>
          </w:rPr>
          <w:t>https://www.iata.org/whatwedo/environment/Documents/technology-roadmap-2013.pdf</w:t>
        </w:r>
      </w:hyperlink>
    </w:p>
    <w:p w14:paraId="7CD62425" w14:textId="6053C1B4" w:rsidR="00D55BBC" w:rsidRPr="00D55BBC" w:rsidRDefault="00D55BBC">
      <w:pPr>
        <w:pStyle w:val="ListParagraph"/>
        <w:numPr>
          <w:ilvl w:val="0"/>
          <w:numId w:val="7"/>
        </w:numPr>
        <w:spacing w:after="0" w:line="360" w:lineRule="auto"/>
        <w:ind w:left="567" w:hanging="567"/>
        <w:rPr>
          <w:bCs/>
          <w:highlight w:val="yellow"/>
          <w:rPrChange w:id="619" w:author="Furness" w:date="2018-06-27T18:23:00Z">
            <w:rPr/>
          </w:rPrChange>
        </w:rPr>
        <w:pPrChange w:id="620" w:author="Furness" w:date="2018-06-27T18:23:00Z">
          <w:pPr>
            <w:pStyle w:val="ListParagraph"/>
            <w:numPr>
              <w:numId w:val="7"/>
            </w:numPr>
            <w:spacing w:line="480" w:lineRule="auto"/>
            <w:ind w:hanging="360"/>
          </w:pPr>
        </w:pPrChange>
      </w:pPr>
      <w:r w:rsidRPr="00D55BBC">
        <w:rPr>
          <w:bCs/>
          <w:highlight w:val="yellow"/>
          <w:rPrChange w:id="621" w:author="Furness" w:date="2018-06-27T18:23:00Z">
            <w:rPr/>
          </w:rPrChange>
        </w:rPr>
        <w:t xml:space="preserve">Intergovernmental Panel on Climate Change/IPCC. (2006). 2006 IPCC Guidelines for National Greenhouse Gas Inventories, Prepared by the National Greenhouse Gas Inventories </w:t>
      </w:r>
      <w:r w:rsidRPr="00D55BBC">
        <w:rPr>
          <w:bCs/>
          <w:highlight w:val="yellow"/>
          <w:rPrChange w:id="622" w:author="Furness" w:date="2018-06-27T18:23:00Z">
            <w:rPr>
              <w:i/>
              <w:iCs/>
            </w:rPr>
          </w:rPrChange>
        </w:rPr>
        <w:t xml:space="preserve">Programme, Eggleston H.S., Buendia L., Miwa K., Ngara T. and Tanabe K. (eds). IGES, Japan. </w:t>
      </w:r>
      <w:r w:rsidR="001C394B" w:rsidRPr="00C040EF" w:rsidDel="00005F6B">
        <w:rPr>
          <w:bCs/>
          <w:highlight w:val="yellow"/>
        </w:rPr>
        <w:t xml:space="preserve">online: </w:t>
      </w:r>
      <w:r w:rsidRPr="00D55BBC">
        <w:rPr>
          <w:bCs/>
          <w:highlight w:val="yellow"/>
          <w:rPrChange w:id="623" w:author="Furness" w:date="2018-06-27T18:23:00Z">
            <w:rPr/>
          </w:rPrChange>
        </w:rPr>
        <w:fldChar w:fldCharType="begin"/>
      </w:r>
      <w:r w:rsidRPr="00D55BBC">
        <w:rPr>
          <w:bCs/>
          <w:highlight w:val="yellow"/>
          <w:rPrChange w:id="624" w:author="Furness" w:date="2018-06-27T18:23:00Z">
            <w:rPr/>
          </w:rPrChange>
        </w:rPr>
        <w:instrText xml:space="preserve"> HYPERLINK "https://www.ipcc-nggip.iges.or.jp/public/2006gl/" </w:instrText>
      </w:r>
      <w:r w:rsidRPr="00D55BBC">
        <w:rPr>
          <w:bCs/>
          <w:highlight w:val="yellow"/>
          <w:rPrChange w:id="625" w:author="Furness" w:date="2018-06-27T18:23:00Z">
            <w:rPr/>
          </w:rPrChange>
        </w:rPr>
        <w:fldChar w:fldCharType="separate"/>
      </w:r>
      <w:r w:rsidRPr="00D55BBC">
        <w:rPr>
          <w:bCs/>
          <w:highlight w:val="yellow"/>
          <w:rPrChange w:id="626" w:author="Furness" w:date="2018-06-27T18:23:00Z">
            <w:rPr>
              <w:rStyle w:val="Hyperlink"/>
            </w:rPr>
          </w:rPrChange>
        </w:rPr>
        <w:t>https://www.ipcc-nggip.iges.or.jp/public/2006gl/</w:t>
      </w:r>
      <w:r w:rsidRPr="00D55BBC">
        <w:rPr>
          <w:bCs/>
          <w:highlight w:val="yellow"/>
          <w:rPrChange w:id="627" w:author="Furness" w:date="2018-06-27T18:23:00Z">
            <w:rPr/>
          </w:rPrChange>
        </w:rPr>
        <w:fldChar w:fldCharType="end"/>
      </w:r>
    </w:p>
    <w:p w14:paraId="7EBCF1B6" w14:textId="71FDE6CD" w:rsidR="00BC665E" w:rsidRPr="00B175CC" w:rsidRDefault="00BC665E" w:rsidP="00BC665E">
      <w:pPr>
        <w:pStyle w:val="ListParagraph"/>
        <w:numPr>
          <w:ilvl w:val="0"/>
          <w:numId w:val="7"/>
        </w:numPr>
        <w:spacing w:after="0" w:line="360" w:lineRule="auto"/>
        <w:ind w:left="567" w:hanging="567"/>
        <w:rPr>
          <w:highlight w:val="yellow"/>
        </w:rPr>
      </w:pPr>
      <w:r w:rsidRPr="00B175CC">
        <w:rPr>
          <w:highlight w:val="yellow"/>
        </w:rPr>
        <w:t>International Civil Aviation Organization</w:t>
      </w:r>
      <w:r>
        <w:rPr>
          <w:highlight w:val="yellow"/>
        </w:rPr>
        <w:t>/</w:t>
      </w:r>
      <w:r w:rsidRPr="00B175CC">
        <w:rPr>
          <w:highlight w:val="yellow"/>
        </w:rPr>
        <w:t>ICAO, 2016, Fact Sheet Fuel: Fuel Impact on Operating Costs</w:t>
      </w:r>
    </w:p>
    <w:p w14:paraId="42A55E85" w14:textId="5A71DE55" w:rsidR="00BC665E" w:rsidRPr="00065EE3" w:rsidRDefault="00BC665E" w:rsidP="00BC665E">
      <w:pPr>
        <w:pStyle w:val="ListParagraph"/>
        <w:numPr>
          <w:ilvl w:val="0"/>
          <w:numId w:val="7"/>
        </w:numPr>
        <w:spacing w:after="0" w:line="360" w:lineRule="auto"/>
        <w:ind w:left="567" w:hanging="567"/>
        <w:rPr>
          <w:highlight w:val="yellow"/>
        </w:rPr>
      </w:pPr>
      <w:r w:rsidRPr="00065EE3">
        <w:rPr>
          <w:highlight w:val="yellow"/>
        </w:rPr>
        <w:t>International Civil Aviation Organization</w:t>
      </w:r>
      <w:r>
        <w:rPr>
          <w:highlight w:val="yellow"/>
        </w:rPr>
        <w:t>/</w:t>
      </w:r>
      <w:r w:rsidRPr="00467119">
        <w:rPr>
          <w:highlight w:val="yellow"/>
        </w:rPr>
        <w:t xml:space="preserve">ICAO, </w:t>
      </w:r>
      <w:r w:rsidRPr="00065EE3">
        <w:rPr>
          <w:highlight w:val="yellow"/>
        </w:rPr>
        <w:t>2013. Enviro</w:t>
      </w:r>
      <w:r>
        <w:rPr>
          <w:highlight w:val="yellow"/>
        </w:rPr>
        <w:t>n</w:t>
      </w:r>
      <w:r w:rsidRPr="00065EE3">
        <w:rPr>
          <w:highlight w:val="yellow"/>
        </w:rPr>
        <w:t xml:space="preserve">ment: 2013 Environmental Report. </w:t>
      </w:r>
      <w:r w:rsidR="001C394B" w:rsidRPr="00C040EF" w:rsidDel="00005F6B">
        <w:rPr>
          <w:bCs/>
          <w:highlight w:val="yellow"/>
        </w:rPr>
        <w:t xml:space="preserve">online: </w:t>
      </w:r>
      <w:hyperlink r:id="rId21" w:history="1">
        <w:r w:rsidRPr="00065EE3">
          <w:rPr>
            <w:highlight w:val="yellow"/>
          </w:rPr>
          <w:t>https://cfapp.icao.int/environmental-report-2013/files/assets/common/downloads/ICAO_2013_Environmental_Report.pdf</w:t>
        </w:r>
      </w:hyperlink>
    </w:p>
    <w:p w14:paraId="7BF59EFF" w14:textId="578DF874" w:rsidR="00B15079" w:rsidRPr="00BC665E" w:rsidRDefault="00BC665E">
      <w:pPr>
        <w:pStyle w:val="ListParagraph"/>
        <w:numPr>
          <w:ilvl w:val="0"/>
          <w:numId w:val="7"/>
        </w:numPr>
        <w:spacing w:after="0" w:line="360" w:lineRule="auto"/>
        <w:ind w:left="567" w:hanging="567"/>
        <w:rPr>
          <w:bCs/>
          <w:highlight w:val="yellow"/>
          <w:rPrChange w:id="628" w:author="Furness" w:date="2018-06-26T18:10:00Z">
            <w:rPr>
              <w:bCs/>
            </w:rPr>
          </w:rPrChange>
        </w:rPr>
      </w:pPr>
      <w:r w:rsidRPr="00BC665E">
        <w:rPr>
          <w:highlight w:val="yellow"/>
        </w:rPr>
        <w:t xml:space="preserve">International Civil Aviation Organization/ICAO, 2012, Annual Passenger Total Approaches 3 Billion According to ICAO 2012 Air Transport Results, online: </w:t>
      </w:r>
      <w:r w:rsidRPr="001C394B">
        <w:rPr>
          <w:highlight w:val="yellow"/>
        </w:rPr>
        <w:fldChar w:fldCharType="begin"/>
      </w:r>
      <w:r w:rsidRPr="00BC665E">
        <w:rPr>
          <w:highlight w:val="yellow"/>
        </w:rPr>
        <w:instrText xml:space="preserve"> HYPERLINK "http://www.icao.int/Newsroom/Pages/annual-passenger-total-approaches-3-billion-according-to-ICAO-2012-air-transport-results.aspx" </w:instrText>
      </w:r>
      <w:r w:rsidRPr="001C394B">
        <w:rPr>
          <w:highlight w:val="yellow"/>
          <w:rPrChange w:id="629" w:author="Furness" w:date="2018-06-26T18:10:00Z">
            <w:rPr>
              <w:highlight w:val="yellow"/>
            </w:rPr>
          </w:rPrChange>
        </w:rPr>
        <w:fldChar w:fldCharType="separate"/>
      </w:r>
      <w:r w:rsidRPr="00BC665E">
        <w:rPr>
          <w:highlight w:val="yellow"/>
        </w:rPr>
        <w:t>http://www.icao.int/Newsroom/Pages/annual-passenger-total-approaches-3-billion-according-to-ICAO-2012-air-transport-results.aspx</w:t>
      </w:r>
      <w:r w:rsidRPr="001C394B">
        <w:rPr>
          <w:highlight w:val="yellow"/>
        </w:rPr>
        <w:fldChar w:fldCharType="end"/>
      </w:r>
      <w:r w:rsidRPr="00BC665E">
        <w:rPr>
          <w:highlight w:val="yellow"/>
        </w:rPr>
        <w:t xml:space="preserve"> </w:t>
      </w:r>
    </w:p>
    <w:p w14:paraId="18E196D9" w14:textId="7C5DE3A0" w:rsidR="00B15079" w:rsidRPr="004F6EBB" w:rsidRDefault="004F6EBB" w:rsidP="00666A23">
      <w:pPr>
        <w:pStyle w:val="ListParagraph"/>
        <w:numPr>
          <w:ilvl w:val="0"/>
          <w:numId w:val="7"/>
        </w:numPr>
        <w:spacing w:after="0" w:line="360" w:lineRule="auto"/>
        <w:ind w:left="567" w:hanging="567"/>
        <w:rPr>
          <w:highlight w:val="yellow"/>
          <w:rPrChange w:id="630" w:author="Furness" w:date="2018-06-21T18:03:00Z">
            <w:rPr>
              <w:bCs/>
            </w:rPr>
          </w:rPrChange>
        </w:rPr>
      </w:pPr>
      <w:r w:rsidRPr="004F6EBB">
        <w:rPr>
          <w:highlight w:val="yellow"/>
          <w:rPrChange w:id="631" w:author="Furness" w:date="2018-06-21T18:03:00Z">
            <w:rPr/>
          </w:rPrChange>
        </w:rPr>
        <w:t>International Civ</w:t>
      </w:r>
      <w:r w:rsidR="00DD7CDF">
        <w:rPr>
          <w:highlight w:val="yellow"/>
        </w:rPr>
        <w:t xml:space="preserve">il Aviation </w:t>
      </w:r>
      <w:r w:rsidR="00DD7CDF" w:rsidRPr="00467119">
        <w:rPr>
          <w:highlight w:val="yellow"/>
        </w:rPr>
        <w:t>Organization</w:t>
      </w:r>
      <w:r w:rsidR="00DD7CDF">
        <w:rPr>
          <w:highlight w:val="yellow"/>
        </w:rPr>
        <w:t>/</w:t>
      </w:r>
      <w:r w:rsidR="00DD7CDF" w:rsidRPr="00467119">
        <w:rPr>
          <w:highlight w:val="yellow"/>
        </w:rPr>
        <w:t>ICAO</w:t>
      </w:r>
      <w:r w:rsidR="00DD7CDF">
        <w:rPr>
          <w:highlight w:val="yellow"/>
        </w:rPr>
        <w:t>,</w:t>
      </w:r>
      <w:r w:rsidR="00DD7CDF" w:rsidRPr="004F6EBB">
        <w:rPr>
          <w:highlight w:val="yellow"/>
        </w:rPr>
        <w:t xml:space="preserve"> </w:t>
      </w:r>
      <w:r w:rsidR="00B15079" w:rsidRPr="004F6EBB">
        <w:rPr>
          <w:highlight w:val="yellow"/>
          <w:rPrChange w:id="632" w:author="Furness" w:date="2018-06-21T18:03:00Z">
            <w:rPr>
              <w:bCs/>
            </w:rPr>
          </w:rPrChange>
        </w:rPr>
        <w:t>2006, Estimates for the Scheduled Airlines of Contracting States, 2005.</w:t>
      </w:r>
    </w:p>
    <w:p w14:paraId="309E11E1" w14:textId="7A57DEB9" w:rsidR="00861197" w:rsidRPr="00861197" w:rsidRDefault="00861197">
      <w:pPr>
        <w:pStyle w:val="ListParagraph"/>
        <w:numPr>
          <w:ilvl w:val="0"/>
          <w:numId w:val="7"/>
        </w:numPr>
        <w:spacing w:after="0" w:line="360" w:lineRule="auto"/>
        <w:ind w:left="567" w:hanging="567"/>
        <w:rPr>
          <w:bCs/>
          <w:highlight w:val="yellow"/>
          <w:rPrChange w:id="633" w:author="Furness" w:date="2018-06-14T09:21:00Z">
            <w:rPr/>
          </w:rPrChange>
        </w:rPr>
        <w:pPrChange w:id="634" w:author="Furness" w:date="2018-06-14T09:21:00Z">
          <w:pPr>
            <w:pStyle w:val="ListParagraph"/>
            <w:numPr>
              <w:numId w:val="7"/>
            </w:numPr>
            <w:spacing w:line="480" w:lineRule="auto"/>
            <w:ind w:hanging="360"/>
          </w:pPr>
        </w:pPrChange>
      </w:pPr>
      <w:r w:rsidRPr="00861197">
        <w:rPr>
          <w:bCs/>
          <w:highlight w:val="yellow"/>
          <w:rPrChange w:id="635" w:author="Furness" w:date="2018-06-14T09:21:00Z">
            <w:rPr/>
          </w:rPrChange>
        </w:rPr>
        <w:t>International Council on Clean Transportation</w:t>
      </w:r>
      <w:r w:rsidR="00A7612D">
        <w:rPr>
          <w:bCs/>
          <w:highlight w:val="yellow"/>
        </w:rPr>
        <w:t>/ICCT</w:t>
      </w:r>
      <w:r w:rsidRPr="00861197">
        <w:rPr>
          <w:bCs/>
          <w:highlight w:val="yellow"/>
          <w:rPrChange w:id="636" w:author="Furness" w:date="2018-06-14T09:21:00Z">
            <w:rPr/>
          </w:rPrChange>
        </w:rPr>
        <w:t xml:space="preserve">. (2016, February). Policy Update: International Civil Aviation Organization’s CO2 Standard for New Aircraft. ICCT. </w:t>
      </w:r>
      <w:r w:rsidR="001C394B" w:rsidRPr="00C040EF" w:rsidDel="00005F6B">
        <w:rPr>
          <w:bCs/>
          <w:highlight w:val="yellow"/>
        </w:rPr>
        <w:t xml:space="preserve">online: </w:t>
      </w:r>
      <w:r w:rsidRPr="00861197">
        <w:rPr>
          <w:bCs/>
          <w:highlight w:val="yellow"/>
          <w:rPrChange w:id="637" w:author="Furness" w:date="2018-06-14T09:21:00Z">
            <w:rPr/>
          </w:rPrChange>
        </w:rPr>
        <w:fldChar w:fldCharType="begin"/>
      </w:r>
      <w:r w:rsidRPr="00861197">
        <w:rPr>
          <w:bCs/>
          <w:highlight w:val="yellow"/>
          <w:rPrChange w:id="638" w:author="Furness" w:date="2018-06-14T09:21:00Z">
            <w:rPr/>
          </w:rPrChange>
        </w:rPr>
        <w:instrText xml:space="preserve"> HYPERLINK "https://www.theicct.org/sites/default/files/publications/ICCT-ICAO_policy-update_feb2016.pdf" </w:instrText>
      </w:r>
      <w:r w:rsidRPr="00861197">
        <w:rPr>
          <w:bCs/>
          <w:highlight w:val="yellow"/>
          <w:rPrChange w:id="639" w:author="Furness" w:date="2018-06-14T09:21:00Z">
            <w:rPr/>
          </w:rPrChange>
        </w:rPr>
        <w:fldChar w:fldCharType="separate"/>
      </w:r>
      <w:r w:rsidRPr="00861197">
        <w:rPr>
          <w:bCs/>
          <w:highlight w:val="yellow"/>
          <w:rPrChange w:id="640" w:author="Furness" w:date="2018-06-14T09:21:00Z">
            <w:rPr>
              <w:rStyle w:val="Hyperlink"/>
            </w:rPr>
          </w:rPrChange>
        </w:rPr>
        <w:t>https://www.theicct.org/sites/default/files/publications/ICCT-ICAO_policy-update_feb2016.pdf</w:t>
      </w:r>
      <w:r w:rsidRPr="00861197">
        <w:rPr>
          <w:bCs/>
          <w:highlight w:val="yellow"/>
          <w:rPrChange w:id="641" w:author="Furness" w:date="2018-06-14T09:21:00Z">
            <w:rPr/>
          </w:rPrChange>
        </w:rPr>
        <w:fldChar w:fldCharType="end"/>
      </w:r>
    </w:p>
    <w:p w14:paraId="3A40E3B5" w14:textId="1221C943" w:rsidR="00C7440C" w:rsidRPr="00AF4AA6" w:rsidRDefault="00C7440C">
      <w:pPr>
        <w:pStyle w:val="ListParagraph"/>
        <w:numPr>
          <w:ilvl w:val="0"/>
          <w:numId w:val="7"/>
        </w:numPr>
        <w:spacing w:after="0" w:line="360" w:lineRule="auto"/>
        <w:ind w:left="567" w:hanging="567"/>
        <w:rPr>
          <w:bCs/>
          <w:highlight w:val="yellow"/>
          <w:rPrChange w:id="642" w:author="Furness" w:date="2018-06-13T12:25:00Z">
            <w:rPr>
              <w:bCs/>
            </w:rPr>
          </w:rPrChange>
        </w:rPr>
      </w:pPr>
      <w:r w:rsidRPr="00AF4AA6">
        <w:rPr>
          <w:bCs/>
          <w:highlight w:val="yellow"/>
          <w:rPrChange w:id="643" w:author="Furness" w:date="2018-06-13T12:25:00Z">
            <w:rPr/>
          </w:rPrChange>
        </w:rPr>
        <w:t>International Council on Clean Transportation</w:t>
      </w:r>
      <w:r w:rsidR="00AF4AA6">
        <w:rPr>
          <w:bCs/>
          <w:highlight w:val="yellow"/>
        </w:rPr>
        <w:t>/ICCT</w:t>
      </w:r>
      <w:r w:rsidRPr="00AF4AA6">
        <w:rPr>
          <w:bCs/>
          <w:highlight w:val="yellow"/>
          <w:rPrChange w:id="644" w:author="Furness" w:date="2018-06-13T12:25:00Z">
            <w:rPr/>
          </w:rPrChange>
        </w:rPr>
        <w:t xml:space="preserve">. (2017, February). Policy Update: International Civil Aviation Organization’s Carbon Offset and Reduction Scheme for International Aviation (CORSIA). ICCT. </w:t>
      </w:r>
      <w:r w:rsidR="001C394B" w:rsidRPr="00C040EF" w:rsidDel="00005F6B">
        <w:rPr>
          <w:bCs/>
          <w:highlight w:val="yellow"/>
        </w:rPr>
        <w:t xml:space="preserve">online: </w:t>
      </w:r>
      <w:r w:rsidRPr="00AF4AA6">
        <w:rPr>
          <w:bCs/>
          <w:highlight w:val="yellow"/>
          <w:rPrChange w:id="645" w:author="Furness" w:date="2018-06-13T12:25:00Z">
            <w:rPr/>
          </w:rPrChange>
        </w:rPr>
        <w:fldChar w:fldCharType="begin"/>
      </w:r>
      <w:r w:rsidRPr="00AF4AA6">
        <w:rPr>
          <w:bCs/>
          <w:highlight w:val="yellow"/>
          <w:rPrChange w:id="646" w:author="Furness" w:date="2018-06-13T12:25:00Z">
            <w:rPr/>
          </w:rPrChange>
        </w:rPr>
        <w:instrText xml:space="preserve"> HYPERLINK "https://www.theicct.org/sites/default/files/publications/ICAO%20MBM_Policy-Update_13022017_vF.pdf" </w:instrText>
      </w:r>
      <w:r w:rsidRPr="00AF4AA6">
        <w:rPr>
          <w:bCs/>
          <w:highlight w:val="yellow"/>
          <w:rPrChange w:id="647" w:author="Furness" w:date="2018-06-13T12:25:00Z">
            <w:rPr/>
          </w:rPrChange>
        </w:rPr>
        <w:fldChar w:fldCharType="separate"/>
      </w:r>
      <w:r w:rsidRPr="00AF4AA6">
        <w:rPr>
          <w:bCs/>
          <w:highlight w:val="yellow"/>
          <w:rPrChange w:id="648" w:author="Furness" w:date="2018-06-13T12:25:00Z">
            <w:rPr>
              <w:rStyle w:val="Hyperlink"/>
            </w:rPr>
          </w:rPrChange>
        </w:rPr>
        <w:t>https://www.theicct.org/sites/default/files/publications/ICAO%20MBM_Policy-Update_13022017_vF.pdf</w:t>
      </w:r>
      <w:r w:rsidRPr="00AF4AA6">
        <w:rPr>
          <w:bCs/>
          <w:highlight w:val="yellow"/>
          <w:rPrChange w:id="649" w:author="Furness" w:date="2018-06-13T12:25:00Z">
            <w:rPr/>
          </w:rPrChange>
        </w:rPr>
        <w:fldChar w:fldCharType="end"/>
      </w:r>
    </w:p>
    <w:p w14:paraId="54BF9D78" w14:textId="77777777" w:rsidR="00B15079" w:rsidRPr="005E1BCA" w:rsidRDefault="00B15079" w:rsidP="00666A23">
      <w:pPr>
        <w:pStyle w:val="ListParagraph"/>
        <w:numPr>
          <w:ilvl w:val="0"/>
          <w:numId w:val="7"/>
        </w:numPr>
        <w:spacing w:after="0" w:line="360" w:lineRule="auto"/>
        <w:ind w:left="567" w:hanging="567"/>
        <w:rPr>
          <w:bCs/>
          <w:highlight w:val="yellow"/>
          <w:rPrChange w:id="650" w:author="Furness" w:date="2018-06-13T09:42:00Z">
            <w:rPr>
              <w:bCs/>
            </w:rPr>
          </w:rPrChange>
        </w:rPr>
      </w:pPr>
      <w:r w:rsidRPr="005E1BCA">
        <w:rPr>
          <w:bCs/>
          <w:highlight w:val="yellow"/>
          <w:rPrChange w:id="651" w:author="Furness" w:date="2018-06-13T09:42:00Z">
            <w:rPr>
              <w:bCs/>
            </w:rPr>
          </w:rPrChange>
        </w:rPr>
        <w:t>IP</w:t>
      </w:r>
      <w:r w:rsidRPr="005E1BCA" w:rsidDel="00D27916">
        <w:rPr>
          <w:bCs/>
          <w:highlight w:val="yellow"/>
          <w:rPrChange w:id="652" w:author="Furness" w:date="2018-06-13T09:42:00Z">
            <w:rPr>
              <w:bCs/>
            </w:rPr>
          </w:rPrChange>
        </w:rPr>
        <w:t>P</w:t>
      </w:r>
      <w:r w:rsidRPr="005E1BCA">
        <w:rPr>
          <w:bCs/>
          <w:highlight w:val="yellow"/>
          <w:rPrChange w:id="653" w:author="Furness" w:date="2018-06-13T09:42:00Z">
            <w:rPr>
              <w:bCs/>
            </w:rPr>
          </w:rPrChange>
        </w:rPr>
        <w:t xml:space="preserve">CC, Intergovernmental Panel on Climate Change, 1999. </w:t>
      </w:r>
      <w:r w:rsidRPr="005E1BCA">
        <w:rPr>
          <w:bCs/>
          <w:i/>
          <w:highlight w:val="yellow"/>
          <w:rPrChange w:id="654" w:author="Furness" w:date="2018-06-13T09:42:00Z">
            <w:rPr>
              <w:bCs/>
              <w:i/>
            </w:rPr>
          </w:rPrChange>
        </w:rPr>
        <w:t>IPCC Special Report Aviation and the Global Atmosphere: Summary for Policymakers</w:t>
      </w:r>
      <w:r w:rsidRPr="005E1BCA">
        <w:rPr>
          <w:bCs/>
          <w:highlight w:val="yellow"/>
          <w:rPrChange w:id="655" w:author="Furness" w:date="2018-06-13T09:42:00Z">
            <w:rPr>
              <w:bCs/>
            </w:rPr>
          </w:rPrChange>
        </w:rPr>
        <w:t xml:space="preserve">, online: </w:t>
      </w:r>
      <w:r w:rsidRPr="005E1BCA">
        <w:rPr>
          <w:highlight w:val="yellow"/>
          <w:rPrChange w:id="656" w:author="Furness" w:date="2018-06-13T09:42:00Z">
            <w:rPr>
              <w:bCs/>
            </w:rPr>
          </w:rPrChange>
        </w:rPr>
        <w:fldChar w:fldCharType="begin"/>
      </w:r>
      <w:r w:rsidRPr="005E1BCA">
        <w:rPr>
          <w:highlight w:val="yellow"/>
          <w:rPrChange w:id="657" w:author="Furness" w:date="2018-06-13T09:42:00Z">
            <w:rPr/>
          </w:rPrChange>
        </w:rPr>
        <w:instrText xml:space="preserve"> HYPERLINK "https://www.ipcc.ch/pdf/special-reports/spm/av-en.pdf" </w:instrText>
      </w:r>
      <w:r w:rsidRPr="005E1BCA">
        <w:rPr>
          <w:highlight w:val="yellow"/>
          <w:rPrChange w:id="658" w:author="Furness" w:date="2018-06-13T09:42:00Z">
            <w:rPr>
              <w:bCs/>
            </w:rPr>
          </w:rPrChange>
        </w:rPr>
        <w:fldChar w:fldCharType="separate"/>
      </w:r>
      <w:r w:rsidRPr="005E1BCA">
        <w:rPr>
          <w:bCs/>
          <w:highlight w:val="yellow"/>
          <w:rPrChange w:id="659" w:author="Furness" w:date="2018-06-13T09:42:00Z">
            <w:rPr>
              <w:bCs/>
            </w:rPr>
          </w:rPrChange>
        </w:rPr>
        <w:t>https://www.ipcc.ch/pdf/special-reports/spm/av-en.pdf</w:t>
      </w:r>
      <w:r w:rsidRPr="005E1BCA">
        <w:rPr>
          <w:bCs/>
          <w:highlight w:val="yellow"/>
          <w:rPrChange w:id="660" w:author="Furness" w:date="2018-06-13T09:42:00Z">
            <w:rPr>
              <w:bCs/>
            </w:rPr>
          </w:rPrChange>
        </w:rPr>
        <w:fldChar w:fldCharType="end"/>
      </w:r>
      <w:r w:rsidRPr="005E1BCA">
        <w:rPr>
          <w:bCs/>
          <w:highlight w:val="yellow"/>
          <w:rPrChange w:id="661" w:author="Furness" w:date="2018-06-13T09:42:00Z">
            <w:rPr>
              <w:bCs/>
            </w:rPr>
          </w:rPrChange>
        </w:rPr>
        <w:t xml:space="preserve"> </w:t>
      </w:r>
    </w:p>
    <w:p w14:paraId="5608DDE8" w14:textId="77777777" w:rsidR="00B15079" w:rsidRPr="005E1BCA" w:rsidRDefault="00B15079" w:rsidP="00666A23">
      <w:pPr>
        <w:pStyle w:val="ListParagraph"/>
        <w:numPr>
          <w:ilvl w:val="0"/>
          <w:numId w:val="7"/>
        </w:numPr>
        <w:spacing w:after="0" w:line="360" w:lineRule="auto"/>
        <w:ind w:left="567" w:hanging="567"/>
        <w:rPr>
          <w:bCs/>
          <w:highlight w:val="yellow"/>
          <w:rPrChange w:id="662" w:author="Furness" w:date="2018-06-13T09:42:00Z">
            <w:rPr>
              <w:bCs/>
            </w:rPr>
          </w:rPrChange>
        </w:rPr>
      </w:pPr>
      <w:r w:rsidRPr="005E1BCA">
        <w:rPr>
          <w:bCs/>
          <w:highlight w:val="yellow"/>
          <w:rPrChange w:id="663" w:author="Furness" w:date="2018-06-13T09:42:00Z">
            <w:rPr>
              <w:bCs/>
            </w:rPr>
          </w:rPrChange>
        </w:rPr>
        <w:t>IP</w:t>
      </w:r>
      <w:r w:rsidRPr="005E1BCA" w:rsidDel="00D27916">
        <w:rPr>
          <w:bCs/>
          <w:highlight w:val="yellow"/>
          <w:rPrChange w:id="664" w:author="Furness" w:date="2018-06-13T09:42:00Z">
            <w:rPr>
              <w:bCs/>
            </w:rPr>
          </w:rPrChange>
        </w:rPr>
        <w:t>P</w:t>
      </w:r>
      <w:r w:rsidRPr="005E1BCA">
        <w:rPr>
          <w:bCs/>
          <w:highlight w:val="yellow"/>
          <w:rPrChange w:id="665" w:author="Furness" w:date="2018-06-13T09:42:00Z">
            <w:rPr>
              <w:bCs/>
            </w:rPr>
          </w:rPrChange>
        </w:rPr>
        <w:t xml:space="preserve">CC, Intergovernmental Panel on Climate Change, 2007, </w:t>
      </w:r>
      <w:r w:rsidRPr="005E1BCA">
        <w:rPr>
          <w:bCs/>
          <w:i/>
          <w:highlight w:val="yellow"/>
          <w:rPrChange w:id="666" w:author="Furness" w:date="2018-06-13T09:42:00Z">
            <w:rPr>
              <w:bCs/>
              <w:i/>
            </w:rPr>
          </w:rPrChange>
        </w:rPr>
        <w:t>Climate Change 2007: Working Group III: Mitigation of Climate Change</w:t>
      </w:r>
      <w:r w:rsidRPr="005E1BCA">
        <w:rPr>
          <w:bCs/>
          <w:highlight w:val="yellow"/>
          <w:rPrChange w:id="667" w:author="Furness" w:date="2018-06-13T09:42:00Z">
            <w:rPr>
              <w:bCs/>
            </w:rPr>
          </w:rPrChange>
        </w:rPr>
        <w:t>, online: https://www.ipcc.ch/publications_and_data/ar4/wg3/en/ch5s5-3-3.html#fnr30</w:t>
      </w:r>
    </w:p>
    <w:p w14:paraId="2D35FAE7" w14:textId="77777777" w:rsidR="00B15079" w:rsidRPr="005E1BCA" w:rsidRDefault="00B15079" w:rsidP="00666A23">
      <w:pPr>
        <w:pStyle w:val="ListParagraph"/>
        <w:numPr>
          <w:ilvl w:val="0"/>
          <w:numId w:val="7"/>
        </w:numPr>
        <w:spacing w:after="0" w:line="360" w:lineRule="auto"/>
        <w:ind w:left="567" w:hanging="567"/>
        <w:rPr>
          <w:bCs/>
          <w:highlight w:val="yellow"/>
          <w:rPrChange w:id="668" w:author="Furness" w:date="2018-06-13T09:42:00Z">
            <w:rPr>
              <w:bCs/>
            </w:rPr>
          </w:rPrChange>
        </w:rPr>
      </w:pPr>
      <w:r w:rsidRPr="005E1BCA">
        <w:rPr>
          <w:bCs/>
          <w:highlight w:val="yellow"/>
          <w:rPrChange w:id="669" w:author="Furness" w:date="2018-06-13T09:42:00Z">
            <w:rPr>
              <w:bCs/>
            </w:rPr>
          </w:rPrChange>
        </w:rPr>
        <w:t>IP</w:t>
      </w:r>
      <w:r w:rsidRPr="005E1BCA" w:rsidDel="00D27916">
        <w:rPr>
          <w:bCs/>
          <w:highlight w:val="yellow"/>
          <w:rPrChange w:id="670" w:author="Furness" w:date="2018-06-13T09:42:00Z">
            <w:rPr>
              <w:bCs/>
            </w:rPr>
          </w:rPrChange>
        </w:rPr>
        <w:t>P</w:t>
      </w:r>
      <w:r w:rsidRPr="005E1BCA">
        <w:rPr>
          <w:bCs/>
          <w:highlight w:val="yellow"/>
          <w:rPrChange w:id="671" w:author="Furness" w:date="2018-06-13T09:42:00Z">
            <w:rPr>
              <w:bCs/>
            </w:rPr>
          </w:rPrChange>
        </w:rPr>
        <w:t xml:space="preserve">CC, Intergovernmental Panel on Climate Change, 2014, </w:t>
      </w:r>
      <w:r w:rsidRPr="005E1BCA">
        <w:rPr>
          <w:bCs/>
          <w:i/>
          <w:highlight w:val="yellow"/>
          <w:rPrChange w:id="672" w:author="Furness" w:date="2018-06-13T09:42:00Z">
            <w:rPr>
              <w:bCs/>
              <w:i/>
            </w:rPr>
          </w:rPrChange>
        </w:rPr>
        <w:t xml:space="preserve">Transport: Climate Change 2014: Mitigation of Climate Change. Contribution of Working Group III to the Fifth Assessment Report of the Intergovernmental Panel on Climate Change, </w:t>
      </w:r>
      <w:r w:rsidRPr="005E1BCA">
        <w:rPr>
          <w:bCs/>
          <w:highlight w:val="yellow"/>
          <w:rPrChange w:id="673" w:author="Furness" w:date="2018-06-13T09:42:00Z">
            <w:rPr>
              <w:bCs/>
            </w:rPr>
          </w:rPrChange>
        </w:rPr>
        <w:t xml:space="preserve">online: </w:t>
      </w:r>
      <w:r w:rsidRPr="005E1BCA">
        <w:rPr>
          <w:highlight w:val="yellow"/>
          <w:rPrChange w:id="674" w:author="Furness" w:date="2018-06-13T09:42:00Z">
            <w:rPr>
              <w:bCs/>
            </w:rPr>
          </w:rPrChange>
        </w:rPr>
        <w:fldChar w:fldCharType="begin"/>
      </w:r>
      <w:r w:rsidRPr="005E1BCA">
        <w:rPr>
          <w:highlight w:val="yellow"/>
          <w:rPrChange w:id="675" w:author="Furness" w:date="2018-06-13T09:42:00Z">
            <w:rPr/>
          </w:rPrChange>
        </w:rPr>
        <w:instrText xml:space="preserve"> HYPERLINK "https://www.ipcc.ch/pdf/assessment-report/ar5/wg3/ipcc_wg3_ar5_chapter8.pdf" </w:instrText>
      </w:r>
      <w:r w:rsidRPr="005E1BCA">
        <w:rPr>
          <w:highlight w:val="yellow"/>
          <w:rPrChange w:id="676" w:author="Furness" w:date="2018-06-13T09:42:00Z">
            <w:rPr>
              <w:bCs/>
            </w:rPr>
          </w:rPrChange>
        </w:rPr>
        <w:fldChar w:fldCharType="separate"/>
      </w:r>
      <w:r w:rsidRPr="005E1BCA">
        <w:rPr>
          <w:bCs/>
          <w:highlight w:val="yellow"/>
          <w:rPrChange w:id="677" w:author="Furness" w:date="2018-06-13T09:42:00Z">
            <w:rPr>
              <w:bCs/>
            </w:rPr>
          </w:rPrChange>
        </w:rPr>
        <w:t>https://www.ipcc.ch/pdf/assessment-report/ar5/wg3/ipcc_wg3_ar5_chapter8.pdf</w:t>
      </w:r>
      <w:r w:rsidRPr="005E1BCA">
        <w:rPr>
          <w:bCs/>
          <w:highlight w:val="yellow"/>
          <w:rPrChange w:id="678" w:author="Furness" w:date="2018-06-13T09:42:00Z">
            <w:rPr>
              <w:bCs/>
            </w:rPr>
          </w:rPrChange>
        </w:rPr>
        <w:fldChar w:fldCharType="end"/>
      </w:r>
    </w:p>
    <w:p w14:paraId="0AE73FCC" w14:textId="77777777" w:rsidR="00B15079" w:rsidRPr="005E1BCA" w:rsidRDefault="00B15079" w:rsidP="00666A23">
      <w:pPr>
        <w:pStyle w:val="ListParagraph"/>
        <w:numPr>
          <w:ilvl w:val="0"/>
          <w:numId w:val="7"/>
        </w:numPr>
        <w:spacing w:after="0" w:line="360" w:lineRule="auto"/>
        <w:ind w:left="567" w:hanging="567"/>
        <w:rPr>
          <w:bCs/>
          <w:highlight w:val="yellow"/>
          <w:rPrChange w:id="679" w:author="Furness" w:date="2018-06-13T09:42:00Z">
            <w:rPr>
              <w:bCs/>
            </w:rPr>
          </w:rPrChange>
        </w:rPr>
      </w:pPr>
      <w:r w:rsidRPr="005E1BCA">
        <w:rPr>
          <w:bCs/>
          <w:highlight w:val="yellow"/>
          <w:rPrChange w:id="680" w:author="Furness" w:date="2018-06-13T09:42:00Z">
            <w:rPr>
              <w:bCs/>
            </w:rPr>
          </w:rPrChange>
        </w:rPr>
        <w:t xml:space="preserve">Massachusetts Institute of Technology, 2016, </w:t>
      </w:r>
      <w:r w:rsidRPr="005E1BCA">
        <w:rPr>
          <w:bCs/>
          <w:i/>
          <w:highlight w:val="yellow"/>
          <w:rPrChange w:id="681" w:author="Furness" w:date="2018-06-13T09:42:00Z">
            <w:rPr>
              <w:bCs/>
              <w:i/>
            </w:rPr>
          </w:rPrChange>
        </w:rPr>
        <w:t xml:space="preserve">Airline Data Project, </w:t>
      </w:r>
      <w:r w:rsidRPr="005E1BCA">
        <w:rPr>
          <w:bCs/>
          <w:highlight w:val="yellow"/>
          <w:rPrChange w:id="682" w:author="Furness" w:date="2018-06-13T09:42:00Z">
            <w:rPr>
              <w:bCs/>
            </w:rPr>
          </w:rPrChange>
        </w:rPr>
        <w:t xml:space="preserve">online: </w:t>
      </w:r>
      <w:r w:rsidRPr="005E1BCA">
        <w:rPr>
          <w:highlight w:val="yellow"/>
          <w:rPrChange w:id="683" w:author="Furness" w:date="2018-06-13T09:42:00Z">
            <w:rPr>
              <w:rStyle w:val="Hyperlink"/>
              <w:bCs/>
              <w:color w:val="auto"/>
            </w:rPr>
          </w:rPrChange>
        </w:rPr>
        <w:fldChar w:fldCharType="begin"/>
      </w:r>
      <w:r w:rsidRPr="005E1BCA">
        <w:rPr>
          <w:highlight w:val="yellow"/>
          <w:rPrChange w:id="684" w:author="Furness" w:date="2018-06-13T09:42:00Z">
            <w:rPr/>
          </w:rPrChange>
        </w:rPr>
        <w:instrText xml:space="preserve"> HYPERLINK "http://web.mit.edu/airlinedata/www/Revenue&amp;Related.html" </w:instrText>
      </w:r>
      <w:r w:rsidRPr="005E1BCA">
        <w:rPr>
          <w:highlight w:val="yellow"/>
          <w:rPrChange w:id="685" w:author="Furness" w:date="2018-06-13T09:42:00Z">
            <w:rPr>
              <w:rStyle w:val="Hyperlink"/>
              <w:bCs/>
              <w:color w:val="auto"/>
            </w:rPr>
          </w:rPrChange>
        </w:rPr>
        <w:fldChar w:fldCharType="separate"/>
      </w:r>
      <w:r w:rsidRPr="005E1BCA">
        <w:rPr>
          <w:rStyle w:val="Hyperlink"/>
          <w:bCs/>
          <w:color w:val="auto"/>
          <w:highlight w:val="yellow"/>
          <w:rPrChange w:id="686" w:author="Furness" w:date="2018-06-13T09:42:00Z">
            <w:rPr>
              <w:rStyle w:val="Hyperlink"/>
              <w:bCs/>
              <w:color w:val="auto"/>
            </w:rPr>
          </w:rPrChange>
        </w:rPr>
        <w:t>http://web.mit.edu/airlinedata/www/Revenue&amp;Related.html</w:t>
      </w:r>
      <w:r w:rsidRPr="005E1BCA">
        <w:rPr>
          <w:rStyle w:val="Hyperlink"/>
          <w:bCs/>
          <w:color w:val="auto"/>
          <w:highlight w:val="yellow"/>
          <w:rPrChange w:id="687" w:author="Furness" w:date="2018-06-13T09:42:00Z">
            <w:rPr>
              <w:rStyle w:val="Hyperlink"/>
              <w:bCs/>
              <w:color w:val="auto"/>
            </w:rPr>
          </w:rPrChange>
        </w:rPr>
        <w:fldChar w:fldCharType="end"/>
      </w:r>
      <w:r w:rsidRPr="005E1BCA">
        <w:rPr>
          <w:bCs/>
          <w:highlight w:val="yellow"/>
          <w:rPrChange w:id="688" w:author="Furness" w:date="2018-06-13T09:42:00Z">
            <w:rPr>
              <w:bCs/>
            </w:rPr>
          </w:rPrChange>
        </w:rPr>
        <w:t xml:space="preserve"> </w:t>
      </w:r>
    </w:p>
    <w:p w14:paraId="64871A59" w14:textId="77777777" w:rsidR="00B15079" w:rsidRPr="005E1BCA" w:rsidRDefault="00B15079" w:rsidP="00666A23">
      <w:pPr>
        <w:pStyle w:val="ListParagraph"/>
        <w:numPr>
          <w:ilvl w:val="0"/>
          <w:numId w:val="7"/>
        </w:numPr>
        <w:spacing w:after="0" w:line="360" w:lineRule="auto"/>
        <w:ind w:left="567" w:hanging="567"/>
        <w:rPr>
          <w:bCs/>
          <w:highlight w:val="yellow"/>
          <w:rPrChange w:id="689" w:author="Furness" w:date="2018-06-13T09:42:00Z">
            <w:rPr>
              <w:bCs/>
            </w:rPr>
          </w:rPrChange>
        </w:rPr>
      </w:pPr>
      <w:r w:rsidRPr="005E1BCA">
        <w:rPr>
          <w:bCs/>
          <w:highlight w:val="yellow"/>
          <w:rPrChange w:id="690" w:author="Furness" w:date="2018-06-13T09:42:00Z">
            <w:rPr>
              <w:bCs/>
            </w:rPr>
          </w:rPrChange>
        </w:rPr>
        <w:t>NASA, 2010</w:t>
      </w:r>
      <w:r w:rsidRPr="005E1BCA" w:rsidDel="00005F6B">
        <w:rPr>
          <w:bCs/>
          <w:highlight w:val="yellow"/>
          <w:rPrChange w:id="691" w:author="Furness" w:date="2018-06-13T09:42:00Z">
            <w:rPr>
              <w:bCs/>
            </w:rPr>
          </w:rPrChange>
        </w:rPr>
        <w:t>)</w:t>
      </w:r>
      <w:r w:rsidRPr="005E1BCA">
        <w:rPr>
          <w:bCs/>
          <w:highlight w:val="yellow"/>
          <w:rPrChange w:id="692" w:author="Furness" w:date="2018-06-13T09:42:00Z">
            <w:rPr>
              <w:bCs/>
            </w:rPr>
          </w:rPrChange>
        </w:rPr>
        <w:t xml:space="preserve">. </w:t>
      </w:r>
      <w:r w:rsidRPr="005E1BCA">
        <w:rPr>
          <w:bCs/>
          <w:i/>
          <w:highlight w:val="yellow"/>
          <w:rPrChange w:id="693" w:author="Furness" w:date="2018-06-13T09:42:00Z">
            <w:rPr>
              <w:bCs/>
              <w:i/>
            </w:rPr>
          </w:rPrChange>
        </w:rPr>
        <w:t xml:space="preserve">Technology Transfer Program, </w:t>
      </w:r>
      <w:r w:rsidRPr="005E1BCA">
        <w:rPr>
          <w:bCs/>
          <w:highlight w:val="yellow"/>
          <w:rPrChange w:id="694" w:author="Furness" w:date="2018-06-13T09:42:00Z">
            <w:rPr>
              <w:bCs/>
            </w:rPr>
          </w:rPrChange>
        </w:rPr>
        <w:t xml:space="preserve">online: </w:t>
      </w:r>
      <w:r w:rsidRPr="005E1BCA">
        <w:rPr>
          <w:highlight w:val="yellow"/>
          <w:rPrChange w:id="695" w:author="Furness" w:date="2018-06-13T09:42:00Z">
            <w:rPr>
              <w:rStyle w:val="Hyperlink"/>
              <w:bCs/>
              <w:color w:val="auto"/>
            </w:rPr>
          </w:rPrChange>
        </w:rPr>
        <w:fldChar w:fldCharType="begin"/>
      </w:r>
      <w:r w:rsidRPr="005E1BCA">
        <w:rPr>
          <w:highlight w:val="yellow"/>
          <w:rPrChange w:id="696" w:author="Furness" w:date="2018-06-13T09:42:00Z">
            <w:rPr/>
          </w:rPrChange>
        </w:rPr>
        <w:instrText xml:space="preserve"> HYPERLINK "https://spinoff.nasa.gov/Spinoff2010/t_5.html" </w:instrText>
      </w:r>
      <w:r w:rsidRPr="005E1BCA">
        <w:rPr>
          <w:highlight w:val="yellow"/>
          <w:rPrChange w:id="697" w:author="Furness" w:date="2018-06-13T09:42:00Z">
            <w:rPr>
              <w:rStyle w:val="Hyperlink"/>
              <w:bCs/>
              <w:color w:val="auto"/>
            </w:rPr>
          </w:rPrChange>
        </w:rPr>
        <w:fldChar w:fldCharType="separate"/>
      </w:r>
      <w:r w:rsidRPr="005E1BCA">
        <w:rPr>
          <w:rStyle w:val="Hyperlink"/>
          <w:bCs/>
          <w:color w:val="auto"/>
          <w:highlight w:val="yellow"/>
          <w:rPrChange w:id="698" w:author="Furness" w:date="2018-06-13T09:42:00Z">
            <w:rPr>
              <w:rStyle w:val="Hyperlink"/>
              <w:bCs/>
              <w:color w:val="auto"/>
            </w:rPr>
          </w:rPrChange>
        </w:rPr>
        <w:t>https://spinoff.nasa.gov/Spinoff2010/t_5.html</w:t>
      </w:r>
      <w:r w:rsidRPr="005E1BCA">
        <w:rPr>
          <w:rStyle w:val="Hyperlink"/>
          <w:bCs/>
          <w:color w:val="auto"/>
          <w:highlight w:val="yellow"/>
          <w:rPrChange w:id="699" w:author="Furness" w:date="2018-06-13T09:42:00Z">
            <w:rPr>
              <w:rStyle w:val="Hyperlink"/>
              <w:bCs/>
              <w:color w:val="auto"/>
            </w:rPr>
          </w:rPrChange>
        </w:rPr>
        <w:fldChar w:fldCharType="end"/>
      </w:r>
    </w:p>
    <w:p w14:paraId="081B0DDB" w14:textId="785BD53A" w:rsidR="001D4A2B" w:rsidRDefault="001D4A2B">
      <w:pPr>
        <w:pStyle w:val="ListParagraph"/>
        <w:numPr>
          <w:ilvl w:val="0"/>
          <w:numId w:val="7"/>
        </w:numPr>
        <w:spacing w:after="0" w:line="360" w:lineRule="auto"/>
        <w:ind w:left="567" w:hanging="567"/>
        <w:rPr>
          <w:bCs/>
          <w:highlight w:val="yellow"/>
        </w:rPr>
        <w:pPrChange w:id="700" w:author="Furness" w:date="2018-06-20T18:56:00Z">
          <w:pPr>
            <w:pStyle w:val="ListParagraph"/>
            <w:numPr>
              <w:numId w:val="7"/>
            </w:numPr>
            <w:spacing w:after="0" w:line="360" w:lineRule="auto"/>
            <w:ind w:hanging="360"/>
          </w:pPr>
        </w:pPrChange>
      </w:pPr>
      <w:r w:rsidRPr="001D4A2B">
        <w:rPr>
          <w:bCs/>
          <w:highlight w:val="yellow"/>
          <w:rPrChange w:id="701" w:author="Furness" w:date="2018-06-20T18:56:00Z">
            <w:rPr>
              <w:bCs/>
            </w:rPr>
          </w:rPrChange>
        </w:rPr>
        <w:t>Sausen, R., Isaksen, I., Grewe, V., Hauglustaine, D., Lee, D. S., Myhre, G., … Zerefos, C. (2005). Aviation radiative forcing in 2000: An update on IPCC (1999). Meteorologische Zeitschrift, 14(4), 555–561. https://doi.org/10.1127/0941-2948/2005/0049</w:t>
      </w:r>
    </w:p>
    <w:p w14:paraId="2E0AACBD" w14:textId="77777777" w:rsidR="00B15079" w:rsidRPr="005E1BCA" w:rsidRDefault="00B15079" w:rsidP="00666A23">
      <w:pPr>
        <w:pStyle w:val="ListParagraph"/>
        <w:numPr>
          <w:ilvl w:val="0"/>
          <w:numId w:val="7"/>
        </w:numPr>
        <w:spacing w:after="0" w:line="360" w:lineRule="auto"/>
        <w:ind w:left="567" w:hanging="567"/>
        <w:rPr>
          <w:bCs/>
          <w:highlight w:val="yellow"/>
          <w:rPrChange w:id="702" w:author="Furness" w:date="2018-06-13T09:42:00Z">
            <w:rPr>
              <w:bCs/>
            </w:rPr>
          </w:rPrChange>
        </w:rPr>
      </w:pPr>
      <w:r w:rsidRPr="005E1BCA">
        <w:rPr>
          <w:bCs/>
          <w:highlight w:val="yellow"/>
          <w:rPrChange w:id="703" w:author="Furness" w:date="2018-06-13T09:42:00Z">
            <w:rPr>
              <w:bCs/>
            </w:rPr>
          </w:rPrChange>
        </w:rPr>
        <w:t>Swan, W. M., &amp; Adler, N. (2006). Aircraft Trip Cost Parameters: A Function of Stage Length and Seat Capacity. Transportation Research Part E 42, 105–115.</w:t>
      </w:r>
    </w:p>
    <w:p w14:paraId="6A91916B" w14:textId="77777777" w:rsidR="00B15079" w:rsidRPr="005E1BCA" w:rsidRDefault="00B15079" w:rsidP="00666A23">
      <w:pPr>
        <w:pStyle w:val="ListParagraph"/>
        <w:numPr>
          <w:ilvl w:val="0"/>
          <w:numId w:val="7"/>
        </w:numPr>
        <w:spacing w:after="0" w:line="360" w:lineRule="auto"/>
        <w:ind w:left="567" w:hanging="567"/>
        <w:rPr>
          <w:bCs/>
          <w:highlight w:val="yellow"/>
          <w:rPrChange w:id="704" w:author="Furness" w:date="2018-06-13T09:42:00Z">
            <w:rPr>
              <w:bCs/>
            </w:rPr>
          </w:rPrChange>
        </w:rPr>
      </w:pPr>
      <w:r w:rsidRPr="005E1BCA">
        <w:rPr>
          <w:bCs/>
          <w:highlight w:val="yellow"/>
          <w:rPrChange w:id="705" w:author="Furness" w:date="2018-06-13T09:42:00Z">
            <w:rPr>
              <w:bCs/>
            </w:rPr>
          </w:rPrChange>
        </w:rPr>
        <w:t xml:space="preserve">The German Aviation Association (BDL, 2014), </w:t>
      </w:r>
      <w:r w:rsidRPr="005E1BCA">
        <w:rPr>
          <w:bCs/>
          <w:i/>
          <w:highlight w:val="yellow"/>
          <w:rPrChange w:id="706" w:author="Furness" w:date="2018-06-13T09:42:00Z">
            <w:rPr>
              <w:bCs/>
              <w:i/>
            </w:rPr>
          </w:rPrChange>
        </w:rPr>
        <w:t>Aviation Energy Efficiency and Climate Protection Report</w:t>
      </w:r>
      <w:r w:rsidRPr="005E1BCA">
        <w:rPr>
          <w:bCs/>
          <w:highlight w:val="yellow"/>
          <w:rPrChange w:id="707" w:author="Furness" w:date="2018-06-13T09:42:00Z">
            <w:rPr>
              <w:bCs/>
            </w:rPr>
          </w:rPrChange>
        </w:rPr>
        <w:t xml:space="preserve">, online: </w:t>
      </w:r>
      <w:r w:rsidRPr="005E1BCA">
        <w:rPr>
          <w:highlight w:val="yellow"/>
          <w:rPrChange w:id="708" w:author="Furness" w:date="2018-06-13T09:42:00Z">
            <w:rPr>
              <w:bCs/>
            </w:rPr>
          </w:rPrChange>
        </w:rPr>
        <w:fldChar w:fldCharType="begin"/>
      </w:r>
      <w:r w:rsidRPr="005E1BCA">
        <w:rPr>
          <w:highlight w:val="yellow"/>
          <w:rPrChange w:id="709" w:author="Furness" w:date="2018-06-13T09:42:00Z">
            <w:rPr/>
          </w:rPrChange>
        </w:rPr>
        <w:instrText xml:space="preserve"> HYPERLINK "https://www.bdl.aero/download/1388/bdl_energy-efficiency-and-climate-protection-_report2014_eng_web2.pdf" </w:instrText>
      </w:r>
      <w:r w:rsidRPr="005E1BCA">
        <w:rPr>
          <w:highlight w:val="yellow"/>
          <w:rPrChange w:id="710" w:author="Furness" w:date="2018-06-13T09:42:00Z">
            <w:rPr>
              <w:bCs/>
            </w:rPr>
          </w:rPrChange>
        </w:rPr>
        <w:fldChar w:fldCharType="separate"/>
      </w:r>
      <w:r w:rsidRPr="005E1BCA">
        <w:rPr>
          <w:bCs/>
          <w:highlight w:val="yellow"/>
          <w:rPrChange w:id="711" w:author="Furness" w:date="2018-06-13T09:42:00Z">
            <w:rPr>
              <w:bCs/>
            </w:rPr>
          </w:rPrChange>
        </w:rPr>
        <w:t>https://www.bdl.aero/download/1388/bdl_energy-efficiency-and-climate-protection-_report2014_eng_web2.pdf</w:t>
      </w:r>
      <w:r w:rsidRPr="005E1BCA">
        <w:rPr>
          <w:bCs/>
          <w:highlight w:val="yellow"/>
          <w:rPrChange w:id="712" w:author="Furness" w:date="2018-06-13T09:42:00Z">
            <w:rPr>
              <w:bCs/>
            </w:rPr>
          </w:rPrChange>
        </w:rPr>
        <w:fldChar w:fldCharType="end"/>
      </w:r>
      <w:r w:rsidRPr="005E1BCA">
        <w:rPr>
          <w:bCs/>
          <w:highlight w:val="yellow"/>
          <w:rPrChange w:id="713" w:author="Furness" w:date="2018-06-13T09:42:00Z">
            <w:rPr>
              <w:bCs/>
            </w:rPr>
          </w:rPrChange>
        </w:rPr>
        <w:t xml:space="preserve">  </w:t>
      </w:r>
    </w:p>
    <w:p w14:paraId="6D84B000" w14:textId="77777777" w:rsidR="00B15079" w:rsidRPr="005E1BCA" w:rsidRDefault="00B15079" w:rsidP="00666A23">
      <w:pPr>
        <w:pStyle w:val="ListParagraph"/>
        <w:numPr>
          <w:ilvl w:val="0"/>
          <w:numId w:val="7"/>
        </w:numPr>
        <w:spacing w:after="0" w:line="360" w:lineRule="auto"/>
        <w:ind w:left="567" w:hanging="567"/>
        <w:rPr>
          <w:bCs/>
          <w:highlight w:val="yellow"/>
          <w:rPrChange w:id="714" w:author="Furness" w:date="2018-06-13T09:42:00Z">
            <w:rPr>
              <w:bCs/>
            </w:rPr>
          </w:rPrChange>
        </w:rPr>
      </w:pPr>
      <w:r w:rsidRPr="005E1BCA">
        <w:rPr>
          <w:bCs/>
          <w:highlight w:val="yellow"/>
          <w:rPrChange w:id="715" w:author="Furness" w:date="2018-06-13T09:42:00Z">
            <w:rPr>
              <w:bCs/>
            </w:rPr>
          </w:rPrChange>
        </w:rPr>
        <w:t xml:space="preserve">The Guardian, 2014, </w:t>
      </w:r>
      <w:r w:rsidRPr="005E1BCA">
        <w:rPr>
          <w:bCs/>
          <w:i/>
          <w:highlight w:val="yellow"/>
          <w:rPrChange w:id="716" w:author="Furness" w:date="2018-06-13T09:42:00Z">
            <w:rPr>
              <w:bCs/>
              <w:i/>
            </w:rPr>
          </w:rPrChange>
        </w:rPr>
        <w:t>In Flight</w:t>
      </w:r>
      <w:r w:rsidRPr="005E1BCA">
        <w:rPr>
          <w:bCs/>
          <w:highlight w:val="yellow"/>
          <w:rPrChange w:id="717" w:author="Furness" w:date="2018-06-13T09:42:00Z">
            <w:rPr>
              <w:bCs/>
            </w:rPr>
          </w:rPrChange>
        </w:rPr>
        <w:t xml:space="preserve">, online: </w:t>
      </w:r>
      <w:r w:rsidRPr="005E1BCA">
        <w:rPr>
          <w:highlight w:val="yellow"/>
          <w:rPrChange w:id="718" w:author="Furness" w:date="2018-06-13T09:42:00Z">
            <w:rPr>
              <w:bCs/>
            </w:rPr>
          </w:rPrChange>
        </w:rPr>
        <w:fldChar w:fldCharType="begin"/>
      </w:r>
      <w:r w:rsidRPr="005E1BCA">
        <w:rPr>
          <w:highlight w:val="yellow"/>
          <w:rPrChange w:id="719" w:author="Furness" w:date="2018-06-13T09:42:00Z">
            <w:rPr/>
          </w:rPrChange>
        </w:rPr>
        <w:instrText xml:space="preserve"> HYPERLINK "https://www.theguardian.com/world/ng-interactive/2014/aviation-100-years" </w:instrText>
      </w:r>
      <w:r w:rsidRPr="005E1BCA">
        <w:rPr>
          <w:highlight w:val="yellow"/>
          <w:rPrChange w:id="720" w:author="Furness" w:date="2018-06-13T09:42:00Z">
            <w:rPr>
              <w:bCs/>
            </w:rPr>
          </w:rPrChange>
        </w:rPr>
        <w:fldChar w:fldCharType="separate"/>
      </w:r>
      <w:r w:rsidRPr="005E1BCA">
        <w:rPr>
          <w:bCs/>
          <w:highlight w:val="yellow"/>
          <w:rPrChange w:id="721" w:author="Furness" w:date="2018-06-13T09:42:00Z">
            <w:rPr>
              <w:bCs/>
            </w:rPr>
          </w:rPrChange>
        </w:rPr>
        <w:t>https://www.theguardian.com/world/ng-interactive/2014/aviation-100-years</w:t>
      </w:r>
      <w:r w:rsidRPr="005E1BCA">
        <w:rPr>
          <w:bCs/>
          <w:highlight w:val="yellow"/>
          <w:rPrChange w:id="722" w:author="Furness" w:date="2018-06-13T09:42:00Z">
            <w:rPr>
              <w:bCs/>
            </w:rPr>
          </w:rPrChange>
        </w:rPr>
        <w:fldChar w:fldCharType="end"/>
      </w:r>
      <w:r w:rsidRPr="005E1BCA">
        <w:rPr>
          <w:bCs/>
          <w:highlight w:val="yellow"/>
          <w:rPrChange w:id="723" w:author="Furness" w:date="2018-06-13T09:42:00Z">
            <w:rPr>
              <w:bCs/>
            </w:rPr>
          </w:rPrChange>
        </w:rPr>
        <w:t xml:space="preserve"> </w:t>
      </w:r>
    </w:p>
    <w:p w14:paraId="1660F30D" w14:textId="77777777" w:rsidR="00B15079" w:rsidRPr="005E1BCA" w:rsidRDefault="00B15079" w:rsidP="00666A23">
      <w:pPr>
        <w:pStyle w:val="ListParagraph"/>
        <w:numPr>
          <w:ilvl w:val="0"/>
          <w:numId w:val="7"/>
        </w:numPr>
        <w:spacing w:after="0" w:line="360" w:lineRule="auto"/>
        <w:ind w:left="567" w:hanging="567"/>
        <w:rPr>
          <w:rStyle w:val="Hyperlink"/>
          <w:bCs/>
          <w:color w:val="auto"/>
          <w:highlight w:val="yellow"/>
          <w:u w:val="none"/>
          <w:rPrChange w:id="724" w:author="Furness" w:date="2018-06-13T09:42:00Z">
            <w:rPr>
              <w:rStyle w:val="Hyperlink"/>
              <w:bCs/>
              <w:color w:val="auto"/>
            </w:rPr>
          </w:rPrChange>
        </w:rPr>
      </w:pPr>
      <w:r w:rsidRPr="005E1BCA">
        <w:rPr>
          <w:bCs/>
          <w:highlight w:val="yellow"/>
          <w:rPrChange w:id="725" w:author="Furness" w:date="2018-06-13T09:42:00Z">
            <w:rPr>
              <w:bCs/>
              <w:color w:val="000080"/>
              <w:u w:val="single"/>
            </w:rPr>
          </w:rPrChange>
        </w:rPr>
        <w:t xml:space="preserve">The International Council on Clean Transportation (ICCT), 2012, </w:t>
      </w:r>
      <w:r w:rsidRPr="005E1BCA">
        <w:rPr>
          <w:bCs/>
          <w:i/>
          <w:highlight w:val="yellow"/>
          <w:rPrChange w:id="726" w:author="Furness" w:date="2018-06-13T09:42:00Z">
            <w:rPr>
              <w:bCs/>
              <w:i/>
            </w:rPr>
          </w:rPrChange>
        </w:rPr>
        <w:t>Global Transportation Roadmap Model</w:t>
      </w:r>
      <w:r w:rsidRPr="005E1BCA">
        <w:rPr>
          <w:bCs/>
          <w:highlight w:val="yellow"/>
          <w:rPrChange w:id="727" w:author="Furness" w:date="2018-06-13T09:42:00Z">
            <w:rPr>
              <w:bCs/>
            </w:rPr>
          </w:rPrChange>
        </w:rPr>
        <w:t xml:space="preserve">, online: </w:t>
      </w:r>
      <w:r w:rsidRPr="005E1BCA">
        <w:rPr>
          <w:highlight w:val="yellow"/>
          <w:rPrChange w:id="728" w:author="Furness" w:date="2018-06-13T09:42:00Z">
            <w:rPr>
              <w:rStyle w:val="Hyperlink"/>
              <w:bCs/>
              <w:color w:val="auto"/>
            </w:rPr>
          </w:rPrChange>
        </w:rPr>
        <w:fldChar w:fldCharType="begin"/>
      </w:r>
      <w:r w:rsidRPr="005E1BCA">
        <w:rPr>
          <w:highlight w:val="yellow"/>
          <w:rPrChange w:id="729" w:author="Furness" w:date="2018-06-13T09:42:00Z">
            <w:rPr/>
          </w:rPrChange>
        </w:rPr>
        <w:instrText xml:space="preserve"> HYPERLINK "http://www.theicct.org/global-transportation-roadmap-model" </w:instrText>
      </w:r>
      <w:r w:rsidRPr="005E1BCA">
        <w:rPr>
          <w:highlight w:val="yellow"/>
          <w:rPrChange w:id="730" w:author="Furness" w:date="2018-06-13T09:42:00Z">
            <w:rPr>
              <w:rStyle w:val="Hyperlink"/>
              <w:bCs/>
              <w:color w:val="auto"/>
            </w:rPr>
          </w:rPrChange>
        </w:rPr>
        <w:fldChar w:fldCharType="separate"/>
      </w:r>
      <w:r w:rsidRPr="005E1BCA">
        <w:rPr>
          <w:rStyle w:val="Hyperlink"/>
          <w:bCs/>
          <w:color w:val="auto"/>
          <w:highlight w:val="yellow"/>
          <w:rPrChange w:id="731" w:author="Furness" w:date="2018-06-13T09:42:00Z">
            <w:rPr>
              <w:rStyle w:val="Hyperlink"/>
              <w:bCs/>
              <w:color w:val="auto"/>
            </w:rPr>
          </w:rPrChange>
        </w:rPr>
        <w:t>http://www.theicct.org/global-transportation-roadmap-model</w:t>
      </w:r>
      <w:r w:rsidRPr="005E1BCA">
        <w:rPr>
          <w:rStyle w:val="Hyperlink"/>
          <w:bCs/>
          <w:color w:val="auto"/>
          <w:highlight w:val="yellow"/>
          <w:rPrChange w:id="732" w:author="Furness" w:date="2018-06-13T09:42:00Z">
            <w:rPr>
              <w:rStyle w:val="Hyperlink"/>
              <w:bCs/>
              <w:color w:val="auto"/>
            </w:rPr>
          </w:rPrChange>
        </w:rPr>
        <w:fldChar w:fldCharType="end"/>
      </w:r>
    </w:p>
    <w:p w14:paraId="205907BA" w14:textId="77777777" w:rsidR="00B15079" w:rsidRPr="00AC0E8C" w:rsidRDefault="00B15079">
      <w:pPr>
        <w:pStyle w:val="ListParagraph"/>
        <w:numPr>
          <w:ilvl w:val="0"/>
          <w:numId w:val="7"/>
        </w:numPr>
        <w:spacing w:after="0" w:line="360" w:lineRule="auto"/>
        <w:ind w:left="540" w:hanging="540"/>
        <w:rPr>
          <w:rStyle w:val="Hyperlink"/>
          <w:color w:val="auto"/>
          <w:highlight w:val="yellow"/>
        </w:rPr>
        <w:pPrChange w:id="733" w:author="Furness" w:date="2016-11-29T23:04:00Z">
          <w:pPr>
            <w:pStyle w:val="ListParagraph"/>
            <w:numPr>
              <w:numId w:val="7"/>
            </w:numPr>
            <w:spacing w:after="0" w:line="360" w:lineRule="auto"/>
            <w:ind w:hanging="360"/>
          </w:pPr>
        </w:pPrChange>
      </w:pPr>
      <w:r w:rsidRPr="005E1BCA">
        <w:rPr>
          <w:rStyle w:val="Hyperlink"/>
          <w:bCs/>
          <w:color w:val="auto"/>
          <w:highlight w:val="yellow"/>
          <w:u w:val="none"/>
          <w:rPrChange w:id="734" w:author="Furness" w:date="2018-06-13T09:42:00Z">
            <w:rPr>
              <w:rStyle w:val="Hyperlink"/>
              <w:bCs/>
              <w:color w:val="auto"/>
            </w:rPr>
          </w:rPrChange>
        </w:rPr>
        <w:t xml:space="preserve">The International Energy Agency (IEA), 2016, </w:t>
      </w:r>
      <w:r w:rsidRPr="005E1BCA">
        <w:rPr>
          <w:rStyle w:val="Hyperlink"/>
          <w:bCs/>
          <w:i/>
          <w:color w:val="auto"/>
          <w:highlight w:val="yellow"/>
          <w:u w:val="none"/>
          <w:rPrChange w:id="735" w:author="Furness" w:date="2018-06-13T09:42:00Z">
            <w:rPr>
              <w:rStyle w:val="Hyperlink"/>
              <w:bCs/>
              <w:i/>
              <w:color w:val="auto"/>
            </w:rPr>
          </w:rPrChange>
        </w:rPr>
        <w:t>Energy Technology Perspectives</w:t>
      </w:r>
      <w:r w:rsidRPr="005E1BCA">
        <w:rPr>
          <w:rStyle w:val="Hyperlink"/>
          <w:bCs/>
          <w:color w:val="auto"/>
          <w:highlight w:val="yellow"/>
          <w:u w:val="none"/>
          <w:rPrChange w:id="736" w:author="Furness" w:date="2018-06-13T09:42:00Z">
            <w:rPr>
              <w:rStyle w:val="Hyperlink"/>
              <w:bCs/>
              <w:color w:val="auto"/>
            </w:rPr>
          </w:rPrChange>
        </w:rPr>
        <w:t xml:space="preserve">, available at </w:t>
      </w:r>
      <w:r w:rsidRPr="005E1BCA">
        <w:rPr>
          <w:rStyle w:val="Hyperlink"/>
          <w:bCs/>
          <w:color w:val="auto"/>
          <w:highlight w:val="yellow"/>
          <w:rPrChange w:id="737" w:author="Furness" w:date="2018-06-13T09:42:00Z">
            <w:rPr>
              <w:rStyle w:val="Hyperlink"/>
              <w:bCs/>
              <w:color w:val="auto"/>
            </w:rPr>
          </w:rPrChange>
        </w:rPr>
        <w:fldChar w:fldCharType="begin"/>
      </w:r>
      <w:r w:rsidRPr="005E1BCA">
        <w:rPr>
          <w:rStyle w:val="Hyperlink"/>
          <w:bCs/>
          <w:color w:val="auto"/>
          <w:highlight w:val="yellow"/>
          <w:rPrChange w:id="738" w:author="Furness" w:date="2018-06-13T09:42:00Z">
            <w:rPr>
              <w:rStyle w:val="Hyperlink"/>
              <w:bCs/>
              <w:color w:val="auto"/>
            </w:rPr>
          </w:rPrChange>
        </w:rPr>
        <w:instrText xml:space="preserve"> HYPERLINK "http://www.iea.org/etp/etp2016/" </w:instrText>
      </w:r>
      <w:r w:rsidRPr="005E1BCA">
        <w:rPr>
          <w:rStyle w:val="Hyperlink"/>
          <w:bCs/>
          <w:color w:val="auto"/>
          <w:highlight w:val="yellow"/>
          <w:rPrChange w:id="739" w:author="Furness" w:date="2018-06-13T09:42:00Z">
            <w:rPr>
              <w:rStyle w:val="Hyperlink"/>
              <w:bCs/>
              <w:color w:val="auto"/>
            </w:rPr>
          </w:rPrChange>
        </w:rPr>
        <w:fldChar w:fldCharType="separate"/>
      </w:r>
      <w:r w:rsidRPr="005E1BCA">
        <w:rPr>
          <w:rStyle w:val="Hyperlink"/>
          <w:bCs/>
          <w:color w:val="auto"/>
          <w:highlight w:val="yellow"/>
          <w:rPrChange w:id="740" w:author="Furness" w:date="2018-06-13T09:42:00Z">
            <w:rPr>
              <w:rStyle w:val="Hyperlink"/>
              <w:bCs/>
              <w:color w:val="auto"/>
              <w:u w:val="none"/>
            </w:rPr>
          </w:rPrChange>
        </w:rPr>
        <w:t>http://www.iea.org/etp/etp2016/</w:t>
      </w:r>
      <w:r w:rsidRPr="005E1BCA">
        <w:rPr>
          <w:rStyle w:val="Hyperlink"/>
          <w:bCs/>
          <w:color w:val="auto"/>
          <w:highlight w:val="yellow"/>
          <w:rPrChange w:id="741" w:author="Furness" w:date="2018-06-13T09:42:00Z">
            <w:rPr>
              <w:rStyle w:val="Hyperlink"/>
              <w:bCs/>
              <w:color w:val="auto"/>
            </w:rPr>
          </w:rPrChange>
        </w:rPr>
        <w:fldChar w:fldCharType="end"/>
      </w:r>
      <w:r w:rsidRPr="005E1BCA">
        <w:rPr>
          <w:rStyle w:val="Hyperlink"/>
          <w:bCs/>
          <w:color w:val="auto"/>
          <w:highlight w:val="yellow"/>
          <w:rPrChange w:id="742" w:author="Furness" w:date="2018-06-13T09:42:00Z">
            <w:rPr>
              <w:rStyle w:val="Hyperlink"/>
              <w:bCs/>
              <w:color w:val="auto"/>
            </w:rPr>
          </w:rPrChange>
        </w:rPr>
        <w:t xml:space="preserve">   </w:t>
      </w:r>
    </w:p>
    <w:p w14:paraId="14A5F4B9" w14:textId="284594D8" w:rsidR="003053AA" w:rsidRPr="003053AA" w:rsidRDefault="003053AA">
      <w:pPr>
        <w:pStyle w:val="ListParagraph"/>
        <w:numPr>
          <w:ilvl w:val="0"/>
          <w:numId w:val="7"/>
        </w:numPr>
        <w:spacing w:after="0" w:line="360" w:lineRule="auto"/>
        <w:ind w:left="540" w:hanging="540"/>
        <w:rPr>
          <w:rStyle w:val="Hyperlink"/>
          <w:bCs/>
          <w:color w:val="auto"/>
          <w:highlight w:val="yellow"/>
          <w:u w:val="none"/>
          <w:rPrChange w:id="743" w:author="Furness" w:date="2018-06-21T11:50:00Z">
            <w:rPr/>
          </w:rPrChange>
        </w:rPr>
        <w:pPrChange w:id="744" w:author="Furness" w:date="2018-06-21T11:50:00Z">
          <w:pPr>
            <w:pStyle w:val="ListParagraph"/>
            <w:numPr>
              <w:numId w:val="7"/>
            </w:numPr>
            <w:spacing w:line="480" w:lineRule="auto"/>
            <w:ind w:hanging="360"/>
          </w:pPr>
        </w:pPrChange>
      </w:pPr>
      <w:r w:rsidRPr="003053AA">
        <w:rPr>
          <w:rStyle w:val="Hyperlink"/>
          <w:bCs/>
          <w:color w:val="auto"/>
          <w:highlight w:val="yellow"/>
          <w:u w:val="none"/>
          <w:rPrChange w:id="745" w:author="Furness" w:date="2018-06-21T11:50:00Z">
            <w:rPr/>
          </w:rPrChange>
        </w:rPr>
        <w:t>US Department of Energy</w:t>
      </w:r>
      <w:r w:rsidR="001C394B">
        <w:rPr>
          <w:rStyle w:val="Hyperlink"/>
          <w:bCs/>
          <w:color w:val="auto"/>
          <w:highlight w:val="yellow"/>
          <w:u w:val="none"/>
        </w:rPr>
        <w:t>/DOE</w:t>
      </w:r>
      <w:r w:rsidRPr="003053AA">
        <w:rPr>
          <w:rStyle w:val="Hyperlink"/>
          <w:bCs/>
          <w:color w:val="auto"/>
          <w:highlight w:val="yellow"/>
          <w:u w:val="none"/>
          <w:rPrChange w:id="746" w:author="Furness" w:date="2018-06-21T11:50:00Z">
            <w:rPr/>
          </w:rPrChange>
        </w:rPr>
        <w:t xml:space="preserve">. (2017). Alternative Aviation Fuels: Overview of Challenges, Opportunities, and Next Steps (No. DOE/EE--1515, 1358063). </w:t>
      </w:r>
      <w:r w:rsidRPr="003053AA">
        <w:rPr>
          <w:rStyle w:val="Hyperlink"/>
          <w:bCs/>
          <w:color w:val="auto"/>
          <w:highlight w:val="yellow"/>
          <w:u w:val="none"/>
          <w:rPrChange w:id="747" w:author="Furness" w:date="2018-06-21T11:50:00Z">
            <w:rPr/>
          </w:rPrChange>
        </w:rPr>
        <w:fldChar w:fldCharType="begin"/>
      </w:r>
      <w:r w:rsidRPr="003053AA">
        <w:rPr>
          <w:rStyle w:val="Hyperlink"/>
          <w:bCs/>
          <w:color w:val="auto"/>
          <w:highlight w:val="yellow"/>
          <w:u w:val="none"/>
          <w:rPrChange w:id="748" w:author="Furness" w:date="2018-06-21T11:50:00Z">
            <w:rPr/>
          </w:rPrChange>
        </w:rPr>
        <w:instrText xml:space="preserve"> HYPERLINK "https://doi.org/10.2172/1358063" </w:instrText>
      </w:r>
      <w:r w:rsidRPr="003053AA">
        <w:rPr>
          <w:rStyle w:val="Hyperlink"/>
          <w:bCs/>
          <w:color w:val="auto"/>
          <w:highlight w:val="yellow"/>
          <w:u w:val="none"/>
          <w:rPrChange w:id="749" w:author="Furness" w:date="2018-06-21T11:50:00Z">
            <w:rPr/>
          </w:rPrChange>
        </w:rPr>
        <w:fldChar w:fldCharType="separate"/>
      </w:r>
      <w:r w:rsidRPr="003053AA">
        <w:rPr>
          <w:rStyle w:val="Hyperlink"/>
          <w:bCs/>
          <w:color w:val="auto"/>
          <w:highlight w:val="yellow"/>
          <w:u w:val="none"/>
          <w:rPrChange w:id="750" w:author="Furness" w:date="2018-06-21T11:50:00Z">
            <w:rPr>
              <w:rStyle w:val="Hyperlink"/>
            </w:rPr>
          </w:rPrChange>
        </w:rPr>
        <w:t>https://doi.org/10.2172/1358063</w:t>
      </w:r>
      <w:r w:rsidRPr="003053AA">
        <w:rPr>
          <w:rStyle w:val="Hyperlink"/>
          <w:bCs/>
          <w:color w:val="auto"/>
          <w:highlight w:val="yellow"/>
          <w:u w:val="none"/>
          <w:rPrChange w:id="751" w:author="Furness" w:date="2018-06-21T11:50:00Z">
            <w:rPr/>
          </w:rPrChange>
        </w:rPr>
        <w:fldChar w:fldCharType="end"/>
      </w:r>
    </w:p>
    <w:p w14:paraId="40DDFF99" w14:textId="05198754" w:rsidR="00CE018F" w:rsidRPr="001C394B" w:rsidRDefault="00CE018F">
      <w:pPr>
        <w:pStyle w:val="ListParagraph"/>
        <w:numPr>
          <w:ilvl w:val="0"/>
          <w:numId w:val="7"/>
        </w:numPr>
        <w:spacing w:after="0" w:line="360" w:lineRule="auto"/>
        <w:ind w:left="540" w:hanging="540"/>
        <w:rPr>
          <w:rStyle w:val="Hyperlink"/>
          <w:color w:val="auto"/>
          <w:highlight w:val="yellow"/>
          <w:u w:val="none"/>
        </w:rPr>
        <w:pPrChange w:id="752" w:author="Furness" w:date="2018-06-21T11:12:00Z">
          <w:pPr>
            <w:pStyle w:val="ListParagraph"/>
            <w:numPr>
              <w:numId w:val="7"/>
            </w:numPr>
            <w:spacing w:after="0" w:line="360" w:lineRule="auto"/>
            <w:ind w:hanging="360"/>
          </w:pPr>
        </w:pPrChange>
      </w:pPr>
      <w:r w:rsidRPr="00CE018F">
        <w:rPr>
          <w:rStyle w:val="Hyperlink"/>
          <w:bCs/>
          <w:color w:val="auto"/>
          <w:highlight w:val="yellow"/>
          <w:u w:val="none"/>
          <w:rPrChange w:id="753" w:author="Furness" w:date="2018-06-21T11:12:00Z">
            <w:rPr>
              <w:rStyle w:val="Hyperlink"/>
              <w:color w:val="auto"/>
            </w:rPr>
          </w:rPrChange>
        </w:rPr>
        <w:t xml:space="preserve">Yilmaz, N., &amp; Atmanli, A. (2017). Sustainable alternative fuels in aviation. Energy, 140, 1378–1386. </w:t>
      </w:r>
      <w:r w:rsidR="00907ADC">
        <w:rPr>
          <w:rStyle w:val="Hyperlink"/>
          <w:bCs/>
          <w:color w:val="auto"/>
          <w:highlight w:val="yellow"/>
          <w:u w:val="none"/>
        </w:rPr>
        <w:fldChar w:fldCharType="begin"/>
      </w:r>
      <w:r w:rsidR="00907ADC">
        <w:rPr>
          <w:rStyle w:val="Hyperlink"/>
          <w:bCs/>
          <w:color w:val="auto"/>
          <w:highlight w:val="yellow"/>
          <w:u w:val="none"/>
        </w:rPr>
        <w:instrText xml:space="preserve"> HYPERLINK "</w:instrText>
      </w:r>
      <w:r w:rsidR="00907ADC" w:rsidRPr="00CE018F">
        <w:rPr>
          <w:rStyle w:val="Hyperlink"/>
          <w:bCs/>
          <w:color w:val="auto"/>
          <w:highlight w:val="yellow"/>
          <w:u w:val="none"/>
          <w:rPrChange w:id="754" w:author="Furness" w:date="2018-06-21T11:12:00Z">
            <w:rPr>
              <w:rStyle w:val="Hyperlink"/>
              <w:color w:val="auto"/>
            </w:rPr>
          </w:rPrChange>
        </w:rPr>
        <w:instrText>https://doi.org/10.1016/j.energy.2017.07.077</w:instrText>
      </w:r>
      <w:r w:rsidR="00907ADC">
        <w:rPr>
          <w:rStyle w:val="Hyperlink"/>
          <w:bCs/>
          <w:color w:val="auto"/>
          <w:highlight w:val="yellow"/>
          <w:u w:val="none"/>
        </w:rPr>
        <w:instrText xml:space="preserve">" </w:instrText>
      </w:r>
      <w:r w:rsidR="00907ADC">
        <w:rPr>
          <w:rStyle w:val="Hyperlink"/>
          <w:bCs/>
          <w:color w:val="auto"/>
          <w:highlight w:val="yellow"/>
          <w:u w:val="none"/>
        </w:rPr>
        <w:fldChar w:fldCharType="separate"/>
      </w:r>
      <w:r w:rsidR="00907ADC" w:rsidRPr="007859FB">
        <w:rPr>
          <w:rStyle w:val="Hyperlink"/>
          <w:bCs/>
          <w:highlight w:val="yellow"/>
          <w:rPrChange w:id="755" w:author="Furness" w:date="2018-06-21T11:12:00Z">
            <w:rPr>
              <w:rStyle w:val="Hyperlink"/>
              <w:color w:val="auto"/>
            </w:rPr>
          </w:rPrChange>
        </w:rPr>
        <w:t>https://doi.org/10.1016/j.energy.2017.07.077</w:t>
      </w:r>
      <w:r w:rsidR="00907ADC">
        <w:rPr>
          <w:rStyle w:val="Hyperlink"/>
          <w:bCs/>
          <w:color w:val="auto"/>
          <w:highlight w:val="yellow"/>
          <w:u w:val="none"/>
        </w:rPr>
        <w:fldChar w:fldCharType="end"/>
      </w:r>
    </w:p>
    <w:p w14:paraId="315864AE" w14:textId="77777777" w:rsidR="00907ADC" w:rsidRPr="00907ADC" w:rsidRDefault="00907ADC">
      <w:pPr>
        <w:pStyle w:val="ListParagraph"/>
        <w:numPr>
          <w:ilvl w:val="0"/>
          <w:numId w:val="7"/>
        </w:numPr>
        <w:spacing w:after="0" w:line="360" w:lineRule="auto"/>
        <w:ind w:left="540" w:hanging="540"/>
        <w:rPr>
          <w:rStyle w:val="Hyperlink"/>
          <w:bCs/>
          <w:color w:val="auto"/>
          <w:highlight w:val="yellow"/>
          <w:u w:val="none"/>
          <w:rPrChange w:id="756" w:author="Furness" w:date="2018-06-26T17:18:00Z">
            <w:rPr>
              <w:rFonts w:ascii="Times New Roman" w:eastAsia="Times New Roman" w:hAnsi="Times New Roman" w:cs="Times New Roman"/>
              <w:sz w:val="24"/>
              <w:szCs w:val="24"/>
              <w:lang w:eastAsia="en-US"/>
            </w:rPr>
          </w:rPrChange>
        </w:rPr>
        <w:pPrChange w:id="757" w:author="Furness" w:date="2018-06-26T17:18:00Z">
          <w:pPr>
            <w:pStyle w:val="ListParagraph"/>
            <w:numPr>
              <w:numId w:val="7"/>
            </w:numPr>
            <w:spacing w:after="0" w:line="480" w:lineRule="auto"/>
            <w:ind w:hanging="360"/>
          </w:pPr>
        </w:pPrChange>
      </w:pPr>
      <w:r w:rsidRPr="00907ADC">
        <w:rPr>
          <w:rStyle w:val="Hyperlink"/>
          <w:bCs/>
          <w:color w:val="auto"/>
          <w:highlight w:val="yellow"/>
          <w:u w:val="none"/>
          <w:rPrChange w:id="758" w:author="Furness" w:date="2018-06-26T17:18:00Z">
            <w:rPr>
              <w:rFonts w:ascii="Times New Roman" w:eastAsia="Times New Roman" w:hAnsi="Times New Roman" w:cs="Times New Roman"/>
              <w:sz w:val="24"/>
              <w:szCs w:val="24"/>
              <w:lang w:eastAsia="en-US"/>
            </w:rPr>
          </w:rPrChange>
        </w:rPr>
        <w:t>Team Aero. (2006, March). Owners and Operators Guide A320. Aircraft Commerce, (44).</w:t>
      </w:r>
    </w:p>
    <w:p w14:paraId="271B251B" w14:textId="77777777" w:rsidR="00907ADC" w:rsidRPr="00907ADC" w:rsidRDefault="00907ADC">
      <w:pPr>
        <w:pStyle w:val="ListParagraph"/>
        <w:numPr>
          <w:ilvl w:val="0"/>
          <w:numId w:val="7"/>
        </w:numPr>
        <w:spacing w:after="0" w:line="360" w:lineRule="auto"/>
        <w:ind w:left="540" w:hanging="540"/>
        <w:rPr>
          <w:rStyle w:val="Hyperlink"/>
          <w:bCs/>
          <w:color w:val="auto"/>
          <w:highlight w:val="yellow"/>
          <w:u w:val="none"/>
          <w:rPrChange w:id="759" w:author="Furness" w:date="2018-06-26T17:18:00Z">
            <w:rPr>
              <w:rFonts w:ascii="Times New Roman" w:eastAsia="Times New Roman" w:hAnsi="Times New Roman" w:cs="Times New Roman"/>
              <w:sz w:val="24"/>
              <w:szCs w:val="24"/>
              <w:lang w:eastAsia="en-US"/>
            </w:rPr>
          </w:rPrChange>
        </w:rPr>
        <w:pPrChange w:id="760" w:author="Furness" w:date="2018-06-26T17:18:00Z">
          <w:pPr>
            <w:pStyle w:val="ListParagraph"/>
            <w:numPr>
              <w:numId w:val="7"/>
            </w:numPr>
            <w:spacing w:after="0" w:line="480" w:lineRule="auto"/>
            <w:ind w:hanging="360"/>
          </w:pPr>
        </w:pPrChange>
      </w:pPr>
      <w:r w:rsidRPr="00907ADC">
        <w:rPr>
          <w:rStyle w:val="Hyperlink"/>
          <w:bCs/>
          <w:color w:val="auto"/>
          <w:highlight w:val="yellow"/>
          <w:u w:val="none"/>
          <w:rPrChange w:id="761" w:author="Furness" w:date="2018-06-26T17:18:00Z">
            <w:rPr>
              <w:rFonts w:ascii="Times New Roman" w:eastAsia="Times New Roman" w:hAnsi="Times New Roman" w:cs="Times New Roman"/>
              <w:sz w:val="24"/>
              <w:szCs w:val="24"/>
              <w:lang w:eastAsia="en-US"/>
            </w:rPr>
          </w:rPrChange>
        </w:rPr>
        <w:t>Team Aero. (2008a, May). Owners and Operators Guide A330. Aircraft Commerce, (57).</w:t>
      </w:r>
    </w:p>
    <w:p w14:paraId="576B31A2" w14:textId="77777777" w:rsidR="00907ADC" w:rsidRPr="00907ADC" w:rsidRDefault="00907ADC">
      <w:pPr>
        <w:pStyle w:val="ListParagraph"/>
        <w:numPr>
          <w:ilvl w:val="0"/>
          <w:numId w:val="7"/>
        </w:numPr>
        <w:spacing w:after="0" w:line="360" w:lineRule="auto"/>
        <w:ind w:left="540" w:hanging="540"/>
        <w:rPr>
          <w:rStyle w:val="Hyperlink"/>
          <w:bCs/>
          <w:color w:val="auto"/>
          <w:highlight w:val="yellow"/>
          <w:u w:val="none"/>
          <w:rPrChange w:id="762" w:author="Furness" w:date="2018-06-26T17:18:00Z">
            <w:rPr>
              <w:rFonts w:ascii="Times New Roman" w:eastAsia="Times New Roman" w:hAnsi="Times New Roman" w:cs="Times New Roman"/>
              <w:sz w:val="24"/>
              <w:szCs w:val="24"/>
              <w:lang w:eastAsia="en-US"/>
            </w:rPr>
          </w:rPrChange>
        </w:rPr>
        <w:pPrChange w:id="763" w:author="Furness" w:date="2018-06-26T17:18:00Z">
          <w:pPr>
            <w:pStyle w:val="ListParagraph"/>
            <w:numPr>
              <w:numId w:val="7"/>
            </w:numPr>
            <w:spacing w:after="0" w:line="480" w:lineRule="auto"/>
            <w:ind w:hanging="360"/>
          </w:pPr>
        </w:pPrChange>
      </w:pPr>
      <w:r w:rsidRPr="00907ADC">
        <w:rPr>
          <w:rStyle w:val="Hyperlink"/>
          <w:bCs/>
          <w:color w:val="auto"/>
          <w:highlight w:val="yellow"/>
          <w:u w:val="none"/>
          <w:rPrChange w:id="764" w:author="Furness" w:date="2018-06-26T17:18:00Z">
            <w:rPr>
              <w:rFonts w:ascii="Times New Roman" w:eastAsia="Times New Roman" w:hAnsi="Times New Roman" w:cs="Times New Roman"/>
              <w:sz w:val="24"/>
              <w:szCs w:val="24"/>
              <w:lang w:eastAsia="en-US"/>
            </w:rPr>
          </w:rPrChange>
        </w:rPr>
        <w:t>Team Aero. (2008b, November). Owners and Operators Guide B777. Aircraft Commerce, (60).</w:t>
      </w:r>
    </w:p>
    <w:p w14:paraId="465BEFDD" w14:textId="77777777" w:rsidR="00907ADC" w:rsidRPr="00907ADC" w:rsidRDefault="00907ADC">
      <w:pPr>
        <w:pStyle w:val="ListParagraph"/>
        <w:numPr>
          <w:ilvl w:val="0"/>
          <w:numId w:val="7"/>
        </w:numPr>
        <w:spacing w:after="0" w:line="360" w:lineRule="auto"/>
        <w:ind w:left="540" w:hanging="540"/>
        <w:rPr>
          <w:rStyle w:val="Hyperlink"/>
          <w:bCs/>
          <w:color w:val="auto"/>
          <w:highlight w:val="yellow"/>
          <w:u w:val="none"/>
          <w:rPrChange w:id="765" w:author="Furness" w:date="2018-06-26T17:18:00Z">
            <w:rPr>
              <w:rFonts w:ascii="Times New Roman" w:eastAsia="Times New Roman" w:hAnsi="Times New Roman" w:cs="Times New Roman"/>
              <w:sz w:val="24"/>
              <w:szCs w:val="24"/>
              <w:lang w:eastAsia="en-US"/>
            </w:rPr>
          </w:rPrChange>
        </w:rPr>
        <w:pPrChange w:id="766" w:author="Furness" w:date="2018-06-26T17:18:00Z">
          <w:pPr>
            <w:pStyle w:val="ListParagraph"/>
            <w:numPr>
              <w:numId w:val="7"/>
            </w:numPr>
            <w:spacing w:after="0" w:line="480" w:lineRule="auto"/>
            <w:ind w:hanging="360"/>
          </w:pPr>
        </w:pPrChange>
      </w:pPr>
      <w:r w:rsidRPr="00907ADC">
        <w:rPr>
          <w:rStyle w:val="Hyperlink"/>
          <w:bCs/>
          <w:color w:val="auto"/>
          <w:highlight w:val="yellow"/>
          <w:u w:val="none"/>
          <w:rPrChange w:id="767" w:author="Furness" w:date="2018-06-26T17:18:00Z">
            <w:rPr>
              <w:rFonts w:ascii="Times New Roman" w:eastAsia="Times New Roman" w:hAnsi="Times New Roman" w:cs="Times New Roman"/>
              <w:sz w:val="24"/>
              <w:szCs w:val="24"/>
              <w:lang w:eastAsia="en-US"/>
            </w:rPr>
          </w:rPrChange>
        </w:rPr>
        <w:t>Team Aero. (2010, July). Owners and Operators Guide 737NG. Aircraft Commerce, (70).</w:t>
      </w:r>
    </w:p>
    <w:p w14:paraId="518B7792" w14:textId="77777777" w:rsidR="00907ADC" w:rsidRPr="00CE018F" w:rsidRDefault="00907ADC">
      <w:pPr>
        <w:pStyle w:val="ListParagraph"/>
        <w:numPr>
          <w:ilvl w:val="0"/>
          <w:numId w:val="7"/>
        </w:numPr>
        <w:spacing w:after="0" w:line="360" w:lineRule="auto"/>
        <w:ind w:left="540" w:hanging="540"/>
        <w:rPr>
          <w:rStyle w:val="Hyperlink"/>
          <w:color w:val="auto"/>
          <w:highlight w:val="yellow"/>
          <w:u w:val="none"/>
          <w:rPrChange w:id="768" w:author="Furness" w:date="2018-06-21T11:12:00Z">
            <w:rPr>
              <w:bCs/>
            </w:rPr>
          </w:rPrChange>
        </w:rPr>
        <w:pPrChange w:id="769" w:author="Furness" w:date="2018-06-21T11:12:00Z">
          <w:pPr>
            <w:pStyle w:val="ListParagraph"/>
            <w:numPr>
              <w:numId w:val="7"/>
            </w:numPr>
            <w:spacing w:after="0" w:line="360" w:lineRule="auto"/>
            <w:ind w:hanging="360"/>
          </w:pPr>
        </w:pPrChange>
      </w:pPr>
    </w:p>
    <w:p w14:paraId="57CEB706" w14:textId="77777777" w:rsidR="00666A23" w:rsidRPr="00E36DE6" w:rsidRDefault="00666A23" w:rsidP="00B144E5">
      <w:pPr>
        <w:spacing w:after="0"/>
        <w:rPr>
          <w:bCs/>
        </w:rPr>
      </w:pPr>
    </w:p>
    <w:sectPr w:rsidR="00666A23" w:rsidRPr="00E36DE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32647" w14:textId="77777777" w:rsidR="00402175" w:rsidRDefault="00402175" w:rsidP="00D26F59">
      <w:pPr>
        <w:spacing w:after="0" w:line="240" w:lineRule="auto"/>
      </w:pPr>
      <w:r>
        <w:separator/>
      </w:r>
    </w:p>
  </w:endnote>
  <w:endnote w:type="continuationSeparator" w:id="0">
    <w:p w14:paraId="5ED39098" w14:textId="77777777" w:rsidR="00402175" w:rsidRDefault="00402175" w:rsidP="00D26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ZWSCJY+AGaramondPro-Regular">
    <w:altName w:val="Cambria"/>
    <w:panose1 w:val="020B0604020202020204"/>
    <w:charset w:val="00"/>
    <w:family w:val="roman"/>
    <w:notTrueType/>
    <w:pitch w:val="default"/>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Times">
    <w:panose1 w:val="00000500000000020000"/>
    <w:charset w:val="00"/>
    <w:family w:val="auto"/>
    <w:pitch w:val="variable"/>
    <w:sig w:usb0="E00002FF" w:usb1="5000205A" w:usb2="00000000" w:usb3="00000000" w:csb0="0000019F" w:csb1="00000000"/>
  </w:font>
  <w:font w:name="The Mix Bold">
    <w:altName w:val="The Mix Bold"/>
    <w:panose1 w:val="020B0604020202020204"/>
    <w:charset w:val="00"/>
    <w:family w:val="swiss"/>
    <w:notTrueType/>
    <w:pitch w:val="default"/>
    <w:sig w:usb0="00000003" w:usb1="00000000" w:usb2="00000000" w:usb3="00000000" w:csb0="00000001" w:csb1="00000000"/>
  </w:font>
  <w:font w:name="The Sans Light">
    <w:altName w:val="Cambria"/>
    <w:panose1 w:val="020B0604020202020204"/>
    <w:charset w:val="00"/>
    <w:family w:val="swiss"/>
    <w:notTrueType/>
    <w:pitch w:val="default"/>
    <w:sig w:usb0="00000003" w:usb1="00000000" w:usb2="00000000" w:usb3="00000000" w:csb0="00000001" w:csb1="00000000"/>
  </w:font>
  <w:font w:name="The Mix Semi Bold">
    <w:altName w:val="Cambria"/>
    <w:panose1 w:val="020B0604020202020204"/>
    <w:charset w:val="00"/>
    <w:family w:val="swiss"/>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Õ‘[ˇ">
    <w:altName w:val="Cambria"/>
    <w:panose1 w:val="020B0604020202020204"/>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A3409" w14:textId="77777777" w:rsidR="002365E0" w:rsidRDefault="002365E0" w:rsidP="00F525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7CFF47" w14:textId="77777777" w:rsidR="002365E0" w:rsidRDefault="002365E0" w:rsidP="00F5259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10AAB" w14:textId="77777777" w:rsidR="002365E0" w:rsidRDefault="002365E0" w:rsidP="00F525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26E5B">
      <w:rPr>
        <w:rStyle w:val="PageNumber"/>
        <w:noProof/>
      </w:rPr>
      <w:t>2</w:t>
    </w:r>
    <w:r>
      <w:rPr>
        <w:rStyle w:val="PageNumber"/>
      </w:rPr>
      <w:fldChar w:fldCharType="end"/>
    </w:r>
  </w:p>
  <w:p w14:paraId="28CAE7D4" w14:textId="77777777" w:rsidR="002365E0" w:rsidRDefault="002365E0" w:rsidP="00F5259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F3D66" w14:textId="77777777" w:rsidR="00402175" w:rsidRDefault="00402175" w:rsidP="00D26F59">
      <w:pPr>
        <w:spacing w:after="0" w:line="240" w:lineRule="auto"/>
      </w:pPr>
      <w:r>
        <w:separator/>
      </w:r>
    </w:p>
  </w:footnote>
  <w:footnote w:type="continuationSeparator" w:id="0">
    <w:p w14:paraId="49EB704A" w14:textId="77777777" w:rsidR="00402175" w:rsidRDefault="00402175" w:rsidP="00D26F59">
      <w:pPr>
        <w:spacing w:after="0" w:line="240" w:lineRule="auto"/>
      </w:pPr>
      <w:r>
        <w:continuationSeparator/>
      </w:r>
    </w:p>
  </w:footnote>
  <w:footnote w:id="1">
    <w:p w14:paraId="7CD41692" w14:textId="77777777" w:rsidR="002365E0" w:rsidRPr="008E5D41" w:rsidRDefault="002365E0" w:rsidP="004A2590">
      <w:pPr>
        <w:pStyle w:val="FootnoteText"/>
      </w:pPr>
      <w:r w:rsidRPr="008E5D41">
        <w:rPr>
          <w:rStyle w:val="FootnoteReference"/>
        </w:rPr>
        <w:footnoteRef/>
      </w:r>
      <w:r w:rsidRPr="008E5D41">
        <w:t xml:space="preserve"> According to Airbus, belly freight is about 52 percent of all air freight.</w:t>
      </w:r>
    </w:p>
  </w:footnote>
  <w:footnote w:id="2">
    <w:p w14:paraId="6F72C803" w14:textId="77777777" w:rsidR="002365E0" w:rsidRPr="008E5D41" w:rsidRDefault="002365E0" w:rsidP="004A2590">
      <w:pPr>
        <w:pStyle w:val="FootnoteText"/>
      </w:pPr>
      <w:r w:rsidRPr="008E5D41">
        <w:rPr>
          <w:rStyle w:val="FootnoteReference"/>
        </w:rPr>
        <w:footnoteRef/>
      </w:r>
      <w:r w:rsidRPr="008E5D41">
        <w:t xml:space="preserve"> Including the 787, 777X, and 737MAX family of Boeing, and the A320neo family, A330neo family, and A350XWB of Airbus.</w:t>
      </w:r>
    </w:p>
  </w:footnote>
  <w:footnote w:id="3">
    <w:p w14:paraId="2170075D" w14:textId="77777777" w:rsidR="002365E0" w:rsidRPr="008E5D41" w:rsidRDefault="002365E0" w:rsidP="004A2590">
      <w:pPr>
        <w:pStyle w:val="FootnoteText"/>
      </w:pPr>
      <w:r w:rsidRPr="008E5D41">
        <w:rPr>
          <w:rStyle w:val="FootnoteReference"/>
        </w:rPr>
        <w:footnoteRef/>
      </w:r>
      <w:r w:rsidRPr="008E5D41">
        <w:t xml:space="preserve"> Also called “winglets” or “sharklets”, these devices cannot be installed on all older aircraft due to lack of sufficient wing strength and other limitations.</w:t>
      </w:r>
    </w:p>
  </w:footnote>
  <w:footnote w:id="4">
    <w:p w14:paraId="19CE32B8" w14:textId="77777777" w:rsidR="002365E0" w:rsidRPr="008E5D41" w:rsidRDefault="002365E0" w:rsidP="004A2590">
      <w:pPr>
        <w:pStyle w:val="FootnoteText"/>
      </w:pPr>
      <w:r w:rsidRPr="008E5D41">
        <w:rPr>
          <w:rStyle w:val="FootnoteReference"/>
        </w:rPr>
        <w:footnoteRef/>
      </w:r>
      <w:r w:rsidRPr="008E5D41">
        <w:t xml:space="preserve"> Current adoption is defined as the amount of functional demand supplied by the solution in the base year of study. This study uses 2014 as the base year due to the availability of global adoption data for all Project Drawdown solutions evaluated.</w:t>
      </w:r>
    </w:p>
  </w:footnote>
  <w:footnote w:id="5">
    <w:p w14:paraId="167C7006" w14:textId="77777777" w:rsidR="002365E0" w:rsidRPr="008E5D41" w:rsidRDefault="002365E0" w:rsidP="004A2590">
      <w:pPr>
        <w:pStyle w:val="FootnoteText"/>
      </w:pPr>
      <w:r w:rsidRPr="008E5D41">
        <w:rPr>
          <w:rStyle w:val="FootnoteReference"/>
        </w:rPr>
        <w:footnoteRef/>
      </w:r>
      <w:r w:rsidRPr="008E5D41">
        <w:t xml:space="preserve"> Delivery of a single-aisle aircraft is assumed to provide 247 million passenger-kilometers, and a twin-aisle aircraft 840 million passenger-kilometers, of adoption.</w:t>
      </w:r>
    </w:p>
  </w:footnote>
  <w:footnote w:id="6">
    <w:p w14:paraId="0A899FB3" w14:textId="77777777" w:rsidR="002365E0" w:rsidRPr="008E5D41" w:rsidRDefault="002365E0" w:rsidP="004A2590">
      <w:pPr>
        <w:pStyle w:val="FootnoteText"/>
      </w:pPr>
      <w:r w:rsidRPr="008E5D41">
        <w:rPr>
          <w:rStyle w:val="FootnoteReference"/>
        </w:rPr>
        <w:footnoteRef/>
      </w:r>
      <w:r w:rsidRPr="008E5D41">
        <w:t xml:space="preserve"> This additional manufacturer can represent any or all of numerous nascent options, such as COMAC of China or the UAC of Russia. It produces around 5 percent of all efficient aircraft annually.</w:t>
      </w:r>
    </w:p>
  </w:footnote>
  <w:footnote w:id="7">
    <w:p w14:paraId="5CC03C64" w14:textId="77777777" w:rsidR="002365E0" w:rsidRPr="008E5D41" w:rsidRDefault="002365E0" w:rsidP="004A2590">
      <w:pPr>
        <w:pStyle w:val="FootnoteText"/>
      </w:pPr>
      <w:r w:rsidRPr="008E5D41">
        <w:rPr>
          <w:rStyle w:val="FootnoteReference"/>
        </w:rPr>
        <w:footnoteRef/>
      </w:r>
      <w:r w:rsidRPr="008E5D41">
        <w:t xml:space="preserve"> For instance, the Airbus A320neo was considered a more efficient replacement for the A320, and the Boeing 777X-9 was considered a replacement for the 777-300ER. These relationships were determined through web searches for each efficient model.</w:t>
      </w:r>
    </w:p>
  </w:footnote>
  <w:footnote w:id="8">
    <w:p w14:paraId="55D9A22B" w14:textId="77777777" w:rsidR="002365E0" w:rsidRPr="008E5D41" w:rsidRDefault="002365E0" w:rsidP="004A2590">
      <w:pPr>
        <w:pStyle w:val="FootnoteText"/>
      </w:pPr>
      <w:r w:rsidRPr="008E5D41">
        <w:rPr>
          <w:rStyle w:val="FootnoteReference"/>
        </w:rPr>
        <w:footnoteRef/>
      </w:r>
      <w:r w:rsidRPr="008E5D41">
        <w:t xml:space="preserve"> All monetary values are presented in US2014$.</w:t>
      </w:r>
    </w:p>
  </w:footnote>
  <w:footnote w:id="9">
    <w:p w14:paraId="192F1D4C" w14:textId="77777777" w:rsidR="002365E0" w:rsidRPr="008E5D41" w:rsidRDefault="002365E0" w:rsidP="004A2590">
      <w:pPr>
        <w:pStyle w:val="FootnoteText"/>
      </w:pPr>
      <w:r w:rsidRPr="008E5D41">
        <w:rPr>
          <w:rStyle w:val="FootnoteReference"/>
        </w:rPr>
        <w:footnoteRef/>
      </w:r>
      <w:r w:rsidRPr="008E5D41">
        <w:t xml:space="preserve"> It is assumed that this differential represents the retrofit costs for each aircraft type, and acknowledged that airlines often pay different prices than the list prices due to negotiations that occur with the manufacturers.</w:t>
      </w:r>
    </w:p>
  </w:footnote>
  <w:footnote w:id="10">
    <w:p w14:paraId="3F839FA3" w14:textId="4E85A2BC" w:rsidR="002365E0" w:rsidRPr="008E5D41" w:rsidRDefault="002365E0" w:rsidP="004A2590">
      <w:pPr>
        <w:pStyle w:val="FootnoteText"/>
      </w:pPr>
      <w:r w:rsidRPr="008E5D41">
        <w:rPr>
          <w:rStyle w:val="FootnoteReference"/>
        </w:rPr>
        <w:footnoteRef/>
      </w:r>
      <w:r w:rsidRPr="008E5D41">
        <w:t xml:space="preserve"> </w:t>
      </w:r>
      <w:r>
        <w:t>T</w:t>
      </w:r>
      <w:r w:rsidRPr="008E5D41">
        <w:t>en year</w:t>
      </w:r>
      <w:r>
        <w:t xml:space="preserve">s (2008-2017) </w:t>
      </w:r>
      <w:r w:rsidRPr="008E5D41">
        <w:t>of fuel prices were averaged, and this fixed average was used for the future projections.</w:t>
      </w:r>
    </w:p>
  </w:footnote>
  <w:footnote w:id="11">
    <w:p w14:paraId="2A2100CE" w14:textId="77777777" w:rsidR="002365E0" w:rsidRDefault="002365E0" w:rsidP="004A2590">
      <w:pPr>
        <w:pStyle w:val="FootnoteText"/>
      </w:pPr>
      <w:r w:rsidRPr="008E5D41">
        <w:rPr>
          <w:rStyle w:val="FootnoteReference"/>
        </w:rPr>
        <w:footnoteRef/>
      </w:r>
      <w:r w:rsidRPr="008E5D41">
        <w:t xml:space="preserve"> The potential for open rotor engines could be large, but estimates seem to indicate availability in the 2030s onwards.</w:t>
      </w:r>
    </w:p>
  </w:footnote>
  <w:footnote w:id="12">
    <w:p w14:paraId="522854C2" w14:textId="27EFC922" w:rsidR="002365E0" w:rsidRDefault="002365E0">
      <w:pPr>
        <w:pStyle w:val="FootnoteText"/>
      </w:pPr>
      <w:r>
        <w:rPr>
          <w:rStyle w:val="FootnoteReference"/>
        </w:rPr>
        <w:footnoteRef/>
      </w:r>
      <w:r>
        <w:t xml:space="preserve"> CORSIA: </w:t>
      </w:r>
      <w:r w:rsidRPr="00384E42">
        <w:t>Carbon Offset and Reduction Scheme for International Aviation</w:t>
      </w:r>
    </w:p>
  </w:footnote>
  <w:footnote w:id="13">
    <w:p w14:paraId="42EEE6A6" w14:textId="1017EC3A" w:rsidR="002365E0" w:rsidRDefault="002365E0" w:rsidP="00080168">
      <w:pPr>
        <w:pStyle w:val="FootnoteText"/>
      </w:pPr>
      <w:r>
        <w:rPr>
          <w:rStyle w:val="FootnoteReference"/>
        </w:rPr>
        <w:footnoteRef/>
      </w:r>
      <w:r>
        <w:t xml:space="preserve"> Radiative forcing is a measure of the importance of a potential climate change mechanism. It expresses the perturbation or change to the energy balance of the Earth-atmosphere system in watts per square meter (Wm</w:t>
      </w:r>
      <w:r w:rsidRPr="00080168">
        <w:rPr>
          <w:vertAlign w:val="superscript"/>
          <w:rPrChange w:id="38" w:author="Furness" w:date="2018-06-20T19:07:00Z">
            <w:rPr/>
          </w:rPrChange>
        </w:rPr>
        <w:t>-2</w:t>
      </w:r>
      <w:r>
        <w:t>). Positive values of radiative forcing imply a net warming, while negative values imply cooling.</w:t>
      </w:r>
    </w:p>
  </w:footnote>
  <w:footnote w:id="14">
    <w:p w14:paraId="66DEE602" w14:textId="29ED22AE" w:rsidR="002365E0" w:rsidRDefault="002365E0">
      <w:pPr>
        <w:pStyle w:val="FootnoteText"/>
      </w:pPr>
      <w:r>
        <w:rPr>
          <w:rStyle w:val="FootnoteReference"/>
        </w:rPr>
        <w:footnoteRef/>
      </w:r>
      <w:r>
        <w:t xml:space="preserve"> </w:t>
      </w:r>
      <w:r w:rsidRPr="00080168">
        <w:t xml:space="preserve">Contrail </w:t>
      </w:r>
      <w:r>
        <w:t>- c</w:t>
      </w:r>
      <w:r w:rsidRPr="00080168">
        <w:t>ondensation trail (i.e., white line-cloud often visible behind aircraft)</w:t>
      </w:r>
    </w:p>
  </w:footnote>
  <w:footnote w:id="15">
    <w:p w14:paraId="784F69D6" w14:textId="0A62CD00" w:rsidR="002365E0" w:rsidRDefault="002365E0">
      <w:pPr>
        <w:pStyle w:val="FootnoteText"/>
      </w:pPr>
      <w:r>
        <w:rPr>
          <w:rStyle w:val="FootnoteReference"/>
        </w:rPr>
        <w:footnoteRef/>
      </w:r>
      <w:r>
        <w:t xml:space="preserve"> Even if all fuels were biofuels, the CO2 cycle may be net zero, but the other emitted compounds could still cause warming due to their radiative forcing in the troposphere and stratosphere</w:t>
      </w:r>
    </w:p>
  </w:footnote>
  <w:footnote w:id="16">
    <w:p w14:paraId="7F4E5A6B" w14:textId="77777777" w:rsidR="002365E0" w:rsidRDefault="002365E0" w:rsidP="0049460C">
      <w:pPr>
        <w:pStyle w:val="FootnoteText"/>
      </w:pPr>
      <w:r>
        <w:rPr>
          <w:rStyle w:val="FootnoteReference"/>
        </w:rPr>
        <w:footnoteRef/>
      </w:r>
      <w:r>
        <w:t xml:space="preserve"> A “passenger-km” is the functional unit of this and many passenger transport solutions, and equals one passenger transported 1 kilometer.</w:t>
      </w:r>
    </w:p>
  </w:footnote>
  <w:footnote w:id="17">
    <w:p w14:paraId="1CC38888" w14:textId="0897393B" w:rsidR="002365E0" w:rsidRDefault="002365E0">
      <w:pPr>
        <w:pStyle w:val="FootnoteText"/>
      </w:pPr>
      <w:r>
        <w:rPr>
          <w:rStyle w:val="FootnoteReference"/>
        </w:rPr>
        <w:footnoteRef/>
      </w:r>
      <w:r>
        <w:t xml:space="preserve"> The methodology calls for the averaging of variables for single aisle and twin-aisle aircraft, therefore every 4 aircraft equivalents would represent approximately 3 single aisle and 1 twin aisle aircraft.</w:t>
      </w:r>
    </w:p>
  </w:footnote>
  <w:footnote w:id="18">
    <w:p w14:paraId="025DA88D" w14:textId="0C0E9204" w:rsidR="002365E0" w:rsidRDefault="002365E0">
      <w:pPr>
        <w:pStyle w:val="FootnoteText"/>
      </w:pPr>
      <w:r>
        <w:rPr>
          <w:rStyle w:val="FootnoteReference"/>
        </w:rPr>
        <w:footnoteRef/>
      </w:r>
      <w:r>
        <w:t xml:space="preserve"> Market data mostly came from: IEA (2016), ICCT (2012), IATA (2016b), Boeing (2015), Airbus (2015b) and calculations based on Swan &amp; Adler (2006). Other supplementary sources also were used.</w:t>
      </w:r>
    </w:p>
  </w:footnote>
  <w:footnote w:id="19">
    <w:p w14:paraId="6D8C63FF" w14:textId="55F7B0FE" w:rsidR="002365E0" w:rsidRDefault="002365E0">
      <w:pPr>
        <w:pStyle w:val="FootnoteText"/>
      </w:pPr>
      <w:r>
        <w:rPr>
          <w:rStyle w:val="FootnoteReference"/>
        </w:rPr>
        <w:footnoteRef/>
      </w:r>
      <w:r>
        <w:t xml:space="preserve"> Order and delivery data came from Airbus (2018), and Boeing (2018), aircraft pricing data came from Airbus (2017) and Boeing (2017).</w:t>
      </w:r>
    </w:p>
  </w:footnote>
  <w:footnote w:id="20">
    <w:p w14:paraId="375D1BD6" w14:textId="33D32131" w:rsidR="002365E0" w:rsidRDefault="002365E0">
      <w:pPr>
        <w:pStyle w:val="FootnoteText"/>
      </w:pPr>
      <w:r>
        <w:rPr>
          <w:rStyle w:val="FootnoteReference"/>
        </w:rPr>
        <w:footnoteRef/>
      </w:r>
      <w:r>
        <w:t xml:space="preserve"> The most important aircraft data sources were Team Aero (2006, 2008a, 2008b, 2010)</w:t>
      </w:r>
    </w:p>
  </w:footnote>
  <w:footnote w:id="21">
    <w:p w14:paraId="4124A954" w14:textId="662873C6" w:rsidR="002365E0" w:rsidRDefault="002365E0">
      <w:pPr>
        <w:pStyle w:val="FootnoteText"/>
      </w:pPr>
      <w:r>
        <w:rPr>
          <w:rStyle w:val="FootnoteReference"/>
        </w:rPr>
        <w:footnoteRef/>
      </w:r>
      <w:r>
        <w:t xml:space="preserve"> Fuel consumption sources were mainly published studies specifically of aircraft fuel consumption and the potential impact of new technologies and approaches, including: </w:t>
      </w:r>
      <w:r w:rsidRPr="00181261">
        <w:rPr>
          <w:rFonts w:eastAsia="Times New Roman"/>
        </w:rPr>
        <w:t>Schäfer</w:t>
      </w:r>
      <w:r>
        <w:t xml:space="preserve"> et al (2016), Tecolote Research (2015), ICF International (2015), ICCT (2012) and Randt et al (2015)</w:t>
      </w:r>
    </w:p>
  </w:footnote>
  <w:footnote w:id="22">
    <w:p w14:paraId="5BF896A8" w14:textId="3787149E" w:rsidR="002365E0" w:rsidRDefault="002365E0">
      <w:pPr>
        <w:pStyle w:val="FootnoteText"/>
      </w:pPr>
      <w:r>
        <w:rPr>
          <w:rStyle w:val="FootnoteReference"/>
        </w:rPr>
        <w:footnoteRef/>
      </w:r>
      <w:r>
        <w:t xml:space="preserve"> </w:t>
      </w:r>
      <w:r w:rsidRPr="00E615DE">
        <w:t>Current adoption is defined as the amount of functional demand supplied by the solution in the base year of study. This study uses 2014 as the base year due to the availability of global adoption data for all Project Drawdown solutions evaluated.</w:t>
      </w:r>
    </w:p>
  </w:footnote>
  <w:footnote w:id="23">
    <w:p w14:paraId="262812D1" w14:textId="134903B6" w:rsidR="002365E0" w:rsidRDefault="002365E0">
      <w:pPr>
        <w:pStyle w:val="FootnoteText"/>
      </w:pPr>
      <w:r>
        <w:rPr>
          <w:rStyle w:val="FootnoteReference"/>
        </w:rPr>
        <w:footnoteRef/>
      </w:r>
      <w:r>
        <w:t xml:space="preserve"> There are other commercial aircraft manufacturers, but, except for Antonov of Ukraine, they generally make smaller aircraft: regional jets, smaller turbo propeller aircraft, business jets, or general aviation aircraft with 1 to 8 seats.</w:t>
      </w:r>
    </w:p>
  </w:footnote>
  <w:footnote w:id="24">
    <w:p w14:paraId="15DADDC1" w14:textId="2E7DD73A" w:rsidR="002365E0" w:rsidRDefault="002365E0">
      <w:pPr>
        <w:pStyle w:val="FootnoteText"/>
      </w:pPr>
      <w:r>
        <w:rPr>
          <w:rStyle w:val="FootnoteReference"/>
        </w:rPr>
        <w:footnoteRef/>
      </w:r>
      <w:r>
        <w:t xml:space="preserve"> Retrofits are assumed only possible on aircraft under 15 years old</w:t>
      </w:r>
    </w:p>
  </w:footnote>
  <w:footnote w:id="25">
    <w:p w14:paraId="39AC1B70" w14:textId="5B7F6358" w:rsidR="002365E0" w:rsidRDefault="002365E0">
      <w:pPr>
        <w:pStyle w:val="FootnoteText"/>
      </w:pPr>
      <w:r>
        <w:rPr>
          <w:rStyle w:val="FootnoteReference"/>
        </w:rPr>
        <w:footnoteRef/>
      </w:r>
      <w:r>
        <w:t xml:space="preserve"> The aircraft that replaces another in a fleet really depends on large variety of factors like whether an airline is willing to change manufacturers, whether the airline plans to alter their network or routes, and the level of discount that the airline receives. However to identify the cost differential of only the efficiency technologies of interest, the matching was done using web searches and information from the aircraft manufacturers themselves. The 737MAX clearly replaces the 737NG and previous 737 aircraft, but it’s less clear which aircraft a totally new series like the A350 replaces for instance. Research suggested the closest match in the Airbus family was the A340.</w:t>
      </w:r>
    </w:p>
  </w:footnote>
  <w:footnote w:id="26">
    <w:p w14:paraId="39EF05AD" w14:textId="77777777" w:rsidR="002365E0" w:rsidRDefault="002365E0" w:rsidP="00370B96">
      <w:pPr>
        <w:pStyle w:val="FootnoteText"/>
      </w:pPr>
      <w:r>
        <w:rPr>
          <w:rStyle w:val="FootnoteReference"/>
        </w:rPr>
        <w:footnoteRef/>
      </w:r>
      <w:r>
        <w:t xml:space="preserve"> Telepresence is included in intercity passenger transport since it can have a direct effect on adoption of the other two solutions in the cluster.</w:t>
      </w:r>
    </w:p>
  </w:footnote>
  <w:footnote w:id="27">
    <w:p w14:paraId="78933CA3" w14:textId="4890C65F" w:rsidR="002365E0" w:rsidRDefault="002365E0">
      <w:pPr>
        <w:pStyle w:val="FootnoteText"/>
      </w:pPr>
      <w:r>
        <w:rPr>
          <w:rStyle w:val="FootnoteReference"/>
        </w:rPr>
        <w:footnoteRef/>
      </w:r>
      <w:r>
        <w:t xml:space="preserve"> Since the methodology calls for the weighted averaging of variables for single aisle and twin-aisle aircraft, every 4 aircraft equivalents is an indicative result representing approximately 3 single aisle and 1 twin aisle aircraft.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15:restartNumberingAfterBreak="0">
    <w:nsid w:val="00000002"/>
    <w:multiLevelType w:val="multilevel"/>
    <w:tmpl w:val="00000002"/>
    <w:name w:val="WW8Num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29716DC"/>
    <w:multiLevelType w:val="hybridMultilevel"/>
    <w:tmpl w:val="66DC9764"/>
    <w:lvl w:ilvl="0" w:tplc="04090001">
      <w:start w:val="1"/>
      <w:numFmt w:val="bullet"/>
      <w:lvlText w:val=""/>
      <w:lvlJc w:val="left"/>
      <w:pPr>
        <w:ind w:left="1428" w:hanging="360"/>
      </w:pPr>
      <w:rPr>
        <w:rFonts w:ascii="Symbol" w:hAnsi="Symbol" w:hint="default"/>
        <w:b/>
      </w:rPr>
    </w:lvl>
    <w:lvl w:ilvl="1" w:tplc="04090019">
      <w:start w:val="1"/>
      <w:numFmt w:val="lowerLetter"/>
      <w:lvlText w:val="%2."/>
      <w:lvlJc w:val="left"/>
      <w:pPr>
        <w:ind w:left="1248" w:hanging="360"/>
      </w:pPr>
    </w:lvl>
    <w:lvl w:ilvl="2" w:tplc="0409001B">
      <w:start w:val="1"/>
      <w:numFmt w:val="lowerRoman"/>
      <w:lvlText w:val="%3."/>
      <w:lvlJc w:val="right"/>
      <w:pPr>
        <w:ind w:left="1968" w:hanging="180"/>
      </w:pPr>
    </w:lvl>
    <w:lvl w:ilvl="3" w:tplc="0409000F">
      <w:start w:val="1"/>
      <w:numFmt w:val="decimal"/>
      <w:lvlText w:val="%4."/>
      <w:lvlJc w:val="left"/>
      <w:pPr>
        <w:ind w:left="2688" w:hanging="360"/>
      </w:pPr>
    </w:lvl>
    <w:lvl w:ilvl="4" w:tplc="04090019">
      <w:start w:val="1"/>
      <w:numFmt w:val="lowerLetter"/>
      <w:lvlText w:val="%5."/>
      <w:lvlJc w:val="left"/>
      <w:pPr>
        <w:ind w:left="3408" w:hanging="360"/>
      </w:pPr>
    </w:lvl>
    <w:lvl w:ilvl="5" w:tplc="0409001B" w:tentative="1">
      <w:start w:val="1"/>
      <w:numFmt w:val="lowerRoman"/>
      <w:lvlText w:val="%6."/>
      <w:lvlJc w:val="right"/>
      <w:pPr>
        <w:ind w:left="4128" w:hanging="180"/>
      </w:pPr>
    </w:lvl>
    <w:lvl w:ilvl="6" w:tplc="0409000F" w:tentative="1">
      <w:start w:val="1"/>
      <w:numFmt w:val="decimal"/>
      <w:lvlText w:val="%7."/>
      <w:lvlJc w:val="left"/>
      <w:pPr>
        <w:ind w:left="4848" w:hanging="360"/>
      </w:pPr>
    </w:lvl>
    <w:lvl w:ilvl="7" w:tplc="04090019" w:tentative="1">
      <w:start w:val="1"/>
      <w:numFmt w:val="lowerLetter"/>
      <w:lvlText w:val="%8."/>
      <w:lvlJc w:val="left"/>
      <w:pPr>
        <w:ind w:left="5568" w:hanging="360"/>
      </w:pPr>
    </w:lvl>
    <w:lvl w:ilvl="8" w:tplc="0409001B" w:tentative="1">
      <w:start w:val="1"/>
      <w:numFmt w:val="lowerRoman"/>
      <w:lvlText w:val="%9."/>
      <w:lvlJc w:val="right"/>
      <w:pPr>
        <w:ind w:left="6288" w:hanging="180"/>
      </w:pPr>
    </w:lvl>
  </w:abstractNum>
  <w:abstractNum w:abstractNumId="3" w15:restartNumberingAfterBreak="0">
    <w:nsid w:val="06BF0F28"/>
    <w:multiLevelType w:val="hybridMultilevel"/>
    <w:tmpl w:val="288005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36C9D"/>
    <w:multiLevelType w:val="hybridMultilevel"/>
    <w:tmpl w:val="0EC0589C"/>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4E26971"/>
    <w:multiLevelType w:val="hybridMultilevel"/>
    <w:tmpl w:val="7F6CC58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0866F3D"/>
    <w:multiLevelType w:val="hybridMultilevel"/>
    <w:tmpl w:val="B652F0B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8E04C73"/>
    <w:multiLevelType w:val="hybridMultilevel"/>
    <w:tmpl w:val="7DACC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817291"/>
    <w:multiLevelType w:val="hybridMultilevel"/>
    <w:tmpl w:val="D4D81A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E40479"/>
    <w:multiLevelType w:val="hybridMultilevel"/>
    <w:tmpl w:val="CE567278"/>
    <w:lvl w:ilvl="0" w:tplc="CA384C26">
      <w:start w:val="1"/>
      <w:numFmt w:val="decimal"/>
      <w:lvlText w:val="Assumption %1:"/>
      <w:lvlJc w:val="left"/>
      <w:pPr>
        <w:ind w:left="2160" w:hanging="360"/>
      </w:pPr>
      <w:rPr>
        <w:rFonts w:hint="default"/>
        <w:b/>
      </w:r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1" w15:restartNumberingAfterBreak="0">
    <w:nsid w:val="497A160F"/>
    <w:multiLevelType w:val="hybridMultilevel"/>
    <w:tmpl w:val="5FC8EB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0351F3A"/>
    <w:multiLevelType w:val="hybridMultilevel"/>
    <w:tmpl w:val="6192B5D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 w15:restartNumberingAfterBreak="0">
    <w:nsid w:val="79E46939"/>
    <w:multiLevelType w:val="hybridMultilevel"/>
    <w:tmpl w:val="9F9E0FE0"/>
    <w:lvl w:ilvl="0" w:tplc="7F428174">
      <w:start w:val="1"/>
      <w:numFmt w:val="bullet"/>
      <w:lvlText w:val="-"/>
      <w:lvlJc w:val="left"/>
      <w:pPr>
        <w:ind w:left="3240" w:hanging="360"/>
      </w:pPr>
      <w:rPr>
        <w:rFonts w:ascii="Calibri" w:eastAsia="Times New Roman" w:hAnsi="Calibri"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num w:numId="1">
    <w:abstractNumId w:val="5"/>
  </w:num>
  <w:num w:numId="2">
    <w:abstractNumId w:val="13"/>
  </w:num>
  <w:num w:numId="3">
    <w:abstractNumId w:val="10"/>
  </w:num>
  <w:num w:numId="4">
    <w:abstractNumId w:val="12"/>
  </w:num>
  <w:num w:numId="5">
    <w:abstractNumId w:val="2"/>
  </w:num>
  <w:num w:numId="6">
    <w:abstractNumId w:val="7"/>
  </w:num>
  <w:num w:numId="7">
    <w:abstractNumId w:val="6"/>
  </w:num>
  <w:num w:numId="8">
    <w:abstractNumId w:val="5"/>
  </w:num>
  <w:num w:numId="9">
    <w:abstractNumId w:val="5"/>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5"/>
  </w:num>
  <w:num w:numId="15">
    <w:abstractNumId w:val="5"/>
  </w:num>
  <w:num w:numId="16">
    <w:abstractNumId w:val="8"/>
  </w:num>
  <w:num w:numId="17">
    <w:abstractNumId w:val="11"/>
  </w:num>
  <w:num w:numId="18">
    <w:abstractNumId w:val="4"/>
  </w:num>
  <w:num w:numId="19">
    <w:abstractNumId w:val="5"/>
  </w:num>
  <w:num w:numId="20">
    <w:abstractNumId w:val="5"/>
  </w:num>
  <w:num w:numId="21">
    <w:abstractNumId w:val="9"/>
  </w:num>
  <w:num w:numId="22">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7E71"/>
    <w:rsid w:val="000025CC"/>
    <w:rsid w:val="00005F6B"/>
    <w:rsid w:val="000106BD"/>
    <w:rsid w:val="00010DE0"/>
    <w:rsid w:val="000178CE"/>
    <w:rsid w:val="00017FD4"/>
    <w:rsid w:val="00021CD1"/>
    <w:rsid w:val="000224E0"/>
    <w:rsid w:val="00022E0F"/>
    <w:rsid w:val="00025BDE"/>
    <w:rsid w:val="00027B88"/>
    <w:rsid w:val="00027E77"/>
    <w:rsid w:val="00034163"/>
    <w:rsid w:val="0003432C"/>
    <w:rsid w:val="00035349"/>
    <w:rsid w:val="00041B85"/>
    <w:rsid w:val="00043320"/>
    <w:rsid w:val="000455C5"/>
    <w:rsid w:val="000461DD"/>
    <w:rsid w:val="0004676C"/>
    <w:rsid w:val="0004759E"/>
    <w:rsid w:val="00050C99"/>
    <w:rsid w:val="0005258B"/>
    <w:rsid w:val="00054158"/>
    <w:rsid w:val="00056ED1"/>
    <w:rsid w:val="00062308"/>
    <w:rsid w:val="00064092"/>
    <w:rsid w:val="000678F4"/>
    <w:rsid w:val="00071BE3"/>
    <w:rsid w:val="00075F31"/>
    <w:rsid w:val="00077BA1"/>
    <w:rsid w:val="0008014A"/>
    <w:rsid w:val="00080168"/>
    <w:rsid w:val="000828F9"/>
    <w:rsid w:val="000829DC"/>
    <w:rsid w:val="00083C4A"/>
    <w:rsid w:val="00084851"/>
    <w:rsid w:val="00084A26"/>
    <w:rsid w:val="00087463"/>
    <w:rsid w:val="00091E9D"/>
    <w:rsid w:val="0009232E"/>
    <w:rsid w:val="0009271D"/>
    <w:rsid w:val="000A044F"/>
    <w:rsid w:val="000A1AFA"/>
    <w:rsid w:val="000A1FA9"/>
    <w:rsid w:val="000A31A0"/>
    <w:rsid w:val="000A4954"/>
    <w:rsid w:val="000A6F40"/>
    <w:rsid w:val="000A74B1"/>
    <w:rsid w:val="000B1609"/>
    <w:rsid w:val="000B1918"/>
    <w:rsid w:val="000B2F4F"/>
    <w:rsid w:val="000B4D95"/>
    <w:rsid w:val="000B602C"/>
    <w:rsid w:val="000C2E5F"/>
    <w:rsid w:val="000C6FF3"/>
    <w:rsid w:val="000C7A55"/>
    <w:rsid w:val="000D30DE"/>
    <w:rsid w:val="000D66F5"/>
    <w:rsid w:val="000D7BC5"/>
    <w:rsid w:val="000E1220"/>
    <w:rsid w:val="000E1456"/>
    <w:rsid w:val="000E4964"/>
    <w:rsid w:val="000E594F"/>
    <w:rsid w:val="000F131E"/>
    <w:rsid w:val="000F33A2"/>
    <w:rsid w:val="000F43B7"/>
    <w:rsid w:val="000F617C"/>
    <w:rsid w:val="00101408"/>
    <w:rsid w:val="00104C30"/>
    <w:rsid w:val="001073C8"/>
    <w:rsid w:val="00111A79"/>
    <w:rsid w:val="001149A4"/>
    <w:rsid w:val="00116ADA"/>
    <w:rsid w:val="00122CDE"/>
    <w:rsid w:val="00123171"/>
    <w:rsid w:val="001235BA"/>
    <w:rsid w:val="00123A28"/>
    <w:rsid w:val="00123DB2"/>
    <w:rsid w:val="00124C49"/>
    <w:rsid w:val="00125166"/>
    <w:rsid w:val="00125B80"/>
    <w:rsid w:val="00126E5B"/>
    <w:rsid w:val="001277B0"/>
    <w:rsid w:val="00131D4D"/>
    <w:rsid w:val="001331BF"/>
    <w:rsid w:val="001345B0"/>
    <w:rsid w:val="00134FFC"/>
    <w:rsid w:val="00135A52"/>
    <w:rsid w:val="00136093"/>
    <w:rsid w:val="0014204F"/>
    <w:rsid w:val="00150B8B"/>
    <w:rsid w:val="00153A22"/>
    <w:rsid w:val="00153E8E"/>
    <w:rsid w:val="00154FC6"/>
    <w:rsid w:val="00155DD0"/>
    <w:rsid w:val="00156B9C"/>
    <w:rsid w:val="0016000F"/>
    <w:rsid w:val="00165F45"/>
    <w:rsid w:val="00167E0C"/>
    <w:rsid w:val="001731F2"/>
    <w:rsid w:val="00176950"/>
    <w:rsid w:val="00177EAC"/>
    <w:rsid w:val="00181261"/>
    <w:rsid w:val="00183823"/>
    <w:rsid w:val="00186E5D"/>
    <w:rsid w:val="00187951"/>
    <w:rsid w:val="00191F5E"/>
    <w:rsid w:val="00192DB8"/>
    <w:rsid w:val="001951E5"/>
    <w:rsid w:val="00195A84"/>
    <w:rsid w:val="00195EA3"/>
    <w:rsid w:val="00197529"/>
    <w:rsid w:val="001A18FE"/>
    <w:rsid w:val="001A1AB8"/>
    <w:rsid w:val="001A20BD"/>
    <w:rsid w:val="001A44AB"/>
    <w:rsid w:val="001A52D6"/>
    <w:rsid w:val="001B1CEE"/>
    <w:rsid w:val="001B4796"/>
    <w:rsid w:val="001C394B"/>
    <w:rsid w:val="001C3DC0"/>
    <w:rsid w:val="001C44D7"/>
    <w:rsid w:val="001C5872"/>
    <w:rsid w:val="001C77A3"/>
    <w:rsid w:val="001D07BC"/>
    <w:rsid w:val="001D1BE9"/>
    <w:rsid w:val="001D3F3A"/>
    <w:rsid w:val="001D4A2B"/>
    <w:rsid w:val="001D644F"/>
    <w:rsid w:val="001D7569"/>
    <w:rsid w:val="001E060D"/>
    <w:rsid w:val="001E41A8"/>
    <w:rsid w:val="001E680D"/>
    <w:rsid w:val="001F07DE"/>
    <w:rsid w:val="001F0CB4"/>
    <w:rsid w:val="001F2779"/>
    <w:rsid w:val="001F2EFC"/>
    <w:rsid w:val="002000ED"/>
    <w:rsid w:val="00204FB6"/>
    <w:rsid w:val="00215F04"/>
    <w:rsid w:val="00216EB0"/>
    <w:rsid w:val="002212A4"/>
    <w:rsid w:val="002217DB"/>
    <w:rsid w:val="00221954"/>
    <w:rsid w:val="00221BB1"/>
    <w:rsid w:val="00221DA0"/>
    <w:rsid w:val="00221F9B"/>
    <w:rsid w:val="0023178B"/>
    <w:rsid w:val="002365E0"/>
    <w:rsid w:val="002476A8"/>
    <w:rsid w:val="002478A9"/>
    <w:rsid w:val="002508CD"/>
    <w:rsid w:val="00252C2E"/>
    <w:rsid w:val="00252C7F"/>
    <w:rsid w:val="0025455A"/>
    <w:rsid w:val="00254A58"/>
    <w:rsid w:val="00255D19"/>
    <w:rsid w:val="00260326"/>
    <w:rsid w:val="00264D1A"/>
    <w:rsid w:val="00266635"/>
    <w:rsid w:val="00270442"/>
    <w:rsid w:val="00271191"/>
    <w:rsid w:val="00272912"/>
    <w:rsid w:val="00283607"/>
    <w:rsid w:val="00285160"/>
    <w:rsid w:val="002866B6"/>
    <w:rsid w:val="00293A04"/>
    <w:rsid w:val="00295119"/>
    <w:rsid w:val="00296B3B"/>
    <w:rsid w:val="00296E7E"/>
    <w:rsid w:val="00297EDA"/>
    <w:rsid w:val="002A237E"/>
    <w:rsid w:val="002A2CAA"/>
    <w:rsid w:val="002A62C7"/>
    <w:rsid w:val="002A6AB9"/>
    <w:rsid w:val="002B3B8B"/>
    <w:rsid w:val="002B4A5B"/>
    <w:rsid w:val="002B4E23"/>
    <w:rsid w:val="002B647C"/>
    <w:rsid w:val="002C0282"/>
    <w:rsid w:val="002C0CA6"/>
    <w:rsid w:val="002C0DEB"/>
    <w:rsid w:val="002C1EAF"/>
    <w:rsid w:val="002D0584"/>
    <w:rsid w:val="002D402C"/>
    <w:rsid w:val="002D5F15"/>
    <w:rsid w:val="002D79E1"/>
    <w:rsid w:val="002E33D4"/>
    <w:rsid w:val="002E3BC1"/>
    <w:rsid w:val="002E4626"/>
    <w:rsid w:val="002E66E6"/>
    <w:rsid w:val="002E69FF"/>
    <w:rsid w:val="002F0E69"/>
    <w:rsid w:val="002F45C1"/>
    <w:rsid w:val="002F4C84"/>
    <w:rsid w:val="002F767C"/>
    <w:rsid w:val="00300282"/>
    <w:rsid w:val="00300979"/>
    <w:rsid w:val="00300CEE"/>
    <w:rsid w:val="003029C3"/>
    <w:rsid w:val="00303670"/>
    <w:rsid w:val="003038C0"/>
    <w:rsid w:val="00303CCF"/>
    <w:rsid w:val="003053AA"/>
    <w:rsid w:val="00320F3B"/>
    <w:rsid w:val="00321682"/>
    <w:rsid w:val="00325AF7"/>
    <w:rsid w:val="003260E9"/>
    <w:rsid w:val="00326F97"/>
    <w:rsid w:val="00327913"/>
    <w:rsid w:val="00327DF3"/>
    <w:rsid w:val="00331536"/>
    <w:rsid w:val="003323B2"/>
    <w:rsid w:val="003328CC"/>
    <w:rsid w:val="00333492"/>
    <w:rsid w:val="00333748"/>
    <w:rsid w:val="00337DA0"/>
    <w:rsid w:val="0034477C"/>
    <w:rsid w:val="00345721"/>
    <w:rsid w:val="0034746E"/>
    <w:rsid w:val="003536C1"/>
    <w:rsid w:val="00360039"/>
    <w:rsid w:val="003604AE"/>
    <w:rsid w:val="0036081D"/>
    <w:rsid w:val="00361699"/>
    <w:rsid w:val="00361D4F"/>
    <w:rsid w:val="00364142"/>
    <w:rsid w:val="00367667"/>
    <w:rsid w:val="003701A5"/>
    <w:rsid w:val="00370B96"/>
    <w:rsid w:val="003727F8"/>
    <w:rsid w:val="00374564"/>
    <w:rsid w:val="00375835"/>
    <w:rsid w:val="00380180"/>
    <w:rsid w:val="00382982"/>
    <w:rsid w:val="00382B2C"/>
    <w:rsid w:val="00384E42"/>
    <w:rsid w:val="0038512D"/>
    <w:rsid w:val="00385287"/>
    <w:rsid w:val="00385F4B"/>
    <w:rsid w:val="00387927"/>
    <w:rsid w:val="003A0941"/>
    <w:rsid w:val="003A2FD6"/>
    <w:rsid w:val="003A4EFC"/>
    <w:rsid w:val="003B1506"/>
    <w:rsid w:val="003B1C91"/>
    <w:rsid w:val="003B2BDF"/>
    <w:rsid w:val="003B4C27"/>
    <w:rsid w:val="003B6CB3"/>
    <w:rsid w:val="003B7CB3"/>
    <w:rsid w:val="003C3271"/>
    <w:rsid w:val="003C39CC"/>
    <w:rsid w:val="003C4609"/>
    <w:rsid w:val="003D606F"/>
    <w:rsid w:val="003D713A"/>
    <w:rsid w:val="003E0AE3"/>
    <w:rsid w:val="003E1852"/>
    <w:rsid w:val="003E2C48"/>
    <w:rsid w:val="003E6C6C"/>
    <w:rsid w:val="00402175"/>
    <w:rsid w:val="00404DD8"/>
    <w:rsid w:val="00407F3C"/>
    <w:rsid w:val="00416020"/>
    <w:rsid w:val="00416A4B"/>
    <w:rsid w:val="00417BA5"/>
    <w:rsid w:val="00422A80"/>
    <w:rsid w:val="004230EE"/>
    <w:rsid w:val="00426D66"/>
    <w:rsid w:val="004271E3"/>
    <w:rsid w:val="00431329"/>
    <w:rsid w:val="00433888"/>
    <w:rsid w:val="004341EE"/>
    <w:rsid w:val="00434F61"/>
    <w:rsid w:val="00437A8E"/>
    <w:rsid w:val="00437AC7"/>
    <w:rsid w:val="00437B52"/>
    <w:rsid w:val="0044137C"/>
    <w:rsid w:val="004422E2"/>
    <w:rsid w:val="00444883"/>
    <w:rsid w:val="00450E1B"/>
    <w:rsid w:val="0045143E"/>
    <w:rsid w:val="004515DB"/>
    <w:rsid w:val="004575C6"/>
    <w:rsid w:val="0046025D"/>
    <w:rsid w:val="004661C6"/>
    <w:rsid w:val="004674CF"/>
    <w:rsid w:val="004711DC"/>
    <w:rsid w:val="00472DB6"/>
    <w:rsid w:val="00473901"/>
    <w:rsid w:val="004742EE"/>
    <w:rsid w:val="0047492C"/>
    <w:rsid w:val="00476198"/>
    <w:rsid w:val="00477648"/>
    <w:rsid w:val="00481F8C"/>
    <w:rsid w:val="00482CB4"/>
    <w:rsid w:val="00486C75"/>
    <w:rsid w:val="00487518"/>
    <w:rsid w:val="004909EA"/>
    <w:rsid w:val="00490F36"/>
    <w:rsid w:val="004924F0"/>
    <w:rsid w:val="00492FF4"/>
    <w:rsid w:val="0049460C"/>
    <w:rsid w:val="00495596"/>
    <w:rsid w:val="00496526"/>
    <w:rsid w:val="0049797F"/>
    <w:rsid w:val="004A0972"/>
    <w:rsid w:val="004A14CE"/>
    <w:rsid w:val="004A2320"/>
    <w:rsid w:val="004A2590"/>
    <w:rsid w:val="004A2976"/>
    <w:rsid w:val="004A7601"/>
    <w:rsid w:val="004B21C3"/>
    <w:rsid w:val="004B45D0"/>
    <w:rsid w:val="004B5067"/>
    <w:rsid w:val="004C25C8"/>
    <w:rsid w:val="004C2C7F"/>
    <w:rsid w:val="004C61F9"/>
    <w:rsid w:val="004C7214"/>
    <w:rsid w:val="004D345F"/>
    <w:rsid w:val="004D5520"/>
    <w:rsid w:val="004D65FE"/>
    <w:rsid w:val="004D79FA"/>
    <w:rsid w:val="004E3C49"/>
    <w:rsid w:val="004E4194"/>
    <w:rsid w:val="004F1696"/>
    <w:rsid w:val="004F4CA2"/>
    <w:rsid w:val="004F6847"/>
    <w:rsid w:val="004F6EBB"/>
    <w:rsid w:val="004F74C1"/>
    <w:rsid w:val="00503BB1"/>
    <w:rsid w:val="00503F11"/>
    <w:rsid w:val="005067F1"/>
    <w:rsid w:val="00514B05"/>
    <w:rsid w:val="005166B2"/>
    <w:rsid w:val="00520FB5"/>
    <w:rsid w:val="0052365D"/>
    <w:rsid w:val="00525322"/>
    <w:rsid w:val="005269DF"/>
    <w:rsid w:val="00526ED1"/>
    <w:rsid w:val="005317D4"/>
    <w:rsid w:val="00533C06"/>
    <w:rsid w:val="00534FE3"/>
    <w:rsid w:val="00535C0F"/>
    <w:rsid w:val="0053763E"/>
    <w:rsid w:val="00540434"/>
    <w:rsid w:val="00541CCD"/>
    <w:rsid w:val="00541D39"/>
    <w:rsid w:val="0054256A"/>
    <w:rsid w:val="00542634"/>
    <w:rsid w:val="0054399F"/>
    <w:rsid w:val="00543CDF"/>
    <w:rsid w:val="00547820"/>
    <w:rsid w:val="00547971"/>
    <w:rsid w:val="0055158E"/>
    <w:rsid w:val="005550F7"/>
    <w:rsid w:val="00555FC5"/>
    <w:rsid w:val="00560268"/>
    <w:rsid w:val="005609F9"/>
    <w:rsid w:val="005614A0"/>
    <w:rsid w:val="00563D34"/>
    <w:rsid w:val="00564C96"/>
    <w:rsid w:val="00564DA2"/>
    <w:rsid w:val="00571E76"/>
    <w:rsid w:val="005740EE"/>
    <w:rsid w:val="005764C6"/>
    <w:rsid w:val="00577E92"/>
    <w:rsid w:val="00581611"/>
    <w:rsid w:val="00583ED3"/>
    <w:rsid w:val="00584142"/>
    <w:rsid w:val="0058793C"/>
    <w:rsid w:val="00587CF0"/>
    <w:rsid w:val="00591C58"/>
    <w:rsid w:val="00594D02"/>
    <w:rsid w:val="00596E81"/>
    <w:rsid w:val="005A03AA"/>
    <w:rsid w:val="005A4D4E"/>
    <w:rsid w:val="005A5F32"/>
    <w:rsid w:val="005A63BA"/>
    <w:rsid w:val="005B0BB8"/>
    <w:rsid w:val="005B6A43"/>
    <w:rsid w:val="005B7C34"/>
    <w:rsid w:val="005C12EF"/>
    <w:rsid w:val="005C29D1"/>
    <w:rsid w:val="005C515F"/>
    <w:rsid w:val="005D026A"/>
    <w:rsid w:val="005D18F0"/>
    <w:rsid w:val="005D2C9C"/>
    <w:rsid w:val="005D3606"/>
    <w:rsid w:val="005D3F74"/>
    <w:rsid w:val="005D468B"/>
    <w:rsid w:val="005E1BCA"/>
    <w:rsid w:val="005E3EF8"/>
    <w:rsid w:val="005E477D"/>
    <w:rsid w:val="005E699A"/>
    <w:rsid w:val="005E7FD3"/>
    <w:rsid w:val="005F1ABE"/>
    <w:rsid w:val="005F38E3"/>
    <w:rsid w:val="005F3A0B"/>
    <w:rsid w:val="005F4D68"/>
    <w:rsid w:val="005F6F5D"/>
    <w:rsid w:val="00602082"/>
    <w:rsid w:val="00602104"/>
    <w:rsid w:val="00602DF7"/>
    <w:rsid w:val="006035E9"/>
    <w:rsid w:val="0060672D"/>
    <w:rsid w:val="00606DAC"/>
    <w:rsid w:val="00614882"/>
    <w:rsid w:val="00614A1D"/>
    <w:rsid w:val="00616AB4"/>
    <w:rsid w:val="00621F05"/>
    <w:rsid w:val="00622411"/>
    <w:rsid w:val="00624BA2"/>
    <w:rsid w:val="00624E45"/>
    <w:rsid w:val="0063234A"/>
    <w:rsid w:val="006329DE"/>
    <w:rsid w:val="00634351"/>
    <w:rsid w:val="00635469"/>
    <w:rsid w:val="00635618"/>
    <w:rsid w:val="00640665"/>
    <w:rsid w:val="00646C63"/>
    <w:rsid w:val="0064798B"/>
    <w:rsid w:val="0065046D"/>
    <w:rsid w:val="006507AF"/>
    <w:rsid w:val="0065246C"/>
    <w:rsid w:val="00652B00"/>
    <w:rsid w:val="0065579A"/>
    <w:rsid w:val="00662965"/>
    <w:rsid w:val="00663A89"/>
    <w:rsid w:val="0066562F"/>
    <w:rsid w:val="00666A23"/>
    <w:rsid w:val="0066758C"/>
    <w:rsid w:val="0066787A"/>
    <w:rsid w:val="00672F66"/>
    <w:rsid w:val="006753B6"/>
    <w:rsid w:val="006761F8"/>
    <w:rsid w:val="006813B9"/>
    <w:rsid w:val="006832B8"/>
    <w:rsid w:val="00684ABC"/>
    <w:rsid w:val="00692A58"/>
    <w:rsid w:val="00692B8A"/>
    <w:rsid w:val="0069370D"/>
    <w:rsid w:val="00695E13"/>
    <w:rsid w:val="00697711"/>
    <w:rsid w:val="006A4A08"/>
    <w:rsid w:val="006B1235"/>
    <w:rsid w:val="006B2990"/>
    <w:rsid w:val="006B2A13"/>
    <w:rsid w:val="006B6130"/>
    <w:rsid w:val="006B7360"/>
    <w:rsid w:val="006D2555"/>
    <w:rsid w:val="006D300C"/>
    <w:rsid w:val="006D52FA"/>
    <w:rsid w:val="006D53F6"/>
    <w:rsid w:val="006D60BE"/>
    <w:rsid w:val="006E289D"/>
    <w:rsid w:val="006E7313"/>
    <w:rsid w:val="006F187C"/>
    <w:rsid w:val="006F29E9"/>
    <w:rsid w:val="006F505C"/>
    <w:rsid w:val="006F5515"/>
    <w:rsid w:val="006F6334"/>
    <w:rsid w:val="007014E9"/>
    <w:rsid w:val="007015D5"/>
    <w:rsid w:val="00706C2C"/>
    <w:rsid w:val="007102BE"/>
    <w:rsid w:val="00712333"/>
    <w:rsid w:val="007124CE"/>
    <w:rsid w:val="0071260A"/>
    <w:rsid w:val="007200D9"/>
    <w:rsid w:val="00720F3A"/>
    <w:rsid w:val="00724ACE"/>
    <w:rsid w:val="00725D21"/>
    <w:rsid w:val="007268A3"/>
    <w:rsid w:val="007278FA"/>
    <w:rsid w:val="007301F3"/>
    <w:rsid w:val="00731276"/>
    <w:rsid w:val="00731D66"/>
    <w:rsid w:val="00735CDD"/>
    <w:rsid w:val="00740504"/>
    <w:rsid w:val="0074106B"/>
    <w:rsid w:val="00741746"/>
    <w:rsid w:val="00742F44"/>
    <w:rsid w:val="007450F3"/>
    <w:rsid w:val="00746CEC"/>
    <w:rsid w:val="007500D3"/>
    <w:rsid w:val="007546AE"/>
    <w:rsid w:val="00756AF8"/>
    <w:rsid w:val="0076070D"/>
    <w:rsid w:val="00761959"/>
    <w:rsid w:val="00763481"/>
    <w:rsid w:val="00765039"/>
    <w:rsid w:val="00770434"/>
    <w:rsid w:val="0077102E"/>
    <w:rsid w:val="00771117"/>
    <w:rsid w:val="00776308"/>
    <w:rsid w:val="007810D7"/>
    <w:rsid w:val="00781701"/>
    <w:rsid w:val="0078360C"/>
    <w:rsid w:val="007842A5"/>
    <w:rsid w:val="00785C7F"/>
    <w:rsid w:val="007937B1"/>
    <w:rsid w:val="00793ECD"/>
    <w:rsid w:val="00795BA9"/>
    <w:rsid w:val="007A252C"/>
    <w:rsid w:val="007A53CA"/>
    <w:rsid w:val="007A58F9"/>
    <w:rsid w:val="007A7D32"/>
    <w:rsid w:val="007B0383"/>
    <w:rsid w:val="007B2DFC"/>
    <w:rsid w:val="007B393D"/>
    <w:rsid w:val="007B5503"/>
    <w:rsid w:val="007B63AF"/>
    <w:rsid w:val="007B77A5"/>
    <w:rsid w:val="007C1F3A"/>
    <w:rsid w:val="007C2480"/>
    <w:rsid w:val="007C28E3"/>
    <w:rsid w:val="007C446B"/>
    <w:rsid w:val="007D1608"/>
    <w:rsid w:val="007D2C50"/>
    <w:rsid w:val="007D4C43"/>
    <w:rsid w:val="007E7A7F"/>
    <w:rsid w:val="007F028C"/>
    <w:rsid w:val="007F12F5"/>
    <w:rsid w:val="007F218C"/>
    <w:rsid w:val="007F2986"/>
    <w:rsid w:val="007F33D5"/>
    <w:rsid w:val="007F7229"/>
    <w:rsid w:val="007F7BDA"/>
    <w:rsid w:val="007F7D1E"/>
    <w:rsid w:val="00806E8C"/>
    <w:rsid w:val="008113FA"/>
    <w:rsid w:val="00812D13"/>
    <w:rsid w:val="008131E0"/>
    <w:rsid w:val="008139A7"/>
    <w:rsid w:val="0081436D"/>
    <w:rsid w:val="00815BE1"/>
    <w:rsid w:val="008203FB"/>
    <w:rsid w:val="00821693"/>
    <w:rsid w:val="0082322C"/>
    <w:rsid w:val="008237A2"/>
    <w:rsid w:val="008274C2"/>
    <w:rsid w:val="00830B51"/>
    <w:rsid w:val="008332CA"/>
    <w:rsid w:val="00835E78"/>
    <w:rsid w:val="0083647A"/>
    <w:rsid w:val="008368CA"/>
    <w:rsid w:val="00837784"/>
    <w:rsid w:val="00843F48"/>
    <w:rsid w:val="00844007"/>
    <w:rsid w:val="00845291"/>
    <w:rsid w:val="0084600E"/>
    <w:rsid w:val="0084641A"/>
    <w:rsid w:val="0084757C"/>
    <w:rsid w:val="00847DB7"/>
    <w:rsid w:val="00851512"/>
    <w:rsid w:val="0085286D"/>
    <w:rsid w:val="00853000"/>
    <w:rsid w:val="008537FD"/>
    <w:rsid w:val="00861197"/>
    <w:rsid w:val="00862323"/>
    <w:rsid w:val="008627CC"/>
    <w:rsid w:val="008671C1"/>
    <w:rsid w:val="00870DE5"/>
    <w:rsid w:val="008734AB"/>
    <w:rsid w:val="00876F54"/>
    <w:rsid w:val="008806DE"/>
    <w:rsid w:val="00880E16"/>
    <w:rsid w:val="00883DA3"/>
    <w:rsid w:val="00885138"/>
    <w:rsid w:val="00886B71"/>
    <w:rsid w:val="00895482"/>
    <w:rsid w:val="008A634C"/>
    <w:rsid w:val="008A7945"/>
    <w:rsid w:val="008B1A4E"/>
    <w:rsid w:val="008B6744"/>
    <w:rsid w:val="008C3B1B"/>
    <w:rsid w:val="008C6E4E"/>
    <w:rsid w:val="008D3204"/>
    <w:rsid w:val="008D4E72"/>
    <w:rsid w:val="008D6D14"/>
    <w:rsid w:val="008D6D1A"/>
    <w:rsid w:val="008E319E"/>
    <w:rsid w:val="008E3977"/>
    <w:rsid w:val="008E5BA0"/>
    <w:rsid w:val="008F0017"/>
    <w:rsid w:val="008F16EC"/>
    <w:rsid w:val="008F1E91"/>
    <w:rsid w:val="008F2738"/>
    <w:rsid w:val="008F2ACC"/>
    <w:rsid w:val="008F4950"/>
    <w:rsid w:val="008F713F"/>
    <w:rsid w:val="00900FB0"/>
    <w:rsid w:val="00902062"/>
    <w:rsid w:val="009040B9"/>
    <w:rsid w:val="009048D0"/>
    <w:rsid w:val="00905FBB"/>
    <w:rsid w:val="00907ADC"/>
    <w:rsid w:val="00907B1B"/>
    <w:rsid w:val="00910336"/>
    <w:rsid w:val="0091496E"/>
    <w:rsid w:val="00914AB4"/>
    <w:rsid w:val="009162C4"/>
    <w:rsid w:val="00917373"/>
    <w:rsid w:val="009175B9"/>
    <w:rsid w:val="00917873"/>
    <w:rsid w:val="009207F2"/>
    <w:rsid w:val="0092405F"/>
    <w:rsid w:val="00924512"/>
    <w:rsid w:val="009254FD"/>
    <w:rsid w:val="009256D8"/>
    <w:rsid w:val="00930477"/>
    <w:rsid w:val="0093067B"/>
    <w:rsid w:val="009312CC"/>
    <w:rsid w:val="009330CB"/>
    <w:rsid w:val="00934A2C"/>
    <w:rsid w:val="009350B3"/>
    <w:rsid w:val="009377F4"/>
    <w:rsid w:val="00941CE1"/>
    <w:rsid w:val="0094349E"/>
    <w:rsid w:val="0094386F"/>
    <w:rsid w:val="009443AB"/>
    <w:rsid w:val="009457FC"/>
    <w:rsid w:val="0094655F"/>
    <w:rsid w:val="0094659A"/>
    <w:rsid w:val="0094755C"/>
    <w:rsid w:val="009578BC"/>
    <w:rsid w:val="00962201"/>
    <w:rsid w:val="00962477"/>
    <w:rsid w:val="00963A5D"/>
    <w:rsid w:val="00965285"/>
    <w:rsid w:val="00965FDF"/>
    <w:rsid w:val="00965FF1"/>
    <w:rsid w:val="00966563"/>
    <w:rsid w:val="00967E71"/>
    <w:rsid w:val="00974F37"/>
    <w:rsid w:val="00975091"/>
    <w:rsid w:val="009751DD"/>
    <w:rsid w:val="009764B0"/>
    <w:rsid w:val="00976F84"/>
    <w:rsid w:val="00980540"/>
    <w:rsid w:val="00981A95"/>
    <w:rsid w:val="00981DF9"/>
    <w:rsid w:val="00982010"/>
    <w:rsid w:val="009822C8"/>
    <w:rsid w:val="00982379"/>
    <w:rsid w:val="00984D25"/>
    <w:rsid w:val="00992F58"/>
    <w:rsid w:val="009A0395"/>
    <w:rsid w:val="009A08BA"/>
    <w:rsid w:val="009A355A"/>
    <w:rsid w:val="009A74D2"/>
    <w:rsid w:val="009B2316"/>
    <w:rsid w:val="009B3156"/>
    <w:rsid w:val="009C0F48"/>
    <w:rsid w:val="009C1BAE"/>
    <w:rsid w:val="009C253A"/>
    <w:rsid w:val="009C5754"/>
    <w:rsid w:val="009D0E91"/>
    <w:rsid w:val="009D3B78"/>
    <w:rsid w:val="009D4F8C"/>
    <w:rsid w:val="009D5EBA"/>
    <w:rsid w:val="009E1A81"/>
    <w:rsid w:val="009E2789"/>
    <w:rsid w:val="009E6E89"/>
    <w:rsid w:val="009F29CE"/>
    <w:rsid w:val="009F2B4A"/>
    <w:rsid w:val="009F306A"/>
    <w:rsid w:val="009F4361"/>
    <w:rsid w:val="009F5599"/>
    <w:rsid w:val="00A007C1"/>
    <w:rsid w:val="00A021FC"/>
    <w:rsid w:val="00A0399A"/>
    <w:rsid w:val="00A03F34"/>
    <w:rsid w:val="00A073FC"/>
    <w:rsid w:val="00A07B5E"/>
    <w:rsid w:val="00A07BAE"/>
    <w:rsid w:val="00A07BEE"/>
    <w:rsid w:val="00A12225"/>
    <w:rsid w:val="00A16E16"/>
    <w:rsid w:val="00A176BC"/>
    <w:rsid w:val="00A245E0"/>
    <w:rsid w:val="00A27A2C"/>
    <w:rsid w:val="00A318C4"/>
    <w:rsid w:val="00A33058"/>
    <w:rsid w:val="00A3510E"/>
    <w:rsid w:val="00A40217"/>
    <w:rsid w:val="00A44128"/>
    <w:rsid w:val="00A44819"/>
    <w:rsid w:val="00A46F7C"/>
    <w:rsid w:val="00A52623"/>
    <w:rsid w:val="00A54A08"/>
    <w:rsid w:val="00A5674E"/>
    <w:rsid w:val="00A57C41"/>
    <w:rsid w:val="00A600C9"/>
    <w:rsid w:val="00A602B0"/>
    <w:rsid w:val="00A63304"/>
    <w:rsid w:val="00A63C99"/>
    <w:rsid w:val="00A64124"/>
    <w:rsid w:val="00A65582"/>
    <w:rsid w:val="00A65656"/>
    <w:rsid w:val="00A674CD"/>
    <w:rsid w:val="00A67518"/>
    <w:rsid w:val="00A7075A"/>
    <w:rsid w:val="00A70D18"/>
    <w:rsid w:val="00A71A26"/>
    <w:rsid w:val="00A73467"/>
    <w:rsid w:val="00A7612D"/>
    <w:rsid w:val="00A8123B"/>
    <w:rsid w:val="00A8524C"/>
    <w:rsid w:val="00A86733"/>
    <w:rsid w:val="00A87030"/>
    <w:rsid w:val="00A915FA"/>
    <w:rsid w:val="00A927C7"/>
    <w:rsid w:val="00A93669"/>
    <w:rsid w:val="00A95145"/>
    <w:rsid w:val="00A95567"/>
    <w:rsid w:val="00A957B7"/>
    <w:rsid w:val="00AA032D"/>
    <w:rsid w:val="00AA050A"/>
    <w:rsid w:val="00AA2BF8"/>
    <w:rsid w:val="00AB01A1"/>
    <w:rsid w:val="00AB0AAD"/>
    <w:rsid w:val="00AB1664"/>
    <w:rsid w:val="00AB1EA8"/>
    <w:rsid w:val="00AB71E0"/>
    <w:rsid w:val="00AC0586"/>
    <w:rsid w:val="00AC074A"/>
    <w:rsid w:val="00AC07CF"/>
    <w:rsid w:val="00AC0E8C"/>
    <w:rsid w:val="00AC17DB"/>
    <w:rsid w:val="00AC222B"/>
    <w:rsid w:val="00AC353E"/>
    <w:rsid w:val="00AC4174"/>
    <w:rsid w:val="00AD0F44"/>
    <w:rsid w:val="00AD3ABE"/>
    <w:rsid w:val="00AE0F61"/>
    <w:rsid w:val="00AE1C1F"/>
    <w:rsid w:val="00AE1D05"/>
    <w:rsid w:val="00AE27B1"/>
    <w:rsid w:val="00AE3F8B"/>
    <w:rsid w:val="00AE422A"/>
    <w:rsid w:val="00AE526A"/>
    <w:rsid w:val="00AE5BD5"/>
    <w:rsid w:val="00AE7A86"/>
    <w:rsid w:val="00AF0AA6"/>
    <w:rsid w:val="00AF17D7"/>
    <w:rsid w:val="00AF18B8"/>
    <w:rsid w:val="00AF1B65"/>
    <w:rsid w:val="00AF4AA6"/>
    <w:rsid w:val="00AF5609"/>
    <w:rsid w:val="00AF7A9A"/>
    <w:rsid w:val="00AF7DA5"/>
    <w:rsid w:val="00B00B09"/>
    <w:rsid w:val="00B05859"/>
    <w:rsid w:val="00B06EB9"/>
    <w:rsid w:val="00B10695"/>
    <w:rsid w:val="00B13221"/>
    <w:rsid w:val="00B13BEB"/>
    <w:rsid w:val="00B144E5"/>
    <w:rsid w:val="00B15079"/>
    <w:rsid w:val="00B2071C"/>
    <w:rsid w:val="00B231B5"/>
    <w:rsid w:val="00B30628"/>
    <w:rsid w:val="00B3240B"/>
    <w:rsid w:val="00B3465B"/>
    <w:rsid w:val="00B36063"/>
    <w:rsid w:val="00B36FFC"/>
    <w:rsid w:val="00B404A4"/>
    <w:rsid w:val="00B419C9"/>
    <w:rsid w:val="00B41CE1"/>
    <w:rsid w:val="00B4397B"/>
    <w:rsid w:val="00B43EF7"/>
    <w:rsid w:val="00B459A4"/>
    <w:rsid w:val="00B4712F"/>
    <w:rsid w:val="00B502A3"/>
    <w:rsid w:val="00B51ACB"/>
    <w:rsid w:val="00B5320C"/>
    <w:rsid w:val="00B549AE"/>
    <w:rsid w:val="00B54F7A"/>
    <w:rsid w:val="00B555FE"/>
    <w:rsid w:val="00B56267"/>
    <w:rsid w:val="00B60EC5"/>
    <w:rsid w:val="00B6228A"/>
    <w:rsid w:val="00B6693E"/>
    <w:rsid w:val="00B703DC"/>
    <w:rsid w:val="00B7202B"/>
    <w:rsid w:val="00B76D3C"/>
    <w:rsid w:val="00B77CB4"/>
    <w:rsid w:val="00B803BB"/>
    <w:rsid w:val="00B807F5"/>
    <w:rsid w:val="00B815BE"/>
    <w:rsid w:val="00B81735"/>
    <w:rsid w:val="00B83EA1"/>
    <w:rsid w:val="00B8660D"/>
    <w:rsid w:val="00B92510"/>
    <w:rsid w:val="00B945AD"/>
    <w:rsid w:val="00B952BF"/>
    <w:rsid w:val="00BA3551"/>
    <w:rsid w:val="00BA3C0C"/>
    <w:rsid w:val="00BA55BE"/>
    <w:rsid w:val="00BB4659"/>
    <w:rsid w:val="00BB5064"/>
    <w:rsid w:val="00BB5A3E"/>
    <w:rsid w:val="00BB795A"/>
    <w:rsid w:val="00BC0645"/>
    <w:rsid w:val="00BC665E"/>
    <w:rsid w:val="00BC6FF8"/>
    <w:rsid w:val="00BC74B1"/>
    <w:rsid w:val="00BD136D"/>
    <w:rsid w:val="00BD4917"/>
    <w:rsid w:val="00BD5090"/>
    <w:rsid w:val="00BD662B"/>
    <w:rsid w:val="00BD6C17"/>
    <w:rsid w:val="00BE2EE4"/>
    <w:rsid w:val="00BE5DEC"/>
    <w:rsid w:val="00BF0125"/>
    <w:rsid w:val="00BF0B25"/>
    <w:rsid w:val="00BF326B"/>
    <w:rsid w:val="00BF403E"/>
    <w:rsid w:val="00BF4698"/>
    <w:rsid w:val="00BF5137"/>
    <w:rsid w:val="00C002D1"/>
    <w:rsid w:val="00C03A78"/>
    <w:rsid w:val="00C04501"/>
    <w:rsid w:val="00C04BAD"/>
    <w:rsid w:val="00C04CF8"/>
    <w:rsid w:val="00C05CC0"/>
    <w:rsid w:val="00C06C7E"/>
    <w:rsid w:val="00C1011C"/>
    <w:rsid w:val="00C106BB"/>
    <w:rsid w:val="00C110B5"/>
    <w:rsid w:val="00C1198C"/>
    <w:rsid w:val="00C1215C"/>
    <w:rsid w:val="00C1445F"/>
    <w:rsid w:val="00C15067"/>
    <w:rsid w:val="00C16FE6"/>
    <w:rsid w:val="00C26E1A"/>
    <w:rsid w:val="00C30F72"/>
    <w:rsid w:val="00C35B6F"/>
    <w:rsid w:val="00C407E5"/>
    <w:rsid w:val="00C43D7A"/>
    <w:rsid w:val="00C44354"/>
    <w:rsid w:val="00C44CC0"/>
    <w:rsid w:val="00C45666"/>
    <w:rsid w:val="00C51573"/>
    <w:rsid w:val="00C555F7"/>
    <w:rsid w:val="00C558B9"/>
    <w:rsid w:val="00C56820"/>
    <w:rsid w:val="00C568C5"/>
    <w:rsid w:val="00C568F8"/>
    <w:rsid w:val="00C5732C"/>
    <w:rsid w:val="00C57FAA"/>
    <w:rsid w:val="00C671BD"/>
    <w:rsid w:val="00C70809"/>
    <w:rsid w:val="00C7357E"/>
    <w:rsid w:val="00C7430E"/>
    <w:rsid w:val="00C7440C"/>
    <w:rsid w:val="00C7722B"/>
    <w:rsid w:val="00C81A69"/>
    <w:rsid w:val="00C81D94"/>
    <w:rsid w:val="00C82194"/>
    <w:rsid w:val="00C9035E"/>
    <w:rsid w:val="00C904CD"/>
    <w:rsid w:val="00C911CF"/>
    <w:rsid w:val="00C948A6"/>
    <w:rsid w:val="00CA7ED3"/>
    <w:rsid w:val="00CB2706"/>
    <w:rsid w:val="00CB5ADF"/>
    <w:rsid w:val="00CB64C2"/>
    <w:rsid w:val="00CB71B1"/>
    <w:rsid w:val="00CC11B4"/>
    <w:rsid w:val="00CC3896"/>
    <w:rsid w:val="00CC55F0"/>
    <w:rsid w:val="00CD0660"/>
    <w:rsid w:val="00CD12E2"/>
    <w:rsid w:val="00CD387F"/>
    <w:rsid w:val="00CD7A93"/>
    <w:rsid w:val="00CE018F"/>
    <w:rsid w:val="00CE091D"/>
    <w:rsid w:val="00CE1D1B"/>
    <w:rsid w:val="00CE38A3"/>
    <w:rsid w:val="00CE3F2A"/>
    <w:rsid w:val="00CE5923"/>
    <w:rsid w:val="00CE59B8"/>
    <w:rsid w:val="00CE671B"/>
    <w:rsid w:val="00CF08C0"/>
    <w:rsid w:val="00CF0A3C"/>
    <w:rsid w:val="00CF0F85"/>
    <w:rsid w:val="00CF1020"/>
    <w:rsid w:val="00CF3895"/>
    <w:rsid w:val="00CF5DEA"/>
    <w:rsid w:val="00D00F98"/>
    <w:rsid w:val="00D04E1D"/>
    <w:rsid w:val="00D13B0A"/>
    <w:rsid w:val="00D14B14"/>
    <w:rsid w:val="00D16E80"/>
    <w:rsid w:val="00D1747E"/>
    <w:rsid w:val="00D20617"/>
    <w:rsid w:val="00D25958"/>
    <w:rsid w:val="00D26F59"/>
    <w:rsid w:val="00D27916"/>
    <w:rsid w:val="00D30E16"/>
    <w:rsid w:val="00D34560"/>
    <w:rsid w:val="00D345FF"/>
    <w:rsid w:val="00D34DF6"/>
    <w:rsid w:val="00D35569"/>
    <w:rsid w:val="00D40FFA"/>
    <w:rsid w:val="00D43A85"/>
    <w:rsid w:val="00D45F96"/>
    <w:rsid w:val="00D47B59"/>
    <w:rsid w:val="00D5028C"/>
    <w:rsid w:val="00D52BEF"/>
    <w:rsid w:val="00D55741"/>
    <w:rsid w:val="00D55BBC"/>
    <w:rsid w:val="00D60BF3"/>
    <w:rsid w:val="00D6234F"/>
    <w:rsid w:val="00D743E2"/>
    <w:rsid w:val="00D76454"/>
    <w:rsid w:val="00D7795E"/>
    <w:rsid w:val="00D80776"/>
    <w:rsid w:val="00D827B1"/>
    <w:rsid w:val="00D85366"/>
    <w:rsid w:val="00D86E18"/>
    <w:rsid w:val="00D9073E"/>
    <w:rsid w:val="00D93BC3"/>
    <w:rsid w:val="00DA2336"/>
    <w:rsid w:val="00DA2ECF"/>
    <w:rsid w:val="00DB085F"/>
    <w:rsid w:val="00DB0B74"/>
    <w:rsid w:val="00DB40FB"/>
    <w:rsid w:val="00DB5184"/>
    <w:rsid w:val="00DC6DE3"/>
    <w:rsid w:val="00DD1366"/>
    <w:rsid w:val="00DD1F7B"/>
    <w:rsid w:val="00DD2BFC"/>
    <w:rsid w:val="00DD34C2"/>
    <w:rsid w:val="00DD68CC"/>
    <w:rsid w:val="00DD7CDF"/>
    <w:rsid w:val="00DE0965"/>
    <w:rsid w:val="00DE09BA"/>
    <w:rsid w:val="00DE36CF"/>
    <w:rsid w:val="00DF2A8C"/>
    <w:rsid w:val="00DF4712"/>
    <w:rsid w:val="00E006DF"/>
    <w:rsid w:val="00E04391"/>
    <w:rsid w:val="00E06E97"/>
    <w:rsid w:val="00E116B4"/>
    <w:rsid w:val="00E11CD2"/>
    <w:rsid w:val="00E11FE7"/>
    <w:rsid w:val="00E14F94"/>
    <w:rsid w:val="00E2124D"/>
    <w:rsid w:val="00E21E46"/>
    <w:rsid w:val="00E24C84"/>
    <w:rsid w:val="00E2775F"/>
    <w:rsid w:val="00E30692"/>
    <w:rsid w:val="00E31D22"/>
    <w:rsid w:val="00E333EE"/>
    <w:rsid w:val="00E349C3"/>
    <w:rsid w:val="00E36DE6"/>
    <w:rsid w:val="00E3798F"/>
    <w:rsid w:val="00E41C00"/>
    <w:rsid w:val="00E44FE4"/>
    <w:rsid w:val="00E477F8"/>
    <w:rsid w:val="00E54917"/>
    <w:rsid w:val="00E550CE"/>
    <w:rsid w:val="00E55516"/>
    <w:rsid w:val="00E55901"/>
    <w:rsid w:val="00E56947"/>
    <w:rsid w:val="00E60322"/>
    <w:rsid w:val="00E615DE"/>
    <w:rsid w:val="00E62BD1"/>
    <w:rsid w:val="00E62FD9"/>
    <w:rsid w:val="00E70231"/>
    <w:rsid w:val="00E736C8"/>
    <w:rsid w:val="00E7625E"/>
    <w:rsid w:val="00E77F82"/>
    <w:rsid w:val="00E805A1"/>
    <w:rsid w:val="00E817D2"/>
    <w:rsid w:val="00E81C77"/>
    <w:rsid w:val="00E82D62"/>
    <w:rsid w:val="00E844EA"/>
    <w:rsid w:val="00E87177"/>
    <w:rsid w:val="00E9024A"/>
    <w:rsid w:val="00E92EEB"/>
    <w:rsid w:val="00E93E4B"/>
    <w:rsid w:val="00E93FDE"/>
    <w:rsid w:val="00EA06A8"/>
    <w:rsid w:val="00EA1ED7"/>
    <w:rsid w:val="00EA34EF"/>
    <w:rsid w:val="00EA4D42"/>
    <w:rsid w:val="00EB1014"/>
    <w:rsid w:val="00EB27F2"/>
    <w:rsid w:val="00EB6497"/>
    <w:rsid w:val="00EB6A0C"/>
    <w:rsid w:val="00EB7958"/>
    <w:rsid w:val="00EC0E35"/>
    <w:rsid w:val="00EC22E7"/>
    <w:rsid w:val="00EC2467"/>
    <w:rsid w:val="00EC544B"/>
    <w:rsid w:val="00EC57B8"/>
    <w:rsid w:val="00EC5DD4"/>
    <w:rsid w:val="00ED0253"/>
    <w:rsid w:val="00ED4DFF"/>
    <w:rsid w:val="00ED670A"/>
    <w:rsid w:val="00EE0272"/>
    <w:rsid w:val="00EE3FC6"/>
    <w:rsid w:val="00EE4428"/>
    <w:rsid w:val="00EE4EA8"/>
    <w:rsid w:val="00EE74AF"/>
    <w:rsid w:val="00EF007D"/>
    <w:rsid w:val="00EF2247"/>
    <w:rsid w:val="00EF55C4"/>
    <w:rsid w:val="00F021AE"/>
    <w:rsid w:val="00F0253E"/>
    <w:rsid w:val="00F0377B"/>
    <w:rsid w:val="00F057B5"/>
    <w:rsid w:val="00F0595F"/>
    <w:rsid w:val="00F0598F"/>
    <w:rsid w:val="00F06F88"/>
    <w:rsid w:val="00F07471"/>
    <w:rsid w:val="00F11A81"/>
    <w:rsid w:val="00F12F8E"/>
    <w:rsid w:val="00F13BEE"/>
    <w:rsid w:val="00F15AEE"/>
    <w:rsid w:val="00F15F71"/>
    <w:rsid w:val="00F16909"/>
    <w:rsid w:val="00F172C8"/>
    <w:rsid w:val="00F17A97"/>
    <w:rsid w:val="00F2007A"/>
    <w:rsid w:val="00F20A7B"/>
    <w:rsid w:val="00F22435"/>
    <w:rsid w:val="00F22680"/>
    <w:rsid w:val="00F366FA"/>
    <w:rsid w:val="00F43537"/>
    <w:rsid w:val="00F43F06"/>
    <w:rsid w:val="00F44FF2"/>
    <w:rsid w:val="00F46737"/>
    <w:rsid w:val="00F47CAA"/>
    <w:rsid w:val="00F512CC"/>
    <w:rsid w:val="00F52595"/>
    <w:rsid w:val="00F53092"/>
    <w:rsid w:val="00F55E99"/>
    <w:rsid w:val="00F57003"/>
    <w:rsid w:val="00F6182E"/>
    <w:rsid w:val="00F61A78"/>
    <w:rsid w:val="00F73235"/>
    <w:rsid w:val="00F762B1"/>
    <w:rsid w:val="00F81F87"/>
    <w:rsid w:val="00F90D56"/>
    <w:rsid w:val="00F90FFD"/>
    <w:rsid w:val="00F92B14"/>
    <w:rsid w:val="00F92C95"/>
    <w:rsid w:val="00FA2194"/>
    <w:rsid w:val="00FA344C"/>
    <w:rsid w:val="00FA352F"/>
    <w:rsid w:val="00FA7C26"/>
    <w:rsid w:val="00FB2DC0"/>
    <w:rsid w:val="00FB3090"/>
    <w:rsid w:val="00FB499D"/>
    <w:rsid w:val="00FB74D3"/>
    <w:rsid w:val="00FC063A"/>
    <w:rsid w:val="00FC41F7"/>
    <w:rsid w:val="00FC4E15"/>
    <w:rsid w:val="00FC7676"/>
    <w:rsid w:val="00FD2788"/>
    <w:rsid w:val="00FD6DB9"/>
    <w:rsid w:val="00FD77AF"/>
    <w:rsid w:val="00FE2136"/>
    <w:rsid w:val="00FE335E"/>
    <w:rsid w:val="00FE39C3"/>
    <w:rsid w:val="00FE401C"/>
    <w:rsid w:val="00FE53D4"/>
    <w:rsid w:val="00FE5A7F"/>
    <w:rsid w:val="00FF0F06"/>
    <w:rsid w:val="00FF21FA"/>
    <w:rsid w:val="00FF3414"/>
    <w:rsid w:val="00FF3C03"/>
    <w:rsid w:val="00FF7BEA"/>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E65F93"/>
  <w15:docId w15:val="{F6400FC0-C9BE-184D-A5E8-925249DAD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character" w:styleId="Hyperlink">
    <w:name w:val="Hyperlink"/>
    <w:uiPriority w:val="99"/>
    <w:rsid w:val="00434F61"/>
    <w:rPr>
      <w:color w:val="000080"/>
      <w:u w:val="single"/>
    </w:rPr>
  </w:style>
  <w:style w:type="paragraph" w:styleId="TOC1">
    <w:name w:val="toc 1"/>
    <w:basedOn w:val="Normal"/>
    <w:next w:val="Normal"/>
    <w:autoRedefine/>
    <w:uiPriority w:val="39"/>
    <w:unhideWhenUsed/>
    <w:rsid w:val="00640665"/>
    <w:pPr>
      <w:spacing w:after="100"/>
    </w:pPr>
  </w:style>
  <w:style w:type="paragraph" w:styleId="TOC2">
    <w:name w:val="toc 2"/>
    <w:basedOn w:val="Normal"/>
    <w:next w:val="Normal"/>
    <w:autoRedefine/>
    <w:uiPriority w:val="39"/>
    <w:unhideWhenUsed/>
    <w:rsid w:val="00640665"/>
    <w:pPr>
      <w:spacing w:after="100"/>
      <w:ind w:left="220"/>
    </w:pPr>
  </w:style>
  <w:style w:type="paragraph" w:styleId="TOC3">
    <w:name w:val="toc 3"/>
    <w:basedOn w:val="Normal"/>
    <w:next w:val="Normal"/>
    <w:autoRedefine/>
    <w:uiPriority w:val="39"/>
    <w:unhideWhenUsed/>
    <w:rsid w:val="00640665"/>
    <w:pPr>
      <w:spacing w:after="100"/>
      <w:ind w:left="440"/>
    </w:pPr>
  </w:style>
  <w:style w:type="paragraph" w:customStyle="1" w:styleId="Pa5">
    <w:name w:val="Pa5"/>
    <w:basedOn w:val="Normal"/>
    <w:next w:val="Normal"/>
    <w:uiPriority w:val="99"/>
    <w:rsid w:val="00215F04"/>
    <w:pPr>
      <w:autoSpaceDE w:val="0"/>
      <w:autoSpaceDN w:val="0"/>
      <w:adjustRightInd w:val="0"/>
      <w:spacing w:after="0" w:line="221" w:lineRule="atLeast"/>
    </w:pPr>
    <w:rPr>
      <w:rFonts w:ascii="Calibri" w:eastAsiaTheme="minorHAnsi" w:hAnsi="Calibri" w:cs="Times New Roman"/>
      <w:sz w:val="24"/>
      <w:szCs w:val="24"/>
      <w:lang w:eastAsia="en-US"/>
    </w:rPr>
  </w:style>
  <w:style w:type="paragraph" w:customStyle="1" w:styleId="TableContents">
    <w:name w:val="Table Contents"/>
    <w:basedOn w:val="Normal"/>
    <w:rsid w:val="00541D39"/>
    <w:pPr>
      <w:widowControl w:val="0"/>
      <w:suppressLineNumbers/>
      <w:suppressAutoHyphens/>
      <w:overflowPunct w:val="0"/>
      <w:spacing w:after="0" w:line="240" w:lineRule="auto"/>
    </w:pPr>
    <w:rPr>
      <w:rFonts w:ascii="Times New Roman" w:eastAsia="SimSun" w:hAnsi="Times New Roman" w:cs="Times New Roman"/>
      <w:kern w:val="1"/>
      <w:sz w:val="24"/>
      <w:szCs w:val="24"/>
      <w:lang w:eastAsia="ar-SA"/>
    </w:rPr>
  </w:style>
  <w:style w:type="paragraph" w:styleId="BodyText">
    <w:name w:val="Body Text"/>
    <w:basedOn w:val="Normal"/>
    <w:link w:val="BodyTextChar"/>
    <w:rsid w:val="0009232E"/>
    <w:pPr>
      <w:widowControl w:val="0"/>
      <w:suppressAutoHyphens/>
      <w:overflowPunct w:val="0"/>
      <w:spacing w:after="120" w:line="240" w:lineRule="auto"/>
    </w:pPr>
    <w:rPr>
      <w:rFonts w:ascii="Times New Roman" w:eastAsia="SimSun" w:hAnsi="Times New Roman" w:cs="Times New Roman"/>
      <w:kern w:val="1"/>
      <w:sz w:val="24"/>
      <w:szCs w:val="24"/>
      <w:lang w:eastAsia="ar-SA"/>
    </w:rPr>
  </w:style>
  <w:style w:type="character" w:customStyle="1" w:styleId="BodyTextChar">
    <w:name w:val="Body Text Char"/>
    <w:basedOn w:val="DefaultParagraphFont"/>
    <w:link w:val="BodyText"/>
    <w:rsid w:val="0009232E"/>
    <w:rPr>
      <w:rFonts w:ascii="Times New Roman" w:eastAsia="SimSun" w:hAnsi="Times New Roman" w:cs="Times New Roman"/>
      <w:kern w:val="1"/>
      <w:sz w:val="24"/>
      <w:szCs w:val="24"/>
      <w:lang w:eastAsia="ar-SA"/>
    </w:rPr>
  </w:style>
  <w:style w:type="paragraph" w:styleId="FootnoteText">
    <w:name w:val="footnote text"/>
    <w:basedOn w:val="Normal"/>
    <w:link w:val="FootnoteTextChar"/>
    <w:uiPriority w:val="99"/>
    <w:semiHidden/>
    <w:unhideWhenUsed/>
    <w:rsid w:val="00D26F59"/>
    <w:pPr>
      <w:widowControl w:val="0"/>
      <w:snapToGrid w:val="0"/>
      <w:spacing w:after="0" w:line="240" w:lineRule="auto"/>
    </w:pPr>
    <w:rPr>
      <w:kern w:val="2"/>
      <w:sz w:val="18"/>
      <w:szCs w:val="18"/>
      <w:lang w:eastAsia="zh-CN"/>
    </w:rPr>
  </w:style>
  <w:style w:type="character" w:customStyle="1" w:styleId="FootnoteTextChar">
    <w:name w:val="Footnote Text Char"/>
    <w:basedOn w:val="DefaultParagraphFont"/>
    <w:link w:val="FootnoteText"/>
    <w:uiPriority w:val="99"/>
    <w:semiHidden/>
    <w:rsid w:val="00D26F59"/>
    <w:rPr>
      <w:kern w:val="2"/>
      <w:sz w:val="18"/>
      <w:szCs w:val="18"/>
      <w:lang w:eastAsia="zh-CN"/>
    </w:rPr>
  </w:style>
  <w:style w:type="character" w:styleId="FootnoteReference">
    <w:name w:val="footnote reference"/>
    <w:basedOn w:val="DefaultParagraphFont"/>
    <w:uiPriority w:val="99"/>
    <w:semiHidden/>
    <w:unhideWhenUsed/>
    <w:rsid w:val="00D26F59"/>
    <w:rPr>
      <w:vertAlign w:val="superscript"/>
    </w:rPr>
  </w:style>
  <w:style w:type="table" w:styleId="TableGrid">
    <w:name w:val="Table Grid"/>
    <w:basedOn w:val="TableNormal"/>
    <w:uiPriority w:val="59"/>
    <w:rsid w:val="00D26F59"/>
    <w:pPr>
      <w:spacing w:after="0" w:line="240" w:lineRule="auto"/>
    </w:pPr>
    <w:rPr>
      <w:kern w:val="2"/>
      <w:sz w:val="21"/>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ullet">
    <w:name w:val="bullet"/>
    <w:basedOn w:val="DefaultParagraphFont"/>
    <w:rsid w:val="00AD3ABE"/>
  </w:style>
  <w:style w:type="paragraph" w:customStyle="1" w:styleId="Default">
    <w:name w:val="Default"/>
    <w:rsid w:val="0084641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4">
    <w:name w:val="A4"/>
    <w:uiPriority w:val="99"/>
    <w:rsid w:val="00AE3F8B"/>
    <w:rPr>
      <w:rFonts w:cs="ZWSCJY+AGaramondPro-Regular"/>
      <w:color w:val="000000"/>
      <w:sz w:val="14"/>
      <w:szCs w:val="14"/>
    </w:rPr>
  </w:style>
  <w:style w:type="character" w:styleId="CommentReference">
    <w:name w:val="annotation reference"/>
    <w:basedOn w:val="DefaultParagraphFont"/>
    <w:uiPriority w:val="99"/>
    <w:semiHidden/>
    <w:unhideWhenUsed/>
    <w:rsid w:val="005F6F5D"/>
    <w:rPr>
      <w:sz w:val="16"/>
      <w:szCs w:val="16"/>
    </w:rPr>
  </w:style>
  <w:style w:type="paragraph" w:styleId="CommentText">
    <w:name w:val="annotation text"/>
    <w:basedOn w:val="Normal"/>
    <w:link w:val="CommentTextChar"/>
    <w:uiPriority w:val="99"/>
    <w:semiHidden/>
    <w:unhideWhenUsed/>
    <w:rsid w:val="005F6F5D"/>
    <w:pPr>
      <w:spacing w:line="240" w:lineRule="auto"/>
    </w:pPr>
    <w:rPr>
      <w:sz w:val="20"/>
      <w:szCs w:val="20"/>
    </w:rPr>
  </w:style>
  <w:style w:type="character" w:customStyle="1" w:styleId="CommentTextChar">
    <w:name w:val="Comment Text Char"/>
    <w:basedOn w:val="DefaultParagraphFont"/>
    <w:link w:val="CommentText"/>
    <w:uiPriority w:val="99"/>
    <w:semiHidden/>
    <w:rsid w:val="005F6F5D"/>
    <w:rPr>
      <w:sz w:val="20"/>
      <w:szCs w:val="20"/>
    </w:rPr>
  </w:style>
  <w:style w:type="paragraph" w:styleId="CommentSubject">
    <w:name w:val="annotation subject"/>
    <w:basedOn w:val="CommentText"/>
    <w:next w:val="CommentText"/>
    <w:link w:val="CommentSubjectChar"/>
    <w:uiPriority w:val="99"/>
    <w:semiHidden/>
    <w:unhideWhenUsed/>
    <w:rsid w:val="005F6F5D"/>
    <w:rPr>
      <w:b/>
      <w:bCs/>
    </w:rPr>
  </w:style>
  <w:style w:type="character" w:customStyle="1" w:styleId="CommentSubjectChar">
    <w:name w:val="Comment Subject Char"/>
    <w:basedOn w:val="CommentTextChar"/>
    <w:link w:val="CommentSubject"/>
    <w:uiPriority w:val="99"/>
    <w:semiHidden/>
    <w:rsid w:val="005F6F5D"/>
    <w:rPr>
      <w:b/>
      <w:bCs/>
      <w:sz w:val="20"/>
      <w:szCs w:val="20"/>
    </w:rPr>
  </w:style>
  <w:style w:type="paragraph" w:styleId="BalloonText">
    <w:name w:val="Balloon Text"/>
    <w:basedOn w:val="Normal"/>
    <w:link w:val="BalloonTextChar"/>
    <w:uiPriority w:val="99"/>
    <w:semiHidden/>
    <w:unhideWhenUsed/>
    <w:rsid w:val="005F6F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6F5D"/>
    <w:rPr>
      <w:rFonts w:ascii="Segoe UI" w:hAnsi="Segoe UI" w:cs="Segoe UI"/>
      <w:sz w:val="18"/>
      <w:szCs w:val="18"/>
    </w:rPr>
  </w:style>
  <w:style w:type="paragraph" w:styleId="TableofFigures">
    <w:name w:val="table of figures"/>
    <w:basedOn w:val="Normal"/>
    <w:next w:val="Normal"/>
    <w:uiPriority w:val="99"/>
    <w:unhideWhenUsed/>
    <w:rsid w:val="00F15AEE"/>
    <w:pPr>
      <w:spacing w:after="0"/>
    </w:pPr>
  </w:style>
  <w:style w:type="paragraph" w:styleId="Header">
    <w:name w:val="header"/>
    <w:basedOn w:val="Normal"/>
    <w:link w:val="HeaderChar"/>
    <w:uiPriority w:val="99"/>
    <w:unhideWhenUsed/>
    <w:rsid w:val="00F52595"/>
    <w:pPr>
      <w:tabs>
        <w:tab w:val="center" w:pos="4320"/>
        <w:tab w:val="right" w:pos="8640"/>
      </w:tabs>
      <w:spacing w:after="0" w:line="240" w:lineRule="auto"/>
    </w:pPr>
  </w:style>
  <w:style w:type="character" w:customStyle="1" w:styleId="HeaderChar">
    <w:name w:val="Header Char"/>
    <w:basedOn w:val="DefaultParagraphFont"/>
    <w:link w:val="Header"/>
    <w:uiPriority w:val="99"/>
    <w:rsid w:val="00F52595"/>
  </w:style>
  <w:style w:type="paragraph" w:styleId="Footer">
    <w:name w:val="footer"/>
    <w:basedOn w:val="Normal"/>
    <w:link w:val="FooterChar"/>
    <w:uiPriority w:val="99"/>
    <w:unhideWhenUsed/>
    <w:rsid w:val="00F52595"/>
    <w:pPr>
      <w:tabs>
        <w:tab w:val="center" w:pos="4320"/>
        <w:tab w:val="right" w:pos="8640"/>
      </w:tabs>
      <w:spacing w:after="0" w:line="240" w:lineRule="auto"/>
    </w:pPr>
  </w:style>
  <w:style w:type="character" w:customStyle="1" w:styleId="FooterChar">
    <w:name w:val="Footer Char"/>
    <w:basedOn w:val="DefaultParagraphFont"/>
    <w:link w:val="Footer"/>
    <w:uiPriority w:val="99"/>
    <w:rsid w:val="00F52595"/>
  </w:style>
  <w:style w:type="character" w:styleId="PageNumber">
    <w:name w:val="page number"/>
    <w:basedOn w:val="DefaultParagraphFont"/>
    <w:uiPriority w:val="99"/>
    <w:semiHidden/>
    <w:unhideWhenUsed/>
    <w:rsid w:val="00F52595"/>
  </w:style>
  <w:style w:type="character" w:styleId="HTMLCite">
    <w:name w:val="HTML Cite"/>
    <w:basedOn w:val="DefaultParagraphFont"/>
    <w:uiPriority w:val="99"/>
    <w:semiHidden/>
    <w:unhideWhenUsed/>
    <w:rsid w:val="009E2789"/>
    <w:rPr>
      <w:i/>
      <w:iCs/>
    </w:rPr>
  </w:style>
  <w:style w:type="character" w:customStyle="1" w:styleId="apple-converted-space">
    <w:name w:val="apple-converted-space"/>
    <w:basedOn w:val="DefaultParagraphFont"/>
    <w:rsid w:val="00672F66"/>
  </w:style>
  <w:style w:type="paragraph" w:styleId="NormalWeb">
    <w:name w:val="Normal (Web)"/>
    <w:basedOn w:val="Normal"/>
    <w:uiPriority w:val="99"/>
    <w:unhideWhenUsed/>
    <w:rsid w:val="005A03AA"/>
    <w:pPr>
      <w:spacing w:before="100" w:beforeAutospacing="1" w:after="100" w:afterAutospacing="1" w:line="240" w:lineRule="auto"/>
    </w:pPr>
    <w:rPr>
      <w:rFonts w:ascii="Times" w:hAnsi="Times" w:cs="Times New Roman"/>
      <w:sz w:val="20"/>
      <w:szCs w:val="20"/>
      <w:lang w:val="en-GB" w:eastAsia="es-ES"/>
    </w:rPr>
  </w:style>
  <w:style w:type="character" w:styleId="FollowedHyperlink">
    <w:name w:val="FollowedHyperlink"/>
    <w:basedOn w:val="DefaultParagraphFont"/>
    <w:uiPriority w:val="99"/>
    <w:semiHidden/>
    <w:unhideWhenUsed/>
    <w:rsid w:val="00326F97"/>
    <w:rPr>
      <w:color w:val="B26B02" w:themeColor="followedHyperlink"/>
      <w:u w:val="single"/>
    </w:rPr>
  </w:style>
  <w:style w:type="paragraph" w:customStyle="1" w:styleId="Pa9">
    <w:name w:val="Pa9"/>
    <w:basedOn w:val="Default"/>
    <w:next w:val="Default"/>
    <w:uiPriority w:val="99"/>
    <w:rsid w:val="000B2F4F"/>
    <w:pPr>
      <w:widowControl w:val="0"/>
      <w:spacing w:line="201" w:lineRule="atLeast"/>
    </w:pPr>
    <w:rPr>
      <w:rFonts w:ascii="The Mix Bold" w:hAnsi="The Mix Bold"/>
      <w:color w:val="auto"/>
      <w:lang w:val="es-ES"/>
    </w:rPr>
  </w:style>
  <w:style w:type="character" w:customStyle="1" w:styleId="A5">
    <w:name w:val="A5"/>
    <w:uiPriority w:val="99"/>
    <w:rsid w:val="000B2F4F"/>
    <w:rPr>
      <w:rFonts w:ascii="The Sans Light" w:hAnsi="The Sans Light" w:cs="The Sans Light"/>
      <w:color w:val="000000"/>
      <w:sz w:val="11"/>
      <w:szCs w:val="11"/>
    </w:rPr>
  </w:style>
  <w:style w:type="paragraph" w:customStyle="1" w:styleId="Pa10">
    <w:name w:val="Pa10"/>
    <w:basedOn w:val="Default"/>
    <w:next w:val="Default"/>
    <w:uiPriority w:val="99"/>
    <w:rsid w:val="008139A7"/>
    <w:pPr>
      <w:widowControl w:val="0"/>
      <w:spacing w:line="201" w:lineRule="atLeast"/>
    </w:pPr>
    <w:rPr>
      <w:rFonts w:ascii="The Mix Bold" w:hAnsi="The Mix Bold"/>
      <w:color w:val="auto"/>
      <w:lang w:val="es-ES"/>
    </w:rPr>
  </w:style>
  <w:style w:type="paragraph" w:customStyle="1" w:styleId="Pa7">
    <w:name w:val="Pa7"/>
    <w:basedOn w:val="Default"/>
    <w:next w:val="Default"/>
    <w:uiPriority w:val="99"/>
    <w:rsid w:val="001A20BD"/>
    <w:pPr>
      <w:widowControl w:val="0"/>
      <w:spacing w:line="401" w:lineRule="atLeast"/>
    </w:pPr>
    <w:rPr>
      <w:rFonts w:ascii="The Mix Semi Bold" w:hAnsi="The Mix Semi Bold"/>
      <w:color w:val="auto"/>
      <w:lang w:val="es-ES"/>
    </w:rPr>
  </w:style>
  <w:style w:type="paragraph" w:customStyle="1" w:styleId="bodytext0">
    <w:name w:val="bodytext"/>
    <w:basedOn w:val="Normal"/>
    <w:rsid w:val="002C0CA6"/>
    <w:pPr>
      <w:spacing w:before="100" w:beforeAutospacing="1" w:after="100" w:afterAutospacing="1" w:line="240" w:lineRule="auto"/>
    </w:pPr>
    <w:rPr>
      <w:rFonts w:ascii="Times" w:hAnsi="Times"/>
      <w:sz w:val="20"/>
      <w:szCs w:val="20"/>
      <w:lang w:val="en-GB" w:eastAsia="es-ES"/>
    </w:rPr>
  </w:style>
  <w:style w:type="paragraph" w:styleId="Revision">
    <w:name w:val="Revision"/>
    <w:hidden/>
    <w:uiPriority w:val="99"/>
    <w:semiHidden/>
    <w:rsid w:val="005317D4"/>
    <w:pPr>
      <w:spacing w:after="0" w:line="240" w:lineRule="auto"/>
    </w:pPr>
  </w:style>
  <w:style w:type="character" w:styleId="PlaceholderText">
    <w:name w:val="Placeholder Text"/>
    <w:basedOn w:val="DefaultParagraphFont"/>
    <w:uiPriority w:val="99"/>
    <w:semiHidden/>
    <w:rsid w:val="005E1BCA"/>
    <w:rPr>
      <w:color w:val="808080"/>
    </w:rPr>
  </w:style>
  <w:style w:type="paragraph" w:styleId="EndnoteText">
    <w:name w:val="endnote text"/>
    <w:basedOn w:val="Normal"/>
    <w:link w:val="EndnoteTextChar"/>
    <w:uiPriority w:val="99"/>
    <w:unhideWhenUsed/>
    <w:rsid w:val="004A2590"/>
    <w:pPr>
      <w:spacing w:after="0" w:line="240" w:lineRule="auto"/>
    </w:pPr>
    <w:rPr>
      <w:rFonts w:ascii="Helvetica" w:eastAsiaTheme="minorHAnsi" w:hAnsi="Helvetica"/>
      <w:sz w:val="20"/>
      <w:szCs w:val="20"/>
      <w:lang w:eastAsia="en-US"/>
    </w:rPr>
  </w:style>
  <w:style w:type="character" w:customStyle="1" w:styleId="EndnoteTextChar">
    <w:name w:val="Endnote Text Char"/>
    <w:basedOn w:val="DefaultParagraphFont"/>
    <w:link w:val="EndnoteText"/>
    <w:uiPriority w:val="99"/>
    <w:rsid w:val="004A2590"/>
    <w:rPr>
      <w:rFonts w:ascii="Helvetica" w:eastAsiaTheme="minorHAnsi" w:hAnsi="Helvetica"/>
      <w:sz w:val="20"/>
      <w:szCs w:val="20"/>
      <w:lang w:eastAsia="en-US"/>
    </w:rPr>
  </w:style>
  <w:style w:type="character" w:styleId="EndnoteReference">
    <w:name w:val="endnote reference"/>
    <w:basedOn w:val="DefaultParagraphFont"/>
    <w:uiPriority w:val="99"/>
    <w:unhideWhenUsed/>
    <w:rsid w:val="004A259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695400">
      <w:bodyDiv w:val="1"/>
      <w:marLeft w:val="0"/>
      <w:marRight w:val="0"/>
      <w:marTop w:val="0"/>
      <w:marBottom w:val="0"/>
      <w:divBdr>
        <w:top w:val="none" w:sz="0" w:space="0" w:color="auto"/>
        <w:left w:val="none" w:sz="0" w:space="0" w:color="auto"/>
        <w:bottom w:val="none" w:sz="0" w:space="0" w:color="auto"/>
        <w:right w:val="none" w:sz="0" w:space="0" w:color="auto"/>
      </w:divBdr>
    </w:div>
    <w:div w:id="75830802">
      <w:bodyDiv w:val="1"/>
      <w:marLeft w:val="0"/>
      <w:marRight w:val="0"/>
      <w:marTop w:val="0"/>
      <w:marBottom w:val="0"/>
      <w:divBdr>
        <w:top w:val="none" w:sz="0" w:space="0" w:color="auto"/>
        <w:left w:val="none" w:sz="0" w:space="0" w:color="auto"/>
        <w:bottom w:val="none" w:sz="0" w:space="0" w:color="auto"/>
        <w:right w:val="none" w:sz="0" w:space="0" w:color="auto"/>
      </w:divBdr>
    </w:div>
    <w:div w:id="77220036">
      <w:bodyDiv w:val="1"/>
      <w:marLeft w:val="0"/>
      <w:marRight w:val="0"/>
      <w:marTop w:val="0"/>
      <w:marBottom w:val="0"/>
      <w:divBdr>
        <w:top w:val="none" w:sz="0" w:space="0" w:color="auto"/>
        <w:left w:val="none" w:sz="0" w:space="0" w:color="auto"/>
        <w:bottom w:val="none" w:sz="0" w:space="0" w:color="auto"/>
        <w:right w:val="none" w:sz="0" w:space="0" w:color="auto"/>
      </w:divBdr>
    </w:div>
    <w:div w:id="88700336">
      <w:bodyDiv w:val="1"/>
      <w:marLeft w:val="0"/>
      <w:marRight w:val="0"/>
      <w:marTop w:val="0"/>
      <w:marBottom w:val="0"/>
      <w:divBdr>
        <w:top w:val="none" w:sz="0" w:space="0" w:color="auto"/>
        <w:left w:val="none" w:sz="0" w:space="0" w:color="auto"/>
        <w:bottom w:val="none" w:sz="0" w:space="0" w:color="auto"/>
        <w:right w:val="none" w:sz="0" w:space="0" w:color="auto"/>
      </w:divBdr>
    </w:div>
    <w:div w:id="98068763">
      <w:bodyDiv w:val="1"/>
      <w:marLeft w:val="0"/>
      <w:marRight w:val="0"/>
      <w:marTop w:val="0"/>
      <w:marBottom w:val="0"/>
      <w:divBdr>
        <w:top w:val="none" w:sz="0" w:space="0" w:color="auto"/>
        <w:left w:val="none" w:sz="0" w:space="0" w:color="auto"/>
        <w:bottom w:val="none" w:sz="0" w:space="0" w:color="auto"/>
        <w:right w:val="none" w:sz="0" w:space="0" w:color="auto"/>
      </w:divBdr>
    </w:div>
    <w:div w:id="109665727">
      <w:bodyDiv w:val="1"/>
      <w:marLeft w:val="0"/>
      <w:marRight w:val="0"/>
      <w:marTop w:val="0"/>
      <w:marBottom w:val="0"/>
      <w:divBdr>
        <w:top w:val="none" w:sz="0" w:space="0" w:color="auto"/>
        <w:left w:val="none" w:sz="0" w:space="0" w:color="auto"/>
        <w:bottom w:val="none" w:sz="0" w:space="0" w:color="auto"/>
        <w:right w:val="none" w:sz="0" w:space="0" w:color="auto"/>
      </w:divBdr>
    </w:div>
    <w:div w:id="121654845">
      <w:bodyDiv w:val="1"/>
      <w:marLeft w:val="0"/>
      <w:marRight w:val="0"/>
      <w:marTop w:val="0"/>
      <w:marBottom w:val="0"/>
      <w:divBdr>
        <w:top w:val="none" w:sz="0" w:space="0" w:color="auto"/>
        <w:left w:val="none" w:sz="0" w:space="0" w:color="auto"/>
        <w:bottom w:val="none" w:sz="0" w:space="0" w:color="auto"/>
        <w:right w:val="none" w:sz="0" w:space="0" w:color="auto"/>
      </w:divBdr>
    </w:div>
    <w:div w:id="135805485">
      <w:bodyDiv w:val="1"/>
      <w:marLeft w:val="0"/>
      <w:marRight w:val="0"/>
      <w:marTop w:val="0"/>
      <w:marBottom w:val="0"/>
      <w:divBdr>
        <w:top w:val="none" w:sz="0" w:space="0" w:color="auto"/>
        <w:left w:val="none" w:sz="0" w:space="0" w:color="auto"/>
        <w:bottom w:val="none" w:sz="0" w:space="0" w:color="auto"/>
        <w:right w:val="none" w:sz="0" w:space="0" w:color="auto"/>
      </w:divBdr>
    </w:div>
    <w:div w:id="196820826">
      <w:bodyDiv w:val="1"/>
      <w:marLeft w:val="0"/>
      <w:marRight w:val="0"/>
      <w:marTop w:val="0"/>
      <w:marBottom w:val="0"/>
      <w:divBdr>
        <w:top w:val="none" w:sz="0" w:space="0" w:color="auto"/>
        <w:left w:val="none" w:sz="0" w:space="0" w:color="auto"/>
        <w:bottom w:val="none" w:sz="0" w:space="0" w:color="auto"/>
        <w:right w:val="none" w:sz="0" w:space="0" w:color="auto"/>
      </w:divBdr>
    </w:div>
    <w:div w:id="205025846">
      <w:bodyDiv w:val="1"/>
      <w:marLeft w:val="0"/>
      <w:marRight w:val="0"/>
      <w:marTop w:val="0"/>
      <w:marBottom w:val="0"/>
      <w:divBdr>
        <w:top w:val="none" w:sz="0" w:space="0" w:color="auto"/>
        <w:left w:val="none" w:sz="0" w:space="0" w:color="auto"/>
        <w:bottom w:val="none" w:sz="0" w:space="0" w:color="auto"/>
        <w:right w:val="none" w:sz="0" w:space="0" w:color="auto"/>
      </w:divBdr>
    </w:div>
    <w:div w:id="232739911">
      <w:bodyDiv w:val="1"/>
      <w:marLeft w:val="0"/>
      <w:marRight w:val="0"/>
      <w:marTop w:val="0"/>
      <w:marBottom w:val="0"/>
      <w:divBdr>
        <w:top w:val="none" w:sz="0" w:space="0" w:color="auto"/>
        <w:left w:val="none" w:sz="0" w:space="0" w:color="auto"/>
        <w:bottom w:val="none" w:sz="0" w:space="0" w:color="auto"/>
        <w:right w:val="none" w:sz="0" w:space="0" w:color="auto"/>
      </w:divBdr>
    </w:div>
    <w:div w:id="246814755">
      <w:bodyDiv w:val="1"/>
      <w:marLeft w:val="0"/>
      <w:marRight w:val="0"/>
      <w:marTop w:val="0"/>
      <w:marBottom w:val="0"/>
      <w:divBdr>
        <w:top w:val="none" w:sz="0" w:space="0" w:color="auto"/>
        <w:left w:val="none" w:sz="0" w:space="0" w:color="auto"/>
        <w:bottom w:val="none" w:sz="0" w:space="0" w:color="auto"/>
        <w:right w:val="none" w:sz="0" w:space="0" w:color="auto"/>
      </w:divBdr>
    </w:div>
    <w:div w:id="299698304">
      <w:bodyDiv w:val="1"/>
      <w:marLeft w:val="0"/>
      <w:marRight w:val="0"/>
      <w:marTop w:val="0"/>
      <w:marBottom w:val="0"/>
      <w:divBdr>
        <w:top w:val="none" w:sz="0" w:space="0" w:color="auto"/>
        <w:left w:val="none" w:sz="0" w:space="0" w:color="auto"/>
        <w:bottom w:val="none" w:sz="0" w:space="0" w:color="auto"/>
        <w:right w:val="none" w:sz="0" w:space="0" w:color="auto"/>
      </w:divBdr>
    </w:div>
    <w:div w:id="300961869">
      <w:bodyDiv w:val="1"/>
      <w:marLeft w:val="0"/>
      <w:marRight w:val="0"/>
      <w:marTop w:val="0"/>
      <w:marBottom w:val="0"/>
      <w:divBdr>
        <w:top w:val="none" w:sz="0" w:space="0" w:color="auto"/>
        <w:left w:val="none" w:sz="0" w:space="0" w:color="auto"/>
        <w:bottom w:val="none" w:sz="0" w:space="0" w:color="auto"/>
        <w:right w:val="none" w:sz="0" w:space="0" w:color="auto"/>
      </w:divBdr>
    </w:div>
    <w:div w:id="303320786">
      <w:bodyDiv w:val="1"/>
      <w:marLeft w:val="0"/>
      <w:marRight w:val="0"/>
      <w:marTop w:val="0"/>
      <w:marBottom w:val="0"/>
      <w:divBdr>
        <w:top w:val="none" w:sz="0" w:space="0" w:color="auto"/>
        <w:left w:val="none" w:sz="0" w:space="0" w:color="auto"/>
        <w:bottom w:val="none" w:sz="0" w:space="0" w:color="auto"/>
        <w:right w:val="none" w:sz="0" w:space="0" w:color="auto"/>
      </w:divBdr>
      <w:divsChild>
        <w:div w:id="1532110868">
          <w:marLeft w:val="480"/>
          <w:marRight w:val="0"/>
          <w:marTop w:val="0"/>
          <w:marBottom w:val="0"/>
          <w:divBdr>
            <w:top w:val="none" w:sz="0" w:space="0" w:color="auto"/>
            <w:left w:val="none" w:sz="0" w:space="0" w:color="auto"/>
            <w:bottom w:val="none" w:sz="0" w:space="0" w:color="auto"/>
            <w:right w:val="none" w:sz="0" w:space="0" w:color="auto"/>
          </w:divBdr>
          <w:divsChild>
            <w:div w:id="25856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1923">
      <w:bodyDiv w:val="1"/>
      <w:marLeft w:val="0"/>
      <w:marRight w:val="0"/>
      <w:marTop w:val="0"/>
      <w:marBottom w:val="0"/>
      <w:divBdr>
        <w:top w:val="none" w:sz="0" w:space="0" w:color="auto"/>
        <w:left w:val="none" w:sz="0" w:space="0" w:color="auto"/>
        <w:bottom w:val="none" w:sz="0" w:space="0" w:color="auto"/>
        <w:right w:val="none" w:sz="0" w:space="0" w:color="auto"/>
      </w:divBdr>
    </w:div>
    <w:div w:id="354502721">
      <w:bodyDiv w:val="1"/>
      <w:marLeft w:val="0"/>
      <w:marRight w:val="0"/>
      <w:marTop w:val="0"/>
      <w:marBottom w:val="0"/>
      <w:divBdr>
        <w:top w:val="none" w:sz="0" w:space="0" w:color="auto"/>
        <w:left w:val="none" w:sz="0" w:space="0" w:color="auto"/>
        <w:bottom w:val="none" w:sz="0" w:space="0" w:color="auto"/>
        <w:right w:val="none" w:sz="0" w:space="0" w:color="auto"/>
      </w:divBdr>
    </w:div>
    <w:div w:id="400175573">
      <w:bodyDiv w:val="1"/>
      <w:marLeft w:val="0"/>
      <w:marRight w:val="0"/>
      <w:marTop w:val="0"/>
      <w:marBottom w:val="0"/>
      <w:divBdr>
        <w:top w:val="none" w:sz="0" w:space="0" w:color="auto"/>
        <w:left w:val="none" w:sz="0" w:space="0" w:color="auto"/>
        <w:bottom w:val="none" w:sz="0" w:space="0" w:color="auto"/>
        <w:right w:val="none" w:sz="0" w:space="0" w:color="auto"/>
      </w:divBdr>
    </w:div>
    <w:div w:id="413087484">
      <w:bodyDiv w:val="1"/>
      <w:marLeft w:val="0"/>
      <w:marRight w:val="0"/>
      <w:marTop w:val="0"/>
      <w:marBottom w:val="0"/>
      <w:divBdr>
        <w:top w:val="none" w:sz="0" w:space="0" w:color="auto"/>
        <w:left w:val="none" w:sz="0" w:space="0" w:color="auto"/>
        <w:bottom w:val="none" w:sz="0" w:space="0" w:color="auto"/>
        <w:right w:val="none" w:sz="0" w:space="0" w:color="auto"/>
      </w:divBdr>
    </w:div>
    <w:div w:id="417941928">
      <w:bodyDiv w:val="1"/>
      <w:marLeft w:val="0"/>
      <w:marRight w:val="0"/>
      <w:marTop w:val="0"/>
      <w:marBottom w:val="0"/>
      <w:divBdr>
        <w:top w:val="none" w:sz="0" w:space="0" w:color="auto"/>
        <w:left w:val="none" w:sz="0" w:space="0" w:color="auto"/>
        <w:bottom w:val="none" w:sz="0" w:space="0" w:color="auto"/>
        <w:right w:val="none" w:sz="0" w:space="0" w:color="auto"/>
      </w:divBdr>
    </w:div>
    <w:div w:id="437145826">
      <w:bodyDiv w:val="1"/>
      <w:marLeft w:val="0"/>
      <w:marRight w:val="0"/>
      <w:marTop w:val="0"/>
      <w:marBottom w:val="0"/>
      <w:divBdr>
        <w:top w:val="none" w:sz="0" w:space="0" w:color="auto"/>
        <w:left w:val="none" w:sz="0" w:space="0" w:color="auto"/>
        <w:bottom w:val="none" w:sz="0" w:space="0" w:color="auto"/>
        <w:right w:val="none" w:sz="0" w:space="0" w:color="auto"/>
      </w:divBdr>
    </w:div>
    <w:div w:id="440805529">
      <w:bodyDiv w:val="1"/>
      <w:marLeft w:val="0"/>
      <w:marRight w:val="0"/>
      <w:marTop w:val="0"/>
      <w:marBottom w:val="0"/>
      <w:divBdr>
        <w:top w:val="none" w:sz="0" w:space="0" w:color="auto"/>
        <w:left w:val="none" w:sz="0" w:space="0" w:color="auto"/>
        <w:bottom w:val="none" w:sz="0" w:space="0" w:color="auto"/>
        <w:right w:val="none" w:sz="0" w:space="0" w:color="auto"/>
      </w:divBdr>
    </w:div>
    <w:div w:id="445346169">
      <w:bodyDiv w:val="1"/>
      <w:marLeft w:val="0"/>
      <w:marRight w:val="0"/>
      <w:marTop w:val="0"/>
      <w:marBottom w:val="0"/>
      <w:divBdr>
        <w:top w:val="none" w:sz="0" w:space="0" w:color="auto"/>
        <w:left w:val="none" w:sz="0" w:space="0" w:color="auto"/>
        <w:bottom w:val="none" w:sz="0" w:space="0" w:color="auto"/>
        <w:right w:val="none" w:sz="0" w:space="0" w:color="auto"/>
      </w:divBdr>
    </w:div>
    <w:div w:id="475492213">
      <w:bodyDiv w:val="1"/>
      <w:marLeft w:val="0"/>
      <w:marRight w:val="0"/>
      <w:marTop w:val="0"/>
      <w:marBottom w:val="0"/>
      <w:divBdr>
        <w:top w:val="none" w:sz="0" w:space="0" w:color="auto"/>
        <w:left w:val="none" w:sz="0" w:space="0" w:color="auto"/>
        <w:bottom w:val="none" w:sz="0" w:space="0" w:color="auto"/>
        <w:right w:val="none" w:sz="0" w:space="0" w:color="auto"/>
      </w:divBdr>
      <w:divsChild>
        <w:div w:id="645938234">
          <w:marLeft w:val="480"/>
          <w:marRight w:val="0"/>
          <w:marTop w:val="0"/>
          <w:marBottom w:val="0"/>
          <w:divBdr>
            <w:top w:val="none" w:sz="0" w:space="0" w:color="auto"/>
            <w:left w:val="none" w:sz="0" w:space="0" w:color="auto"/>
            <w:bottom w:val="none" w:sz="0" w:space="0" w:color="auto"/>
            <w:right w:val="none" w:sz="0" w:space="0" w:color="auto"/>
          </w:divBdr>
          <w:divsChild>
            <w:div w:id="1320042975">
              <w:marLeft w:val="0"/>
              <w:marRight w:val="0"/>
              <w:marTop w:val="0"/>
              <w:marBottom w:val="0"/>
              <w:divBdr>
                <w:top w:val="none" w:sz="0" w:space="0" w:color="auto"/>
                <w:left w:val="none" w:sz="0" w:space="0" w:color="auto"/>
                <w:bottom w:val="none" w:sz="0" w:space="0" w:color="auto"/>
                <w:right w:val="none" w:sz="0" w:space="0" w:color="auto"/>
              </w:divBdr>
            </w:div>
            <w:div w:id="295648603">
              <w:marLeft w:val="0"/>
              <w:marRight w:val="0"/>
              <w:marTop w:val="0"/>
              <w:marBottom w:val="0"/>
              <w:divBdr>
                <w:top w:val="none" w:sz="0" w:space="0" w:color="auto"/>
                <w:left w:val="none" w:sz="0" w:space="0" w:color="auto"/>
                <w:bottom w:val="none" w:sz="0" w:space="0" w:color="auto"/>
                <w:right w:val="none" w:sz="0" w:space="0" w:color="auto"/>
              </w:divBdr>
            </w:div>
            <w:div w:id="1519277341">
              <w:marLeft w:val="0"/>
              <w:marRight w:val="0"/>
              <w:marTop w:val="0"/>
              <w:marBottom w:val="0"/>
              <w:divBdr>
                <w:top w:val="none" w:sz="0" w:space="0" w:color="auto"/>
                <w:left w:val="none" w:sz="0" w:space="0" w:color="auto"/>
                <w:bottom w:val="none" w:sz="0" w:space="0" w:color="auto"/>
                <w:right w:val="none" w:sz="0" w:space="0" w:color="auto"/>
              </w:divBdr>
            </w:div>
            <w:div w:id="129744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57760">
      <w:bodyDiv w:val="1"/>
      <w:marLeft w:val="0"/>
      <w:marRight w:val="0"/>
      <w:marTop w:val="0"/>
      <w:marBottom w:val="0"/>
      <w:divBdr>
        <w:top w:val="none" w:sz="0" w:space="0" w:color="auto"/>
        <w:left w:val="none" w:sz="0" w:space="0" w:color="auto"/>
        <w:bottom w:val="none" w:sz="0" w:space="0" w:color="auto"/>
        <w:right w:val="none" w:sz="0" w:space="0" w:color="auto"/>
      </w:divBdr>
    </w:div>
    <w:div w:id="508059724">
      <w:bodyDiv w:val="1"/>
      <w:marLeft w:val="0"/>
      <w:marRight w:val="0"/>
      <w:marTop w:val="0"/>
      <w:marBottom w:val="0"/>
      <w:divBdr>
        <w:top w:val="none" w:sz="0" w:space="0" w:color="auto"/>
        <w:left w:val="none" w:sz="0" w:space="0" w:color="auto"/>
        <w:bottom w:val="none" w:sz="0" w:space="0" w:color="auto"/>
        <w:right w:val="none" w:sz="0" w:space="0" w:color="auto"/>
      </w:divBdr>
    </w:div>
    <w:div w:id="518474929">
      <w:bodyDiv w:val="1"/>
      <w:marLeft w:val="0"/>
      <w:marRight w:val="0"/>
      <w:marTop w:val="0"/>
      <w:marBottom w:val="0"/>
      <w:divBdr>
        <w:top w:val="none" w:sz="0" w:space="0" w:color="auto"/>
        <w:left w:val="none" w:sz="0" w:space="0" w:color="auto"/>
        <w:bottom w:val="none" w:sz="0" w:space="0" w:color="auto"/>
        <w:right w:val="none" w:sz="0" w:space="0" w:color="auto"/>
      </w:divBdr>
      <w:divsChild>
        <w:div w:id="1727684899">
          <w:marLeft w:val="480"/>
          <w:marRight w:val="0"/>
          <w:marTop w:val="0"/>
          <w:marBottom w:val="0"/>
          <w:divBdr>
            <w:top w:val="none" w:sz="0" w:space="0" w:color="auto"/>
            <w:left w:val="none" w:sz="0" w:space="0" w:color="auto"/>
            <w:bottom w:val="none" w:sz="0" w:space="0" w:color="auto"/>
            <w:right w:val="none" w:sz="0" w:space="0" w:color="auto"/>
          </w:divBdr>
          <w:divsChild>
            <w:div w:id="14536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56418">
      <w:bodyDiv w:val="1"/>
      <w:marLeft w:val="0"/>
      <w:marRight w:val="0"/>
      <w:marTop w:val="0"/>
      <w:marBottom w:val="0"/>
      <w:divBdr>
        <w:top w:val="none" w:sz="0" w:space="0" w:color="auto"/>
        <w:left w:val="none" w:sz="0" w:space="0" w:color="auto"/>
        <w:bottom w:val="none" w:sz="0" w:space="0" w:color="auto"/>
        <w:right w:val="none" w:sz="0" w:space="0" w:color="auto"/>
      </w:divBdr>
    </w:div>
    <w:div w:id="569388922">
      <w:bodyDiv w:val="1"/>
      <w:marLeft w:val="0"/>
      <w:marRight w:val="0"/>
      <w:marTop w:val="0"/>
      <w:marBottom w:val="0"/>
      <w:divBdr>
        <w:top w:val="none" w:sz="0" w:space="0" w:color="auto"/>
        <w:left w:val="none" w:sz="0" w:space="0" w:color="auto"/>
        <w:bottom w:val="none" w:sz="0" w:space="0" w:color="auto"/>
        <w:right w:val="none" w:sz="0" w:space="0" w:color="auto"/>
      </w:divBdr>
    </w:div>
    <w:div w:id="570194666">
      <w:bodyDiv w:val="1"/>
      <w:marLeft w:val="0"/>
      <w:marRight w:val="0"/>
      <w:marTop w:val="0"/>
      <w:marBottom w:val="0"/>
      <w:divBdr>
        <w:top w:val="none" w:sz="0" w:space="0" w:color="auto"/>
        <w:left w:val="none" w:sz="0" w:space="0" w:color="auto"/>
        <w:bottom w:val="none" w:sz="0" w:space="0" w:color="auto"/>
        <w:right w:val="none" w:sz="0" w:space="0" w:color="auto"/>
      </w:divBdr>
    </w:div>
    <w:div w:id="582565263">
      <w:bodyDiv w:val="1"/>
      <w:marLeft w:val="0"/>
      <w:marRight w:val="0"/>
      <w:marTop w:val="0"/>
      <w:marBottom w:val="0"/>
      <w:divBdr>
        <w:top w:val="none" w:sz="0" w:space="0" w:color="auto"/>
        <w:left w:val="none" w:sz="0" w:space="0" w:color="auto"/>
        <w:bottom w:val="none" w:sz="0" w:space="0" w:color="auto"/>
        <w:right w:val="none" w:sz="0" w:space="0" w:color="auto"/>
      </w:divBdr>
    </w:div>
    <w:div w:id="624695675">
      <w:bodyDiv w:val="1"/>
      <w:marLeft w:val="0"/>
      <w:marRight w:val="0"/>
      <w:marTop w:val="0"/>
      <w:marBottom w:val="0"/>
      <w:divBdr>
        <w:top w:val="none" w:sz="0" w:space="0" w:color="auto"/>
        <w:left w:val="none" w:sz="0" w:space="0" w:color="auto"/>
        <w:bottom w:val="none" w:sz="0" w:space="0" w:color="auto"/>
        <w:right w:val="none" w:sz="0" w:space="0" w:color="auto"/>
      </w:divBdr>
    </w:div>
    <w:div w:id="629477550">
      <w:bodyDiv w:val="1"/>
      <w:marLeft w:val="0"/>
      <w:marRight w:val="0"/>
      <w:marTop w:val="0"/>
      <w:marBottom w:val="0"/>
      <w:divBdr>
        <w:top w:val="none" w:sz="0" w:space="0" w:color="auto"/>
        <w:left w:val="none" w:sz="0" w:space="0" w:color="auto"/>
        <w:bottom w:val="none" w:sz="0" w:space="0" w:color="auto"/>
        <w:right w:val="none" w:sz="0" w:space="0" w:color="auto"/>
      </w:divBdr>
      <w:divsChild>
        <w:div w:id="351733741">
          <w:marLeft w:val="480"/>
          <w:marRight w:val="0"/>
          <w:marTop w:val="0"/>
          <w:marBottom w:val="0"/>
          <w:divBdr>
            <w:top w:val="none" w:sz="0" w:space="0" w:color="auto"/>
            <w:left w:val="none" w:sz="0" w:space="0" w:color="auto"/>
            <w:bottom w:val="none" w:sz="0" w:space="0" w:color="auto"/>
            <w:right w:val="none" w:sz="0" w:space="0" w:color="auto"/>
          </w:divBdr>
          <w:divsChild>
            <w:div w:id="12433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68528">
      <w:bodyDiv w:val="1"/>
      <w:marLeft w:val="0"/>
      <w:marRight w:val="0"/>
      <w:marTop w:val="0"/>
      <w:marBottom w:val="0"/>
      <w:divBdr>
        <w:top w:val="none" w:sz="0" w:space="0" w:color="auto"/>
        <w:left w:val="none" w:sz="0" w:space="0" w:color="auto"/>
        <w:bottom w:val="none" w:sz="0" w:space="0" w:color="auto"/>
        <w:right w:val="none" w:sz="0" w:space="0" w:color="auto"/>
      </w:divBdr>
    </w:div>
    <w:div w:id="661277420">
      <w:bodyDiv w:val="1"/>
      <w:marLeft w:val="0"/>
      <w:marRight w:val="0"/>
      <w:marTop w:val="0"/>
      <w:marBottom w:val="0"/>
      <w:divBdr>
        <w:top w:val="none" w:sz="0" w:space="0" w:color="auto"/>
        <w:left w:val="none" w:sz="0" w:space="0" w:color="auto"/>
        <w:bottom w:val="none" w:sz="0" w:space="0" w:color="auto"/>
        <w:right w:val="none" w:sz="0" w:space="0" w:color="auto"/>
      </w:divBdr>
    </w:div>
    <w:div w:id="684752061">
      <w:bodyDiv w:val="1"/>
      <w:marLeft w:val="0"/>
      <w:marRight w:val="0"/>
      <w:marTop w:val="0"/>
      <w:marBottom w:val="0"/>
      <w:divBdr>
        <w:top w:val="none" w:sz="0" w:space="0" w:color="auto"/>
        <w:left w:val="none" w:sz="0" w:space="0" w:color="auto"/>
        <w:bottom w:val="none" w:sz="0" w:space="0" w:color="auto"/>
        <w:right w:val="none" w:sz="0" w:space="0" w:color="auto"/>
      </w:divBdr>
    </w:div>
    <w:div w:id="692223692">
      <w:bodyDiv w:val="1"/>
      <w:marLeft w:val="0"/>
      <w:marRight w:val="0"/>
      <w:marTop w:val="0"/>
      <w:marBottom w:val="0"/>
      <w:divBdr>
        <w:top w:val="none" w:sz="0" w:space="0" w:color="auto"/>
        <w:left w:val="none" w:sz="0" w:space="0" w:color="auto"/>
        <w:bottom w:val="none" w:sz="0" w:space="0" w:color="auto"/>
        <w:right w:val="none" w:sz="0" w:space="0" w:color="auto"/>
      </w:divBdr>
    </w:div>
    <w:div w:id="714543732">
      <w:bodyDiv w:val="1"/>
      <w:marLeft w:val="0"/>
      <w:marRight w:val="0"/>
      <w:marTop w:val="0"/>
      <w:marBottom w:val="0"/>
      <w:divBdr>
        <w:top w:val="none" w:sz="0" w:space="0" w:color="auto"/>
        <w:left w:val="none" w:sz="0" w:space="0" w:color="auto"/>
        <w:bottom w:val="none" w:sz="0" w:space="0" w:color="auto"/>
        <w:right w:val="none" w:sz="0" w:space="0" w:color="auto"/>
      </w:divBdr>
    </w:div>
    <w:div w:id="766466405">
      <w:bodyDiv w:val="1"/>
      <w:marLeft w:val="0"/>
      <w:marRight w:val="0"/>
      <w:marTop w:val="0"/>
      <w:marBottom w:val="0"/>
      <w:divBdr>
        <w:top w:val="none" w:sz="0" w:space="0" w:color="auto"/>
        <w:left w:val="none" w:sz="0" w:space="0" w:color="auto"/>
        <w:bottom w:val="none" w:sz="0" w:space="0" w:color="auto"/>
        <w:right w:val="none" w:sz="0" w:space="0" w:color="auto"/>
      </w:divBdr>
    </w:div>
    <w:div w:id="785125859">
      <w:bodyDiv w:val="1"/>
      <w:marLeft w:val="0"/>
      <w:marRight w:val="0"/>
      <w:marTop w:val="0"/>
      <w:marBottom w:val="0"/>
      <w:divBdr>
        <w:top w:val="none" w:sz="0" w:space="0" w:color="auto"/>
        <w:left w:val="none" w:sz="0" w:space="0" w:color="auto"/>
        <w:bottom w:val="none" w:sz="0" w:space="0" w:color="auto"/>
        <w:right w:val="none" w:sz="0" w:space="0" w:color="auto"/>
      </w:divBdr>
    </w:div>
    <w:div w:id="788398195">
      <w:bodyDiv w:val="1"/>
      <w:marLeft w:val="0"/>
      <w:marRight w:val="0"/>
      <w:marTop w:val="0"/>
      <w:marBottom w:val="0"/>
      <w:divBdr>
        <w:top w:val="none" w:sz="0" w:space="0" w:color="auto"/>
        <w:left w:val="none" w:sz="0" w:space="0" w:color="auto"/>
        <w:bottom w:val="none" w:sz="0" w:space="0" w:color="auto"/>
        <w:right w:val="none" w:sz="0" w:space="0" w:color="auto"/>
      </w:divBdr>
      <w:divsChild>
        <w:div w:id="410272624">
          <w:marLeft w:val="480"/>
          <w:marRight w:val="0"/>
          <w:marTop w:val="0"/>
          <w:marBottom w:val="0"/>
          <w:divBdr>
            <w:top w:val="none" w:sz="0" w:space="0" w:color="auto"/>
            <w:left w:val="none" w:sz="0" w:space="0" w:color="auto"/>
            <w:bottom w:val="none" w:sz="0" w:space="0" w:color="auto"/>
            <w:right w:val="none" w:sz="0" w:space="0" w:color="auto"/>
          </w:divBdr>
          <w:divsChild>
            <w:div w:id="209736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3282">
      <w:bodyDiv w:val="1"/>
      <w:marLeft w:val="0"/>
      <w:marRight w:val="0"/>
      <w:marTop w:val="0"/>
      <w:marBottom w:val="0"/>
      <w:divBdr>
        <w:top w:val="none" w:sz="0" w:space="0" w:color="auto"/>
        <w:left w:val="none" w:sz="0" w:space="0" w:color="auto"/>
        <w:bottom w:val="none" w:sz="0" w:space="0" w:color="auto"/>
        <w:right w:val="none" w:sz="0" w:space="0" w:color="auto"/>
      </w:divBdr>
    </w:div>
    <w:div w:id="818035199">
      <w:bodyDiv w:val="1"/>
      <w:marLeft w:val="0"/>
      <w:marRight w:val="0"/>
      <w:marTop w:val="0"/>
      <w:marBottom w:val="0"/>
      <w:divBdr>
        <w:top w:val="none" w:sz="0" w:space="0" w:color="auto"/>
        <w:left w:val="none" w:sz="0" w:space="0" w:color="auto"/>
        <w:bottom w:val="none" w:sz="0" w:space="0" w:color="auto"/>
        <w:right w:val="none" w:sz="0" w:space="0" w:color="auto"/>
      </w:divBdr>
    </w:div>
    <w:div w:id="846023569">
      <w:bodyDiv w:val="1"/>
      <w:marLeft w:val="0"/>
      <w:marRight w:val="0"/>
      <w:marTop w:val="0"/>
      <w:marBottom w:val="0"/>
      <w:divBdr>
        <w:top w:val="none" w:sz="0" w:space="0" w:color="auto"/>
        <w:left w:val="none" w:sz="0" w:space="0" w:color="auto"/>
        <w:bottom w:val="none" w:sz="0" w:space="0" w:color="auto"/>
        <w:right w:val="none" w:sz="0" w:space="0" w:color="auto"/>
      </w:divBdr>
    </w:div>
    <w:div w:id="875316082">
      <w:bodyDiv w:val="1"/>
      <w:marLeft w:val="0"/>
      <w:marRight w:val="0"/>
      <w:marTop w:val="0"/>
      <w:marBottom w:val="0"/>
      <w:divBdr>
        <w:top w:val="none" w:sz="0" w:space="0" w:color="auto"/>
        <w:left w:val="none" w:sz="0" w:space="0" w:color="auto"/>
        <w:bottom w:val="none" w:sz="0" w:space="0" w:color="auto"/>
        <w:right w:val="none" w:sz="0" w:space="0" w:color="auto"/>
      </w:divBdr>
    </w:div>
    <w:div w:id="884802091">
      <w:bodyDiv w:val="1"/>
      <w:marLeft w:val="0"/>
      <w:marRight w:val="0"/>
      <w:marTop w:val="0"/>
      <w:marBottom w:val="0"/>
      <w:divBdr>
        <w:top w:val="none" w:sz="0" w:space="0" w:color="auto"/>
        <w:left w:val="none" w:sz="0" w:space="0" w:color="auto"/>
        <w:bottom w:val="none" w:sz="0" w:space="0" w:color="auto"/>
        <w:right w:val="none" w:sz="0" w:space="0" w:color="auto"/>
      </w:divBdr>
    </w:div>
    <w:div w:id="912357557">
      <w:bodyDiv w:val="1"/>
      <w:marLeft w:val="0"/>
      <w:marRight w:val="0"/>
      <w:marTop w:val="0"/>
      <w:marBottom w:val="0"/>
      <w:divBdr>
        <w:top w:val="none" w:sz="0" w:space="0" w:color="auto"/>
        <w:left w:val="none" w:sz="0" w:space="0" w:color="auto"/>
        <w:bottom w:val="none" w:sz="0" w:space="0" w:color="auto"/>
        <w:right w:val="none" w:sz="0" w:space="0" w:color="auto"/>
      </w:divBdr>
    </w:div>
    <w:div w:id="927884472">
      <w:bodyDiv w:val="1"/>
      <w:marLeft w:val="0"/>
      <w:marRight w:val="0"/>
      <w:marTop w:val="0"/>
      <w:marBottom w:val="0"/>
      <w:divBdr>
        <w:top w:val="none" w:sz="0" w:space="0" w:color="auto"/>
        <w:left w:val="none" w:sz="0" w:space="0" w:color="auto"/>
        <w:bottom w:val="none" w:sz="0" w:space="0" w:color="auto"/>
        <w:right w:val="none" w:sz="0" w:space="0" w:color="auto"/>
      </w:divBdr>
      <w:divsChild>
        <w:div w:id="1469056455">
          <w:marLeft w:val="480"/>
          <w:marRight w:val="0"/>
          <w:marTop w:val="0"/>
          <w:marBottom w:val="0"/>
          <w:divBdr>
            <w:top w:val="none" w:sz="0" w:space="0" w:color="auto"/>
            <w:left w:val="none" w:sz="0" w:space="0" w:color="auto"/>
            <w:bottom w:val="none" w:sz="0" w:space="0" w:color="auto"/>
            <w:right w:val="none" w:sz="0" w:space="0" w:color="auto"/>
          </w:divBdr>
          <w:divsChild>
            <w:div w:id="19106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63232">
      <w:bodyDiv w:val="1"/>
      <w:marLeft w:val="0"/>
      <w:marRight w:val="0"/>
      <w:marTop w:val="0"/>
      <w:marBottom w:val="0"/>
      <w:divBdr>
        <w:top w:val="none" w:sz="0" w:space="0" w:color="auto"/>
        <w:left w:val="none" w:sz="0" w:space="0" w:color="auto"/>
        <w:bottom w:val="none" w:sz="0" w:space="0" w:color="auto"/>
        <w:right w:val="none" w:sz="0" w:space="0" w:color="auto"/>
      </w:divBdr>
    </w:div>
    <w:div w:id="1023022144">
      <w:bodyDiv w:val="1"/>
      <w:marLeft w:val="0"/>
      <w:marRight w:val="0"/>
      <w:marTop w:val="0"/>
      <w:marBottom w:val="0"/>
      <w:divBdr>
        <w:top w:val="none" w:sz="0" w:space="0" w:color="auto"/>
        <w:left w:val="none" w:sz="0" w:space="0" w:color="auto"/>
        <w:bottom w:val="none" w:sz="0" w:space="0" w:color="auto"/>
        <w:right w:val="none" w:sz="0" w:space="0" w:color="auto"/>
      </w:divBdr>
      <w:divsChild>
        <w:div w:id="1102843249">
          <w:marLeft w:val="480"/>
          <w:marRight w:val="0"/>
          <w:marTop w:val="0"/>
          <w:marBottom w:val="0"/>
          <w:divBdr>
            <w:top w:val="none" w:sz="0" w:space="0" w:color="auto"/>
            <w:left w:val="none" w:sz="0" w:space="0" w:color="auto"/>
            <w:bottom w:val="none" w:sz="0" w:space="0" w:color="auto"/>
            <w:right w:val="none" w:sz="0" w:space="0" w:color="auto"/>
          </w:divBdr>
          <w:divsChild>
            <w:div w:id="14139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77763">
      <w:bodyDiv w:val="1"/>
      <w:marLeft w:val="0"/>
      <w:marRight w:val="0"/>
      <w:marTop w:val="0"/>
      <w:marBottom w:val="0"/>
      <w:divBdr>
        <w:top w:val="none" w:sz="0" w:space="0" w:color="auto"/>
        <w:left w:val="none" w:sz="0" w:space="0" w:color="auto"/>
        <w:bottom w:val="none" w:sz="0" w:space="0" w:color="auto"/>
        <w:right w:val="none" w:sz="0" w:space="0" w:color="auto"/>
      </w:divBdr>
      <w:divsChild>
        <w:div w:id="1399087482">
          <w:marLeft w:val="480"/>
          <w:marRight w:val="0"/>
          <w:marTop w:val="0"/>
          <w:marBottom w:val="0"/>
          <w:divBdr>
            <w:top w:val="none" w:sz="0" w:space="0" w:color="auto"/>
            <w:left w:val="none" w:sz="0" w:space="0" w:color="auto"/>
            <w:bottom w:val="none" w:sz="0" w:space="0" w:color="auto"/>
            <w:right w:val="none" w:sz="0" w:space="0" w:color="auto"/>
          </w:divBdr>
          <w:divsChild>
            <w:div w:id="29880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36560">
      <w:bodyDiv w:val="1"/>
      <w:marLeft w:val="0"/>
      <w:marRight w:val="0"/>
      <w:marTop w:val="0"/>
      <w:marBottom w:val="0"/>
      <w:divBdr>
        <w:top w:val="none" w:sz="0" w:space="0" w:color="auto"/>
        <w:left w:val="none" w:sz="0" w:space="0" w:color="auto"/>
        <w:bottom w:val="none" w:sz="0" w:space="0" w:color="auto"/>
        <w:right w:val="none" w:sz="0" w:space="0" w:color="auto"/>
      </w:divBdr>
    </w:div>
    <w:div w:id="1096246435">
      <w:bodyDiv w:val="1"/>
      <w:marLeft w:val="0"/>
      <w:marRight w:val="0"/>
      <w:marTop w:val="0"/>
      <w:marBottom w:val="0"/>
      <w:divBdr>
        <w:top w:val="none" w:sz="0" w:space="0" w:color="auto"/>
        <w:left w:val="none" w:sz="0" w:space="0" w:color="auto"/>
        <w:bottom w:val="none" w:sz="0" w:space="0" w:color="auto"/>
        <w:right w:val="none" w:sz="0" w:space="0" w:color="auto"/>
      </w:divBdr>
    </w:div>
    <w:div w:id="1135676642">
      <w:bodyDiv w:val="1"/>
      <w:marLeft w:val="0"/>
      <w:marRight w:val="0"/>
      <w:marTop w:val="0"/>
      <w:marBottom w:val="0"/>
      <w:divBdr>
        <w:top w:val="none" w:sz="0" w:space="0" w:color="auto"/>
        <w:left w:val="none" w:sz="0" w:space="0" w:color="auto"/>
        <w:bottom w:val="none" w:sz="0" w:space="0" w:color="auto"/>
        <w:right w:val="none" w:sz="0" w:space="0" w:color="auto"/>
      </w:divBdr>
    </w:div>
    <w:div w:id="1138111132">
      <w:bodyDiv w:val="1"/>
      <w:marLeft w:val="0"/>
      <w:marRight w:val="0"/>
      <w:marTop w:val="0"/>
      <w:marBottom w:val="0"/>
      <w:divBdr>
        <w:top w:val="none" w:sz="0" w:space="0" w:color="auto"/>
        <w:left w:val="none" w:sz="0" w:space="0" w:color="auto"/>
        <w:bottom w:val="none" w:sz="0" w:space="0" w:color="auto"/>
        <w:right w:val="none" w:sz="0" w:space="0" w:color="auto"/>
      </w:divBdr>
    </w:div>
    <w:div w:id="1158769316">
      <w:bodyDiv w:val="1"/>
      <w:marLeft w:val="0"/>
      <w:marRight w:val="0"/>
      <w:marTop w:val="0"/>
      <w:marBottom w:val="0"/>
      <w:divBdr>
        <w:top w:val="none" w:sz="0" w:space="0" w:color="auto"/>
        <w:left w:val="none" w:sz="0" w:space="0" w:color="auto"/>
        <w:bottom w:val="none" w:sz="0" w:space="0" w:color="auto"/>
        <w:right w:val="none" w:sz="0" w:space="0" w:color="auto"/>
      </w:divBdr>
      <w:divsChild>
        <w:div w:id="1078599183">
          <w:marLeft w:val="480"/>
          <w:marRight w:val="0"/>
          <w:marTop w:val="0"/>
          <w:marBottom w:val="0"/>
          <w:divBdr>
            <w:top w:val="none" w:sz="0" w:space="0" w:color="auto"/>
            <w:left w:val="none" w:sz="0" w:space="0" w:color="auto"/>
            <w:bottom w:val="none" w:sz="0" w:space="0" w:color="auto"/>
            <w:right w:val="none" w:sz="0" w:space="0" w:color="auto"/>
          </w:divBdr>
          <w:divsChild>
            <w:div w:id="72969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2977">
      <w:bodyDiv w:val="1"/>
      <w:marLeft w:val="0"/>
      <w:marRight w:val="0"/>
      <w:marTop w:val="0"/>
      <w:marBottom w:val="0"/>
      <w:divBdr>
        <w:top w:val="none" w:sz="0" w:space="0" w:color="auto"/>
        <w:left w:val="none" w:sz="0" w:space="0" w:color="auto"/>
        <w:bottom w:val="none" w:sz="0" w:space="0" w:color="auto"/>
        <w:right w:val="none" w:sz="0" w:space="0" w:color="auto"/>
      </w:divBdr>
    </w:div>
    <w:div w:id="1173302164">
      <w:bodyDiv w:val="1"/>
      <w:marLeft w:val="0"/>
      <w:marRight w:val="0"/>
      <w:marTop w:val="0"/>
      <w:marBottom w:val="0"/>
      <w:divBdr>
        <w:top w:val="none" w:sz="0" w:space="0" w:color="auto"/>
        <w:left w:val="none" w:sz="0" w:space="0" w:color="auto"/>
        <w:bottom w:val="none" w:sz="0" w:space="0" w:color="auto"/>
        <w:right w:val="none" w:sz="0" w:space="0" w:color="auto"/>
      </w:divBdr>
      <w:divsChild>
        <w:div w:id="1155997603">
          <w:marLeft w:val="480"/>
          <w:marRight w:val="0"/>
          <w:marTop w:val="0"/>
          <w:marBottom w:val="0"/>
          <w:divBdr>
            <w:top w:val="none" w:sz="0" w:space="0" w:color="auto"/>
            <w:left w:val="none" w:sz="0" w:space="0" w:color="auto"/>
            <w:bottom w:val="none" w:sz="0" w:space="0" w:color="auto"/>
            <w:right w:val="none" w:sz="0" w:space="0" w:color="auto"/>
          </w:divBdr>
          <w:divsChild>
            <w:div w:id="154313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2109">
      <w:bodyDiv w:val="1"/>
      <w:marLeft w:val="0"/>
      <w:marRight w:val="0"/>
      <w:marTop w:val="0"/>
      <w:marBottom w:val="0"/>
      <w:divBdr>
        <w:top w:val="none" w:sz="0" w:space="0" w:color="auto"/>
        <w:left w:val="none" w:sz="0" w:space="0" w:color="auto"/>
        <w:bottom w:val="none" w:sz="0" w:space="0" w:color="auto"/>
        <w:right w:val="none" w:sz="0" w:space="0" w:color="auto"/>
      </w:divBdr>
    </w:div>
    <w:div w:id="1179854447">
      <w:bodyDiv w:val="1"/>
      <w:marLeft w:val="0"/>
      <w:marRight w:val="0"/>
      <w:marTop w:val="0"/>
      <w:marBottom w:val="0"/>
      <w:divBdr>
        <w:top w:val="none" w:sz="0" w:space="0" w:color="auto"/>
        <w:left w:val="none" w:sz="0" w:space="0" w:color="auto"/>
        <w:bottom w:val="none" w:sz="0" w:space="0" w:color="auto"/>
        <w:right w:val="none" w:sz="0" w:space="0" w:color="auto"/>
      </w:divBdr>
      <w:divsChild>
        <w:div w:id="1762412394">
          <w:marLeft w:val="0"/>
          <w:marRight w:val="0"/>
          <w:marTop w:val="0"/>
          <w:marBottom w:val="0"/>
          <w:divBdr>
            <w:top w:val="none" w:sz="0" w:space="0" w:color="auto"/>
            <w:left w:val="none" w:sz="0" w:space="0" w:color="auto"/>
            <w:bottom w:val="none" w:sz="0" w:space="0" w:color="auto"/>
            <w:right w:val="none" w:sz="0" w:space="0" w:color="auto"/>
          </w:divBdr>
          <w:divsChild>
            <w:div w:id="1657877170">
              <w:marLeft w:val="0"/>
              <w:marRight w:val="0"/>
              <w:marTop w:val="0"/>
              <w:marBottom w:val="0"/>
              <w:divBdr>
                <w:top w:val="none" w:sz="0" w:space="0" w:color="auto"/>
                <w:left w:val="none" w:sz="0" w:space="0" w:color="auto"/>
                <w:bottom w:val="none" w:sz="0" w:space="0" w:color="auto"/>
                <w:right w:val="none" w:sz="0" w:space="0" w:color="auto"/>
              </w:divBdr>
              <w:divsChild>
                <w:div w:id="21150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950373">
      <w:bodyDiv w:val="1"/>
      <w:marLeft w:val="0"/>
      <w:marRight w:val="0"/>
      <w:marTop w:val="0"/>
      <w:marBottom w:val="0"/>
      <w:divBdr>
        <w:top w:val="none" w:sz="0" w:space="0" w:color="auto"/>
        <w:left w:val="none" w:sz="0" w:space="0" w:color="auto"/>
        <w:bottom w:val="none" w:sz="0" w:space="0" w:color="auto"/>
        <w:right w:val="none" w:sz="0" w:space="0" w:color="auto"/>
      </w:divBdr>
      <w:divsChild>
        <w:div w:id="461580816">
          <w:marLeft w:val="480"/>
          <w:marRight w:val="0"/>
          <w:marTop w:val="0"/>
          <w:marBottom w:val="0"/>
          <w:divBdr>
            <w:top w:val="none" w:sz="0" w:space="0" w:color="auto"/>
            <w:left w:val="none" w:sz="0" w:space="0" w:color="auto"/>
            <w:bottom w:val="none" w:sz="0" w:space="0" w:color="auto"/>
            <w:right w:val="none" w:sz="0" w:space="0" w:color="auto"/>
          </w:divBdr>
          <w:divsChild>
            <w:div w:id="48458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11257">
      <w:bodyDiv w:val="1"/>
      <w:marLeft w:val="0"/>
      <w:marRight w:val="0"/>
      <w:marTop w:val="0"/>
      <w:marBottom w:val="0"/>
      <w:divBdr>
        <w:top w:val="none" w:sz="0" w:space="0" w:color="auto"/>
        <w:left w:val="none" w:sz="0" w:space="0" w:color="auto"/>
        <w:bottom w:val="none" w:sz="0" w:space="0" w:color="auto"/>
        <w:right w:val="none" w:sz="0" w:space="0" w:color="auto"/>
      </w:divBdr>
    </w:div>
    <w:div w:id="1248152413">
      <w:bodyDiv w:val="1"/>
      <w:marLeft w:val="0"/>
      <w:marRight w:val="0"/>
      <w:marTop w:val="0"/>
      <w:marBottom w:val="0"/>
      <w:divBdr>
        <w:top w:val="none" w:sz="0" w:space="0" w:color="auto"/>
        <w:left w:val="none" w:sz="0" w:space="0" w:color="auto"/>
        <w:bottom w:val="none" w:sz="0" w:space="0" w:color="auto"/>
        <w:right w:val="none" w:sz="0" w:space="0" w:color="auto"/>
      </w:divBdr>
    </w:div>
    <w:div w:id="1249652907">
      <w:bodyDiv w:val="1"/>
      <w:marLeft w:val="0"/>
      <w:marRight w:val="0"/>
      <w:marTop w:val="0"/>
      <w:marBottom w:val="0"/>
      <w:divBdr>
        <w:top w:val="none" w:sz="0" w:space="0" w:color="auto"/>
        <w:left w:val="none" w:sz="0" w:space="0" w:color="auto"/>
        <w:bottom w:val="none" w:sz="0" w:space="0" w:color="auto"/>
        <w:right w:val="none" w:sz="0" w:space="0" w:color="auto"/>
      </w:divBdr>
    </w:div>
    <w:div w:id="1257251514">
      <w:bodyDiv w:val="1"/>
      <w:marLeft w:val="0"/>
      <w:marRight w:val="0"/>
      <w:marTop w:val="0"/>
      <w:marBottom w:val="0"/>
      <w:divBdr>
        <w:top w:val="none" w:sz="0" w:space="0" w:color="auto"/>
        <w:left w:val="none" w:sz="0" w:space="0" w:color="auto"/>
        <w:bottom w:val="none" w:sz="0" w:space="0" w:color="auto"/>
        <w:right w:val="none" w:sz="0" w:space="0" w:color="auto"/>
      </w:divBdr>
    </w:div>
    <w:div w:id="1261254270">
      <w:bodyDiv w:val="1"/>
      <w:marLeft w:val="0"/>
      <w:marRight w:val="0"/>
      <w:marTop w:val="0"/>
      <w:marBottom w:val="0"/>
      <w:divBdr>
        <w:top w:val="none" w:sz="0" w:space="0" w:color="auto"/>
        <w:left w:val="none" w:sz="0" w:space="0" w:color="auto"/>
        <w:bottom w:val="none" w:sz="0" w:space="0" w:color="auto"/>
        <w:right w:val="none" w:sz="0" w:space="0" w:color="auto"/>
      </w:divBdr>
    </w:div>
    <w:div w:id="1265723592">
      <w:bodyDiv w:val="1"/>
      <w:marLeft w:val="0"/>
      <w:marRight w:val="0"/>
      <w:marTop w:val="0"/>
      <w:marBottom w:val="0"/>
      <w:divBdr>
        <w:top w:val="none" w:sz="0" w:space="0" w:color="auto"/>
        <w:left w:val="none" w:sz="0" w:space="0" w:color="auto"/>
        <w:bottom w:val="none" w:sz="0" w:space="0" w:color="auto"/>
        <w:right w:val="none" w:sz="0" w:space="0" w:color="auto"/>
      </w:divBdr>
    </w:div>
    <w:div w:id="1269776986">
      <w:bodyDiv w:val="1"/>
      <w:marLeft w:val="0"/>
      <w:marRight w:val="0"/>
      <w:marTop w:val="0"/>
      <w:marBottom w:val="0"/>
      <w:divBdr>
        <w:top w:val="none" w:sz="0" w:space="0" w:color="auto"/>
        <w:left w:val="none" w:sz="0" w:space="0" w:color="auto"/>
        <w:bottom w:val="none" w:sz="0" w:space="0" w:color="auto"/>
        <w:right w:val="none" w:sz="0" w:space="0" w:color="auto"/>
      </w:divBdr>
    </w:div>
    <w:div w:id="1273130184">
      <w:bodyDiv w:val="1"/>
      <w:marLeft w:val="0"/>
      <w:marRight w:val="0"/>
      <w:marTop w:val="0"/>
      <w:marBottom w:val="0"/>
      <w:divBdr>
        <w:top w:val="none" w:sz="0" w:space="0" w:color="auto"/>
        <w:left w:val="none" w:sz="0" w:space="0" w:color="auto"/>
        <w:bottom w:val="none" w:sz="0" w:space="0" w:color="auto"/>
        <w:right w:val="none" w:sz="0" w:space="0" w:color="auto"/>
      </w:divBdr>
    </w:div>
    <w:div w:id="1312250047">
      <w:bodyDiv w:val="1"/>
      <w:marLeft w:val="0"/>
      <w:marRight w:val="0"/>
      <w:marTop w:val="0"/>
      <w:marBottom w:val="0"/>
      <w:divBdr>
        <w:top w:val="none" w:sz="0" w:space="0" w:color="auto"/>
        <w:left w:val="none" w:sz="0" w:space="0" w:color="auto"/>
        <w:bottom w:val="none" w:sz="0" w:space="0" w:color="auto"/>
        <w:right w:val="none" w:sz="0" w:space="0" w:color="auto"/>
      </w:divBdr>
    </w:div>
    <w:div w:id="1372878895">
      <w:bodyDiv w:val="1"/>
      <w:marLeft w:val="0"/>
      <w:marRight w:val="0"/>
      <w:marTop w:val="0"/>
      <w:marBottom w:val="0"/>
      <w:divBdr>
        <w:top w:val="none" w:sz="0" w:space="0" w:color="auto"/>
        <w:left w:val="none" w:sz="0" w:space="0" w:color="auto"/>
        <w:bottom w:val="none" w:sz="0" w:space="0" w:color="auto"/>
        <w:right w:val="none" w:sz="0" w:space="0" w:color="auto"/>
      </w:divBdr>
    </w:div>
    <w:div w:id="1379625046">
      <w:bodyDiv w:val="1"/>
      <w:marLeft w:val="0"/>
      <w:marRight w:val="0"/>
      <w:marTop w:val="0"/>
      <w:marBottom w:val="0"/>
      <w:divBdr>
        <w:top w:val="none" w:sz="0" w:space="0" w:color="auto"/>
        <w:left w:val="none" w:sz="0" w:space="0" w:color="auto"/>
        <w:bottom w:val="none" w:sz="0" w:space="0" w:color="auto"/>
        <w:right w:val="none" w:sz="0" w:space="0" w:color="auto"/>
      </w:divBdr>
      <w:divsChild>
        <w:div w:id="1572156285">
          <w:marLeft w:val="480"/>
          <w:marRight w:val="0"/>
          <w:marTop w:val="0"/>
          <w:marBottom w:val="0"/>
          <w:divBdr>
            <w:top w:val="none" w:sz="0" w:space="0" w:color="auto"/>
            <w:left w:val="none" w:sz="0" w:space="0" w:color="auto"/>
            <w:bottom w:val="none" w:sz="0" w:space="0" w:color="auto"/>
            <w:right w:val="none" w:sz="0" w:space="0" w:color="auto"/>
          </w:divBdr>
          <w:divsChild>
            <w:div w:id="123169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60956">
      <w:bodyDiv w:val="1"/>
      <w:marLeft w:val="0"/>
      <w:marRight w:val="0"/>
      <w:marTop w:val="0"/>
      <w:marBottom w:val="0"/>
      <w:divBdr>
        <w:top w:val="none" w:sz="0" w:space="0" w:color="auto"/>
        <w:left w:val="none" w:sz="0" w:space="0" w:color="auto"/>
        <w:bottom w:val="none" w:sz="0" w:space="0" w:color="auto"/>
        <w:right w:val="none" w:sz="0" w:space="0" w:color="auto"/>
      </w:divBdr>
    </w:div>
    <w:div w:id="1412461929">
      <w:bodyDiv w:val="1"/>
      <w:marLeft w:val="0"/>
      <w:marRight w:val="0"/>
      <w:marTop w:val="0"/>
      <w:marBottom w:val="0"/>
      <w:divBdr>
        <w:top w:val="none" w:sz="0" w:space="0" w:color="auto"/>
        <w:left w:val="none" w:sz="0" w:space="0" w:color="auto"/>
        <w:bottom w:val="none" w:sz="0" w:space="0" w:color="auto"/>
        <w:right w:val="none" w:sz="0" w:space="0" w:color="auto"/>
      </w:divBdr>
    </w:div>
    <w:div w:id="1421869937">
      <w:bodyDiv w:val="1"/>
      <w:marLeft w:val="0"/>
      <w:marRight w:val="0"/>
      <w:marTop w:val="0"/>
      <w:marBottom w:val="0"/>
      <w:divBdr>
        <w:top w:val="none" w:sz="0" w:space="0" w:color="auto"/>
        <w:left w:val="none" w:sz="0" w:space="0" w:color="auto"/>
        <w:bottom w:val="none" w:sz="0" w:space="0" w:color="auto"/>
        <w:right w:val="none" w:sz="0" w:space="0" w:color="auto"/>
      </w:divBdr>
    </w:div>
    <w:div w:id="1480807324">
      <w:bodyDiv w:val="1"/>
      <w:marLeft w:val="0"/>
      <w:marRight w:val="0"/>
      <w:marTop w:val="0"/>
      <w:marBottom w:val="0"/>
      <w:divBdr>
        <w:top w:val="none" w:sz="0" w:space="0" w:color="auto"/>
        <w:left w:val="none" w:sz="0" w:space="0" w:color="auto"/>
        <w:bottom w:val="none" w:sz="0" w:space="0" w:color="auto"/>
        <w:right w:val="none" w:sz="0" w:space="0" w:color="auto"/>
      </w:divBdr>
    </w:div>
    <w:div w:id="1487478963">
      <w:bodyDiv w:val="1"/>
      <w:marLeft w:val="0"/>
      <w:marRight w:val="0"/>
      <w:marTop w:val="0"/>
      <w:marBottom w:val="0"/>
      <w:divBdr>
        <w:top w:val="none" w:sz="0" w:space="0" w:color="auto"/>
        <w:left w:val="none" w:sz="0" w:space="0" w:color="auto"/>
        <w:bottom w:val="none" w:sz="0" w:space="0" w:color="auto"/>
        <w:right w:val="none" w:sz="0" w:space="0" w:color="auto"/>
      </w:divBdr>
      <w:divsChild>
        <w:div w:id="1218592491">
          <w:marLeft w:val="480"/>
          <w:marRight w:val="0"/>
          <w:marTop w:val="0"/>
          <w:marBottom w:val="0"/>
          <w:divBdr>
            <w:top w:val="none" w:sz="0" w:space="0" w:color="auto"/>
            <w:left w:val="none" w:sz="0" w:space="0" w:color="auto"/>
            <w:bottom w:val="none" w:sz="0" w:space="0" w:color="auto"/>
            <w:right w:val="none" w:sz="0" w:space="0" w:color="auto"/>
          </w:divBdr>
          <w:divsChild>
            <w:div w:id="20009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3352">
      <w:bodyDiv w:val="1"/>
      <w:marLeft w:val="0"/>
      <w:marRight w:val="0"/>
      <w:marTop w:val="0"/>
      <w:marBottom w:val="0"/>
      <w:divBdr>
        <w:top w:val="none" w:sz="0" w:space="0" w:color="auto"/>
        <w:left w:val="none" w:sz="0" w:space="0" w:color="auto"/>
        <w:bottom w:val="none" w:sz="0" w:space="0" w:color="auto"/>
        <w:right w:val="none" w:sz="0" w:space="0" w:color="auto"/>
      </w:divBdr>
    </w:div>
    <w:div w:id="1503084494">
      <w:bodyDiv w:val="1"/>
      <w:marLeft w:val="0"/>
      <w:marRight w:val="0"/>
      <w:marTop w:val="0"/>
      <w:marBottom w:val="0"/>
      <w:divBdr>
        <w:top w:val="none" w:sz="0" w:space="0" w:color="auto"/>
        <w:left w:val="none" w:sz="0" w:space="0" w:color="auto"/>
        <w:bottom w:val="none" w:sz="0" w:space="0" w:color="auto"/>
        <w:right w:val="none" w:sz="0" w:space="0" w:color="auto"/>
      </w:divBdr>
    </w:div>
    <w:div w:id="1509558412">
      <w:bodyDiv w:val="1"/>
      <w:marLeft w:val="0"/>
      <w:marRight w:val="0"/>
      <w:marTop w:val="0"/>
      <w:marBottom w:val="0"/>
      <w:divBdr>
        <w:top w:val="none" w:sz="0" w:space="0" w:color="auto"/>
        <w:left w:val="none" w:sz="0" w:space="0" w:color="auto"/>
        <w:bottom w:val="none" w:sz="0" w:space="0" w:color="auto"/>
        <w:right w:val="none" w:sz="0" w:space="0" w:color="auto"/>
      </w:divBdr>
    </w:div>
    <w:div w:id="1545561316">
      <w:bodyDiv w:val="1"/>
      <w:marLeft w:val="0"/>
      <w:marRight w:val="0"/>
      <w:marTop w:val="0"/>
      <w:marBottom w:val="0"/>
      <w:divBdr>
        <w:top w:val="none" w:sz="0" w:space="0" w:color="auto"/>
        <w:left w:val="none" w:sz="0" w:space="0" w:color="auto"/>
        <w:bottom w:val="none" w:sz="0" w:space="0" w:color="auto"/>
        <w:right w:val="none" w:sz="0" w:space="0" w:color="auto"/>
      </w:divBdr>
      <w:divsChild>
        <w:div w:id="731272080">
          <w:marLeft w:val="0"/>
          <w:marRight w:val="0"/>
          <w:marTop w:val="0"/>
          <w:marBottom w:val="120"/>
          <w:divBdr>
            <w:top w:val="none" w:sz="0" w:space="0" w:color="auto"/>
            <w:left w:val="none" w:sz="0" w:space="0" w:color="auto"/>
            <w:bottom w:val="none" w:sz="0" w:space="0" w:color="auto"/>
            <w:right w:val="none" w:sz="0" w:space="0" w:color="auto"/>
          </w:divBdr>
        </w:div>
      </w:divsChild>
    </w:div>
    <w:div w:id="1545867959">
      <w:bodyDiv w:val="1"/>
      <w:marLeft w:val="0"/>
      <w:marRight w:val="0"/>
      <w:marTop w:val="0"/>
      <w:marBottom w:val="0"/>
      <w:divBdr>
        <w:top w:val="none" w:sz="0" w:space="0" w:color="auto"/>
        <w:left w:val="none" w:sz="0" w:space="0" w:color="auto"/>
        <w:bottom w:val="none" w:sz="0" w:space="0" w:color="auto"/>
        <w:right w:val="none" w:sz="0" w:space="0" w:color="auto"/>
      </w:divBdr>
      <w:divsChild>
        <w:div w:id="1298220232">
          <w:marLeft w:val="480"/>
          <w:marRight w:val="0"/>
          <w:marTop w:val="0"/>
          <w:marBottom w:val="0"/>
          <w:divBdr>
            <w:top w:val="none" w:sz="0" w:space="0" w:color="auto"/>
            <w:left w:val="none" w:sz="0" w:space="0" w:color="auto"/>
            <w:bottom w:val="none" w:sz="0" w:space="0" w:color="auto"/>
            <w:right w:val="none" w:sz="0" w:space="0" w:color="auto"/>
          </w:divBdr>
          <w:divsChild>
            <w:div w:id="19578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3594">
      <w:bodyDiv w:val="1"/>
      <w:marLeft w:val="0"/>
      <w:marRight w:val="0"/>
      <w:marTop w:val="0"/>
      <w:marBottom w:val="0"/>
      <w:divBdr>
        <w:top w:val="none" w:sz="0" w:space="0" w:color="auto"/>
        <w:left w:val="none" w:sz="0" w:space="0" w:color="auto"/>
        <w:bottom w:val="none" w:sz="0" w:space="0" w:color="auto"/>
        <w:right w:val="none" w:sz="0" w:space="0" w:color="auto"/>
      </w:divBdr>
    </w:div>
    <w:div w:id="1570463672">
      <w:bodyDiv w:val="1"/>
      <w:marLeft w:val="0"/>
      <w:marRight w:val="0"/>
      <w:marTop w:val="0"/>
      <w:marBottom w:val="0"/>
      <w:divBdr>
        <w:top w:val="none" w:sz="0" w:space="0" w:color="auto"/>
        <w:left w:val="none" w:sz="0" w:space="0" w:color="auto"/>
        <w:bottom w:val="none" w:sz="0" w:space="0" w:color="auto"/>
        <w:right w:val="none" w:sz="0" w:space="0" w:color="auto"/>
      </w:divBdr>
    </w:div>
    <w:div w:id="1617103340">
      <w:bodyDiv w:val="1"/>
      <w:marLeft w:val="0"/>
      <w:marRight w:val="0"/>
      <w:marTop w:val="0"/>
      <w:marBottom w:val="0"/>
      <w:divBdr>
        <w:top w:val="none" w:sz="0" w:space="0" w:color="auto"/>
        <w:left w:val="none" w:sz="0" w:space="0" w:color="auto"/>
        <w:bottom w:val="none" w:sz="0" w:space="0" w:color="auto"/>
        <w:right w:val="none" w:sz="0" w:space="0" w:color="auto"/>
      </w:divBdr>
    </w:div>
    <w:div w:id="1622955055">
      <w:bodyDiv w:val="1"/>
      <w:marLeft w:val="0"/>
      <w:marRight w:val="0"/>
      <w:marTop w:val="0"/>
      <w:marBottom w:val="0"/>
      <w:divBdr>
        <w:top w:val="none" w:sz="0" w:space="0" w:color="auto"/>
        <w:left w:val="none" w:sz="0" w:space="0" w:color="auto"/>
        <w:bottom w:val="none" w:sz="0" w:space="0" w:color="auto"/>
        <w:right w:val="none" w:sz="0" w:space="0" w:color="auto"/>
      </w:divBdr>
    </w:div>
    <w:div w:id="1675110344">
      <w:bodyDiv w:val="1"/>
      <w:marLeft w:val="0"/>
      <w:marRight w:val="0"/>
      <w:marTop w:val="0"/>
      <w:marBottom w:val="0"/>
      <w:divBdr>
        <w:top w:val="none" w:sz="0" w:space="0" w:color="auto"/>
        <w:left w:val="none" w:sz="0" w:space="0" w:color="auto"/>
        <w:bottom w:val="none" w:sz="0" w:space="0" w:color="auto"/>
        <w:right w:val="none" w:sz="0" w:space="0" w:color="auto"/>
      </w:divBdr>
    </w:div>
    <w:div w:id="1675452882">
      <w:bodyDiv w:val="1"/>
      <w:marLeft w:val="0"/>
      <w:marRight w:val="0"/>
      <w:marTop w:val="0"/>
      <w:marBottom w:val="0"/>
      <w:divBdr>
        <w:top w:val="none" w:sz="0" w:space="0" w:color="auto"/>
        <w:left w:val="none" w:sz="0" w:space="0" w:color="auto"/>
        <w:bottom w:val="none" w:sz="0" w:space="0" w:color="auto"/>
        <w:right w:val="none" w:sz="0" w:space="0" w:color="auto"/>
      </w:divBdr>
    </w:div>
    <w:div w:id="1715537376">
      <w:bodyDiv w:val="1"/>
      <w:marLeft w:val="0"/>
      <w:marRight w:val="0"/>
      <w:marTop w:val="0"/>
      <w:marBottom w:val="0"/>
      <w:divBdr>
        <w:top w:val="none" w:sz="0" w:space="0" w:color="auto"/>
        <w:left w:val="none" w:sz="0" w:space="0" w:color="auto"/>
        <w:bottom w:val="none" w:sz="0" w:space="0" w:color="auto"/>
        <w:right w:val="none" w:sz="0" w:space="0" w:color="auto"/>
      </w:divBdr>
      <w:divsChild>
        <w:div w:id="17661663">
          <w:marLeft w:val="480"/>
          <w:marRight w:val="0"/>
          <w:marTop w:val="0"/>
          <w:marBottom w:val="0"/>
          <w:divBdr>
            <w:top w:val="none" w:sz="0" w:space="0" w:color="auto"/>
            <w:left w:val="none" w:sz="0" w:space="0" w:color="auto"/>
            <w:bottom w:val="none" w:sz="0" w:space="0" w:color="auto"/>
            <w:right w:val="none" w:sz="0" w:space="0" w:color="auto"/>
          </w:divBdr>
          <w:divsChild>
            <w:div w:id="178711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49437">
      <w:bodyDiv w:val="1"/>
      <w:marLeft w:val="0"/>
      <w:marRight w:val="0"/>
      <w:marTop w:val="0"/>
      <w:marBottom w:val="0"/>
      <w:divBdr>
        <w:top w:val="none" w:sz="0" w:space="0" w:color="auto"/>
        <w:left w:val="none" w:sz="0" w:space="0" w:color="auto"/>
        <w:bottom w:val="none" w:sz="0" w:space="0" w:color="auto"/>
        <w:right w:val="none" w:sz="0" w:space="0" w:color="auto"/>
      </w:divBdr>
    </w:div>
    <w:div w:id="1776513887">
      <w:bodyDiv w:val="1"/>
      <w:marLeft w:val="0"/>
      <w:marRight w:val="0"/>
      <w:marTop w:val="0"/>
      <w:marBottom w:val="0"/>
      <w:divBdr>
        <w:top w:val="none" w:sz="0" w:space="0" w:color="auto"/>
        <w:left w:val="none" w:sz="0" w:space="0" w:color="auto"/>
        <w:bottom w:val="none" w:sz="0" w:space="0" w:color="auto"/>
        <w:right w:val="none" w:sz="0" w:space="0" w:color="auto"/>
      </w:divBdr>
    </w:div>
    <w:div w:id="1806385158">
      <w:bodyDiv w:val="1"/>
      <w:marLeft w:val="0"/>
      <w:marRight w:val="0"/>
      <w:marTop w:val="0"/>
      <w:marBottom w:val="0"/>
      <w:divBdr>
        <w:top w:val="none" w:sz="0" w:space="0" w:color="auto"/>
        <w:left w:val="none" w:sz="0" w:space="0" w:color="auto"/>
        <w:bottom w:val="none" w:sz="0" w:space="0" w:color="auto"/>
        <w:right w:val="none" w:sz="0" w:space="0" w:color="auto"/>
      </w:divBdr>
    </w:div>
    <w:div w:id="1806775920">
      <w:bodyDiv w:val="1"/>
      <w:marLeft w:val="0"/>
      <w:marRight w:val="0"/>
      <w:marTop w:val="0"/>
      <w:marBottom w:val="0"/>
      <w:divBdr>
        <w:top w:val="none" w:sz="0" w:space="0" w:color="auto"/>
        <w:left w:val="none" w:sz="0" w:space="0" w:color="auto"/>
        <w:bottom w:val="none" w:sz="0" w:space="0" w:color="auto"/>
        <w:right w:val="none" w:sz="0" w:space="0" w:color="auto"/>
      </w:divBdr>
    </w:div>
    <w:div w:id="1852525250">
      <w:bodyDiv w:val="1"/>
      <w:marLeft w:val="0"/>
      <w:marRight w:val="0"/>
      <w:marTop w:val="0"/>
      <w:marBottom w:val="0"/>
      <w:divBdr>
        <w:top w:val="none" w:sz="0" w:space="0" w:color="auto"/>
        <w:left w:val="none" w:sz="0" w:space="0" w:color="auto"/>
        <w:bottom w:val="none" w:sz="0" w:space="0" w:color="auto"/>
        <w:right w:val="none" w:sz="0" w:space="0" w:color="auto"/>
      </w:divBdr>
    </w:div>
    <w:div w:id="1870529588">
      <w:bodyDiv w:val="1"/>
      <w:marLeft w:val="0"/>
      <w:marRight w:val="0"/>
      <w:marTop w:val="0"/>
      <w:marBottom w:val="0"/>
      <w:divBdr>
        <w:top w:val="none" w:sz="0" w:space="0" w:color="auto"/>
        <w:left w:val="none" w:sz="0" w:space="0" w:color="auto"/>
        <w:bottom w:val="none" w:sz="0" w:space="0" w:color="auto"/>
        <w:right w:val="none" w:sz="0" w:space="0" w:color="auto"/>
      </w:divBdr>
    </w:div>
    <w:div w:id="1871725482">
      <w:bodyDiv w:val="1"/>
      <w:marLeft w:val="0"/>
      <w:marRight w:val="0"/>
      <w:marTop w:val="0"/>
      <w:marBottom w:val="0"/>
      <w:divBdr>
        <w:top w:val="none" w:sz="0" w:space="0" w:color="auto"/>
        <w:left w:val="none" w:sz="0" w:space="0" w:color="auto"/>
        <w:bottom w:val="none" w:sz="0" w:space="0" w:color="auto"/>
        <w:right w:val="none" w:sz="0" w:space="0" w:color="auto"/>
      </w:divBdr>
    </w:div>
    <w:div w:id="1963877664">
      <w:bodyDiv w:val="1"/>
      <w:marLeft w:val="0"/>
      <w:marRight w:val="0"/>
      <w:marTop w:val="0"/>
      <w:marBottom w:val="0"/>
      <w:divBdr>
        <w:top w:val="none" w:sz="0" w:space="0" w:color="auto"/>
        <w:left w:val="none" w:sz="0" w:space="0" w:color="auto"/>
        <w:bottom w:val="none" w:sz="0" w:space="0" w:color="auto"/>
        <w:right w:val="none" w:sz="0" w:space="0" w:color="auto"/>
      </w:divBdr>
    </w:div>
    <w:div w:id="1983532502">
      <w:bodyDiv w:val="1"/>
      <w:marLeft w:val="0"/>
      <w:marRight w:val="0"/>
      <w:marTop w:val="0"/>
      <w:marBottom w:val="0"/>
      <w:divBdr>
        <w:top w:val="none" w:sz="0" w:space="0" w:color="auto"/>
        <w:left w:val="none" w:sz="0" w:space="0" w:color="auto"/>
        <w:bottom w:val="none" w:sz="0" w:space="0" w:color="auto"/>
        <w:right w:val="none" w:sz="0" w:space="0" w:color="auto"/>
      </w:divBdr>
    </w:div>
    <w:div w:id="1987203184">
      <w:bodyDiv w:val="1"/>
      <w:marLeft w:val="0"/>
      <w:marRight w:val="0"/>
      <w:marTop w:val="0"/>
      <w:marBottom w:val="0"/>
      <w:divBdr>
        <w:top w:val="none" w:sz="0" w:space="0" w:color="auto"/>
        <w:left w:val="none" w:sz="0" w:space="0" w:color="auto"/>
        <w:bottom w:val="none" w:sz="0" w:space="0" w:color="auto"/>
        <w:right w:val="none" w:sz="0" w:space="0" w:color="auto"/>
      </w:divBdr>
    </w:div>
    <w:div w:id="2005280138">
      <w:bodyDiv w:val="1"/>
      <w:marLeft w:val="0"/>
      <w:marRight w:val="0"/>
      <w:marTop w:val="0"/>
      <w:marBottom w:val="0"/>
      <w:divBdr>
        <w:top w:val="none" w:sz="0" w:space="0" w:color="auto"/>
        <w:left w:val="none" w:sz="0" w:space="0" w:color="auto"/>
        <w:bottom w:val="none" w:sz="0" w:space="0" w:color="auto"/>
        <w:right w:val="none" w:sz="0" w:space="0" w:color="auto"/>
      </w:divBdr>
    </w:div>
    <w:div w:id="2016682953">
      <w:bodyDiv w:val="1"/>
      <w:marLeft w:val="0"/>
      <w:marRight w:val="0"/>
      <w:marTop w:val="0"/>
      <w:marBottom w:val="0"/>
      <w:divBdr>
        <w:top w:val="none" w:sz="0" w:space="0" w:color="auto"/>
        <w:left w:val="none" w:sz="0" w:space="0" w:color="auto"/>
        <w:bottom w:val="none" w:sz="0" w:space="0" w:color="auto"/>
        <w:right w:val="none" w:sz="0" w:space="0" w:color="auto"/>
      </w:divBdr>
    </w:div>
    <w:div w:id="2089502431">
      <w:bodyDiv w:val="1"/>
      <w:marLeft w:val="0"/>
      <w:marRight w:val="0"/>
      <w:marTop w:val="0"/>
      <w:marBottom w:val="0"/>
      <w:divBdr>
        <w:top w:val="none" w:sz="0" w:space="0" w:color="auto"/>
        <w:left w:val="none" w:sz="0" w:space="0" w:color="auto"/>
        <w:bottom w:val="none" w:sz="0" w:space="0" w:color="auto"/>
        <w:right w:val="none" w:sz="0" w:space="0" w:color="auto"/>
      </w:divBdr>
      <w:divsChild>
        <w:div w:id="967854835">
          <w:marLeft w:val="0"/>
          <w:marRight w:val="0"/>
          <w:marTop w:val="0"/>
          <w:marBottom w:val="120"/>
          <w:divBdr>
            <w:top w:val="none" w:sz="0" w:space="0" w:color="auto"/>
            <w:left w:val="none" w:sz="0" w:space="0" w:color="auto"/>
            <w:bottom w:val="none" w:sz="0" w:space="0" w:color="auto"/>
            <w:right w:val="none" w:sz="0" w:space="0" w:color="auto"/>
          </w:divBdr>
        </w:div>
      </w:divsChild>
    </w:div>
    <w:div w:id="2093551575">
      <w:bodyDiv w:val="1"/>
      <w:marLeft w:val="0"/>
      <w:marRight w:val="0"/>
      <w:marTop w:val="0"/>
      <w:marBottom w:val="0"/>
      <w:divBdr>
        <w:top w:val="none" w:sz="0" w:space="0" w:color="auto"/>
        <w:left w:val="none" w:sz="0" w:space="0" w:color="auto"/>
        <w:bottom w:val="none" w:sz="0" w:space="0" w:color="auto"/>
        <w:right w:val="none" w:sz="0" w:space="0" w:color="auto"/>
      </w:divBdr>
    </w:div>
    <w:div w:id="2134982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yperlink" Target="http://www.iata.org/publications/Documents/iata-safety-report-2015.pdf" TargetMode="External"/><Relationship Id="rId3" Type="http://schemas.openxmlformats.org/officeDocument/2006/relationships/numbering" Target="numbering.xml"/><Relationship Id="rId21" Type="http://schemas.openxmlformats.org/officeDocument/2006/relationships/hyperlink" Target="https://cfapp.icao.int/environmental-report-2013/files/assets/common/downloads/ICAO_2013_Environmental_Report.pdf" TargetMode="External"/><Relationship Id="rId7" Type="http://schemas.openxmlformats.org/officeDocument/2006/relationships/footnotes" Target="footnotes.xml"/><Relationship Id="rId12" Type="http://schemas.openxmlformats.org/officeDocument/2006/relationships/hyperlink" Target="http://www.drawdown.org" TargetMode="Externa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yperlink" Target="https://www.iata.org/whatwedo/environment/Documents/technology-roadmap-2013.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info@drawdown.org" TargetMode="Externa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theme" Target="theme/theme1.xml"/><Relationship Id="rId10" Type="http://schemas.openxmlformats.org/officeDocument/2006/relationships/hyperlink" Target="http://www.drawdown.org" TargetMode="External"/><Relationship Id="rId19" Type="http://schemas.openxmlformats.org/officeDocument/2006/relationships/hyperlink" Target="http://www.iata.org/pressroom/pr/Pages/2016-03-08-01.aspx" TargetMode="External"/><Relationship Id="rId4" Type="http://schemas.openxmlformats.org/officeDocument/2006/relationships/styles" Target="styles.xml"/><Relationship Id="rId9" Type="http://schemas.openxmlformats.org/officeDocument/2006/relationships/hyperlink" Target="mailto:info@drawdown.org" TargetMode="External"/><Relationship Id="rId14" Type="http://schemas.openxmlformats.org/officeDocument/2006/relationships/footer" Target="footer2.xml"/><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nilde\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651B029C-CBB6-44E5-8633-55F374ACA5E2}">
  <ds:schemaRefs>
    <ds:schemaRef ds:uri="http://schemas.openxmlformats.org/officeDocument/2006/bibliography"/>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C:\Users\Renilde\AppData\Roaming\Microsoft\Templates\Report design (blank).dotx</Template>
  <TotalTime>12478</TotalTime>
  <Pages>6</Pages>
  <Words>10862</Words>
  <Characters>61915</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Renilde</dc:creator>
  <cp:lastModifiedBy>vijay negi</cp:lastModifiedBy>
  <cp:revision>111</cp:revision>
  <dcterms:created xsi:type="dcterms:W3CDTF">2018-06-13T13:39:00Z</dcterms:created>
  <dcterms:modified xsi:type="dcterms:W3CDTF">2021-11-30T21:32:00Z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