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5A57" w14:textId="3A4C1FB2" w:rsidR="00C81D94" w:rsidRPr="00955DAE" w:rsidRDefault="00630CD1" w:rsidP="00EB247F">
      <w:pPr>
        <w:pStyle w:val="TableofFigures"/>
        <w:tabs>
          <w:tab w:val="right" w:leader="dot" w:pos="9350"/>
        </w:tabs>
        <w:rPr>
          <w:rStyle w:val="Hyperlink"/>
        </w:rPr>
      </w:pPr>
      <w:r w:rsidRPr="00955DAE">
        <w:rPr>
          <w:rStyle w:val="Hyperlink"/>
          <w:noProof/>
          <w:lang w:eastAsia="en-US"/>
        </w:rPr>
        <mc:AlternateContent>
          <mc:Choice Requires="wps">
            <w:drawing>
              <wp:anchor distT="0" distB="0" distL="114300" distR="114300" simplePos="0" relativeHeight="251659264" behindDoc="0" locked="0" layoutInCell="1" allowOverlap="1" wp14:anchorId="77771319" wp14:editId="4D361066">
                <wp:simplePos x="0" y="0"/>
                <wp:positionH relativeFrom="page">
                  <wp:posOffset>1023579</wp:posOffset>
                </wp:positionH>
                <wp:positionV relativeFrom="page">
                  <wp:posOffset>980440</wp:posOffset>
                </wp:positionV>
                <wp:extent cx="6248400" cy="820102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6248400" cy="820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9A438" w14:textId="77777777" w:rsidR="00FF732D" w:rsidRPr="00E91BE1" w:rsidRDefault="00FF732D"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01CDCF1D" w14:textId="7B3483E3" w:rsidR="00FF732D" w:rsidRPr="00E91BE1" w:rsidRDefault="00FF732D" w:rsidP="00FB2C53">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Public Transit</w:t>
                            </w:r>
                          </w:p>
                          <w:p w14:paraId="6774E85B" w14:textId="77777777" w:rsidR="00FF732D" w:rsidRPr="00EB247F" w:rsidRDefault="00FF732D" w:rsidP="00EB247F">
                            <w:pPr>
                              <w:spacing w:line="240" w:lineRule="auto"/>
                              <w:jc w:val="center"/>
                              <w:rPr>
                                <w:rFonts w:cs="Times New Roman"/>
                                <w:smallCaps/>
                                <w:color w:val="404040" w:themeColor="text1" w:themeTint="BF"/>
                                <w:sz w:val="36"/>
                                <w:szCs w:val="36"/>
                              </w:rPr>
                            </w:pPr>
                          </w:p>
                          <w:p w14:paraId="4699D449" w14:textId="59F28C7E" w:rsidR="00FF732D" w:rsidRPr="00E91BE1" w:rsidRDefault="00FF732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Transport</w:t>
                            </w:r>
                          </w:p>
                          <w:p w14:paraId="1671E118" w14:textId="46CDA986" w:rsidR="00FF732D" w:rsidRPr="00E91BE1" w:rsidRDefault="00FF732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Individual, Community</w:t>
                            </w:r>
                          </w:p>
                          <w:p w14:paraId="29D510C4" w14:textId="4ECD57AB" w:rsidR="00FF732D" w:rsidRPr="00E91BE1" w:rsidRDefault="00FF732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Transport Efficiency, Urban Planning, Public Transportation, Buses, BRT, Metros, Tram, Informal Transport, Commuter Rail, Collective Transport, Rapid Transit</w:t>
                            </w:r>
                            <w:r w:rsidR="00BF03CB">
                              <w:rPr>
                                <w:rFonts w:cs="Times New Roman"/>
                                <w:smallCaps/>
                                <w:color w:val="404040" w:themeColor="text1" w:themeTint="BF"/>
                                <w:sz w:val="36"/>
                                <w:szCs w:val="36"/>
                              </w:rPr>
                              <w:t>, Mass Transit</w:t>
                            </w:r>
                          </w:p>
                          <w:p w14:paraId="4FD71E35" w14:textId="77777777" w:rsidR="00FF732D" w:rsidRDefault="00FF732D" w:rsidP="00FB2C53"/>
                          <w:p w14:paraId="0AAEA688" w14:textId="77777777" w:rsidR="00FF732D" w:rsidRDefault="00FF732D" w:rsidP="00FB2C53"/>
                          <w:p w14:paraId="693769A0" w14:textId="55D3955B" w:rsidR="00FF732D" w:rsidRPr="00E91BE1" w:rsidRDefault="00FF732D" w:rsidP="00FB2C53">
                            <w:pPr>
                              <w:spacing w:after="0"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 xml:space="preserve">Book Edition </w:t>
                            </w:r>
                            <w:r>
                              <w:rPr>
                                <w:rFonts w:cs="Times New Roman"/>
                                <w:smallCaps/>
                                <w:color w:val="404040" w:themeColor="text1" w:themeTint="BF"/>
                                <w:sz w:val="36"/>
                                <w:szCs w:val="36"/>
                              </w:rPr>
                              <w:t>3 (</w:t>
                            </w:r>
                            <w:r w:rsidR="00BF03CB">
                              <w:rPr>
                                <w:rFonts w:cs="Times New Roman"/>
                                <w:smallCaps/>
                                <w:color w:val="404040" w:themeColor="text1" w:themeTint="BF"/>
                                <w:sz w:val="36"/>
                                <w:szCs w:val="36"/>
                              </w:rPr>
                              <w:t>August</w:t>
                            </w:r>
                            <w:r>
                              <w:rPr>
                                <w:rFonts w:cs="Times New Roman"/>
                                <w:smallCaps/>
                                <w:color w:val="404040" w:themeColor="text1" w:themeTint="BF"/>
                                <w:sz w:val="36"/>
                                <w:szCs w:val="36"/>
                              </w:rPr>
                              <w:t xml:space="preserve"> 2021)</w:t>
                            </w:r>
                          </w:p>
                          <w:p w14:paraId="0DDBFE23" w14:textId="77777777" w:rsidR="00FF732D" w:rsidRPr="000829DC" w:rsidRDefault="00FF732D" w:rsidP="00FB2C53"/>
                          <w:p w14:paraId="4BB1447A" w14:textId="77777777" w:rsidR="00FF732D" w:rsidRDefault="00FF732D" w:rsidP="00FB2C53"/>
                          <w:p w14:paraId="7DCFFDCF" w14:textId="77777777" w:rsidR="00FF732D" w:rsidRDefault="00FF732D" w:rsidP="00FB2C53"/>
                          <w:p w14:paraId="2F48DE38" w14:textId="77777777" w:rsidR="00FF732D" w:rsidRPr="000829DC" w:rsidRDefault="00FF732D" w:rsidP="00FB2C53"/>
                          <w:p w14:paraId="1981D31A" w14:textId="77777777" w:rsidR="00FF732D" w:rsidRPr="00E91BE1" w:rsidRDefault="00FF732D"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6BD45C73" w14:textId="2F91AAFD" w:rsidR="00FF732D" w:rsidRDefault="00FF732D" w:rsidP="000E2DB5">
                            <w:pPr>
                              <w:spacing w:after="0"/>
                              <w:rPr>
                                <w:rFonts w:cs="Times New Roman"/>
                                <w:smallCaps/>
                                <w:color w:val="404040" w:themeColor="text1" w:themeTint="BF"/>
                                <w:sz w:val="28"/>
                                <w:szCs w:val="28"/>
                              </w:rPr>
                            </w:pPr>
                            <w:r>
                              <w:rPr>
                                <w:rFonts w:cs="Times New Roman"/>
                                <w:smallCaps/>
                                <w:color w:val="404040" w:themeColor="text1" w:themeTint="BF"/>
                                <w:sz w:val="28"/>
                                <w:szCs w:val="28"/>
                              </w:rPr>
                              <w:t>Heather Jones, Research Fellow</w:t>
                            </w:r>
                          </w:p>
                          <w:p w14:paraId="3EB4F0B3" w14:textId="54B307BB" w:rsidR="00FF732D" w:rsidRPr="00293F23" w:rsidRDefault="00FF732D" w:rsidP="000E2DB5">
                            <w:pPr>
                              <w:spacing w:after="0"/>
                              <w:rPr>
                                <w:rFonts w:cs="Times New Roman"/>
                                <w:smallCaps/>
                                <w:color w:val="404040" w:themeColor="text1" w:themeTint="BF"/>
                                <w:sz w:val="28"/>
                                <w:szCs w:val="28"/>
                              </w:rPr>
                            </w:pPr>
                            <w:r w:rsidRPr="00293F23">
                              <w:rPr>
                                <w:rFonts w:cs="Times New Roman"/>
                                <w:smallCaps/>
                                <w:color w:val="404040" w:themeColor="text1" w:themeTint="BF"/>
                                <w:sz w:val="28"/>
                                <w:szCs w:val="28"/>
                              </w:rPr>
                              <w:t>Demetrios Papaioannou, Research Fellow</w:t>
                            </w:r>
                          </w:p>
                          <w:p w14:paraId="6C4588F0" w14:textId="5FE8CAD9" w:rsidR="00FF732D" w:rsidRPr="00EB247F" w:rsidRDefault="00FF732D" w:rsidP="000453DE">
                            <w:pPr>
                              <w:rPr>
                                <w:rFonts w:cs="Times New Roman"/>
                                <w:smallCaps/>
                                <w:color w:val="404040" w:themeColor="text1" w:themeTint="BF"/>
                              </w:rPr>
                            </w:pPr>
                            <w:r>
                              <w:rPr>
                                <w:rFonts w:cs="Times New Roman"/>
                                <w:smallCaps/>
                                <w:color w:val="404040" w:themeColor="text1" w:themeTint="BF"/>
                                <w:sz w:val="28"/>
                                <w:szCs w:val="28"/>
                              </w:rPr>
                              <w:t>Ryan Allard</w:t>
                            </w:r>
                            <w:r w:rsidRPr="000453DE">
                              <w:rPr>
                                <w:rFonts w:cs="Times New Roman"/>
                                <w:smallCaps/>
                                <w:color w:val="404040" w:themeColor="text1" w:themeTint="BF"/>
                                <w:sz w:val="28"/>
                                <w:szCs w:val="28"/>
                              </w:rPr>
                              <w:t>, Senior Fellow</w:t>
                            </w:r>
                          </w:p>
                          <w:p w14:paraId="1C3CFB47" w14:textId="77777777" w:rsidR="00FF732D" w:rsidRPr="00EB247F" w:rsidRDefault="00FF732D" w:rsidP="007864AB">
                            <w:pPr>
                              <w:rPr>
                                <w:rFonts w:cs="Times New Roman"/>
                                <w:smallCaps/>
                                <w:color w:val="404040" w:themeColor="text1" w:themeTint="BF"/>
                              </w:rPr>
                            </w:pPr>
                          </w:p>
                          <w:p w14:paraId="4481356F" w14:textId="6C098178" w:rsidR="00FF732D" w:rsidRPr="00EB247F" w:rsidRDefault="00FF732D"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9">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289057B3" w:rsidR="00FF732D" w:rsidRPr="00E6531F" w:rsidRDefault="00FF732D" w:rsidP="007864AB">
                            <w:pPr>
                              <w:rPr>
                                <w:rFonts w:asciiTheme="minorHAnsi" w:hAnsiTheme="minorHAnsi"/>
                                <w:smallCaps/>
                                <w:color w:val="000000" w:themeColor="text1"/>
                                <w:sz w:val="20"/>
                                <w:szCs w:val="20"/>
                                <w:lang w:val="pt-PT"/>
                              </w:rPr>
                            </w:pPr>
                            <w:r w:rsidRPr="00E6531F">
                              <w:rPr>
                                <w:rFonts w:asciiTheme="minorHAnsi" w:hAnsiTheme="minorHAnsi"/>
                                <w:smallCaps/>
                                <w:color w:val="000000" w:themeColor="text1"/>
                                <w:sz w:val="20"/>
                                <w:szCs w:val="20"/>
                                <w:lang w:val="pt-PT"/>
                              </w:rPr>
                              <w:t xml:space="preserve">27 GATE 5 RD., SAUSALITO, CA 94965              </w:t>
                            </w:r>
                            <w:hyperlink r:id="rId10" w:history="1">
                              <w:r w:rsidRPr="00E6531F">
                                <w:rPr>
                                  <w:rFonts w:asciiTheme="minorHAnsi" w:hAnsiTheme="minorHAnsi"/>
                                  <w:color w:val="000000" w:themeColor="text1"/>
                                  <w:lang w:val="pt-PT"/>
                                </w:rPr>
                                <w:t>info@drawdown.org</w:t>
                              </w:r>
                            </w:hyperlink>
                            <w:r w:rsidRPr="00E6531F">
                              <w:rPr>
                                <w:rFonts w:asciiTheme="minorHAnsi" w:hAnsiTheme="minorHAnsi"/>
                                <w:smallCaps/>
                                <w:color w:val="000000" w:themeColor="text1"/>
                                <w:sz w:val="20"/>
                                <w:szCs w:val="20"/>
                                <w:lang w:val="pt-PT"/>
                              </w:rPr>
                              <w:t xml:space="preserve">             </w:t>
                            </w:r>
                            <w:hyperlink r:id="rId11" w:history="1">
                              <w:r w:rsidRPr="00E6531F">
                                <w:rPr>
                                  <w:rFonts w:asciiTheme="minorHAnsi" w:hAnsiTheme="minorHAnsi"/>
                                  <w:color w:val="000000" w:themeColor="text1"/>
                                  <w:lang w:val="pt-PT"/>
                                </w:rPr>
                                <w:t>www.drawdown.org</w:t>
                              </w:r>
                            </w:hyperlink>
                            <w:r w:rsidRPr="00E6531F">
                              <w:rPr>
                                <w:rFonts w:asciiTheme="minorHAnsi" w:hAnsiTheme="minorHAnsi"/>
                                <w:smallCaps/>
                                <w:color w:val="000000" w:themeColor="text1"/>
                                <w:sz w:val="20"/>
                                <w:szCs w:val="20"/>
                                <w:lang w:val="pt-PT"/>
                              </w:rPr>
                              <w:t xml:space="preserve">  </w:t>
                            </w:r>
                          </w:p>
                          <w:p w14:paraId="05DAFFE7" w14:textId="77777777" w:rsidR="00FF732D" w:rsidRPr="00E6531F" w:rsidRDefault="00FF732D" w:rsidP="00C81D94">
                            <w:pPr>
                              <w:rPr>
                                <w:rFonts w:cs="Times New Roman"/>
                                <w:smallCaps/>
                                <w:color w:val="404040" w:themeColor="text1" w:themeTint="BF"/>
                                <w:sz w:val="36"/>
                                <w:szCs w:val="36"/>
                                <w:lang w:val="pt-PT"/>
                              </w:rPr>
                            </w:pPr>
                          </w:p>
                          <w:p w14:paraId="3D97FBF6" w14:textId="77777777" w:rsidR="00FF732D" w:rsidRPr="00E6531F" w:rsidRDefault="00FF732D" w:rsidP="00C81D94">
                            <w:pPr>
                              <w:rPr>
                                <w:rFonts w:cs="Times New Roman"/>
                                <w:smallCaps/>
                                <w:color w:val="404040" w:themeColor="text1" w:themeTint="BF"/>
                                <w:sz w:val="36"/>
                                <w:szCs w:val="36"/>
                                <w:lang w:val="pt-PT"/>
                              </w:rPr>
                            </w:pPr>
                          </w:p>
                        </w:txbxContent>
                      </wps:txbx>
                      <wps:bodyPr rot="0" spcFirstLastPara="0" vertOverflow="overflow" horzOverflow="overflow" vert="horz" wrap="square" lIns="9144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771319" id="_x0000_t202" coordsize="21600,21600" o:spt="202" path="m,l,21600r21600,l21600,xe">
                <v:stroke joinstyle="miter"/>
                <v:path gradientshapeok="t" o:connecttype="rect"/>
              </v:shapetype>
              <v:shape id="Text Box 154" o:spid="_x0000_s1026" type="#_x0000_t202" style="position:absolute;left:0;text-align:left;margin-left:80.6pt;margin-top:77.2pt;width:492pt;height:645.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" filled="f" stroked="f" strokeweight=".5pt">
                <v:textbox inset=",0,54pt,0">
                  <w:txbxContent>
                    <w:p w14:paraId="3A69A438" w14:textId="77777777" w:rsidR="00FF732D" w:rsidRPr="00E91BE1" w:rsidRDefault="00FF732D" w:rsidP="00FB2C53">
                      <w:pPr>
                        <w:spacing w:line="240" w:lineRule="auto"/>
                        <w:jc w:val="center"/>
                        <w:rPr>
                          <w:rFonts w:cs="Times New Roman"/>
                          <w:b/>
                          <w:smallCaps/>
                          <w:color w:val="404040" w:themeColor="text1" w:themeTint="BF"/>
                          <w:sz w:val="48"/>
                          <w:szCs w:val="48"/>
                        </w:rPr>
                      </w:pPr>
                      <w:r w:rsidRPr="00E91BE1">
                        <w:rPr>
                          <w:rFonts w:cs="Times New Roman"/>
                          <w:b/>
                          <w:smallCaps/>
                          <w:color w:val="404040" w:themeColor="text1" w:themeTint="BF"/>
                          <w:sz w:val="48"/>
                          <w:szCs w:val="48"/>
                        </w:rPr>
                        <w:t>Technical assessment for</w:t>
                      </w:r>
                    </w:p>
                    <w:p w14:paraId="01CDCF1D" w14:textId="7B3483E3" w:rsidR="00FF732D" w:rsidRPr="00E91BE1" w:rsidRDefault="00FF732D" w:rsidP="00FB2C53">
                      <w:pPr>
                        <w:spacing w:line="240" w:lineRule="auto"/>
                        <w:jc w:val="center"/>
                        <w:rPr>
                          <w:rFonts w:cs="Times New Roman"/>
                          <w:b/>
                          <w:smallCaps/>
                          <w:color w:val="404040" w:themeColor="text1" w:themeTint="BF"/>
                          <w:sz w:val="48"/>
                          <w:szCs w:val="48"/>
                        </w:rPr>
                      </w:pPr>
                      <w:r>
                        <w:rPr>
                          <w:rFonts w:cs="Times New Roman"/>
                          <w:b/>
                          <w:smallCaps/>
                          <w:color w:val="404040" w:themeColor="text1" w:themeTint="BF"/>
                          <w:sz w:val="48"/>
                          <w:szCs w:val="48"/>
                        </w:rPr>
                        <w:t>Public Transit</w:t>
                      </w:r>
                    </w:p>
                    <w:p w14:paraId="6774E85B" w14:textId="77777777" w:rsidR="00FF732D" w:rsidRPr="00EB247F" w:rsidRDefault="00FF732D" w:rsidP="00EB247F">
                      <w:pPr>
                        <w:spacing w:line="240" w:lineRule="auto"/>
                        <w:jc w:val="center"/>
                        <w:rPr>
                          <w:rFonts w:cs="Times New Roman"/>
                          <w:smallCaps/>
                          <w:color w:val="404040" w:themeColor="text1" w:themeTint="BF"/>
                          <w:sz w:val="36"/>
                          <w:szCs w:val="36"/>
                        </w:rPr>
                      </w:pPr>
                    </w:p>
                    <w:p w14:paraId="4699D449" w14:textId="59F28C7E" w:rsidR="00FF732D" w:rsidRPr="00E91BE1" w:rsidRDefault="00FF732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Sector:</w:t>
                      </w:r>
                      <w:r>
                        <w:rPr>
                          <w:rFonts w:cs="Times New Roman"/>
                          <w:smallCaps/>
                          <w:color w:val="404040" w:themeColor="text1" w:themeTint="BF"/>
                          <w:sz w:val="36"/>
                          <w:szCs w:val="36"/>
                        </w:rPr>
                        <w:t xml:space="preserve"> Transport</w:t>
                      </w:r>
                    </w:p>
                    <w:p w14:paraId="1671E118" w14:textId="46CDA986" w:rsidR="00FF732D" w:rsidRPr="00E91BE1" w:rsidRDefault="00FF732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Agency Level:</w:t>
                      </w:r>
                      <w:r>
                        <w:rPr>
                          <w:rFonts w:cs="Times New Roman"/>
                          <w:smallCaps/>
                          <w:color w:val="404040" w:themeColor="text1" w:themeTint="BF"/>
                          <w:sz w:val="36"/>
                          <w:szCs w:val="36"/>
                        </w:rPr>
                        <w:t xml:space="preserve"> Individual, Community</w:t>
                      </w:r>
                    </w:p>
                    <w:p w14:paraId="29D510C4" w14:textId="4ECD57AB" w:rsidR="00FF732D" w:rsidRPr="00E91BE1" w:rsidRDefault="00FF732D" w:rsidP="00FB2C53">
                      <w:pPr>
                        <w:spacing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Keywords:</w:t>
                      </w:r>
                      <w:r>
                        <w:rPr>
                          <w:rFonts w:cs="Times New Roman"/>
                          <w:smallCaps/>
                          <w:color w:val="404040" w:themeColor="text1" w:themeTint="BF"/>
                          <w:sz w:val="36"/>
                          <w:szCs w:val="36"/>
                        </w:rPr>
                        <w:t xml:space="preserve"> Transport Efficiency, Urban Planning, Public Transportation, Buses, BRT, Metros, Tram, Informal Transport, Commuter Rail, Collective Transport, Rapid Transit</w:t>
                      </w:r>
                      <w:r w:rsidR="00BF03CB">
                        <w:rPr>
                          <w:rFonts w:cs="Times New Roman"/>
                          <w:smallCaps/>
                          <w:color w:val="404040" w:themeColor="text1" w:themeTint="BF"/>
                          <w:sz w:val="36"/>
                          <w:szCs w:val="36"/>
                        </w:rPr>
                        <w:t>, Mass Transit</w:t>
                      </w:r>
                    </w:p>
                    <w:p w14:paraId="4FD71E35" w14:textId="77777777" w:rsidR="00FF732D" w:rsidRDefault="00FF732D" w:rsidP="00FB2C53"/>
                    <w:p w14:paraId="0AAEA688" w14:textId="77777777" w:rsidR="00FF732D" w:rsidRDefault="00FF732D" w:rsidP="00FB2C53"/>
                    <w:p w14:paraId="693769A0" w14:textId="55D3955B" w:rsidR="00FF732D" w:rsidRPr="00E91BE1" w:rsidRDefault="00FF732D" w:rsidP="00FB2C53">
                      <w:pPr>
                        <w:spacing w:after="0" w:line="240" w:lineRule="auto"/>
                        <w:jc w:val="center"/>
                        <w:rPr>
                          <w:rFonts w:cs="Times New Roman"/>
                          <w:smallCaps/>
                          <w:color w:val="404040" w:themeColor="text1" w:themeTint="BF"/>
                          <w:sz w:val="36"/>
                          <w:szCs w:val="36"/>
                        </w:rPr>
                      </w:pPr>
                      <w:r w:rsidRPr="00E91BE1">
                        <w:rPr>
                          <w:rFonts w:cs="Times New Roman"/>
                          <w:smallCaps/>
                          <w:color w:val="404040" w:themeColor="text1" w:themeTint="BF"/>
                          <w:sz w:val="36"/>
                          <w:szCs w:val="36"/>
                        </w:rPr>
                        <w:t xml:space="preserve">Book Edition </w:t>
                      </w:r>
                      <w:r>
                        <w:rPr>
                          <w:rFonts w:cs="Times New Roman"/>
                          <w:smallCaps/>
                          <w:color w:val="404040" w:themeColor="text1" w:themeTint="BF"/>
                          <w:sz w:val="36"/>
                          <w:szCs w:val="36"/>
                        </w:rPr>
                        <w:t>3 (</w:t>
                      </w:r>
                      <w:r w:rsidR="00BF03CB">
                        <w:rPr>
                          <w:rFonts w:cs="Times New Roman"/>
                          <w:smallCaps/>
                          <w:color w:val="404040" w:themeColor="text1" w:themeTint="BF"/>
                          <w:sz w:val="36"/>
                          <w:szCs w:val="36"/>
                        </w:rPr>
                        <w:t>August</w:t>
                      </w:r>
                      <w:r>
                        <w:rPr>
                          <w:rFonts w:cs="Times New Roman"/>
                          <w:smallCaps/>
                          <w:color w:val="404040" w:themeColor="text1" w:themeTint="BF"/>
                          <w:sz w:val="36"/>
                          <w:szCs w:val="36"/>
                        </w:rPr>
                        <w:t xml:space="preserve"> 2021)</w:t>
                      </w:r>
                    </w:p>
                    <w:p w14:paraId="0DDBFE23" w14:textId="77777777" w:rsidR="00FF732D" w:rsidRPr="000829DC" w:rsidRDefault="00FF732D" w:rsidP="00FB2C53"/>
                    <w:p w14:paraId="4BB1447A" w14:textId="77777777" w:rsidR="00FF732D" w:rsidRDefault="00FF732D" w:rsidP="00FB2C53"/>
                    <w:p w14:paraId="7DCFFDCF" w14:textId="77777777" w:rsidR="00FF732D" w:rsidRDefault="00FF732D" w:rsidP="00FB2C53"/>
                    <w:p w14:paraId="2F48DE38" w14:textId="77777777" w:rsidR="00FF732D" w:rsidRPr="000829DC" w:rsidRDefault="00FF732D" w:rsidP="00FB2C53"/>
                    <w:p w14:paraId="1981D31A" w14:textId="77777777" w:rsidR="00FF732D" w:rsidRPr="00E91BE1" w:rsidRDefault="00FF732D" w:rsidP="00FB2C53">
                      <w:pPr>
                        <w:spacing w:after="0" w:line="240" w:lineRule="auto"/>
                        <w:rPr>
                          <w:rFonts w:cs="Times New Roman"/>
                          <w:b/>
                          <w:smallCaps/>
                          <w:color w:val="404040" w:themeColor="text1" w:themeTint="BF"/>
                          <w:sz w:val="28"/>
                          <w:szCs w:val="28"/>
                        </w:rPr>
                      </w:pPr>
                      <w:r w:rsidRPr="00E91BE1">
                        <w:rPr>
                          <w:rFonts w:cs="Times New Roman"/>
                          <w:b/>
                          <w:smallCaps/>
                          <w:color w:val="404040" w:themeColor="text1" w:themeTint="BF"/>
                          <w:sz w:val="28"/>
                          <w:szCs w:val="28"/>
                        </w:rPr>
                        <w:t>Prepared by:</w:t>
                      </w:r>
                    </w:p>
                    <w:p w14:paraId="6BD45C73" w14:textId="2F91AAFD" w:rsidR="00FF732D" w:rsidRDefault="00FF732D" w:rsidP="000E2DB5">
                      <w:pPr>
                        <w:spacing w:after="0"/>
                        <w:rPr>
                          <w:rFonts w:cs="Times New Roman"/>
                          <w:smallCaps/>
                          <w:color w:val="404040" w:themeColor="text1" w:themeTint="BF"/>
                          <w:sz w:val="28"/>
                          <w:szCs w:val="28"/>
                        </w:rPr>
                      </w:pPr>
                      <w:r>
                        <w:rPr>
                          <w:rFonts w:cs="Times New Roman"/>
                          <w:smallCaps/>
                          <w:color w:val="404040" w:themeColor="text1" w:themeTint="BF"/>
                          <w:sz w:val="28"/>
                          <w:szCs w:val="28"/>
                        </w:rPr>
                        <w:t>Heather Jones, Research Fellow</w:t>
                      </w:r>
                    </w:p>
                    <w:p w14:paraId="3EB4F0B3" w14:textId="54B307BB" w:rsidR="00FF732D" w:rsidRPr="00293F23" w:rsidRDefault="00FF732D" w:rsidP="000E2DB5">
                      <w:pPr>
                        <w:spacing w:after="0"/>
                        <w:rPr>
                          <w:rFonts w:cs="Times New Roman"/>
                          <w:smallCaps/>
                          <w:color w:val="404040" w:themeColor="text1" w:themeTint="BF"/>
                          <w:sz w:val="28"/>
                          <w:szCs w:val="28"/>
                        </w:rPr>
                      </w:pPr>
                      <w:r w:rsidRPr="00293F23">
                        <w:rPr>
                          <w:rFonts w:cs="Times New Roman"/>
                          <w:smallCaps/>
                          <w:color w:val="404040" w:themeColor="text1" w:themeTint="BF"/>
                          <w:sz w:val="28"/>
                          <w:szCs w:val="28"/>
                        </w:rPr>
                        <w:t>Demetrios Papaioannou, Research Fellow</w:t>
                      </w:r>
                    </w:p>
                    <w:p w14:paraId="6C4588F0" w14:textId="5FE8CAD9" w:rsidR="00FF732D" w:rsidRPr="00EB247F" w:rsidRDefault="00FF732D" w:rsidP="000453DE">
                      <w:pPr>
                        <w:rPr>
                          <w:rFonts w:cs="Times New Roman"/>
                          <w:smallCaps/>
                          <w:color w:val="404040" w:themeColor="text1" w:themeTint="BF"/>
                        </w:rPr>
                      </w:pPr>
                      <w:r>
                        <w:rPr>
                          <w:rFonts w:cs="Times New Roman"/>
                          <w:smallCaps/>
                          <w:color w:val="404040" w:themeColor="text1" w:themeTint="BF"/>
                          <w:sz w:val="28"/>
                          <w:szCs w:val="28"/>
                        </w:rPr>
                        <w:t>Ryan Allard</w:t>
                      </w:r>
                      <w:r w:rsidRPr="000453DE">
                        <w:rPr>
                          <w:rFonts w:cs="Times New Roman"/>
                          <w:smallCaps/>
                          <w:color w:val="404040" w:themeColor="text1" w:themeTint="BF"/>
                          <w:sz w:val="28"/>
                          <w:szCs w:val="28"/>
                        </w:rPr>
                        <w:t>, Senior Fellow</w:t>
                      </w:r>
                    </w:p>
                    <w:p w14:paraId="1C3CFB47" w14:textId="77777777" w:rsidR="00FF732D" w:rsidRPr="00EB247F" w:rsidRDefault="00FF732D" w:rsidP="007864AB">
                      <w:pPr>
                        <w:rPr>
                          <w:rFonts w:cs="Times New Roman"/>
                          <w:smallCaps/>
                          <w:color w:val="404040" w:themeColor="text1" w:themeTint="BF"/>
                        </w:rPr>
                      </w:pPr>
                    </w:p>
                    <w:p w14:paraId="4481356F" w14:textId="6C098178" w:rsidR="00FF732D" w:rsidRPr="00EB247F" w:rsidRDefault="00FF732D" w:rsidP="007864AB">
                      <w:pPr>
                        <w:rPr>
                          <w:rFonts w:cs="Times New Roman"/>
                          <w:smallCaps/>
                          <w:color w:val="404040" w:themeColor="text1" w:themeTint="BF"/>
                        </w:rPr>
                      </w:pPr>
                      <w:r w:rsidRPr="00EB247F">
                        <w:rPr>
                          <w:rFonts w:cs="Times New Roman"/>
                          <w:noProof/>
                        </w:rPr>
                        <w:drawing>
                          <wp:inline distT="0" distB="0" distL="0" distR="0" wp14:anchorId="43B8D81F" wp14:editId="36EEA413">
                            <wp:extent cx="3203517" cy="753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down_logo_clouds_800x202.jpg"/>
                                    <pic:cNvPicPr/>
                                  </pic:nvPicPr>
                                  <pic:blipFill>
                                    <a:blip r:embed="rId12">
                                      <a:extLst>
                                        <a:ext uri="{28A0092B-C50C-407E-A947-70E740481C1C}">
                                          <a14:useLocalDpi xmlns:a14="http://schemas.microsoft.com/office/drawing/2010/main" val="0"/>
                                        </a:ext>
                                      </a:extLst>
                                    </a:blip>
                                    <a:stretch>
                                      <a:fillRect/>
                                    </a:stretch>
                                  </pic:blipFill>
                                  <pic:spPr>
                                    <a:xfrm>
                                      <a:off x="0" y="0"/>
                                      <a:ext cx="3243615" cy="762569"/>
                                    </a:xfrm>
                                    <a:prstGeom prst="rect">
                                      <a:avLst/>
                                    </a:prstGeom>
                                  </pic:spPr>
                                </pic:pic>
                              </a:graphicData>
                            </a:graphic>
                          </wp:inline>
                        </w:drawing>
                      </w:r>
                    </w:p>
                    <w:p w14:paraId="56BC0364" w14:textId="289057B3" w:rsidR="00FF732D" w:rsidRPr="00E6531F" w:rsidRDefault="00FF732D" w:rsidP="007864AB">
                      <w:pPr>
                        <w:rPr>
                          <w:rFonts w:asciiTheme="minorHAnsi" w:hAnsiTheme="minorHAnsi"/>
                          <w:smallCaps/>
                          <w:color w:val="000000" w:themeColor="text1"/>
                          <w:sz w:val="20"/>
                          <w:szCs w:val="20"/>
                          <w:lang w:val="pt-PT"/>
                        </w:rPr>
                      </w:pPr>
                      <w:r w:rsidRPr="00E6531F">
                        <w:rPr>
                          <w:rFonts w:asciiTheme="minorHAnsi" w:hAnsiTheme="minorHAnsi"/>
                          <w:smallCaps/>
                          <w:color w:val="000000" w:themeColor="text1"/>
                          <w:sz w:val="20"/>
                          <w:szCs w:val="20"/>
                          <w:lang w:val="pt-PT"/>
                        </w:rPr>
                        <w:t xml:space="preserve">27 GATE 5 RD., SAUSALITO, CA 94965              </w:t>
                      </w:r>
                      <w:hyperlink r:id="rId13" w:history="1">
                        <w:r w:rsidRPr="00E6531F">
                          <w:rPr>
                            <w:rFonts w:asciiTheme="minorHAnsi" w:hAnsiTheme="minorHAnsi"/>
                            <w:color w:val="000000" w:themeColor="text1"/>
                            <w:lang w:val="pt-PT"/>
                          </w:rPr>
                          <w:t>info@drawdown.org</w:t>
                        </w:r>
                      </w:hyperlink>
                      <w:r w:rsidRPr="00E6531F">
                        <w:rPr>
                          <w:rFonts w:asciiTheme="minorHAnsi" w:hAnsiTheme="minorHAnsi"/>
                          <w:smallCaps/>
                          <w:color w:val="000000" w:themeColor="text1"/>
                          <w:sz w:val="20"/>
                          <w:szCs w:val="20"/>
                          <w:lang w:val="pt-PT"/>
                        </w:rPr>
                        <w:t xml:space="preserve">             </w:t>
                      </w:r>
                      <w:hyperlink r:id="rId14" w:history="1">
                        <w:r w:rsidRPr="00E6531F">
                          <w:rPr>
                            <w:rFonts w:asciiTheme="minorHAnsi" w:hAnsiTheme="minorHAnsi"/>
                            <w:color w:val="000000" w:themeColor="text1"/>
                            <w:lang w:val="pt-PT"/>
                          </w:rPr>
                          <w:t>www.drawdown.org</w:t>
                        </w:r>
                      </w:hyperlink>
                      <w:r w:rsidRPr="00E6531F">
                        <w:rPr>
                          <w:rFonts w:asciiTheme="minorHAnsi" w:hAnsiTheme="minorHAnsi"/>
                          <w:smallCaps/>
                          <w:color w:val="000000" w:themeColor="text1"/>
                          <w:sz w:val="20"/>
                          <w:szCs w:val="20"/>
                          <w:lang w:val="pt-PT"/>
                        </w:rPr>
                        <w:t xml:space="preserve">  </w:t>
                      </w:r>
                    </w:p>
                    <w:p w14:paraId="05DAFFE7" w14:textId="77777777" w:rsidR="00FF732D" w:rsidRPr="00E6531F" w:rsidRDefault="00FF732D" w:rsidP="00C81D94">
                      <w:pPr>
                        <w:rPr>
                          <w:rFonts w:cs="Times New Roman"/>
                          <w:smallCaps/>
                          <w:color w:val="404040" w:themeColor="text1" w:themeTint="BF"/>
                          <w:sz w:val="36"/>
                          <w:szCs w:val="36"/>
                          <w:lang w:val="pt-PT"/>
                        </w:rPr>
                      </w:pPr>
                    </w:p>
                    <w:p w14:paraId="3D97FBF6" w14:textId="77777777" w:rsidR="00FF732D" w:rsidRPr="00E6531F" w:rsidRDefault="00FF732D" w:rsidP="00C81D94">
                      <w:pPr>
                        <w:rPr>
                          <w:rFonts w:cs="Times New Roman"/>
                          <w:smallCaps/>
                          <w:color w:val="404040" w:themeColor="text1" w:themeTint="BF"/>
                          <w:sz w:val="36"/>
                          <w:szCs w:val="36"/>
                          <w:lang w:val="pt-PT"/>
                        </w:rPr>
                      </w:pPr>
                    </w:p>
                  </w:txbxContent>
                </v:textbox>
                <w10:wrap type="square" anchorx="page" anchory="page"/>
              </v:shape>
            </w:pict>
          </mc:Fallback>
        </mc:AlternateContent>
      </w:r>
    </w:p>
    <w:sdt>
      <w:sdtPr>
        <w:rPr>
          <w:rFonts w:asciiTheme="minorHAnsi" w:hAnsiTheme="minorHAnsi"/>
        </w:rPr>
        <w:id w:val="442275696"/>
        <w:docPartObj>
          <w:docPartGallery w:val="Table of Contents"/>
          <w:docPartUnique/>
        </w:docPartObj>
      </w:sdtPr>
      <w:sdtEndPr>
        <w:rPr>
          <w:rFonts w:ascii="Times New Roman" w:hAnsi="Times New Roman"/>
        </w:rPr>
      </w:sdtEndPr>
      <w:sdtContent>
        <w:p w14:paraId="62199C04" w14:textId="77777777" w:rsidR="00640665" w:rsidRPr="00955DAE" w:rsidRDefault="551A77D0" w:rsidP="00EB247F">
          <w:pPr>
            <w:rPr>
              <w:rStyle w:val="Heading1Char"/>
            </w:rPr>
          </w:pPr>
          <w:r w:rsidRPr="00955DAE">
            <w:rPr>
              <w:rStyle w:val="Heading1Char"/>
            </w:rPr>
            <w:t>Table of Contents</w:t>
          </w:r>
        </w:p>
        <w:p w14:paraId="1A17DE7F" w14:textId="5D6C5018" w:rsidR="00962D92" w:rsidRPr="00955DAE" w:rsidRDefault="00640665">
          <w:pPr>
            <w:pStyle w:val="TOC1"/>
            <w:tabs>
              <w:tab w:val="right" w:leader="dot" w:pos="9350"/>
            </w:tabs>
            <w:rPr>
              <w:rFonts w:asciiTheme="minorHAnsi" w:hAnsiTheme="minorHAnsi"/>
              <w:sz w:val="22"/>
              <w:lang w:eastAsia="en-US"/>
            </w:rPr>
          </w:pPr>
          <w:r w:rsidRPr="00955DAE">
            <w:fldChar w:fldCharType="begin"/>
          </w:r>
          <w:r w:rsidRPr="00955DAE">
            <w:instrText xml:space="preserve"> TOC \o "1-3" \h \z \u </w:instrText>
          </w:r>
          <w:r w:rsidRPr="00955DAE">
            <w:fldChar w:fldCharType="separate"/>
          </w:r>
          <w:hyperlink w:anchor="_Toc72966182" w:history="1">
            <w:r w:rsidR="00962D92" w:rsidRPr="00955DAE">
              <w:rPr>
                <w:rStyle w:val="Hyperlink"/>
              </w:rPr>
              <w:t>List of Figures</w:t>
            </w:r>
            <w:r w:rsidR="00962D92" w:rsidRPr="00955DAE">
              <w:rPr>
                <w:webHidden/>
              </w:rPr>
              <w:tab/>
            </w:r>
            <w:r w:rsidR="00962D92" w:rsidRPr="00955DAE">
              <w:rPr>
                <w:webHidden/>
              </w:rPr>
              <w:fldChar w:fldCharType="begin"/>
            </w:r>
            <w:r w:rsidR="00962D92" w:rsidRPr="00955DAE">
              <w:rPr>
                <w:webHidden/>
              </w:rPr>
              <w:instrText xml:space="preserve"> PAGEREF _Toc72966182 \h </w:instrText>
            </w:r>
            <w:r w:rsidR="00962D92" w:rsidRPr="00955DAE">
              <w:rPr>
                <w:webHidden/>
              </w:rPr>
            </w:r>
            <w:r w:rsidR="00962D92" w:rsidRPr="00955DAE">
              <w:rPr>
                <w:webHidden/>
              </w:rPr>
              <w:fldChar w:fldCharType="separate"/>
            </w:r>
            <w:r w:rsidR="00962D92" w:rsidRPr="00955DAE">
              <w:rPr>
                <w:webHidden/>
              </w:rPr>
              <w:t>III</w:t>
            </w:r>
            <w:r w:rsidR="00962D92" w:rsidRPr="00955DAE">
              <w:rPr>
                <w:webHidden/>
              </w:rPr>
              <w:fldChar w:fldCharType="end"/>
            </w:r>
          </w:hyperlink>
        </w:p>
        <w:p w14:paraId="20BF6BCE" w14:textId="0287D823" w:rsidR="00962D92" w:rsidRPr="00955DAE" w:rsidRDefault="008017C1">
          <w:pPr>
            <w:pStyle w:val="TOC1"/>
            <w:tabs>
              <w:tab w:val="right" w:leader="dot" w:pos="9350"/>
            </w:tabs>
            <w:rPr>
              <w:rFonts w:asciiTheme="minorHAnsi" w:hAnsiTheme="minorHAnsi"/>
              <w:sz w:val="22"/>
              <w:lang w:eastAsia="en-US"/>
            </w:rPr>
          </w:pPr>
          <w:hyperlink w:anchor="_Toc72966183" w:history="1">
            <w:r w:rsidR="00962D92" w:rsidRPr="00955DAE">
              <w:rPr>
                <w:rStyle w:val="Hyperlink"/>
              </w:rPr>
              <w:t>List of Tables</w:t>
            </w:r>
            <w:r w:rsidR="00962D92" w:rsidRPr="00955DAE">
              <w:rPr>
                <w:webHidden/>
              </w:rPr>
              <w:tab/>
            </w:r>
            <w:r w:rsidR="00962D92" w:rsidRPr="00955DAE">
              <w:rPr>
                <w:webHidden/>
              </w:rPr>
              <w:fldChar w:fldCharType="begin"/>
            </w:r>
            <w:r w:rsidR="00962D92" w:rsidRPr="00955DAE">
              <w:rPr>
                <w:webHidden/>
              </w:rPr>
              <w:instrText xml:space="preserve"> PAGEREF _Toc72966183 \h </w:instrText>
            </w:r>
            <w:r w:rsidR="00962D92" w:rsidRPr="00955DAE">
              <w:rPr>
                <w:webHidden/>
              </w:rPr>
            </w:r>
            <w:r w:rsidR="00962D92" w:rsidRPr="00955DAE">
              <w:rPr>
                <w:webHidden/>
              </w:rPr>
              <w:fldChar w:fldCharType="separate"/>
            </w:r>
            <w:r w:rsidR="00962D92" w:rsidRPr="00955DAE">
              <w:rPr>
                <w:webHidden/>
              </w:rPr>
              <w:t>IV</w:t>
            </w:r>
            <w:r w:rsidR="00962D92" w:rsidRPr="00955DAE">
              <w:rPr>
                <w:webHidden/>
              </w:rPr>
              <w:fldChar w:fldCharType="end"/>
            </w:r>
          </w:hyperlink>
        </w:p>
        <w:p w14:paraId="6A97841E" w14:textId="1DF3F5B1" w:rsidR="00962D92" w:rsidRPr="00955DAE" w:rsidRDefault="008017C1">
          <w:pPr>
            <w:pStyle w:val="TOC1"/>
            <w:tabs>
              <w:tab w:val="right" w:leader="dot" w:pos="9350"/>
            </w:tabs>
            <w:rPr>
              <w:rFonts w:asciiTheme="minorHAnsi" w:hAnsiTheme="minorHAnsi"/>
              <w:sz w:val="22"/>
              <w:lang w:eastAsia="en-US"/>
            </w:rPr>
          </w:pPr>
          <w:hyperlink w:anchor="_Toc72966184" w:history="1">
            <w:r w:rsidR="00962D92" w:rsidRPr="00955DAE">
              <w:rPr>
                <w:rStyle w:val="Hyperlink"/>
              </w:rPr>
              <w:t>Acronyms and Symbols Used</w:t>
            </w:r>
            <w:r w:rsidR="00962D92" w:rsidRPr="00955DAE">
              <w:rPr>
                <w:webHidden/>
              </w:rPr>
              <w:tab/>
            </w:r>
            <w:r w:rsidR="00962D92" w:rsidRPr="00955DAE">
              <w:rPr>
                <w:webHidden/>
              </w:rPr>
              <w:fldChar w:fldCharType="begin"/>
            </w:r>
            <w:r w:rsidR="00962D92" w:rsidRPr="00955DAE">
              <w:rPr>
                <w:webHidden/>
              </w:rPr>
              <w:instrText xml:space="preserve"> PAGEREF _Toc72966184 \h </w:instrText>
            </w:r>
            <w:r w:rsidR="00962D92" w:rsidRPr="00955DAE">
              <w:rPr>
                <w:webHidden/>
              </w:rPr>
            </w:r>
            <w:r w:rsidR="00962D92" w:rsidRPr="00955DAE">
              <w:rPr>
                <w:webHidden/>
              </w:rPr>
              <w:fldChar w:fldCharType="separate"/>
            </w:r>
            <w:r w:rsidR="00962D92" w:rsidRPr="00955DAE">
              <w:rPr>
                <w:webHidden/>
              </w:rPr>
              <w:t>V</w:t>
            </w:r>
            <w:r w:rsidR="00962D92" w:rsidRPr="00955DAE">
              <w:rPr>
                <w:webHidden/>
              </w:rPr>
              <w:fldChar w:fldCharType="end"/>
            </w:r>
          </w:hyperlink>
        </w:p>
        <w:p w14:paraId="51B45B46" w14:textId="73B6131F" w:rsidR="00962D92" w:rsidRPr="00955DAE" w:rsidRDefault="008017C1">
          <w:pPr>
            <w:pStyle w:val="TOC1"/>
            <w:tabs>
              <w:tab w:val="right" w:leader="dot" w:pos="9350"/>
            </w:tabs>
            <w:rPr>
              <w:rFonts w:asciiTheme="minorHAnsi" w:hAnsiTheme="minorHAnsi"/>
              <w:sz w:val="22"/>
              <w:lang w:eastAsia="en-US"/>
            </w:rPr>
          </w:pPr>
          <w:hyperlink w:anchor="_Toc72966185" w:history="1">
            <w:r w:rsidR="00962D92" w:rsidRPr="00955DAE">
              <w:rPr>
                <w:rStyle w:val="Hyperlink"/>
              </w:rPr>
              <w:t>Executive Summary</w:t>
            </w:r>
            <w:r w:rsidR="00962D92" w:rsidRPr="00955DAE">
              <w:rPr>
                <w:webHidden/>
              </w:rPr>
              <w:tab/>
            </w:r>
            <w:r w:rsidR="00962D92" w:rsidRPr="00955DAE">
              <w:rPr>
                <w:webHidden/>
              </w:rPr>
              <w:fldChar w:fldCharType="begin"/>
            </w:r>
            <w:r w:rsidR="00962D92" w:rsidRPr="00955DAE">
              <w:rPr>
                <w:webHidden/>
              </w:rPr>
              <w:instrText xml:space="preserve"> PAGEREF _Toc72966185 \h </w:instrText>
            </w:r>
            <w:r w:rsidR="00962D92" w:rsidRPr="00955DAE">
              <w:rPr>
                <w:webHidden/>
              </w:rPr>
            </w:r>
            <w:r w:rsidR="00962D92" w:rsidRPr="00955DAE">
              <w:rPr>
                <w:webHidden/>
              </w:rPr>
              <w:fldChar w:fldCharType="separate"/>
            </w:r>
            <w:r w:rsidR="00962D92" w:rsidRPr="00955DAE">
              <w:rPr>
                <w:webHidden/>
              </w:rPr>
              <w:t>VI</w:t>
            </w:r>
            <w:r w:rsidR="00962D92" w:rsidRPr="00955DAE">
              <w:rPr>
                <w:webHidden/>
              </w:rPr>
              <w:fldChar w:fldCharType="end"/>
            </w:r>
          </w:hyperlink>
        </w:p>
        <w:p w14:paraId="0F1E673F" w14:textId="787A27E2" w:rsidR="00962D92" w:rsidRPr="00955DAE" w:rsidRDefault="008017C1">
          <w:pPr>
            <w:pStyle w:val="TOC1"/>
            <w:tabs>
              <w:tab w:val="left" w:pos="440"/>
              <w:tab w:val="right" w:leader="dot" w:pos="9350"/>
            </w:tabs>
            <w:rPr>
              <w:rFonts w:asciiTheme="minorHAnsi" w:hAnsiTheme="minorHAnsi"/>
              <w:sz w:val="22"/>
              <w:lang w:eastAsia="en-US"/>
            </w:rPr>
          </w:pPr>
          <w:hyperlink w:anchor="_Toc72966186" w:history="1">
            <w:r w:rsidR="00962D92" w:rsidRPr="00955DAE">
              <w:rPr>
                <w:rStyle w:val="Hyperlink"/>
              </w:rPr>
              <w:t>1</w:t>
            </w:r>
            <w:r w:rsidR="00962D92" w:rsidRPr="00955DAE">
              <w:rPr>
                <w:rFonts w:asciiTheme="minorHAnsi" w:hAnsiTheme="minorHAnsi"/>
                <w:sz w:val="22"/>
                <w:lang w:eastAsia="en-US"/>
              </w:rPr>
              <w:tab/>
            </w:r>
            <w:r w:rsidR="00962D92" w:rsidRPr="00955DAE">
              <w:rPr>
                <w:rStyle w:val="Hyperlink"/>
              </w:rPr>
              <w:t>Literature Review</w:t>
            </w:r>
            <w:r w:rsidR="00962D92" w:rsidRPr="00955DAE">
              <w:rPr>
                <w:webHidden/>
              </w:rPr>
              <w:tab/>
            </w:r>
            <w:r w:rsidR="00962D92" w:rsidRPr="00955DAE">
              <w:rPr>
                <w:webHidden/>
              </w:rPr>
              <w:fldChar w:fldCharType="begin"/>
            </w:r>
            <w:r w:rsidR="00962D92" w:rsidRPr="00955DAE">
              <w:rPr>
                <w:webHidden/>
              </w:rPr>
              <w:instrText xml:space="preserve"> PAGEREF _Toc72966186 \h </w:instrText>
            </w:r>
            <w:r w:rsidR="00962D92" w:rsidRPr="00955DAE">
              <w:rPr>
                <w:webHidden/>
              </w:rPr>
            </w:r>
            <w:r w:rsidR="00962D92" w:rsidRPr="00955DAE">
              <w:rPr>
                <w:webHidden/>
              </w:rPr>
              <w:fldChar w:fldCharType="separate"/>
            </w:r>
            <w:r w:rsidR="00962D92" w:rsidRPr="00955DAE">
              <w:rPr>
                <w:webHidden/>
              </w:rPr>
              <w:t>8</w:t>
            </w:r>
            <w:r w:rsidR="00962D92" w:rsidRPr="00955DAE">
              <w:rPr>
                <w:webHidden/>
              </w:rPr>
              <w:fldChar w:fldCharType="end"/>
            </w:r>
          </w:hyperlink>
        </w:p>
        <w:p w14:paraId="1C6B950F" w14:textId="60DF6A59" w:rsidR="00962D92" w:rsidRPr="00955DAE" w:rsidRDefault="008017C1">
          <w:pPr>
            <w:pStyle w:val="TOC2"/>
            <w:tabs>
              <w:tab w:val="left" w:pos="880"/>
              <w:tab w:val="right" w:leader="dot" w:pos="9350"/>
            </w:tabs>
            <w:rPr>
              <w:rFonts w:asciiTheme="minorHAnsi" w:hAnsiTheme="minorHAnsi"/>
              <w:sz w:val="22"/>
              <w:lang w:eastAsia="en-US"/>
            </w:rPr>
          </w:pPr>
          <w:hyperlink w:anchor="_Toc72966187" w:history="1">
            <w:r w:rsidR="00962D92" w:rsidRPr="00955DAE">
              <w:rPr>
                <w:rStyle w:val="Hyperlink"/>
              </w:rPr>
              <w:t>1.1</w:t>
            </w:r>
            <w:r w:rsidR="00962D92" w:rsidRPr="00955DAE">
              <w:rPr>
                <w:rFonts w:asciiTheme="minorHAnsi" w:hAnsiTheme="minorHAnsi"/>
                <w:sz w:val="22"/>
                <w:lang w:eastAsia="en-US"/>
              </w:rPr>
              <w:tab/>
            </w:r>
            <w:r w:rsidR="00962D92" w:rsidRPr="00955DAE">
              <w:rPr>
                <w:rStyle w:val="Hyperlink"/>
              </w:rPr>
              <w:t>State of Public Transit</w:t>
            </w:r>
            <w:r w:rsidR="00962D92" w:rsidRPr="00955DAE">
              <w:rPr>
                <w:webHidden/>
              </w:rPr>
              <w:tab/>
            </w:r>
            <w:r w:rsidR="00962D92" w:rsidRPr="00955DAE">
              <w:rPr>
                <w:webHidden/>
              </w:rPr>
              <w:fldChar w:fldCharType="begin"/>
            </w:r>
            <w:r w:rsidR="00962D92" w:rsidRPr="00955DAE">
              <w:rPr>
                <w:webHidden/>
              </w:rPr>
              <w:instrText xml:space="preserve"> PAGEREF _Toc72966187 \h </w:instrText>
            </w:r>
            <w:r w:rsidR="00962D92" w:rsidRPr="00955DAE">
              <w:rPr>
                <w:webHidden/>
              </w:rPr>
            </w:r>
            <w:r w:rsidR="00962D92" w:rsidRPr="00955DAE">
              <w:rPr>
                <w:webHidden/>
              </w:rPr>
              <w:fldChar w:fldCharType="separate"/>
            </w:r>
            <w:r w:rsidR="00962D92" w:rsidRPr="00955DAE">
              <w:rPr>
                <w:webHidden/>
              </w:rPr>
              <w:t>8</w:t>
            </w:r>
            <w:r w:rsidR="00962D92" w:rsidRPr="00955DAE">
              <w:rPr>
                <w:webHidden/>
              </w:rPr>
              <w:fldChar w:fldCharType="end"/>
            </w:r>
          </w:hyperlink>
        </w:p>
        <w:p w14:paraId="66422AA0" w14:textId="5971E758" w:rsidR="00962D92" w:rsidRPr="00955DAE" w:rsidRDefault="008017C1">
          <w:pPr>
            <w:pStyle w:val="TOC3"/>
            <w:tabs>
              <w:tab w:val="left" w:pos="1320"/>
              <w:tab w:val="right" w:leader="dot" w:pos="9350"/>
            </w:tabs>
            <w:rPr>
              <w:rFonts w:asciiTheme="minorHAnsi" w:hAnsiTheme="minorHAnsi"/>
              <w:sz w:val="22"/>
              <w:lang w:eastAsia="en-US"/>
            </w:rPr>
          </w:pPr>
          <w:hyperlink w:anchor="_Toc72966188" w:history="1">
            <w:r w:rsidR="00962D92" w:rsidRPr="00955DAE">
              <w:rPr>
                <w:rStyle w:val="Hyperlink"/>
              </w:rPr>
              <w:t>1.1.1</w:t>
            </w:r>
            <w:r w:rsidR="00962D92" w:rsidRPr="00955DAE">
              <w:rPr>
                <w:rFonts w:asciiTheme="minorHAnsi" w:hAnsiTheme="minorHAnsi"/>
                <w:sz w:val="22"/>
                <w:lang w:eastAsia="en-US"/>
              </w:rPr>
              <w:tab/>
            </w:r>
            <w:r w:rsidR="00962D92" w:rsidRPr="00955DAE">
              <w:rPr>
                <w:rStyle w:val="Hyperlink"/>
              </w:rPr>
              <w:t>Different Types of Public Transit Modes</w:t>
            </w:r>
            <w:r w:rsidR="00962D92" w:rsidRPr="00955DAE">
              <w:rPr>
                <w:webHidden/>
              </w:rPr>
              <w:tab/>
            </w:r>
            <w:r w:rsidR="00962D92" w:rsidRPr="00955DAE">
              <w:rPr>
                <w:webHidden/>
              </w:rPr>
              <w:fldChar w:fldCharType="begin"/>
            </w:r>
            <w:r w:rsidR="00962D92" w:rsidRPr="00955DAE">
              <w:rPr>
                <w:webHidden/>
              </w:rPr>
              <w:instrText xml:space="preserve"> PAGEREF _Toc72966188 \h </w:instrText>
            </w:r>
            <w:r w:rsidR="00962D92" w:rsidRPr="00955DAE">
              <w:rPr>
                <w:webHidden/>
              </w:rPr>
            </w:r>
            <w:r w:rsidR="00962D92" w:rsidRPr="00955DAE">
              <w:rPr>
                <w:webHidden/>
              </w:rPr>
              <w:fldChar w:fldCharType="separate"/>
            </w:r>
            <w:r w:rsidR="00962D92" w:rsidRPr="00955DAE">
              <w:rPr>
                <w:webHidden/>
              </w:rPr>
              <w:t>10</w:t>
            </w:r>
            <w:r w:rsidR="00962D92" w:rsidRPr="00955DAE">
              <w:rPr>
                <w:webHidden/>
              </w:rPr>
              <w:fldChar w:fldCharType="end"/>
            </w:r>
          </w:hyperlink>
        </w:p>
        <w:p w14:paraId="136A3596" w14:textId="1D2C6F15" w:rsidR="00962D92" w:rsidRPr="00955DAE" w:rsidRDefault="008017C1">
          <w:pPr>
            <w:pStyle w:val="TOC3"/>
            <w:tabs>
              <w:tab w:val="left" w:pos="1320"/>
              <w:tab w:val="right" w:leader="dot" w:pos="9350"/>
            </w:tabs>
            <w:rPr>
              <w:rFonts w:asciiTheme="minorHAnsi" w:hAnsiTheme="minorHAnsi"/>
              <w:sz w:val="22"/>
              <w:lang w:eastAsia="en-US"/>
            </w:rPr>
          </w:pPr>
          <w:hyperlink w:anchor="_Toc72966189" w:history="1">
            <w:r w:rsidR="00962D92" w:rsidRPr="00955DAE">
              <w:rPr>
                <w:rStyle w:val="Hyperlink"/>
              </w:rPr>
              <w:t>1.1.2</w:t>
            </w:r>
            <w:r w:rsidR="00962D92" w:rsidRPr="00955DAE">
              <w:rPr>
                <w:rFonts w:asciiTheme="minorHAnsi" w:hAnsiTheme="minorHAnsi"/>
                <w:sz w:val="22"/>
                <w:lang w:eastAsia="en-US"/>
              </w:rPr>
              <w:tab/>
            </w:r>
            <w:r w:rsidR="00962D92" w:rsidRPr="00955DAE">
              <w:rPr>
                <w:rStyle w:val="Hyperlink"/>
              </w:rPr>
              <w:t>Public Transit and Climate Change</w:t>
            </w:r>
            <w:r w:rsidR="00962D92" w:rsidRPr="00955DAE">
              <w:rPr>
                <w:webHidden/>
              </w:rPr>
              <w:tab/>
            </w:r>
            <w:r w:rsidR="00962D92" w:rsidRPr="00955DAE">
              <w:rPr>
                <w:webHidden/>
              </w:rPr>
              <w:fldChar w:fldCharType="begin"/>
            </w:r>
            <w:r w:rsidR="00962D92" w:rsidRPr="00955DAE">
              <w:rPr>
                <w:webHidden/>
              </w:rPr>
              <w:instrText xml:space="preserve"> PAGEREF _Toc72966189 \h </w:instrText>
            </w:r>
            <w:r w:rsidR="00962D92" w:rsidRPr="00955DAE">
              <w:rPr>
                <w:webHidden/>
              </w:rPr>
            </w:r>
            <w:r w:rsidR="00962D92" w:rsidRPr="00955DAE">
              <w:rPr>
                <w:webHidden/>
              </w:rPr>
              <w:fldChar w:fldCharType="separate"/>
            </w:r>
            <w:r w:rsidR="00962D92" w:rsidRPr="00955DAE">
              <w:rPr>
                <w:webHidden/>
              </w:rPr>
              <w:t>15</w:t>
            </w:r>
            <w:r w:rsidR="00962D92" w:rsidRPr="00955DAE">
              <w:rPr>
                <w:webHidden/>
              </w:rPr>
              <w:fldChar w:fldCharType="end"/>
            </w:r>
          </w:hyperlink>
        </w:p>
        <w:p w14:paraId="6C967FD3" w14:textId="5EE51DC8" w:rsidR="00962D92" w:rsidRPr="00955DAE" w:rsidRDefault="008017C1">
          <w:pPr>
            <w:pStyle w:val="TOC2"/>
            <w:tabs>
              <w:tab w:val="left" w:pos="880"/>
              <w:tab w:val="right" w:leader="dot" w:pos="9350"/>
            </w:tabs>
            <w:rPr>
              <w:rFonts w:asciiTheme="minorHAnsi" w:hAnsiTheme="minorHAnsi"/>
              <w:sz w:val="22"/>
              <w:lang w:eastAsia="en-US"/>
            </w:rPr>
          </w:pPr>
          <w:hyperlink w:anchor="_Toc72966190" w:history="1">
            <w:r w:rsidR="00962D92" w:rsidRPr="00955DAE">
              <w:rPr>
                <w:rStyle w:val="Hyperlink"/>
              </w:rPr>
              <w:t>1.2</w:t>
            </w:r>
            <w:r w:rsidR="00962D92" w:rsidRPr="00955DAE">
              <w:rPr>
                <w:rFonts w:asciiTheme="minorHAnsi" w:hAnsiTheme="minorHAnsi"/>
                <w:sz w:val="22"/>
                <w:lang w:eastAsia="en-US"/>
              </w:rPr>
              <w:tab/>
            </w:r>
            <w:r w:rsidR="00962D92" w:rsidRPr="00955DAE">
              <w:rPr>
                <w:rStyle w:val="Hyperlink"/>
              </w:rPr>
              <w:t>Adoption Path</w:t>
            </w:r>
            <w:r w:rsidR="00962D92" w:rsidRPr="00955DAE">
              <w:rPr>
                <w:webHidden/>
              </w:rPr>
              <w:tab/>
            </w:r>
            <w:r w:rsidR="00962D92" w:rsidRPr="00955DAE">
              <w:rPr>
                <w:webHidden/>
              </w:rPr>
              <w:fldChar w:fldCharType="begin"/>
            </w:r>
            <w:r w:rsidR="00962D92" w:rsidRPr="00955DAE">
              <w:rPr>
                <w:webHidden/>
              </w:rPr>
              <w:instrText xml:space="preserve"> PAGEREF _Toc72966190 \h </w:instrText>
            </w:r>
            <w:r w:rsidR="00962D92" w:rsidRPr="00955DAE">
              <w:rPr>
                <w:webHidden/>
              </w:rPr>
            </w:r>
            <w:r w:rsidR="00962D92" w:rsidRPr="00955DAE">
              <w:rPr>
                <w:webHidden/>
              </w:rPr>
              <w:fldChar w:fldCharType="separate"/>
            </w:r>
            <w:r w:rsidR="00962D92" w:rsidRPr="00955DAE">
              <w:rPr>
                <w:webHidden/>
              </w:rPr>
              <w:t>15</w:t>
            </w:r>
            <w:r w:rsidR="00962D92" w:rsidRPr="00955DAE">
              <w:rPr>
                <w:webHidden/>
              </w:rPr>
              <w:fldChar w:fldCharType="end"/>
            </w:r>
          </w:hyperlink>
        </w:p>
        <w:p w14:paraId="64B2B4AA" w14:textId="239F8904" w:rsidR="00962D92" w:rsidRPr="00955DAE" w:rsidRDefault="008017C1">
          <w:pPr>
            <w:pStyle w:val="TOC3"/>
            <w:tabs>
              <w:tab w:val="left" w:pos="1320"/>
              <w:tab w:val="right" w:leader="dot" w:pos="9350"/>
            </w:tabs>
            <w:rPr>
              <w:rFonts w:asciiTheme="minorHAnsi" w:hAnsiTheme="minorHAnsi"/>
              <w:sz w:val="22"/>
              <w:lang w:eastAsia="en-US"/>
            </w:rPr>
          </w:pPr>
          <w:hyperlink w:anchor="_Toc72966191" w:history="1">
            <w:r w:rsidR="00962D92" w:rsidRPr="00955DAE">
              <w:rPr>
                <w:rStyle w:val="Hyperlink"/>
              </w:rPr>
              <w:t>1.2.1</w:t>
            </w:r>
            <w:r w:rsidR="00962D92" w:rsidRPr="00955DAE">
              <w:rPr>
                <w:rFonts w:asciiTheme="minorHAnsi" w:hAnsiTheme="minorHAnsi"/>
                <w:sz w:val="22"/>
                <w:lang w:eastAsia="en-US"/>
              </w:rPr>
              <w:tab/>
            </w:r>
            <w:r w:rsidR="00962D92" w:rsidRPr="00955DAE">
              <w:rPr>
                <w:rStyle w:val="Hyperlink"/>
              </w:rPr>
              <w:t>Current Adoption</w:t>
            </w:r>
            <w:r w:rsidR="00962D92" w:rsidRPr="00955DAE">
              <w:rPr>
                <w:webHidden/>
              </w:rPr>
              <w:tab/>
            </w:r>
            <w:r w:rsidR="00962D92" w:rsidRPr="00955DAE">
              <w:rPr>
                <w:webHidden/>
              </w:rPr>
              <w:fldChar w:fldCharType="begin"/>
            </w:r>
            <w:r w:rsidR="00962D92" w:rsidRPr="00955DAE">
              <w:rPr>
                <w:webHidden/>
              </w:rPr>
              <w:instrText xml:space="preserve"> PAGEREF _Toc72966191 \h </w:instrText>
            </w:r>
            <w:r w:rsidR="00962D92" w:rsidRPr="00955DAE">
              <w:rPr>
                <w:webHidden/>
              </w:rPr>
            </w:r>
            <w:r w:rsidR="00962D92" w:rsidRPr="00955DAE">
              <w:rPr>
                <w:webHidden/>
              </w:rPr>
              <w:fldChar w:fldCharType="separate"/>
            </w:r>
            <w:r w:rsidR="00962D92" w:rsidRPr="00955DAE">
              <w:rPr>
                <w:webHidden/>
              </w:rPr>
              <w:t>15</w:t>
            </w:r>
            <w:r w:rsidR="00962D92" w:rsidRPr="00955DAE">
              <w:rPr>
                <w:webHidden/>
              </w:rPr>
              <w:fldChar w:fldCharType="end"/>
            </w:r>
          </w:hyperlink>
        </w:p>
        <w:p w14:paraId="36C9D711" w14:textId="6F7C6BF3" w:rsidR="00962D92" w:rsidRPr="00955DAE" w:rsidRDefault="008017C1">
          <w:pPr>
            <w:pStyle w:val="TOC3"/>
            <w:tabs>
              <w:tab w:val="left" w:pos="1320"/>
              <w:tab w:val="right" w:leader="dot" w:pos="9350"/>
            </w:tabs>
            <w:rPr>
              <w:rFonts w:asciiTheme="minorHAnsi" w:hAnsiTheme="minorHAnsi"/>
              <w:sz w:val="22"/>
              <w:lang w:eastAsia="en-US"/>
            </w:rPr>
          </w:pPr>
          <w:hyperlink w:anchor="_Toc72966192" w:history="1">
            <w:r w:rsidR="00962D92" w:rsidRPr="00955DAE">
              <w:rPr>
                <w:rStyle w:val="Hyperlink"/>
              </w:rPr>
              <w:t>1.2.2</w:t>
            </w:r>
            <w:r w:rsidR="00962D92" w:rsidRPr="00955DAE">
              <w:rPr>
                <w:rFonts w:asciiTheme="minorHAnsi" w:hAnsiTheme="minorHAnsi"/>
                <w:sz w:val="22"/>
                <w:lang w:eastAsia="en-US"/>
              </w:rPr>
              <w:tab/>
            </w:r>
            <w:r w:rsidR="00962D92" w:rsidRPr="00955DAE">
              <w:rPr>
                <w:rStyle w:val="Hyperlink"/>
              </w:rPr>
              <w:t>Trends to Accelerate Adoption</w:t>
            </w:r>
            <w:r w:rsidR="00962D92" w:rsidRPr="00955DAE">
              <w:rPr>
                <w:webHidden/>
              </w:rPr>
              <w:tab/>
            </w:r>
            <w:r w:rsidR="00962D92" w:rsidRPr="00955DAE">
              <w:rPr>
                <w:webHidden/>
              </w:rPr>
              <w:fldChar w:fldCharType="begin"/>
            </w:r>
            <w:r w:rsidR="00962D92" w:rsidRPr="00955DAE">
              <w:rPr>
                <w:webHidden/>
              </w:rPr>
              <w:instrText xml:space="preserve"> PAGEREF _Toc72966192 \h </w:instrText>
            </w:r>
            <w:r w:rsidR="00962D92" w:rsidRPr="00955DAE">
              <w:rPr>
                <w:webHidden/>
              </w:rPr>
            </w:r>
            <w:r w:rsidR="00962D92" w:rsidRPr="00955DAE">
              <w:rPr>
                <w:webHidden/>
              </w:rPr>
              <w:fldChar w:fldCharType="separate"/>
            </w:r>
            <w:r w:rsidR="00962D92" w:rsidRPr="00955DAE">
              <w:rPr>
                <w:webHidden/>
              </w:rPr>
              <w:t>17</w:t>
            </w:r>
            <w:r w:rsidR="00962D92" w:rsidRPr="00955DAE">
              <w:rPr>
                <w:webHidden/>
              </w:rPr>
              <w:fldChar w:fldCharType="end"/>
            </w:r>
          </w:hyperlink>
        </w:p>
        <w:p w14:paraId="784C83EF" w14:textId="43568EBB" w:rsidR="00962D92" w:rsidRPr="00955DAE" w:rsidRDefault="008017C1">
          <w:pPr>
            <w:pStyle w:val="TOC3"/>
            <w:tabs>
              <w:tab w:val="left" w:pos="1320"/>
              <w:tab w:val="right" w:leader="dot" w:pos="9350"/>
            </w:tabs>
            <w:rPr>
              <w:rFonts w:asciiTheme="minorHAnsi" w:hAnsiTheme="minorHAnsi"/>
              <w:sz w:val="22"/>
              <w:lang w:eastAsia="en-US"/>
            </w:rPr>
          </w:pPr>
          <w:hyperlink w:anchor="_Toc72966193" w:history="1">
            <w:r w:rsidR="00962D92" w:rsidRPr="00955DAE">
              <w:rPr>
                <w:rStyle w:val="Hyperlink"/>
              </w:rPr>
              <w:t>1.2.3</w:t>
            </w:r>
            <w:r w:rsidR="00962D92" w:rsidRPr="00955DAE">
              <w:rPr>
                <w:rFonts w:asciiTheme="minorHAnsi" w:hAnsiTheme="minorHAnsi"/>
                <w:sz w:val="22"/>
                <w:lang w:eastAsia="en-US"/>
              </w:rPr>
              <w:tab/>
            </w:r>
            <w:r w:rsidR="00962D92" w:rsidRPr="00955DAE">
              <w:rPr>
                <w:rStyle w:val="Hyperlink"/>
              </w:rPr>
              <w:t>Barriers to Adoption</w:t>
            </w:r>
            <w:r w:rsidR="00962D92" w:rsidRPr="00955DAE">
              <w:rPr>
                <w:webHidden/>
              </w:rPr>
              <w:tab/>
            </w:r>
            <w:r w:rsidR="00962D92" w:rsidRPr="00955DAE">
              <w:rPr>
                <w:webHidden/>
              </w:rPr>
              <w:fldChar w:fldCharType="begin"/>
            </w:r>
            <w:r w:rsidR="00962D92" w:rsidRPr="00955DAE">
              <w:rPr>
                <w:webHidden/>
              </w:rPr>
              <w:instrText xml:space="preserve"> PAGEREF _Toc72966193 \h </w:instrText>
            </w:r>
            <w:r w:rsidR="00962D92" w:rsidRPr="00955DAE">
              <w:rPr>
                <w:webHidden/>
              </w:rPr>
            </w:r>
            <w:r w:rsidR="00962D92" w:rsidRPr="00955DAE">
              <w:rPr>
                <w:webHidden/>
              </w:rPr>
              <w:fldChar w:fldCharType="separate"/>
            </w:r>
            <w:r w:rsidR="00962D92" w:rsidRPr="00955DAE">
              <w:rPr>
                <w:webHidden/>
              </w:rPr>
              <w:t>18</w:t>
            </w:r>
            <w:r w:rsidR="00962D92" w:rsidRPr="00955DAE">
              <w:rPr>
                <w:webHidden/>
              </w:rPr>
              <w:fldChar w:fldCharType="end"/>
            </w:r>
          </w:hyperlink>
        </w:p>
        <w:p w14:paraId="2A6E6315" w14:textId="2A85473D" w:rsidR="00962D92" w:rsidRPr="00955DAE" w:rsidRDefault="008017C1">
          <w:pPr>
            <w:pStyle w:val="TOC3"/>
            <w:tabs>
              <w:tab w:val="left" w:pos="1320"/>
              <w:tab w:val="right" w:leader="dot" w:pos="9350"/>
            </w:tabs>
            <w:rPr>
              <w:rFonts w:asciiTheme="minorHAnsi" w:hAnsiTheme="minorHAnsi"/>
              <w:sz w:val="22"/>
              <w:lang w:eastAsia="en-US"/>
            </w:rPr>
          </w:pPr>
          <w:hyperlink w:anchor="_Toc72966194" w:history="1">
            <w:r w:rsidR="00962D92" w:rsidRPr="00955DAE">
              <w:rPr>
                <w:rStyle w:val="Hyperlink"/>
              </w:rPr>
              <w:t>1.2.4</w:t>
            </w:r>
            <w:r w:rsidR="00962D92" w:rsidRPr="00955DAE">
              <w:rPr>
                <w:rFonts w:asciiTheme="minorHAnsi" w:hAnsiTheme="minorHAnsi"/>
                <w:sz w:val="22"/>
                <w:lang w:eastAsia="en-US"/>
              </w:rPr>
              <w:tab/>
            </w:r>
            <w:r w:rsidR="00962D92" w:rsidRPr="00955DAE">
              <w:rPr>
                <w:rStyle w:val="Hyperlink"/>
              </w:rPr>
              <w:t>Adoption Potential</w:t>
            </w:r>
            <w:r w:rsidR="00962D92" w:rsidRPr="00955DAE">
              <w:rPr>
                <w:webHidden/>
              </w:rPr>
              <w:tab/>
            </w:r>
            <w:r w:rsidR="00962D92" w:rsidRPr="00955DAE">
              <w:rPr>
                <w:webHidden/>
              </w:rPr>
              <w:fldChar w:fldCharType="begin"/>
            </w:r>
            <w:r w:rsidR="00962D92" w:rsidRPr="00955DAE">
              <w:rPr>
                <w:webHidden/>
              </w:rPr>
              <w:instrText xml:space="preserve"> PAGEREF _Toc72966194 \h </w:instrText>
            </w:r>
            <w:r w:rsidR="00962D92" w:rsidRPr="00955DAE">
              <w:rPr>
                <w:webHidden/>
              </w:rPr>
            </w:r>
            <w:r w:rsidR="00962D92" w:rsidRPr="00955DAE">
              <w:rPr>
                <w:webHidden/>
              </w:rPr>
              <w:fldChar w:fldCharType="separate"/>
            </w:r>
            <w:r w:rsidR="00962D92" w:rsidRPr="00955DAE">
              <w:rPr>
                <w:webHidden/>
              </w:rPr>
              <w:t>18</w:t>
            </w:r>
            <w:r w:rsidR="00962D92" w:rsidRPr="00955DAE">
              <w:rPr>
                <w:webHidden/>
              </w:rPr>
              <w:fldChar w:fldCharType="end"/>
            </w:r>
          </w:hyperlink>
        </w:p>
        <w:p w14:paraId="67DBEED3" w14:textId="381BA407" w:rsidR="00962D92" w:rsidRPr="00955DAE" w:rsidRDefault="008017C1">
          <w:pPr>
            <w:pStyle w:val="TOC2"/>
            <w:tabs>
              <w:tab w:val="left" w:pos="880"/>
              <w:tab w:val="right" w:leader="dot" w:pos="9350"/>
            </w:tabs>
            <w:rPr>
              <w:rFonts w:asciiTheme="minorHAnsi" w:hAnsiTheme="minorHAnsi"/>
              <w:sz w:val="22"/>
              <w:lang w:eastAsia="en-US"/>
            </w:rPr>
          </w:pPr>
          <w:hyperlink w:anchor="_Toc72966195" w:history="1">
            <w:r w:rsidR="00962D92" w:rsidRPr="00955DAE">
              <w:rPr>
                <w:rStyle w:val="Hyperlink"/>
              </w:rPr>
              <w:t>1.3</w:t>
            </w:r>
            <w:r w:rsidR="00962D92" w:rsidRPr="00955DAE">
              <w:rPr>
                <w:rFonts w:asciiTheme="minorHAnsi" w:hAnsiTheme="minorHAnsi"/>
                <w:sz w:val="22"/>
                <w:lang w:eastAsia="en-US"/>
              </w:rPr>
              <w:tab/>
            </w:r>
            <w:r w:rsidR="00962D92" w:rsidRPr="00955DAE">
              <w:rPr>
                <w:rStyle w:val="Hyperlink"/>
              </w:rPr>
              <w:t>Advantages  and disadvantages of Public Transit</w:t>
            </w:r>
            <w:r w:rsidR="00962D92" w:rsidRPr="00955DAE">
              <w:rPr>
                <w:webHidden/>
              </w:rPr>
              <w:tab/>
            </w:r>
            <w:r w:rsidR="00962D92" w:rsidRPr="00955DAE">
              <w:rPr>
                <w:webHidden/>
              </w:rPr>
              <w:fldChar w:fldCharType="begin"/>
            </w:r>
            <w:r w:rsidR="00962D92" w:rsidRPr="00955DAE">
              <w:rPr>
                <w:webHidden/>
              </w:rPr>
              <w:instrText xml:space="preserve"> PAGEREF _Toc72966195 \h </w:instrText>
            </w:r>
            <w:r w:rsidR="00962D92" w:rsidRPr="00955DAE">
              <w:rPr>
                <w:webHidden/>
              </w:rPr>
            </w:r>
            <w:r w:rsidR="00962D92" w:rsidRPr="00955DAE">
              <w:rPr>
                <w:webHidden/>
              </w:rPr>
              <w:fldChar w:fldCharType="separate"/>
            </w:r>
            <w:r w:rsidR="00962D92" w:rsidRPr="00955DAE">
              <w:rPr>
                <w:webHidden/>
              </w:rPr>
              <w:t>22</w:t>
            </w:r>
            <w:r w:rsidR="00962D92" w:rsidRPr="00955DAE">
              <w:rPr>
                <w:webHidden/>
              </w:rPr>
              <w:fldChar w:fldCharType="end"/>
            </w:r>
          </w:hyperlink>
        </w:p>
        <w:p w14:paraId="7B65F874" w14:textId="36367A16" w:rsidR="00962D92" w:rsidRPr="00955DAE" w:rsidRDefault="008017C1">
          <w:pPr>
            <w:pStyle w:val="TOC3"/>
            <w:tabs>
              <w:tab w:val="left" w:pos="1320"/>
              <w:tab w:val="right" w:leader="dot" w:pos="9350"/>
            </w:tabs>
            <w:rPr>
              <w:rFonts w:asciiTheme="minorHAnsi" w:hAnsiTheme="minorHAnsi"/>
              <w:sz w:val="22"/>
              <w:lang w:eastAsia="en-US"/>
            </w:rPr>
          </w:pPr>
          <w:hyperlink w:anchor="_Toc72966196" w:history="1">
            <w:r w:rsidR="00962D92" w:rsidRPr="00955DAE">
              <w:rPr>
                <w:rStyle w:val="Hyperlink"/>
              </w:rPr>
              <w:t>1.3.1</w:t>
            </w:r>
            <w:r w:rsidR="00962D92" w:rsidRPr="00955DAE">
              <w:rPr>
                <w:rFonts w:asciiTheme="minorHAnsi" w:hAnsiTheme="minorHAnsi"/>
                <w:sz w:val="22"/>
                <w:lang w:eastAsia="en-US"/>
              </w:rPr>
              <w:tab/>
            </w:r>
            <w:r w:rsidR="00962D92" w:rsidRPr="00955DAE">
              <w:rPr>
                <w:rStyle w:val="Hyperlink"/>
              </w:rPr>
              <w:t>Similar Solutions</w:t>
            </w:r>
            <w:r w:rsidR="00962D92" w:rsidRPr="00955DAE">
              <w:rPr>
                <w:webHidden/>
              </w:rPr>
              <w:tab/>
            </w:r>
            <w:r w:rsidR="00962D92" w:rsidRPr="00955DAE">
              <w:rPr>
                <w:webHidden/>
              </w:rPr>
              <w:fldChar w:fldCharType="begin"/>
            </w:r>
            <w:r w:rsidR="00962D92" w:rsidRPr="00955DAE">
              <w:rPr>
                <w:webHidden/>
              </w:rPr>
              <w:instrText xml:space="preserve"> PAGEREF _Toc72966196 \h </w:instrText>
            </w:r>
            <w:r w:rsidR="00962D92" w:rsidRPr="00955DAE">
              <w:rPr>
                <w:webHidden/>
              </w:rPr>
            </w:r>
            <w:r w:rsidR="00962D92" w:rsidRPr="00955DAE">
              <w:rPr>
                <w:webHidden/>
              </w:rPr>
              <w:fldChar w:fldCharType="separate"/>
            </w:r>
            <w:r w:rsidR="00962D92" w:rsidRPr="00955DAE">
              <w:rPr>
                <w:webHidden/>
              </w:rPr>
              <w:t>22</w:t>
            </w:r>
            <w:r w:rsidR="00962D92" w:rsidRPr="00955DAE">
              <w:rPr>
                <w:webHidden/>
              </w:rPr>
              <w:fldChar w:fldCharType="end"/>
            </w:r>
          </w:hyperlink>
        </w:p>
        <w:p w14:paraId="11F97840" w14:textId="1396400A" w:rsidR="00962D92" w:rsidRPr="00955DAE" w:rsidRDefault="008017C1">
          <w:pPr>
            <w:pStyle w:val="TOC3"/>
            <w:tabs>
              <w:tab w:val="left" w:pos="1320"/>
              <w:tab w:val="right" w:leader="dot" w:pos="9350"/>
            </w:tabs>
            <w:rPr>
              <w:rFonts w:asciiTheme="minorHAnsi" w:hAnsiTheme="minorHAnsi"/>
              <w:sz w:val="22"/>
              <w:lang w:eastAsia="en-US"/>
            </w:rPr>
          </w:pPr>
          <w:hyperlink w:anchor="_Toc72966197" w:history="1">
            <w:r w:rsidR="00962D92" w:rsidRPr="00955DAE">
              <w:rPr>
                <w:rStyle w:val="Hyperlink"/>
              </w:rPr>
              <w:t>1.3.2</w:t>
            </w:r>
            <w:r w:rsidR="00962D92" w:rsidRPr="00955DAE">
              <w:rPr>
                <w:rFonts w:asciiTheme="minorHAnsi" w:hAnsiTheme="minorHAnsi"/>
                <w:sz w:val="22"/>
                <w:lang w:eastAsia="en-US"/>
              </w:rPr>
              <w:tab/>
            </w:r>
            <w:r w:rsidR="00962D92" w:rsidRPr="00955DAE">
              <w:rPr>
                <w:rStyle w:val="Hyperlink"/>
              </w:rPr>
              <w:t>Arguments for Adoption</w:t>
            </w:r>
            <w:r w:rsidR="00962D92" w:rsidRPr="00955DAE">
              <w:rPr>
                <w:webHidden/>
              </w:rPr>
              <w:tab/>
            </w:r>
            <w:r w:rsidR="00962D92" w:rsidRPr="00955DAE">
              <w:rPr>
                <w:webHidden/>
              </w:rPr>
              <w:fldChar w:fldCharType="begin"/>
            </w:r>
            <w:r w:rsidR="00962D92" w:rsidRPr="00955DAE">
              <w:rPr>
                <w:webHidden/>
              </w:rPr>
              <w:instrText xml:space="preserve"> PAGEREF _Toc72966197 \h </w:instrText>
            </w:r>
            <w:r w:rsidR="00962D92" w:rsidRPr="00955DAE">
              <w:rPr>
                <w:webHidden/>
              </w:rPr>
            </w:r>
            <w:r w:rsidR="00962D92" w:rsidRPr="00955DAE">
              <w:rPr>
                <w:webHidden/>
              </w:rPr>
              <w:fldChar w:fldCharType="separate"/>
            </w:r>
            <w:r w:rsidR="00962D92" w:rsidRPr="00955DAE">
              <w:rPr>
                <w:webHidden/>
              </w:rPr>
              <w:t>23</w:t>
            </w:r>
            <w:r w:rsidR="00962D92" w:rsidRPr="00955DAE">
              <w:rPr>
                <w:webHidden/>
              </w:rPr>
              <w:fldChar w:fldCharType="end"/>
            </w:r>
          </w:hyperlink>
        </w:p>
        <w:p w14:paraId="2A86D757" w14:textId="5E02FA7B" w:rsidR="00962D92" w:rsidRPr="00955DAE" w:rsidRDefault="008017C1">
          <w:pPr>
            <w:pStyle w:val="TOC3"/>
            <w:tabs>
              <w:tab w:val="left" w:pos="1320"/>
              <w:tab w:val="right" w:leader="dot" w:pos="9350"/>
            </w:tabs>
            <w:rPr>
              <w:rFonts w:asciiTheme="minorHAnsi" w:hAnsiTheme="minorHAnsi"/>
              <w:sz w:val="22"/>
              <w:lang w:eastAsia="en-US"/>
            </w:rPr>
          </w:pPr>
          <w:hyperlink w:anchor="_Toc72966198" w:history="1">
            <w:r w:rsidR="00962D92" w:rsidRPr="00955DAE">
              <w:rPr>
                <w:rStyle w:val="Hyperlink"/>
              </w:rPr>
              <w:t>1.3.3</w:t>
            </w:r>
            <w:r w:rsidR="00962D92" w:rsidRPr="00955DAE">
              <w:rPr>
                <w:rFonts w:asciiTheme="minorHAnsi" w:hAnsiTheme="minorHAnsi"/>
                <w:sz w:val="22"/>
                <w:lang w:eastAsia="en-US"/>
              </w:rPr>
              <w:tab/>
            </w:r>
            <w:r w:rsidR="00962D92" w:rsidRPr="00955DAE">
              <w:rPr>
                <w:rStyle w:val="Hyperlink"/>
              </w:rPr>
              <w:t>Additional Benefits and Burdens</w:t>
            </w:r>
            <w:r w:rsidR="00962D92" w:rsidRPr="00955DAE">
              <w:rPr>
                <w:webHidden/>
              </w:rPr>
              <w:tab/>
            </w:r>
            <w:r w:rsidR="00962D92" w:rsidRPr="00955DAE">
              <w:rPr>
                <w:webHidden/>
              </w:rPr>
              <w:fldChar w:fldCharType="begin"/>
            </w:r>
            <w:r w:rsidR="00962D92" w:rsidRPr="00955DAE">
              <w:rPr>
                <w:webHidden/>
              </w:rPr>
              <w:instrText xml:space="preserve"> PAGEREF _Toc72966198 \h </w:instrText>
            </w:r>
            <w:r w:rsidR="00962D92" w:rsidRPr="00955DAE">
              <w:rPr>
                <w:webHidden/>
              </w:rPr>
            </w:r>
            <w:r w:rsidR="00962D92" w:rsidRPr="00955DAE">
              <w:rPr>
                <w:webHidden/>
              </w:rPr>
              <w:fldChar w:fldCharType="separate"/>
            </w:r>
            <w:r w:rsidR="00962D92" w:rsidRPr="00955DAE">
              <w:rPr>
                <w:webHidden/>
              </w:rPr>
              <w:t>24</w:t>
            </w:r>
            <w:r w:rsidR="00962D92" w:rsidRPr="00955DAE">
              <w:rPr>
                <w:webHidden/>
              </w:rPr>
              <w:fldChar w:fldCharType="end"/>
            </w:r>
          </w:hyperlink>
        </w:p>
        <w:p w14:paraId="11FFDEE7" w14:textId="4D574B05" w:rsidR="00962D92" w:rsidRPr="00955DAE" w:rsidRDefault="008017C1">
          <w:pPr>
            <w:pStyle w:val="TOC1"/>
            <w:tabs>
              <w:tab w:val="left" w:pos="440"/>
              <w:tab w:val="right" w:leader="dot" w:pos="9350"/>
            </w:tabs>
            <w:rPr>
              <w:rFonts w:asciiTheme="minorHAnsi" w:hAnsiTheme="minorHAnsi"/>
              <w:sz w:val="22"/>
              <w:lang w:eastAsia="en-US"/>
            </w:rPr>
          </w:pPr>
          <w:hyperlink w:anchor="_Toc72966199" w:history="1">
            <w:r w:rsidR="00962D92" w:rsidRPr="00955DAE">
              <w:rPr>
                <w:rStyle w:val="Hyperlink"/>
              </w:rPr>
              <w:t>2</w:t>
            </w:r>
            <w:r w:rsidR="00962D92" w:rsidRPr="00955DAE">
              <w:rPr>
                <w:rFonts w:asciiTheme="minorHAnsi" w:hAnsiTheme="minorHAnsi"/>
                <w:sz w:val="22"/>
                <w:lang w:eastAsia="en-US"/>
              </w:rPr>
              <w:tab/>
            </w:r>
            <w:r w:rsidR="00962D92" w:rsidRPr="00955DAE">
              <w:rPr>
                <w:rStyle w:val="Hyperlink"/>
              </w:rPr>
              <w:t>Methodology</w:t>
            </w:r>
            <w:r w:rsidR="00962D92" w:rsidRPr="00955DAE">
              <w:rPr>
                <w:webHidden/>
              </w:rPr>
              <w:tab/>
            </w:r>
            <w:r w:rsidR="00962D92" w:rsidRPr="00955DAE">
              <w:rPr>
                <w:webHidden/>
              </w:rPr>
              <w:fldChar w:fldCharType="begin"/>
            </w:r>
            <w:r w:rsidR="00962D92" w:rsidRPr="00955DAE">
              <w:rPr>
                <w:webHidden/>
              </w:rPr>
              <w:instrText xml:space="preserve"> PAGEREF _Toc72966199 \h </w:instrText>
            </w:r>
            <w:r w:rsidR="00962D92" w:rsidRPr="00955DAE">
              <w:rPr>
                <w:webHidden/>
              </w:rPr>
            </w:r>
            <w:r w:rsidR="00962D92" w:rsidRPr="00955DAE">
              <w:rPr>
                <w:webHidden/>
              </w:rPr>
              <w:fldChar w:fldCharType="separate"/>
            </w:r>
            <w:r w:rsidR="00962D92" w:rsidRPr="00955DAE">
              <w:rPr>
                <w:webHidden/>
              </w:rPr>
              <w:t>24</w:t>
            </w:r>
            <w:r w:rsidR="00962D92" w:rsidRPr="00955DAE">
              <w:rPr>
                <w:webHidden/>
              </w:rPr>
              <w:fldChar w:fldCharType="end"/>
            </w:r>
          </w:hyperlink>
        </w:p>
        <w:p w14:paraId="20170389" w14:textId="30476E9D" w:rsidR="00962D92" w:rsidRPr="00955DAE" w:rsidRDefault="008017C1">
          <w:pPr>
            <w:pStyle w:val="TOC2"/>
            <w:tabs>
              <w:tab w:val="left" w:pos="880"/>
              <w:tab w:val="right" w:leader="dot" w:pos="9350"/>
            </w:tabs>
            <w:rPr>
              <w:rFonts w:asciiTheme="minorHAnsi" w:hAnsiTheme="minorHAnsi"/>
              <w:sz w:val="22"/>
              <w:lang w:eastAsia="en-US"/>
            </w:rPr>
          </w:pPr>
          <w:hyperlink w:anchor="_Toc72966200" w:history="1">
            <w:r w:rsidR="00962D92" w:rsidRPr="00955DAE">
              <w:rPr>
                <w:rStyle w:val="Hyperlink"/>
              </w:rPr>
              <w:t>2.1</w:t>
            </w:r>
            <w:r w:rsidR="00962D92" w:rsidRPr="00955DAE">
              <w:rPr>
                <w:rFonts w:asciiTheme="minorHAnsi" w:hAnsiTheme="minorHAnsi"/>
                <w:sz w:val="22"/>
                <w:lang w:eastAsia="en-US"/>
              </w:rPr>
              <w:tab/>
            </w:r>
            <w:r w:rsidR="00962D92" w:rsidRPr="00955DAE">
              <w:rPr>
                <w:rStyle w:val="Hyperlink"/>
              </w:rPr>
              <w:t>introduction</w:t>
            </w:r>
            <w:r w:rsidR="00962D92" w:rsidRPr="00955DAE">
              <w:rPr>
                <w:webHidden/>
              </w:rPr>
              <w:tab/>
            </w:r>
            <w:r w:rsidR="00962D92" w:rsidRPr="00955DAE">
              <w:rPr>
                <w:webHidden/>
              </w:rPr>
              <w:fldChar w:fldCharType="begin"/>
            </w:r>
            <w:r w:rsidR="00962D92" w:rsidRPr="00955DAE">
              <w:rPr>
                <w:webHidden/>
              </w:rPr>
              <w:instrText xml:space="preserve"> PAGEREF _Toc72966200 \h </w:instrText>
            </w:r>
            <w:r w:rsidR="00962D92" w:rsidRPr="00955DAE">
              <w:rPr>
                <w:webHidden/>
              </w:rPr>
            </w:r>
            <w:r w:rsidR="00962D92" w:rsidRPr="00955DAE">
              <w:rPr>
                <w:webHidden/>
              </w:rPr>
              <w:fldChar w:fldCharType="separate"/>
            </w:r>
            <w:r w:rsidR="00962D92" w:rsidRPr="00955DAE">
              <w:rPr>
                <w:webHidden/>
              </w:rPr>
              <w:t>24</w:t>
            </w:r>
            <w:r w:rsidR="00962D92" w:rsidRPr="00955DAE">
              <w:rPr>
                <w:webHidden/>
              </w:rPr>
              <w:fldChar w:fldCharType="end"/>
            </w:r>
          </w:hyperlink>
        </w:p>
        <w:p w14:paraId="2DEF5A6A" w14:textId="6E8CD1B9" w:rsidR="00962D92" w:rsidRPr="00955DAE" w:rsidRDefault="008017C1">
          <w:pPr>
            <w:pStyle w:val="TOC2"/>
            <w:tabs>
              <w:tab w:val="left" w:pos="880"/>
              <w:tab w:val="right" w:leader="dot" w:pos="9350"/>
            </w:tabs>
            <w:rPr>
              <w:rFonts w:asciiTheme="minorHAnsi" w:hAnsiTheme="minorHAnsi"/>
              <w:sz w:val="22"/>
              <w:lang w:eastAsia="en-US"/>
            </w:rPr>
          </w:pPr>
          <w:hyperlink w:anchor="_Toc72966201" w:history="1">
            <w:r w:rsidR="00962D92" w:rsidRPr="00955DAE">
              <w:rPr>
                <w:rStyle w:val="Hyperlink"/>
              </w:rPr>
              <w:t>2.2</w:t>
            </w:r>
            <w:r w:rsidR="00962D92" w:rsidRPr="00955DAE">
              <w:rPr>
                <w:rFonts w:asciiTheme="minorHAnsi" w:hAnsiTheme="minorHAnsi"/>
                <w:sz w:val="22"/>
                <w:lang w:eastAsia="en-US"/>
              </w:rPr>
              <w:tab/>
            </w:r>
            <w:r w:rsidR="00962D92" w:rsidRPr="00955DAE">
              <w:rPr>
                <w:rStyle w:val="Hyperlink"/>
              </w:rPr>
              <w:t>Data Sources</w:t>
            </w:r>
            <w:r w:rsidR="00962D92" w:rsidRPr="00955DAE">
              <w:rPr>
                <w:webHidden/>
              </w:rPr>
              <w:tab/>
            </w:r>
            <w:r w:rsidR="00962D92" w:rsidRPr="00955DAE">
              <w:rPr>
                <w:webHidden/>
              </w:rPr>
              <w:fldChar w:fldCharType="begin"/>
            </w:r>
            <w:r w:rsidR="00962D92" w:rsidRPr="00955DAE">
              <w:rPr>
                <w:webHidden/>
              </w:rPr>
              <w:instrText xml:space="preserve"> PAGEREF _Toc72966201 \h </w:instrText>
            </w:r>
            <w:r w:rsidR="00962D92" w:rsidRPr="00955DAE">
              <w:rPr>
                <w:webHidden/>
              </w:rPr>
            </w:r>
            <w:r w:rsidR="00962D92" w:rsidRPr="00955DAE">
              <w:rPr>
                <w:webHidden/>
              </w:rPr>
              <w:fldChar w:fldCharType="separate"/>
            </w:r>
            <w:r w:rsidR="00962D92" w:rsidRPr="00955DAE">
              <w:rPr>
                <w:webHidden/>
              </w:rPr>
              <w:t>26</w:t>
            </w:r>
            <w:r w:rsidR="00962D92" w:rsidRPr="00955DAE">
              <w:rPr>
                <w:webHidden/>
              </w:rPr>
              <w:fldChar w:fldCharType="end"/>
            </w:r>
          </w:hyperlink>
        </w:p>
        <w:p w14:paraId="526C5E76" w14:textId="38DD29D0" w:rsidR="00962D92" w:rsidRPr="00955DAE" w:rsidRDefault="008017C1">
          <w:pPr>
            <w:pStyle w:val="TOC3"/>
            <w:tabs>
              <w:tab w:val="left" w:pos="1320"/>
              <w:tab w:val="right" w:leader="dot" w:pos="9350"/>
            </w:tabs>
            <w:rPr>
              <w:rFonts w:asciiTheme="minorHAnsi" w:hAnsiTheme="minorHAnsi"/>
              <w:sz w:val="22"/>
              <w:lang w:eastAsia="en-US"/>
            </w:rPr>
          </w:pPr>
          <w:hyperlink w:anchor="_Toc72966202" w:history="1">
            <w:r w:rsidR="00962D92" w:rsidRPr="00955DAE">
              <w:rPr>
                <w:rStyle w:val="Hyperlink"/>
              </w:rPr>
              <w:t>2.2.1</w:t>
            </w:r>
            <w:r w:rsidR="00962D92" w:rsidRPr="00955DAE">
              <w:rPr>
                <w:rFonts w:asciiTheme="minorHAnsi" w:hAnsiTheme="minorHAnsi"/>
                <w:sz w:val="22"/>
                <w:lang w:eastAsia="en-US"/>
              </w:rPr>
              <w:tab/>
            </w:r>
            <w:r w:rsidR="00962D92" w:rsidRPr="00955DAE">
              <w:rPr>
                <w:rStyle w:val="Hyperlink"/>
              </w:rPr>
              <w:t>Total Addressable Market</w:t>
            </w:r>
            <w:r w:rsidR="00962D92" w:rsidRPr="00955DAE">
              <w:rPr>
                <w:webHidden/>
              </w:rPr>
              <w:tab/>
            </w:r>
            <w:r w:rsidR="00962D92" w:rsidRPr="00955DAE">
              <w:rPr>
                <w:webHidden/>
              </w:rPr>
              <w:fldChar w:fldCharType="begin"/>
            </w:r>
            <w:r w:rsidR="00962D92" w:rsidRPr="00955DAE">
              <w:rPr>
                <w:webHidden/>
              </w:rPr>
              <w:instrText xml:space="preserve"> PAGEREF _Toc72966202 \h </w:instrText>
            </w:r>
            <w:r w:rsidR="00962D92" w:rsidRPr="00955DAE">
              <w:rPr>
                <w:webHidden/>
              </w:rPr>
            </w:r>
            <w:r w:rsidR="00962D92" w:rsidRPr="00955DAE">
              <w:rPr>
                <w:webHidden/>
              </w:rPr>
              <w:fldChar w:fldCharType="separate"/>
            </w:r>
            <w:r w:rsidR="00962D92" w:rsidRPr="00955DAE">
              <w:rPr>
                <w:webHidden/>
              </w:rPr>
              <w:t>27</w:t>
            </w:r>
            <w:r w:rsidR="00962D92" w:rsidRPr="00955DAE">
              <w:rPr>
                <w:webHidden/>
              </w:rPr>
              <w:fldChar w:fldCharType="end"/>
            </w:r>
          </w:hyperlink>
        </w:p>
        <w:p w14:paraId="2270B96C" w14:textId="5A458ABA" w:rsidR="00962D92" w:rsidRPr="00955DAE" w:rsidRDefault="008017C1">
          <w:pPr>
            <w:pStyle w:val="TOC3"/>
            <w:tabs>
              <w:tab w:val="left" w:pos="1320"/>
              <w:tab w:val="right" w:leader="dot" w:pos="9350"/>
            </w:tabs>
            <w:rPr>
              <w:rFonts w:asciiTheme="minorHAnsi" w:hAnsiTheme="minorHAnsi"/>
              <w:sz w:val="22"/>
              <w:lang w:eastAsia="en-US"/>
            </w:rPr>
          </w:pPr>
          <w:hyperlink w:anchor="_Toc72966203" w:history="1">
            <w:r w:rsidR="00962D92" w:rsidRPr="00955DAE">
              <w:rPr>
                <w:rStyle w:val="Hyperlink"/>
              </w:rPr>
              <w:t>2.2.2</w:t>
            </w:r>
            <w:r w:rsidR="00962D92" w:rsidRPr="00955DAE">
              <w:rPr>
                <w:rFonts w:asciiTheme="minorHAnsi" w:hAnsiTheme="minorHAnsi"/>
                <w:sz w:val="22"/>
                <w:lang w:eastAsia="en-US"/>
              </w:rPr>
              <w:tab/>
            </w:r>
            <w:r w:rsidR="00962D92" w:rsidRPr="00955DAE">
              <w:rPr>
                <w:rStyle w:val="Hyperlink"/>
              </w:rPr>
              <w:t>Adoption Projections</w:t>
            </w:r>
            <w:r w:rsidR="00962D92" w:rsidRPr="00955DAE">
              <w:rPr>
                <w:webHidden/>
              </w:rPr>
              <w:tab/>
            </w:r>
            <w:r w:rsidR="00962D92" w:rsidRPr="00955DAE">
              <w:rPr>
                <w:webHidden/>
              </w:rPr>
              <w:fldChar w:fldCharType="begin"/>
            </w:r>
            <w:r w:rsidR="00962D92" w:rsidRPr="00955DAE">
              <w:rPr>
                <w:webHidden/>
              </w:rPr>
              <w:instrText xml:space="preserve"> PAGEREF _Toc72966203 \h </w:instrText>
            </w:r>
            <w:r w:rsidR="00962D92" w:rsidRPr="00955DAE">
              <w:rPr>
                <w:webHidden/>
              </w:rPr>
            </w:r>
            <w:r w:rsidR="00962D92" w:rsidRPr="00955DAE">
              <w:rPr>
                <w:webHidden/>
              </w:rPr>
              <w:fldChar w:fldCharType="separate"/>
            </w:r>
            <w:r w:rsidR="00962D92" w:rsidRPr="00955DAE">
              <w:rPr>
                <w:webHidden/>
              </w:rPr>
              <w:t>27</w:t>
            </w:r>
            <w:r w:rsidR="00962D92" w:rsidRPr="00955DAE">
              <w:rPr>
                <w:webHidden/>
              </w:rPr>
              <w:fldChar w:fldCharType="end"/>
            </w:r>
          </w:hyperlink>
        </w:p>
        <w:p w14:paraId="598634EE" w14:textId="2A1FCAEA" w:rsidR="00962D92" w:rsidRPr="00955DAE" w:rsidRDefault="008017C1">
          <w:pPr>
            <w:pStyle w:val="TOC3"/>
            <w:tabs>
              <w:tab w:val="left" w:pos="1320"/>
              <w:tab w:val="right" w:leader="dot" w:pos="9350"/>
            </w:tabs>
            <w:rPr>
              <w:rFonts w:asciiTheme="minorHAnsi" w:hAnsiTheme="minorHAnsi"/>
              <w:sz w:val="22"/>
              <w:lang w:eastAsia="en-US"/>
            </w:rPr>
          </w:pPr>
          <w:hyperlink w:anchor="_Toc72966204" w:history="1">
            <w:r w:rsidR="00962D92" w:rsidRPr="00955DAE">
              <w:rPr>
                <w:rStyle w:val="Hyperlink"/>
              </w:rPr>
              <w:t>2.2.3</w:t>
            </w:r>
            <w:r w:rsidR="00962D92" w:rsidRPr="00955DAE">
              <w:rPr>
                <w:rFonts w:asciiTheme="minorHAnsi" w:hAnsiTheme="minorHAnsi"/>
                <w:sz w:val="22"/>
                <w:lang w:eastAsia="en-US"/>
              </w:rPr>
              <w:tab/>
            </w:r>
            <w:r w:rsidR="00962D92" w:rsidRPr="00955DAE">
              <w:rPr>
                <w:rStyle w:val="Hyperlink"/>
              </w:rPr>
              <w:t>Variable Inputs</w:t>
            </w:r>
            <w:r w:rsidR="00962D92" w:rsidRPr="00955DAE">
              <w:rPr>
                <w:webHidden/>
              </w:rPr>
              <w:tab/>
            </w:r>
            <w:r w:rsidR="00962D92" w:rsidRPr="00955DAE">
              <w:rPr>
                <w:webHidden/>
              </w:rPr>
              <w:fldChar w:fldCharType="begin"/>
            </w:r>
            <w:r w:rsidR="00962D92" w:rsidRPr="00955DAE">
              <w:rPr>
                <w:webHidden/>
              </w:rPr>
              <w:instrText xml:space="preserve"> PAGEREF _Toc72966204 \h </w:instrText>
            </w:r>
            <w:r w:rsidR="00962D92" w:rsidRPr="00955DAE">
              <w:rPr>
                <w:webHidden/>
              </w:rPr>
            </w:r>
            <w:r w:rsidR="00962D92" w:rsidRPr="00955DAE">
              <w:rPr>
                <w:webHidden/>
              </w:rPr>
              <w:fldChar w:fldCharType="separate"/>
            </w:r>
            <w:r w:rsidR="00962D92" w:rsidRPr="00955DAE">
              <w:rPr>
                <w:webHidden/>
              </w:rPr>
              <w:t>27</w:t>
            </w:r>
            <w:r w:rsidR="00962D92" w:rsidRPr="00955DAE">
              <w:rPr>
                <w:webHidden/>
              </w:rPr>
              <w:fldChar w:fldCharType="end"/>
            </w:r>
          </w:hyperlink>
        </w:p>
        <w:p w14:paraId="0CA9805B" w14:textId="4C417A86" w:rsidR="00962D92" w:rsidRPr="00955DAE" w:rsidRDefault="008017C1">
          <w:pPr>
            <w:pStyle w:val="TOC2"/>
            <w:tabs>
              <w:tab w:val="left" w:pos="880"/>
              <w:tab w:val="right" w:leader="dot" w:pos="9350"/>
            </w:tabs>
            <w:rPr>
              <w:rFonts w:asciiTheme="minorHAnsi" w:hAnsiTheme="minorHAnsi"/>
              <w:sz w:val="22"/>
              <w:lang w:eastAsia="en-US"/>
            </w:rPr>
          </w:pPr>
          <w:hyperlink w:anchor="_Toc72966205" w:history="1">
            <w:r w:rsidR="00962D92" w:rsidRPr="00955DAE">
              <w:rPr>
                <w:rStyle w:val="Hyperlink"/>
              </w:rPr>
              <w:t>2.3</w:t>
            </w:r>
            <w:r w:rsidR="00962D92" w:rsidRPr="00955DAE">
              <w:rPr>
                <w:rFonts w:asciiTheme="minorHAnsi" w:hAnsiTheme="minorHAnsi"/>
                <w:sz w:val="22"/>
                <w:lang w:eastAsia="en-US"/>
              </w:rPr>
              <w:tab/>
            </w:r>
            <w:r w:rsidR="00962D92" w:rsidRPr="00955DAE">
              <w:rPr>
                <w:rStyle w:val="Hyperlink"/>
              </w:rPr>
              <w:t>Total Addressable Market</w:t>
            </w:r>
            <w:r w:rsidR="00962D92" w:rsidRPr="00955DAE">
              <w:rPr>
                <w:webHidden/>
              </w:rPr>
              <w:tab/>
            </w:r>
            <w:r w:rsidR="00962D92" w:rsidRPr="00955DAE">
              <w:rPr>
                <w:webHidden/>
              </w:rPr>
              <w:fldChar w:fldCharType="begin"/>
            </w:r>
            <w:r w:rsidR="00962D92" w:rsidRPr="00955DAE">
              <w:rPr>
                <w:webHidden/>
              </w:rPr>
              <w:instrText xml:space="preserve"> PAGEREF _Toc72966205 \h </w:instrText>
            </w:r>
            <w:r w:rsidR="00962D92" w:rsidRPr="00955DAE">
              <w:rPr>
                <w:webHidden/>
              </w:rPr>
            </w:r>
            <w:r w:rsidR="00962D92" w:rsidRPr="00955DAE">
              <w:rPr>
                <w:webHidden/>
              </w:rPr>
              <w:fldChar w:fldCharType="separate"/>
            </w:r>
            <w:r w:rsidR="00962D92" w:rsidRPr="00955DAE">
              <w:rPr>
                <w:webHidden/>
              </w:rPr>
              <w:t>28</w:t>
            </w:r>
            <w:r w:rsidR="00962D92" w:rsidRPr="00955DAE">
              <w:rPr>
                <w:webHidden/>
              </w:rPr>
              <w:fldChar w:fldCharType="end"/>
            </w:r>
          </w:hyperlink>
        </w:p>
        <w:p w14:paraId="5DADDA21" w14:textId="3936F86C" w:rsidR="00962D92" w:rsidRPr="00955DAE" w:rsidRDefault="008017C1">
          <w:pPr>
            <w:pStyle w:val="TOC2"/>
            <w:tabs>
              <w:tab w:val="left" w:pos="880"/>
              <w:tab w:val="right" w:leader="dot" w:pos="9350"/>
            </w:tabs>
            <w:rPr>
              <w:rFonts w:asciiTheme="minorHAnsi" w:hAnsiTheme="minorHAnsi"/>
              <w:sz w:val="22"/>
              <w:lang w:eastAsia="en-US"/>
            </w:rPr>
          </w:pPr>
          <w:hyperlink w:anchor="_Toc72966206" w:history="1">
            <w:r w:rsidR="00962D92" w:rsidRPr="00955DAE">
              <w:rPr>
                <w:rStyle w:val="Hyperlink"/>
              </w:rPr>
              <w:t>2.4</w:t>
            </w:r>
            <w:r w:rsidR="00962D92" w:rsidRPr="00955DAE">
              <w:rPr>
                <w:rFonts w:asciiTheme="minorHAnsi" w:hAnsiTheme="minorHAnsi"/>
                <w:sz w:val="22"/>
                <w:lang w:eastAsia="en-US"/>
              </w:rPr>
              <w:tab/>
            </w:r>
            <w:r w:rsidR="00962D92" w:rsidRPr="00955DAE">
              <w:rPr>
                <w:rStyle w:val="Hyperlink"/>
              </w:rPr>
              <w:t>Adoption Scenarios</w:t>
            </w:r>
            <w:r w:rsidR="00962D92" w:rsidRPr="00955DAE">
              <w:rPr>
                <w:webHidden/>
              </w:rPr>
              <w:tab/>
            </w:r>
            <w:r w:rsidR="00962D92" w:rsidRPr="00955DAE">
              <w:rPr>
                <w:webHidden/>
              </w:rPr>
              <w:fldChar w:fldCharType="begin"/>
            </w:r>
            <w:r w:rsidR="00962D92" w:rsidRPr="00955DAE">
              <w:rPr>
                <w:webHidden/>
              </w:rPr>
              <w:instrText xml:space="preserve"> PAGEREF _Toc72966206 \h </w:instrText>
            </w:r>
            <w:r w:rsidR="00962D92" w:rsidRPr="00955DAE">
              <w:rPr>
                <w:webHidden/>
              </w:rPr>
            </w:r>
            <w:r w:rsidR="00962D92" w:rsidRPr="00955DAE">
              <w:rPr>
                <w:webHidden/>
              </w:rPr>
              <w:fldChar w:fldCharType="separate"/>
            </w:r>
            <w:r w:rsidR="00962D92" w:rsidRPr="00955DAE">
              <w:rPr>
                <w:webHidden/>
              </w:rPr>
              <w:t>29</w:t>
            </w:r>
            <w:r w:rsidR="00962D92" w:rsidRPr="00955DAE">
              <w:rPr>
                <w:webHidden/>
              </w:rPr>
              <w:fldChar w:fldCharType="end"/>
            </w:r>
          </w:hyperlink>
        </w:p>
        <w:p w14:paraId="7196113B" w14:textId="0075BA26" w:rsidR="00962D92" w:rsidRPr="00955DAE" w:rsidRDefault="008017C1">
          <w:pPr>
            <w:pStyle w:val="TOC3"/>
            <w:tabs>
              <w:tab w:val="left" w:pos="1320"/>
              <w:tab w:val="right" w:leader="dot" w:pos="9350"/>
            </w:tabs>
            <w:rPr>
              <w:rFonts w:asciiTheme="minorHAnsi" w:hAnsiTheme="minorHAnsi"/>
              <w:sz w:val="22"/>
              <w:lang w:eastAsia="en-US"/>
            </w:rPr>
          </w:pPr>
          <w:hyperlink w:anchor="_Toc72966207" w:history="1">
            <w:r w:rsidR="00962D92" w:rsidRPr="00955DAE">
              <w:rPr>
                <w:rStyle w:val="Hyperlink"/>
              </w:rPr>
              <w:t>2.4.1</w:t>
            </w:r>
            <w:r w:rsidR="00962D92" w:rsidRPr="00955DAE">
              <w:rPr>
                <w:rFonts w:asciiTheme="minorHAnsi" w:hAnsiTheme="minorHAnsi"/>
                <w:sz w:val="22"/>
                <w:lang w:eastAsia="en-US"/>
              </w:rPr>
              <w:tab/>
            </w:r>
            <w:r w:rsidR="00962D92" w:rsidRPr="00955DAE">
              <w:rPr>
                <w:rStyle w:val="Hyperlink"/>
              </w:rPr>
              <w:t>Reference Case / Current Adoption</w:t>
            </w:r>
            <w:r w:rsidR="00962D92" w:rsidRPr="00955DAE">
              <w:rPr>
                <w:webHidden/>
              </w:rPr>
              <w:tab/>
            </w:r>
            <w:r w:rsidR="00962D92" w:rsidRPr="00955DAE">
              <w:rPr>
                <w:webHidden/>
              </w:rPr>
              <w:fldChar w:fldCharType="begin"/>
            </w:r>
            <w:r w:rsidR="00962D92" w:rsidRPr="00955DAE">
              <w:rPr>
                <w:webHidden/>
              </w:rPr>
              <w:instrText xml:space="preserve"> PAGEREF _Toc72966207 \h </w:instrText>
            </w:r>
            <w:r w:rsidR="00962D92" w:rsidRPr="00955DAE">
              <w:rPr>
                <w:webHidden/>
              </w:rPr>
            </w:r>
            <w:r w:rsidR="00962D92" w:rsidRPr="00955DAE">
              <w:rPr>
                <w:webHidden/>
              </w:rPr>
              <w:fldChar w:fldCharType="separate"/>
            </w:r>
            <w:r w:rsidR="00962D92" w:rsidRPr="00955DAE">
              <w:rPr>
                <w:webHidden/>
              </w:rPr>
              <w:t>29</w:t>
            </w:r>
            <w:r w:rsidR="00962D92" w:rsidRPr="00955DAE">
              <w:rPr>
                <w:webHidden/>
              </w:rPr>
              <w:fldChar w:fldCharType="end"/>
            </w:r>
          </w:hyperlink>
        </w:p>
        <w:p w14:paraId="251FFE32" w14:textId="2C3BE769" w:rsidR="00962D92" w:rsidRPr="00955DAE" w:rsidRDefault="008017C1">
          <w:pPr>
            <w:pStyle w:val="TOC3"/>
            <w:tabs>
              <w:tab w:val="left" w:pos="1320"/>
              <w:tab w:val="right" w:leader="dot" w:pos="9350"/>
            </w:tabs>
            <w:rPr>
              <w:rFonts w:asciiTheme="minorHAnsi" w:hAnsiTheme="minorHAnsi"/>
              <w:sz w:val="22"/>
              <w:lang w:eastAsia="en-US"/>
            </w:rPr>
          </w:pPr>
          <w:hyperlink w:anchor="_Toc72966208" w:history="1">
            <w:r w:rsidR="00962D92" w:rsidRPr="00955DAE">
              <w:rPr>
                <w:rStyle w:val="Hyperlink"/>
              </w:rPr>
              <w:t>2.4.2</w:t>
            </w:r>
            <w:r w:rsidR="00962D92" w:rsidRPr="00955DAE">
              <w:rPr>
                <w:rFonts w:asciiTheme="minorHAnsi" w:hAnsiTheme="minorHAnsi"/>
                <w:sz w:val="22"/>
                <w:lang w:eastAsia="en-US"/>
              </w:rPr>
              <w:tab/>
            </w:r>
            <w:r w:rsidR="00962D92" w:rsidRPr="00955DAE">
              <w:rPr>
                <w:rStyle w:val="Hyperlink"/>
              </w:rPr>
              <w:t>Project Drawdown Scenarios</w:t>
            </w:r>
            <w:r w:rsidR="00962D92" w:rsidRPr="00955DAE">
              <w:rPr>
                <w:webHidden/>
              </w:rPr>
              <w:tab/>
            </w:r>
            <w:r w:rsidR="00962D92" w:rsidRPr="00955DAE">
              <w:rPr>
                <w:webHidden/>
              </w:rPr>
              <w:fldChar w:fldCharType="begin"/>
            </w:r>
            <w:r w:rsidR="00962D92" w:rsidRPr="00955DAE">
              <w:rPr>
                <w:webHidden/>
              </w:rPr>
              <w:instrText xml:space="preserve"> PAGEREF _Toc72966208 \h </w:instrText>
            </w:r>
            <w:r w:rsidR="00962D92" w:rsidRPr="00955DAE">
              <w:rPr>
                <w:webHidden/>
              </w:rPr>
            </w:r>
            <w:r w:rsidR="00962D92" w:rsidRPr="00955DAE">
              <w:rPr>
                <w:webHidden/>
              </w:rPr>
              <w:fldChar w:fldCharType="separate"/>
            </w:r>
            <w:r w:rsidR="00962D92" w:rsidRPr="00955DAE">
              <w:rPr>
                <w:webHidden/>
              </w:rPr>
              <w:t>30</w:t>
            </w:r>
            <w:r w:rsidR="00962D92" w:rsidRPr="00955DAE">
              <w:rPr>
                <w:webHidden/>
              </w:rPr>
              <w:fldChar w:fldCharType="end"/>
            </w:r>
          </w:hyperlink>
        </w:p>
        <w:p w14:paraId="57677E15" w14:textId="57D358F6" w:rsidR="00962D92" w:rsidRPr="00955DAE" w:rsidRDefault="008017C1">
          <w:pPr>
            <w:pStyle w:val="TOC2"/>
            <w:tabs>
              <w:tab w:val="left" w:pos="880"/>
              <w:tab w:val="right" w:leader="dot" w:pos="9350"/>
            </w:tabs>
            <w:rPr>
              <w:rFonts w:asciiTheme="minorHAnsi" w:hAnsiTheme="minorHAnsi"/>
              <w:sz w:val="22"/>
              <w:lang w:eastAsia="en-US"/>
            </w:rPr>
          </w:pPr>
          <w:hyperlink w:anchor="_Toc72966209" w:history="1">
            <w:r w:rsidR="00962D92" w:rsidRPr="00955DAE">
              <w:rPr>
                <w:rStyle w:val="Hyperlink"/>
              </w:rPr>
              <w:t>2.5</w:t>
            </w:r>
            <w:r w:rsidR="00962D92" w:rsidRPr="00955DAE">
              <w:rPr>
                <w:rFonts w:asciiTheme="minorHAnsi" w:hAnsiTheme="minorHAnsi"/>
                <w:sz w:val="22"/>
                <w:lang w:eastAsia="en-US"/>
              </w:rPr>
              <w:tab/>
            </w:r>
            <w:r w:rsidR="00962D92" w:rsidRPr="00955DAE">
              <w:rPr>
                <w:rStyle w:val="Hyperlink"/>
              </w:rPr>
              <w:t>Inputs</w:t>
            </w:r>
            <w:r w:rsidR="00962D92" w:rsidRPr="00955DAE">
              <w:rPr>
                <w:webHidden/>
              </w:rPr>
              <w:tab/>
            </w:r>
            <w:r w:rsidR="00962D92" w:rsidRPr="00955DAE">
              <w:rPr>
                <w:webHidden/>
              </w:rPr>
              <w:fldChar w:fldCharType="begin"/>
            </w:r>
            <w:r w:rsidR="00962D92" w:rsidRPr="00955DAE">
              <w:rPr>
                <w:webHidden/>
              </w:rPr>
              <w:instrText xml:space="preserve"> PAGEREF _Toc72966209 \h </w:instrText>
            </w:r>
            <w:r w:rsidR="00962D92" w:rsidRPr="00955DAE">
              <w:rPr>
                <w:webHidden/>
              </w:rPr>
            </w:r>
            <w:r w:rsidR="00962D92" w:rsidRPr="00955DAE">
              <w:rPr>
                <w:webHidden/>
              </w:rPr>
              <w:fldChar w:fldCharType="separate"/>
            </w:r>
            <w:r w:rsidR="00962D92" w:rsidRPr="00955DAE">
              <w:rPr>
                <w:webHidden/>
              </w:rPr>
              <w:t>32</w:t>
            </w:r>
            <w:r w:rsidR="00962D92" w:rsidRPr="00955DAE">
              <w:rPr>
                <w:webHidden/>
              </w:rPr>
              <w:fldChar w:fldCharType="end"/>
            </w:r>
          </w:hyperlink>
        </w:p>
        <w:p w14:paraId="385CD521" w14:textId="07D8B0B3" w:rsidR="00962D92" w:rsidRPr="00955DAE" w:rsidRDefault="008017C1">
          <w:pPr>
            <w:pStyle w:val="TOC3"/>
            <w:tabs>
              <w:tab w:val="left" w:pos="1320"/>
              <w:tab w:val="right" w:leader="dot" w:pos="9350"/>
            </w:tabs>
            <w:rPr>
              <w:rFonts w:asciiTheme="minorHAnsi" w:hAnsiTheme="minorHAnsi"/>
              <w:sz w:val="22"/>
              <w:lang w:eastAsia="en-US"/>
            </w:rPr>
          </w:pPr>
          <w:hyperlink w:anchor="_Toc72966210" w:history="1">
            <w:r w:rsidR="00962D92" w:rsidRPr="00955DAE">
              <w:rPr>
                <w:rStyle w:val="Hyperlink"/>
              </w:rPr>
              <w:t>2.5.1</w:t>
            </w:r>
            <w:r w:rsidR="00962D92" w:rsidRPr="00955DAE">
              <w:rPr>
                <w:rFonts w:asciiTheme="minorHAnsi" w:hAnsiTheme="minorHAnsi"/>
                <w:sz w:val="22"/>
                <w:lang w:eastAsia="en-US"/>
              </w:rPr>
              <w:tab/>
            </w:r>
            <w:r w:rsidR="00962D92" w:rsidRPr="00955DAE">
              <w:rPr>
                <w:rStyle w:val="Hyperlink"/>
              </w:rPr>
              <w:t>Climate Inputs</w:t>
            </w:r>
            <w:r w:rsidR="00962D92" w:rsidRPr="00955DAE">
              <w:rPr>
                <w:webHidden/>
              </w:rPr>
              <w:tab/>
            </w:r>
            <w:r w:rsidR="00962D92" w:rsidRPr="00955DAE">
              <w:rPr>
                <w:webHidden/>
              </w:rPr>
              <w:fldChar w:fldCharType="begin"/>
            </w:r>
            <w:r w:rsidR="00962D92" w:rsidRPr="00955DAE">
              <w:rPr>
                <w:webHidden/>
              </w:rPr>
              <w:instrText xml:space="preserve"> PAGEREF _Toc72966210 \h </w:instrText>
            </w:r>
            <w:r w:rsidR="00962D92" w:rsidRPr="00955DAE">
              <w:rPr>
                <w:webHidden/>
              </w:rPr>
            </w:r>
            <w:r w:rsidR="00962D92" w:rsidRPr="00955DAE">
              <w:rPr>
                <w:webHidden/>
              </w:rPr>
              <w:fldChar w:fldCharType="separate"/>
            </w:r>
            <w:r w:rsidR="00962D92" w:rsidRPr="00955DAE">
              <w:rPr>
                <w:webHidden/>
              </w:rPr>
              <w:t>32</w:t>
            </w:r>
            <w:r w:rsidR="00962D92" w:rsidRPr="00955DAE">
              <w:rPr>
                <w:webHidden/>
              </w:rPr>
              <w:fldChar w:fldCharType="end"/>
            </w:r>
          </w:hyperlink>
        </w:p>
        <w:p w14:paraId="5C69233C" w14:textId="40602261" w:rsidR="00962D92" w:rsidRPr="00955DAE" w:rsidRDefault="008017C1">
          <w:pPr>
            <w:pStyle w:val="TOC3"/>
            <w:tabs>
              <w:tab w:val="left" w:pos="1320"/>
              <w:tab w:val="right" w:leader="dot" w:pos="9350"/>
            </w:tabs>
            <w:rPr>
              <w:rFonts w:asciiTheme="minorHAnsi" w:hAnsiTheme="minorHAnsi"/>
              <w:sz w:val="22"/>
              <w:lang w:eastAsia="en-US"/>
            </w:rPr>
          </w:pPr>
          <w:hyperlink w:anchor="_Toc72966211" w:history="1">
            <w:r w:rsidR="00962D92" w:rsidRPr="00955DAE">
              <w:rPr>
                <w:rStyle w:val="Hyperlink"/>
              </w:rPr>
              <w:t>2.5.2</w:t>
            </w:r>
            <w:r w:rsidR="00962D92" w:rsidRPr="00955DAE">
              <w:rPr>
                <w:rFonts w:asciiTheme="minorHAnsi" w:hAnsiTheme="minorHAnsi"/>
                <w:sz w:val="22"/>
                <w:lang w:eastAsia="en-US"/>
              </w:rPr>
              <w:tab/>
            </w:r>
            <w:r w:rsidR="00962D92" w:rsidRPr="00955DAE">
              <w:rPr>
                <w:rStyle w:val="Hyperlink"/>
              </w:rPr>
              <w:t>Financial Inputs</w:t>
            </w:r>
            <w:r w:rsidR="00962D92" w:rsidRPr="00955DAE">
              <w:rPr>
                <w:webHidden/>
              </w:rPr>
              <w:tab/>
            </w:r>
            <w:r w:rsidR="00962D92" w:rsidRPr="00955DAE">
              <w:rPr>
                <w:webHidden/>
              </w:rPr>
              <w:fldChar w:fldCharType="begin"/>
            </w:r>
            <w:r w:rsidR="00962D92" w:rsidRPr="00955DAE">
              <w:rPr>
                <w:webHidden/>
              </w:rPr>
              <w:instrText xml:space="preserve"> PAGEREF _Toc72966211 \h </w:instrText>
            </w:r>
            <w:r w:rsidR="00962D92" w:rsidRPr="00955DAE">
              <w:rPr>
                <w:webHidden/>
              </w:rPr>
            </w:r>
            <w:r w:rsidR="00962D92" w:rsidRPr="00955DAE">
              <w:rPr>
                <w:webHidden/>
              </w:rPr>
              <w:fldChar w:fldCharType="separate"/>
            </w:r>
            <w:r w:rsidR="00962D92" w:rsidRPr="00955DAE">
              <w:rPr>
                <w:webHidden/>
              </w:rPr>
              <w:t>33</w:t>
            </w:r>
            <w:r w:rsidR="00962D92" w:rsidRPr="00955DAE">
              <w:rPr>
                <w:webHidden/>
              </w:rPr>
              <w:fldChar w:fldCharType="end"/>
            </w:r>
          </w:hyperlink>
        </w:p>
        <w:p w14:paraId="4879A33E" w14:textId="48DE34EC" w:rsidR="00962D92" w:rsidRPr="00955DAE" w:rsidRDefault="008017C1">
          <w:pPr>
            <w:pStyle w:val="TOC3"/>
            <w:tabs>
              <w:tab w:val="left" w:pos="1320"/>
              <w:tab w:val="right" w:leader="dot" w:pos="9350"/>
            </w:tabs>
            <w:rPr>
              <w:rFonts w:asciiTheme="minorHAnsi" w:hAnsiTheme="minorHAnsi"/>
              <w:sz w:val="22"/>
              <w:lang w:eastAsia="en-US"/>
            </w:rPr>
          </w:pPr>
          <w:hyperlink w:anchor="_Toc72966212" w:history="1">
            <w:r w:rsidR="00962D92" w:rsidRPr="00955DAE">
              <w:rPr>
                <w:rStyle w:val="Hyperlink"/>
              </w:rPr>
              <w:t>2.5.3</w:t>
            </w:r>
            <w:r w:rsidR="00962D92" w:rsidRPr="00955DAE">
              <w:rPr>
                <w:rFonts w:asciiTheme="minorHAnsi" w:hAnsiTheme="minorHAnsi"/>
                <w:sz w:val="22"/>
                <w:lang w:eastAsia="en-US"/>
              </w:rPr>
              <w:tab/>
            </w:r>
            <w:r w:rsidR="00962D92" w:rsidRPr="00955DAE">
              <w:rPr>
                <w:rStyle w:val="Hyperlink"/>
              </w:rPr>
              <w:t>Technical Inputs</w:t>
            </w:r>
            <w:r w:rsidR="00962D92" w:rsidRPr="00955DAE">
              <w:rPr>
                <w:webHidden/>
              </w:rPr>
              <w:tab/>
            </w:r>
            <w:r w:rsidR="00962D92" w:rsidRPr="00955DAE">
              <w:rPr>
                <w:webHidden/>
              </w:rPr>
              <w:fldChar w:fldCharType="begin"/>
            </w:r>
            <w:r w:rsidR="00962D92" w:rsidRPr="00955DAE">
              <w:rPr>
                <w:webHidden/>
              </w:rPr>
              <w:instrText xml:space="preserve"> PAGEREF _Toc72966212 \h </w:instrText>
            </w:r>
            <w:r w:rsidR="00962D92" w:rsidRPr="00955DAE">
              <w:rPr>
                <w:webHidden/>
              </w:rPr>
            </w:r>
            <w:r w:rsidR="00962D92" w:rsidRPr="00955DAE">
              <w:rPr>
                <w:webHidden/>
              </w:rPr>
              <w:fldChar w:fldCharType="separate"/>
            </w:r>
            <w:r w:rsidR="00962D92" w:rsidRPr="00955DAE">
              <w:rPr>
                <w:webHidden/>
              </w:rPr>
              <w:t>36</w:t>
            </w:r>
            <w:r w:rsidR="00962D92" w:rsidRPr="00955DAE">
              <w:rPr>
                <w:webHidden/>
              </w:rPr>
              <w:fldChar w:fldCharType="end"/>
            </w:r>
          </w:hyperlink>
        </w:p>
        <w:p w14:paraId="7D785152" w14:textId="1EC164A3" w:rsidR="00962D92" w:rsidRPr="00955DAE" w:rsidRDefault="008017C1">
          <w:pPr>
            <w:pStyle w:val="TOC2"/>
            <w:tabs>
              <w:tab w:val="left" w:pos="880"/>
              <w:tab w:val="right" w:leader="dot" w:pos="9350"/>
            </w:tabs>
            <w:rPr>
              <w:rFonts w:asciiTheme="minorHAnsi" w:hAnsiTheme="minorHAnsi"/>
              <w:sz w:val="22"/>
              <w:lang w:eastAsia="en-US"/>
            </w:rPr>
          </w:pPr>
          <w:hyperlink w:anchor="_Toc72966213" w:history="1">
            <w:r w:rsidR="00962D92" w:rsidRPr="00955DAE">
              <w:rPr>
                <w:rStyle w:val="Hyperlink"/>
              </w:rPr>
              <w:t>2.6</w:t>
            </w:r>
            <w:r w:rsidR="00962D92" w:rsidRPr="00955DAE">
              <w:rPr>
                <w:rFonts w:asciiTheme="minorHAnsi" w:hAnsiTheme="minorHAnsi"/>
                <w:sz w:val="22"/>
                <w:lang w:eastAsia="en-US"/>
              </w:rPr>
              <w:tab/>
            </w:r>
            <w:r w:rsidR="00962D92" w:rsidRPr="00955DAE">
              <w:rPr>
                <w:rStyle w:val="Hyperlink"/>
              </w:rPr>
              <w:t>Assumptions</w:t>
            </w:r>
            <w:r w:rsidR="00962D92" w:rsidRPr="00955DAE">
              <w:rPr>
                <w:webHidden/>
              </w:rPr>
              <w:tab/>
            </w:r>
            <w:r w:rsidR="00962D92" w:rsidRPr="00955DAE">
              <w:rPr>
                <w:webHidden/>
              </w:rPr>
              <w:fldChar w:fldCharType="begin"/>
            </w:r>
            <w:r w:rsidR="00962D92" w:rsidRPr="00955DAE">
              <w:rPr>
                <w:webHidden/>
              </w:rPr>
              <w:instrText xml:space="preserve"> PAGEREF _Toc72966213 \h </w:instrText>
            </w:r>
            <w:r w:rsidR="00962D92" w:rsidRPr="00955DAE">
              <w:rPr>
                <w:webHidden/>
              </w:rPr>
            </w:r>
            <w:r w:rsidR="00962D92" w:rsidRPr="00955DAE">
              <w:rPr>
                <w:webHidden/>
              </w:rPr>
              <w:fldChar w:fldCharType="separate"/>
            </w:r>
            <w:r w:rsidR="00962D92" w:rsidRPr="00955DAE">
              <w:rPr>
                <w:webHidden/>
              </w:rPr>
              <w:t>37</w:t>
            </w:r>
            <w:r w:rsidR="00962D92" w:rsidRPr="00955DAE">
              <w:rPr>
                <w:webHidden/>
              </w:rPr>
              <w:fldChar w:fldCharType="end"/>
            </w:r>
          </w:hyperlink>
        </w:p>
        <w:p w14:paraId="0BD4A1CA" w14:textId="0F5C9F05" w:rsidR="00962D92" w:rsidRPr="00955DAE" w:rsidRDefault="008017C1">
          <w:pPr>
            <w:pStyle w:val="TOC2"/>
            <w:tabs>
              <w:tab w:val="left" w:pos="880"/>
              <w:tab w:val="right" w:leader="dot" w:pos="9350"/>
            </w:tabs>
            <w:rPr>
              <w:rFonts w:asciiTheme="minorHAnsi" w:hAnsiTheme="minorHAnsi"/>
              <w:sz w:val="22"/>
              <w:lang w:eastAsia="en-US"/>
            </w:rPr>
          </w:pPr>
          <w:hyperlink w:anchor="_Toc72966214" w:history="1">
            <w:r w:rsidR="00962D92" w:rsidRPr="00955DAE">
              <w:rPr>
                <w:rStyle w:val="Hyperlink"/>
              </w:rPr>
              <w:t>2.7</w:t>
            </w:r>
            <w:r w:rsidR="00962D92" w:rsidRPr="00955DAE">
              <w:rPr>
                <w:rFonts w:asciiTheme="minorHAnsi" w:hAnsiTheme="minorHAnsi"/>
                <w:sz w:val="22"/>
                <w:lang w:eastAsia="en-US"/>
              </w:rPr>
              <w:tab/>
            </w:r>
            <w:r w:rsidR="00962D92" w:rsidRPr="00955DAE">
              <w:rPr>
                <w:rStyle w:val="Hyperlink"/>
              </w:rPr>
              <w:t>Integration</w:t>
            </w:r>
            <w:r w:rsidR="00962D92" w:rsidRPr="00955DAE">
              <w:rPr>
                <w:webHidden/>
              </w:rPr>
              <w:tab/>
            </w:r>
            <w:r w:rsidR="00962D92" w:rsidRPr="00955DAE">
              <w:rPr>
                <w:webHidden/>
              </w:rPr>
              <w:fldChar w:fldCharType="begin"/>
            </w:r>
            <w:r w:rsidR="00962D92" w:rsidRPr="00955DAE">
              <w:rPr>
                <w:webHidden/>
              </w:rPr>
              <w:instrText xml:space="preserve"> PAGEREF _Toc72966214 \h </w:instrText>
            </w:r>
            <w:r w:rsidR="00962D92" w:rsidRPr="00955DAE">
              <w:rPr>
                <w:webHidden/>
              </w:rPr>
            </w:r>
            <w:r w:rsidR="00962D92" w:rsidRPr="00955DAE">
              <w:rPr>
                <w:webHidden/>
              </w:rPr>
              <w:fldChar w:fldCharType="separate"/>
            </w:r>
            <w:r w:rsidR="00962D92" w:rsidRPr="00955DAE">
              <w:rPr>
                <w:webHidden/>
              </w:rPr>
              <w:t>37</w:t>
            </w:r>
            <w:r w:rsidR="00962D92" w:rsidRPr="00955DAE">
              <w:rPr>
                <w:webHidden/>
              </w:rPr>
              <w:fldChar w:fldCharType="end"/>
            </w:r>
          </w:hyperlink>
        </w:p>
        <w:p w14:paraId="774F848B" w14:textId="1EA21FED" w:rsidR="00962D92" w:rsidRPr="00955DAE" w:rsidRDefault="008017C1">
          <w:pPr>
            <w:pStyle w:val="TOC2"/>
            <w:tabs>
              <w:tab w:val="left" w:pos="880"/>
              <w:tab w:val="right" w:leader="dot" w:pos="9350"/>
            </w:tabs>
            <w:rPr>
              <w:rFonts w:asciiTheme="minorHAnsi" w:hAnsiTheme="minorHAnsi"/>
              <w:sz w:val="22"/>
              <w:lang w:eastAsia="en-US"/>
            </w:rPr>
          </w:pPr>
          <w:hyperlink w:anchor="_Toc72966215" w:history="1">
            <w:r w:rsidR="00962D92" w:rsidRPr="00955DAE">
              <w:rPr>
                <w:rStyle w:val="Hyperlink"/>
              </w:rPr>
              <w:t>2.8</w:t>
            </w:r>
            <w:r w:rsidR="00962D92" w:rsidRPr="00955DAE">
              <w:rPr>
                <w:rFonts w:asciiTheme="minorHAnsi" w:hAnsiTheme="minorHAnsi"/>
                <w:sz w:val="22"/>
                <w:lang w:eastAsia="en-US"/>
              </w:rPr>
              <w:tab/>
            </w:r>
            <w:r w:rsidR="00962D92" w:rsidRPr="00955DAE">
              <w:rPr>
                <w:rStyle w:val="Hyperlink"/>
              </w:rPr>
              <w:t>Limitations/Further Development</w:t>
            </w:r>
            <w:r w:rsidR="00962D92" w:rsidRPr="00955DAE">
              <w:rPr>
                <w:webHidden/>
              </w:rPr>
              <w:tab/>
            </w:r>
            <w:r w:rsidR="00962D92" w:rsidRPr="00955DAE">
              <w:rPr>
                <w:webHidden/>
              </w:rPr>
              <w:fldChar w:fldCharType="begin"/>
            </w:r>
            <w:r w:rsidR="00962D92" w:rsidRPr="00955DAE">
              <w:rPr>
                <w:webHidden/>
              </w:rPr>
              <w:instrText xml:space="preserve"> PAGEREF _Toc72966215 \h </w:instrText>
            </w:r>
            <w:r w:rsidR="00962D92" w:rsidRPr="00955DAE">
              <w:rPr>
                <w:webHidden/>
              </w:rPr>
            </w:r>
            <w:r w:rsidR="00962D92" w:rsidRPr="00955DAE">
              <w:rPr>
                <w:webHidden/>
              </w:rPr>
              <w:fldChar w:fldCharType="separate"/>
            </w:r>
            <w:r w:rsidR="00962D92" w:rsidRPr="00955DAE">
              <w:rPr>
                <w:webHidden/>
              </w:rPr>
              <w:t>39</w:t>
            </w:r>
            <w:r w:rsidR="00962D92" w:rsidRPr="00955DAE">
              <w:rPr>
                <w:webHidden/>
              </w:rPr>
              <w:fldChar w:fldCharType="end"/>
            </w:r>
          </w:hyperlink>
        </w:p>
        <w:p w14:paraId="409CB13F" w14:textId="58AE50B2" w:rsidR="00962D92" w:rsidRPr="00955DAE" w:rsidRDefault="008017C1">
          <w:pPr>
            <w:pStyle w:val="TOC1"/>
            <w:tabs>
              <w:tab w:val="left" w:pos="440"/>
              <w:tab w:val="right" w:leader="dot" w:pos="9350"/>
            </w:tabs>
            <w:rPr>
              <w:rFonts w:asciiTheme="minorHAnsi" w:hAnsiTheme="minorHAnsi"/>
              <w:sz w:val="22"/>
              <w:lang w:eastAsia="en-US"/>
            </w:rPr>
          </w:pPr>
          <w:hyperlink w:anchor="_Toc72966216" w:history="1">
            <w:r w:rsidR="00962D92" w:rsidRPr="00955DAE">
              <w:rPr>
                <w:rStyle w:val="Hyperlink"/>
              </w:rPr>
              <w:t>3</w:t>
            </w:r>
            <w:r w:rsidR="00962D92" w:rsidRPr="00955DAE">
              <w:rPr>
                <w:rFonts w:asciiTheme="minorHAnsi" w:hAnsiTheme="minorHAnsi"/>
                <w:sz w:val="22"/>
                <w:lang w:eastAsia="en-US"/>
              </w:rPr>
              <w:tab/>
            </w:r>
            <w:r w:rsidR="00962D92" w:rsidRPr="00955DAE">
              <w:rPr>
                <w:rStyle w:val="Hyperlink"/>
              </w:rPr>
              <w:t>Results</w:t>
            </w:r>
            <w:r w:rsidR="00962D92" w:rsidRPr="00955DAE">
              <w:rPr>
                <w:webHidden/>
              </w:rPr>
              <w:tab/>
            </w:r>
            <w:r w:rsidR="00962D92" w:rsidRPr="00955DAE">
              <w:rPr>
                <w:webHidden/>
              </w:rPr>
              <w:fldChar w:fldCharType="begin"/>
            </w:r>
            <w:r w:rsidR="00962D92" w:rsidRPr="00955DAE">
              <w:rPr>
                <w:webHidden/>
              </w:rPr>
              <w:instrText xml:space="preserve"> PAGEREF _Toc72966216 \h </w:instrText>
            </w:r>
            <w:r w:rsidR="00962D92" w:rsidRPr="00955DAE">
              <w:rPr>
                <w:webHidden/>
              </w:rPr>
            </w:r>
            <w:r w:rsidR="00962D92" w:rsidRPr="00955DAE">
              <w:rPr>
                <w:webHidden/>
              </w:rPr>
              <w:fldChar w:fldCharType="separate"/>
            </w:r>
            <w:r w:rsidR="00962D92" w:rsidRPr="00955DAE">
              <w:rPr>
                <w:webHidden/>
              </w:rPr>
              <w:t>40</w:t>
            </w:r>
            <w:r w:rsidR="00962D92" w:rsidRPr="00955DAE">
              <w:rPr>
                <w:webHidden/>
              </w:rPr>
              <w:fldChar w:fldCharType="end"/>
            </w:r>
          </w:hyperlink>
        </w:p>
        <w:p w14:paraId="5648952D" w14:textId="1762A456" w:rsidR="00962D92" w:rsidRPr="00955DAE" w:rsidRDefault="008017C1">
          <w:pPr>
            <w:pStyle w:val="TOC2"/>
            <w:tabs>
              <w:tab w:val="left" w:pos="880"/>
              <w:tab w:val="right" w:leader="dot" w:pos="9350"/>
            </w:tabs>
            <w:rPr>
              <w:rFonts w:asciiTheme="minorHAnsi" w:hAnsiTheme="minorHAnsi"/>
              <w:sz w:val="22"/>
              <w:lang w:eastAsia="en-US"/>
            </w:rPr>
          </w:pPr>
          <w:hyperlink w:anchor="_Toc72966217" w:history="1">
            <w:r w:rsidR="00962D92" w:rsidRPr="00955DAE">
              <w:rPr>
                <w:rStyle w:val="Hyperlink"/>
              </w:rPr>
              <w:t>3.1</w:t>
            </w:r>
            <w:r w:rsidR="00962D92" w:rsidRPr="00955DAE">
              <w:rPr>
                <w:rFonts w:asciiTheme="minorHAnsi" w:hAnsiTheme="minorHAnsi"/>
                <w:sz w:val="22"/>
                <w:lang w:eastAsia="en-US"/>
              </w:rPr>
              <w:tab/>
            </w:r>
            <w:r w:rsidR="00962D92" w:rsidRPr="00955DAE">
              <w:rPr>
                <w:rStyle w:val="Hyperlink"/>
              </w:rPr>
              <w:t>Adoption</w:t>
            </w:r>
            <w:r w:rsidR="00962D92" w:rsidRPr="00955DAE">
              <w:rPr>
                <w:webHidden/>
              </w:rPr>
              <w:tab/>
            </w:r>
            <w:r w:rsidR="00962D92" w:rsidRPr="00955DAE">
              <w:rPr>
                <w:webHidden/>
              </w:rPr>
              <w:fldChar w:fldCharType="begin"/>
            </w:r>
            <w:r w:rsidR="00962D92" w:rsidRPr="00955DAE">
              <w:rPr>
                <w:webHidden/>
              </w:rPr>
              <w:instrText xml:space="preserve"> PAGEREF _Toc72966217 \h </w:instrText>
            </w:r>
            <w:r w:rsidR="00962D92" w:rsidRPr="00955DAE">
              <w:rPr>
                <w:webHidden/>
              </w:rPr>
            </w:r>
            <w:r w:rsidR="00962D92" w:rsidRPr="00955DAE">
              <w:rPr>
                <w:webHidden/>
              </w:rPr>
              <w:fldChar w:fldCharType="separate"/>
            </w:r>
            <w:r w:rsidR="00962D92" w:rsidRPr="00955DAE">
              <w:rPr>
                <w:webHidden/>
              </w:rPr>
              <w:t>40</w:t>
            </w:r>
            <w:r w:rsidR="00962D92" w:rsidRPr="00955DAE">
              <w:rPr>
                <w:webHidden/>
              </w:rPr>
              <w:fldChar w:fldCharType="end"/>
            </w:r>
          </w:hyperlink>
        </w:p>
        <w:p w14:paraId="398FD0A4" w14:textId="57690EDA" w:rsidR="00962D92" w:rsidRPr="00955DAE" w:rsidRDefault="008017C1">
          <w:pPr>
            <w:pStyle w:val="TOC2"/>
            <w:tabs>
              <w:tab w:val="left" w:pos="880"/>
              <w:tab w:val="right" w:leader="dot" w:pos="9350"/>
            </w:tabs>
            <w:rPr>
              <w:rFonts w:asciiTheme="minorHAnsi" w:hAnsiTheme="minorHAnsi"/>
              <w:sz w:val="22"/>
              <w:lang w:eastAsia="en-US"/>
            </w:rPr>
          </w:pPr>
          <w:hyperlink w:anchor="_Toc72966218" w:history="1">
            <w:r w:rsidR="00962D92" w:rsidRPr="00955DAE">
              <w:rPr>
                <w:rStyle w:val="Hyperlink"/>
              </w:rPr>
              <w:t>3.2</w:t>
            </w:r>
            <w:r w:rsidR="00962D92" w:rsidRPr="00955DAE">
              <w:rPr>
                <w:rFonts w:asciiTheme="minorHAnsi" w:hAnsiTheme="minorHAnsi"/>
                <w:sz w:val="22"/>
                <w:lang w:eastAsia="en-US"/>
              </w:rPr>
              <w:tab/>
            </w:r>
            <w:r w:rsidR="00962D92" w:rsidRPr="00955DAE">
              <w:rPr>
                <w:rStyle w:val="Hyperlink"/>
              </w:rPr>
              <w:t>Climate Impacts</w:t>
            </w:r>
            <w:r w:rsidR="00962D92" w:rsidRPr="00955DAE">
              <w:rPr>
                <w:webHidden/>
              </w:rPr>
              <w:tab/>
            </w:r>
            <w:r w:rsidR="00962D92" w:rsidRPr="00955DAE">
              <w:rPr>
                <w:webHidden/>
              </w:rPr>
              <w:fldChar w:fldCharType="begin"/>
            </w:r>
            <w:r w:rsidR="00962D92" w:rsidRPr="00955DAE">
              <w:rPr>
                <w:webHidden/>
              </w:rPr>
              <w:instrText xml:space="preserve"> PAGEREF _Toc72966218 \h </w:instrText>
            </w:r>
            <w:r w:rsidR="00962D92" w:rsidRPr="00955DAE">
              <w:rPr>
                <w:webHidden/>
              </w:rPr>
            </w:r>
            <w:r w:rsidR="00962D92" w:rsidRPr="00955DAE">
              <w:rPr>
                <w:webHidden/>
              </w:rPr>
              <w:fldChar w:fldCharType="separate"/>
            </w:r>
            <w:r w:rsidR="00962D92" w:rsidRPr="00955DAE">
              <w:rPr>
                <w:webHidden/>
              </w:rPr>
              <w:t>41</w:t>
            </w:r>
            <w:r w:rsidR="00962D92" w:rsidRPr="00955DAE">
              <w:rPr>
                <w:webHidden/>
              </w:rPr>
              <w:fldChar w:fldCharType="end"/>
            </w:r>
          </w:hyperlink>
        </w:p>
        <w:p w14:paraId="5D43EFA1" w14:textId="30DA8DB2" w:rsidR="00962D92" w:rsidRPr="00955DAE" w:rsidRDefault="008017C1">
          <w:pPr>
            <w:pStyle w:val="TOC2"/>
            <w:tabs>
              <w:tab w:val="left" w:pos="880"/>
              <w:tab w:val="right" w:leader="dot" w:pos="9350"/>
            </w:tabs>
            <w:rPr>
              <w:rFonts w:asciiTheme="minorHAnsi" w:hAnsiTheme="minorHAnsi"/>
              <w:sz w:val="22"/>
              <w:lang w:eastAsia="en-US"/>
            </w:rPr>
          </w:pPr>
          <w:hyperlink w:anchor="_Toc72966219" w:history="1">
            <w:r w:rsidR="00962D92" w:rsidRPr="00955DAE">
              <w:rPr>
                <w:rStyle w:val="Hyperlink"/>
              </w:rPr>
              <w:t>3.3</w:t>
            </w:r>
            <w:r w:rsidR="00962D92" w:rsidRPr="00955DAE">
              <w:rPr>
                <w:rFonts w:asciiTheme="minorHAnsi" w:hAnsiTheme="minorHAnsi"/>
                <w:sz w:val="22"/>
                <w:lang w:eastAsia="en-US"/>
              </w:rPr>
              <w:tab/>
            </w:r>
            <w:r w:rsidR="00962D92" w:rsidRPr="00955DAE">
              <w:rPr>
                <w:rStyle w:val="Hyperlink"/>
              </w:rPr>
              <w:t>Financial Impacts</w:t>
            </w:r>
            <w:r w:rsidR="00962D92" w:rsidRPr="00955DAE">
              <w:rPr>
                <w:webHidden/>
              </w:rPr>
              <w:tab/>
            </w:r>
            <w:r w:rsidR="00962D92" w:rsidRPr="00955DAE">
              <w:rPr>
                <w:webHidden/>
              </w:rPr>
              <w:fldChar w:fldCharType="begin"/>
            </w:r>
            <w:r w:rsidR="00962D92" w:rsidRPr="00955DAE">
              <w:rPr>
                <w:webHidden/>
              </w:rPr>
              <w:instrText xml:space="preserve"> PAGEREF _Toc72966219 \h </w:instrText>
            </w:r>
            <w:r w:rsidR="00962D92" w:rsidRPr="00955DAE">
              <w:rPr>
                <w:webHidden/>
              </w:rPr>
            </w:r>
            <w:r w:rsidR="00962D92" w:rsidRPr="00955DAE">
              <w:rPr>
                <w:webHidden/>
              </w:rPr>
              <w:fldChar w:fldCharType="separate"/>
            </w:r>
            <w:r w:rsidR="00962D92" w:rsidRPr="00955DAE">
              <w:rPr>
                <w:webHidden/>
              </w:rPr>
              <w:t>43</w:t>
            </w:r>
            <w:r w:rsidR="00962D92" w:rsidRPr="00955DAE">
              <w:rPr>
                <w:webHidden/>
              </w:rPr>
              <w:fldChar w:fldCharType="end"/>
            </w:r>
          </w:hyperlink>
        </w:p>
        <w:p w14:paraId="124CDB58" w14:textId="6D479213" w:rsidR="00962D92" w:rsidRPr="00955DAE" w:rsidRDefault="008017C1">
          <w:pPr>
            <w:pStyle w:val="TOC1"/>
            <w:tabs>
              <w:tab w:val="left" w:pos="440"/>
              <w:tab w:val="right" w:leader="dot" w:pos="9350"/>
            </w:tabs>
            <w:rPr>
              <w:rFonts w:asciiTheme="minorHAnsi" w:hAnsiTheme="minorHAnsi"/>
              <w:sz w:val="22"/>
              <w:lang w:eastAsia="en-US"/>
            </w:rPr>
          </w:pPr>
          <w:hyperlink w:anchor="_Toc72966220" w:history="1">
            <w:r w:rsidR="00962D92" w:rsidRPr="00955DAE">
              <w:rPr>
                <w:rStyle w:val="Hyperlink"/>
              </w:rPr>
              <w:t>4</w:t>
            </w:r>
            <w:r w:rsidR="00962D92" w:rsidRPr="00955DAE">
              <w:rPr>
                <w:rFonts w:asciiTheme="minorHAnsi" w:hAnsiTheme="minorHAnsi"/>
                <w:sz w:val="22"/>
                <w:lang w:eastAsia="en-US"/>
              </w:rPr>
              <w:tab/>
            </w:r>
            <w:r w:rsidR="00962D92" w:rsidRPr="00955DAE">
              <w:rPr>
                <w:rStyle w:val="Hyperlink"/>
              </w:rPr>
              <w:t>Discussion</w:t>
            </w:r>
            <w:r w:rsidR="00962D92" w:rsidRPr="00955DAE">
              <w:rPr>
                <w:webHidden/>
              </w:rPr>
              <w:tab/>
            </w:r>
            <w:r w:rsidR="00962D92" w:rsidRPr="00955DAE">
              <w:rPr>
                <w:webHidden/>
              </w:rPr>
              <w:fldChar w:fldCharType="begin"/>
            </w:r>
            <w:r w:rsidR="00962D92" w:rsidRPr="00955DAE">
              <w:rPr>
                <w:webHidden/>
              </w:rPr>
              <w:instrText xml:space="preserve"> PAGEREF _Toc72966220 \h </w:instrText>
            </w:r>
            <w:r w:rsidR="00962D92" w:rsidRPr="00955DAE">
              <w:rPr>
                <w:webHidden/>
              </w:rPr>
            </w:r>
            <w:r w:rsidR="00962D92" w:rsidRPr="00955DAE">
              <w:rPr>
                <w:webHidden/>
              </w:rPr>
              <w:fldChar w:fldCharType="separate"/>
            </w:r>
            <w:r w:rsidR="00962D92" w:rsidRPr="00955DAE">
              <w:rPr>
                <w:webHidden/>
              </w:rPr>
              <w:t>44</w:t>
            </w:r>
            <w:r w:rsidR="00962D92" w:rsidRPr="00955DAE">
              <w:rPr>
                <w:webHidden/>
              </w:rPr>
              <w:fldChar w:fldCharType="end"/>
            </w:r>
          </w:hyperlink>
        </w:p>
        <w:p w14:paraId="29876901" w14:textId="0C69EE6F" w:rsidR="00962D92" w:rsidRPr="00955DAE" w:rsidRDefault="008017C1">
          <w:pPr>
            <w:pStyle w:val="TOC2"/>
            <w:tabs>
              <w:tab w:val="left" w:pos="880"/>
              <w:tab w:val="right" w:leader="dot" w:pos="9350"/>
            </w:tabs>
            <w:rPr>
              <w:rFonts w:asciiTheme="minorHAnsi" w:hAnsiTheme="minorHAnsi"/>
              <w:sz w:val="22"/>
              <w:lang w:eastAsia="en-US"/>
            </w:rPr>
          </w:pPr>
          <w:hyperlink w:anchor="_Toc72966221" w:history="1">
            <w:r w:rsidR="00962D92" w:rsidRPr="00955DAE">
              <w:rPr>
                <w:rStyle w:val="Hyperlink"/>
              </w:rPr>
              <w:t>4.1</w:t>
            </w:r>
            <w:r w:rsidR="00962D92" w:rsidRPr="00955DAE">
              <w:rPr>
                <w:rFonts w:asciiTheme="minorHAnsi" w:hAnsiTheme="minorHAnsi"/>
                <w:sz w:val="22"/>
                <w:lang w:eastAsia="en-US"/>
              </w:rPr>
              <w:tab/>
            </w:r>
            <w:r w:rsidR="00962D92" w:rsidRPr="00955DAE">
              <w:rPr>
                <w:rStyle w:val="Hyperlink"/>
              </w:rPr>
              <w:t>Limitations</w:t>
            </w:r>
            <w:r w:rsidR="00962D92" w:rsidRPr="00955DAE">
              <w:rPr>
                <w:webHidden/>
              </w:rPr>
              <w:tab/>
            </w:r>
            <w:r w:rsidR="00962D92" w:rsidRPr="00955DAE">
              <w:rPr>
                <w:webHidden/>
              </w:rPr>
              <w:fldChar w:fldCharType="begin"/>
            </w:r>
            <w:r w:rsidR="00962D92" w:rsidRPr="00955DAE">
              <w:rPr>
                <w:webHidden/>
              </w:rPr>
              <w:instrText xml:space="preserve"> PAGEREF _Toc72966221 \h </w:instrText>
            </w:r>
            <w:r w:rsidR="00962D92" w:rsidRPr="00955DAE">
              <w:rPr>
                <w:webHidden/>
              </w:rPr>
            </w:r>
            <w:r w:rsidR="00962D92" w:rsidRPr="00955DAE">
              <w:rPr>
                <w:webHidden/>
              </w:rPr>
              <w:fldChar w:fldCharType="separate"/>
            </w:r>
            <w:r w:rsidR="00962D92" w:rsidRPr="00955DAE">
              <w:rPr>
                <w:webHidden/>
              </w:rPr>
              <w:t>47</w:t>
            </w:r>
            <w:r w:rsidR="00962D92" w:rsidRPr="00955DAE">
              <w:rPr>
                <w:webHidden/>
              </w:rPr>
              <w:fldChar w:fldCharType="end"/>
            </w:r>
          </w:hyperlink>
        </w:p>
        <w:p w14:paraId="4AD42161" w14:textId="08564FF7" w:rsidR="00962D92" w:rsidRPr="00955DAE" w:rsidRDefault="008017C1">
          <w:pPr>
            <w:pStyle w:val="TOC2"/>
            <w:tabs>
              <w:tab w:val="left" w:pos="880"/>
              <w:tab w:val="right" w:leader="dot" w:pos="9350"/>
            </w:tabs>
            <w:rPr>
              <w:rFonts w:asciiTheme="minorHAnsi" w:hAnsiTheme="minorHAnsi"/>
              <w:sz w:val="22"/>
              <w:lang w:eastAsia="en-US"/>
            </w:rPr>
          </w:pPr>
          <w:hyperlink w:anchor="_Toc72966222" w:history="1">
            <w:r w:rsidR="00962D92" w:rsidRPr="00955DAE">
              <w:rPr>
                <w:rStyle w:val="Hyperlink"/>
              </w:rPr>
              <w:t>4.2</w:t>
            </w:r>
            <w:r w:rsidR="00962D92" w:rsidRPr="00955DAE">
              <w:rPr>
                <w:rFonts w:asciiTheme="minorHAnsi" w:hAnsiTheme="minorHAnsi"/>
                <w:sz w:val="22"/>
                <w:lang w:eastAsia="en-US"/>
              </w:rPr>
              <w:tab/>
            </w:r>
            <w:r w:rsidR="00962D92" w:rsidRPr="00955DAE">
              <w:rPr>
                <w:rStyle w:val="Hyperlink"/>
              </w:rPr>
              <w:t>Benchmarks</w:t>
            </w:r>
            <w:r w:rsidR="00962D92" w:rsidRPr="00955DAE">
              <w:rPr>
                <w:webHidden/>
              </w:rPr>
              <w:tab/>
            </w:r>
            <w:r w:rsidR="00962D92" w:rsidRPr="00955DAE">
              <w:rPr>
                <w:webHidden/>
              </w:rPr>
              <w:fldChar w:fldCharType="begin"/>
            </w:r>
            <w:r w:rsidR="00962D92" w:rsidRPr="00955DAE">
              <w:rPr>
                <w:webHidden/>
              </w:rPr>
              <w:instrText xml:space="preserve"> PAGEREF _Toc72966222 \h </w:instrText>
            </w:r>
            <w:r w:rsidR="00962D92" w:rsidRPr="00955DAE">
              <w:rPr>
                <w:webHidden/>
              </w:rPr>
            </w:r>
            <w:r w:rsidR="00962D92" w:rsidRPr="00955DAE">
              <w:rPr>
                <w:webHidden/>
              </w:rPr>
              <w:fldChar w:fldCharType="separate"/>
            </w:r>
            <w:r w:rsidR="00962D92" w:rsidRPr="00955DAE">
              <w:rPr>
                <w:webHidden/>
              </w:rPr>
              <w:t>47</w:t>
            </w:r>
            <w:r w:rsidR="00962D92" w:rsidRPr="00955DAE">
              <w:rPr>
                <w:webHidden/>
              </w:rPr>
              <w:fldChar w:fldCharType="end"/>
            </w:r>
          </w:hyperlink>
        </w:p>
        <w:p w14:paraId="47117428" w14:textId="057CFA7B" w:rsidR="00962D92" w:rsidRPr="00955DAE" w:rsidRDefault="008017C1">
          <w:pPr>
            <w:pStyle w:val="TOC1"/>
            <w:tabs>
              <w:tab w:val="right" w:leader="dot" w:pos="9350"/>
            </w:tabs>
            <w:rPr>
              <w:rFonts w:asciiTheme="minorHAnsi" w:hAnsiTheme="minorHAnsi"/>
              <w:sz w:val="22"/>
              <w:lang w:eastAsia="en-US"/>
            </w:rPr>
          </w:pPr>
          <w:hyperlink w:anchor="_Toc72966223" w:history="1">
            <w:r w:rsidR="00962D92" w:rsidRPr="00955DAE">
              <w:rPr>
                <w:rStyle w:val="Hyperlink"/>
              </w:rPr>
              <w:t>5. References</w:t>
            </w:r>
            <w:r w:rsidR="00962D92" w:rsidRPr="00955DAE">
              <w:rPr>
                <w:webHidden/>
              </w:rPr>
              <w:tab/>
            </w:r>
            <w:r w:rsidR="00962D92" w:rsidRPr="00955DAE">
              <w:rPr>
                <w:webHidden/>
              </w:rPr>
              <w:fldChar w:fldCharType="begin"/>
            </w:r>
            <w:r w:rsidR="00962D92" w:rsidRPr="00955DAE">
              <w:rPr>
                <w:webHidden/>
              </w:rPr>
              <w:instrText xml:space="preserve"> PAGEREF _Toc72966223 \h </w:instrText>
            </w:r>
            <w:r w:rsidR="00962D92" w:rsidRPr="00955DAE">
              <w:rPr>
                <w:webHidden/>
              </w:rPr>
            </w:r>
            <w:r w:rsidR="00962D92" w:rsidRPr="00955DAE">
              <w:rPr>
                <w:webHidden/>
              </w:rPr>
              <w:fldChar w:fldCharType="separate"/>
            </w:r>
            <w:r w:rsidR="00962D92" w:rsidRPr="00955DAE">
              <w:rPr>
                <w:webHidden/>
              </w:rPr>
              <w:t>48</w:t>
            </w:r>
            <w:r w:rsidR="00962D92" w:rsidRPr="00955DAE">
              <w:rPr>
                <w:webHidden/>
              </w:rPr>
              <w:fldChar w:fldCharType="end"/>
            </w:r>
          </w:hyperlink>
        </w:p>
        <w:p w14:paraId="03A20E48" w14:textId="0B84BE76" w:rsidR="00962D92" w:rsidRPr="00955DAE" w:rsidRDefault="008017C1">
          <w:pPr>
            <w:pStyle w:val="TOC1"/>
            <w:tabs>
              <w:tab w:val="left" w:pos="440"/>
              <w:tab w:val="right" w:leader="dot" w:pos="9350"/>
            </w:tabs>
            <w:rPr>
              <w:rFonts w:asciiTheme="minorHAnsi" w:hAnsiTheme="minorHAnsi"/>
              <w:sz w:val="22"/>
              <w:lang w:eastAsia="en-US"/>
            </w:rPr>
          </w:pPr>
          <w:hyperlink w:anchor="_Toc72966224" w:history="1">
            <w:r w:rsidR="00962D92" w:rsidRPr="00955DAE">
              <w:rPr>
                <w:rStyle w:val="Hyperlink"/>
              </w:rPr>
              <w:t>5</w:t>
            </w:r>
            <w:r w:rsidR="00962D92" w:rsidRPr="00955DAE">
              <w:rPr>
                <w:rFonts w:asciiTheme="minorHAnsi" w:hAnsiTheme="minorHAnsi"/>
                <w:sz w:val="22"/>
                <w:lang w:eastAsia="en-US"/>
              </w:rPr>
              <w:tab/>
            </w:r>
            <w:r w:rsidR="00962D92" w:rsidRPr="00955DAE">
              <w:rPr>
                <w:rStyle w:val="Hyperlink"/>
              </w:rPr>
              <w:t>Glossary</w:t>
            </w:r>
            <w:r w:rsidR="00962D92" w:rsidRPr="00955DAE">
              <w:rPr>
                <w:webHidden/>
              </w:rPr>
              <w:tab/>
            </w:r>
            <w:r w:rsidR="00962D92" w:rsidRPr="00955DAE">
              <w:rPr>
                <w:webHidden/>
              </w:rPr>
              <w:fldChar w:fldCharType="begin"/>
            </w:r>
            <w:r w:rsidR="00962D92" w:rsidRPr="00955DAE">
              <w:rPr>
                <w:webHidden/>
              </w:rPr>
              <w:instrText xml:space="preserve"> PAGEREF _Toc72966224 \h </w:instrText>
            </w:r>
            <w:r w:rsidR="00962D92" w:rsidRPr="00955DAE">
              <w:rPr>
                <w:webHidden/>
              </w:rPr>
            </w:r>
            <w:r w:rsidR="00962D92" w:rsidRPr="00955DAE">
              <w:rPr>
                <w:webHidden/>
              </w:rPr>
              <w:fldChar w:fldCharType="separate"/>
            </w:r>
            <w:r w:rsidR="00962D92" w:rsidRPr="00955DAE">
              <w:rPr>
                <w:webHidden/>
              </w:rPr>
              <w:t>57</w:t>
            </w:r>
            <w:r w:rsidR="00962D92" w:rsidRPr="00955DAE">
              <w:rPr>
                <w:webHidden/>
              </w:rPr>
              <w:fldChar w:fldCharType="end"/>
            </w:r>
          </w:hyperlink>
        </w:p>
        <w:p w14:paraId="1827C10C" w14:textId="7B0A9B45" w:rsidR="00F15AEE" w:rsidRPr="00955DAE" w:rsidRDefault="00640665" w:rsidP="00EB247F">
          <w:pPr>
            <w:spacing w:after="0"/>
          </w:pPr>
          <w:r w:rsidRPr="00955DAE">
            <w:rPr>
              <w:b/>
              <w:bCs/>
            </w:rPr>
            <w:fldChar w:fldCharType="end"/>
          </w:r>
        </w:p>
      </w:sdtContent>
    </w:sdt>
    <w:p w14:paraId="325B3971" w14:textId="5D9B7BF9" w:rsidR="2D56E7D4" w:rsidRPr="00955DAE" w:rsidRDefault="00C23CAC" w:rsidP="00EB247F">
      <w:pPr>
        <w:pStyle w:val="Heading1"/>
        <w:numPr>
          <w:ilvl w:val="0"/>
          <w:numId w:val="0"/>
        </w:numPr>
      </w:pPr>
      <w:bookmarkStart w:id="0" w:name="_Toc72966182"/>
      <w:r w:rsidRPr="00955DAE">
        <w:t xml:space="preserve">List of </w:t>
      </w:r>
      <w:r w:rsidR="2D56E7D4" w:rsidRPr="00955DAE">
        <w:t>Figures</w:t>
      </w:r>
      <w:bookmarkEnd w:id="0"/>
    </w:p>
    <w:p w14:paraId="539608EC" w14:textId="09505FDD" w:rsidR="00F42F2F" w:rsidRPr="00955DAE" w:rsidRDefault="00F15AEE">
      <w:pPr>
        <w:pStyle w:val="TableofFigures"/>
        <w:tabs>
          <w:tab w:val="right" w:leader="dot" w:pos="9350"/>
        </w:tabs>
        <w:rPr>
          <w:rFonts w:asciiTheme="minorHAnsi" w:hAnsiTheme="minorHAnsi"/>
          <w:sz w:val="22"/>
          <w:lang w:eastAsia="en-US"/>
        </w:rPr>
      </w:pPr>
      <w:r w:rsidRPr="00955DAE">
        <w:fldChar w:fldCharType="begin"/>
      </w:r>
      <w:r w:rsidRPr="00955DAE">
        <w:instrText xml:space="preserve"> TOC \h \z \c "Figure" </w:instrText>
      </w:r>
      <w:r w:rsidRPr="00955DAE">
        <w:fldChar w:fldCharType="separate"/>
      </w:r>
      <w:hyperlink w:anchor="_Toc72965738" w:history="1">
        <w:r w:rsidR="00F42F2F" w:rsidRPr="00955DAE">
          <w:rPr>
            <w:rStyle w:val="Hyperlink"/>
          </w:rPr>
          <w:t xml:space="preserve">Figure </w:t>
        </w:r>
        <w:r w:rsidR="00F42F2F" w:rsidRPr="00955DAE">
          <w:rPr>
            <w:rStyle w:val="Hyperlink"/>
            <w:cs/>
          </w:rPr>
          <w:t>‎</w:t>
        </w:r>
        <w:r w:rsidR="00F42F2F" w:rsidRPr="00955DAE">
          <w:rPr>
            <w:rStyle w:val="Hyperlink"/>
          </w:rPr>
          <w:t xml:space="preserve">1.1: Life-cycle greenhouse gas emissions of urban transport modes </w:t>
        </w:r>
        <w:r w:rsidR="00F42F2F" w:rsidRPr="00955DAE">
          <w:rPr>
            <w:rStyle w:val="Hyperlink"/>
            <w:rFonts w:cs="Times New Roman"/>
          </w:rPr>
          <w:t>(ITF/OECD, 2020)</w:t>
        </w:r>
        <w:r w:rsidR="00F42F2F" w:rsidRPr="00955DAE">
          <w:rPr>
            <w:webHidden/>
          </w:rPr>
          <w:tab/>
        </w:r>
        <w:r w:rsidR="00F42F2F" w:rsidRPr="00955DAE">
          <w:rPr>
            <w:webHidden/>
          </w:rPr>
          <w:fldChar w:fldCharType="begin"/>
        </w:r>
        <w:r w:rsidR="00F42F2F" w:rsidRPr="00955DAE">
          <w:rPr>
            <w:webHidden/>
          </w:rPr>
          <w:instrText xml:space="preserve"> PAGEREF _Toc72965738 \h </w:instrText>
        </w:r>
        <w:r w:rsidR="00F42F2F" w:rsidRPr="00955DAE">
          <w:rPr>
            <w:webHidden/>
          </w:rPr>
        </w:r>
        <w:r w:rsidR="00F42F2F" w:rsidRPr="00955DAE">
          <w:rPr>
            <w:webHidden/>
          </w:rPr>
          <w:fldChar w:fldCharType="separate"/>
        </w:r>
        <w:r w:rsidR="00F42F2F" w:rsidRPr="00955DAE">
          <w:rPr>
            <w:webHidden/>
          </w:rPr>
          <w:t>9</w:t>
        </w:r>
        <w:r w:rsidR="00F42F2F" w:rsidRPr="00955DAE">
          <w:rPr>
            <w:webHidden/>
          </w:rPr>
          <w:fldChar w:fldCharType="end"/>
        </w:r>
      </w:hyperlink>
    </w:p>
    <w:p w14:paraId="3DE120B3" w14:textId="23B6708C" w:rsidR="00F42F2F" w:rsidRPr="00955DAE" w:rsidRDefault="008017C1">
      <w:pPr>
        <w:pStyle w:val="TableofFigures"/>
        <w:tabs>
          <w:tab w:val="right" w:leader="dot" w:pos="9350"/>
        </w:tabs>
        <w:rPr>
          <w:rFonts w:asciiTheme="minorHAnsi" w:hAnsiTheme="minorHAnsi"/>
          <w:sz w:val="22"/>
          <w:lang w:eastAsia="en-US"/>
        </w:rPr>
      </w:pPr>
      <w:hyperlink w:anchor="_Toc72965739" w:history="1">
        <w:r w:rsidR="00F42F2F" w:rsidRPr="00955DAE">
          <w:rPr>
            <w:rStyle w:val="Hyperlink"/>
          </w:rPr>
          <w:t xml:space="preserve">Figure </w:t>
        </w:r>
        <w:r w:rsidR="00F42F2F" w:rsidRPr="00955DAE">
          <w:rPr>
            <w:rStyle w:val="Hyperlink"/>
            <w:cs/>
          </w:rPr>
          <w:t>‎</w:t>
        </w:r>
        <w:r w:rsidR="00F42F2F" w:rsidRPr="00955DAE">
          <w:rPr>
            <w:rStyle w:val="Hyperlink"/>
          </w:rPr>
          <w:t xml:space="preserve">1.2: Types of buses </w:t>
        </w:r>
        <w:r w:rsidR="00F42F2F" w:rsidRPr="00955DAE">
          <w:rPr>
            <w:rStyle w:val="Hyperlink"/>
            <w:rFonts w:cs="Times New Roman"/>
          </w:rPr>
          <w:t>(UITP, 2019a)</w:t>
        </w:r>
        <w:r w:rsidR="00F42F2F" w:rsidRPr="00955DAE">
          <w:rPr>
            <w:webHidden/>
          </w:rPr>
          <w:tab/>
        </w:r>
        <w:r w:rsidR="00F42F2F" w:rsidRPr="00955DAE">
          <w:rPr>
            <w:webHidden/>
          </w:rPr>
          <w:fldChar w:fldCharType="begin"/>
        </w:r>
        <w:r w:rsidR="00F42F2F" w:rsidRPr="00955DAE">
          <w:rPr>
            <w:webHidden/>
          </w:rPr>
          <w:instrText xml:space="preserve"> PAGEREF _Toc72965739 \h </w:instrText>
        </w:r>
        <w:r w:rsidR="00F42F2F" w:rsidRPr="00955DAE">
          <w:rPr>
            <w:webHidden/>
          </w:rPr>
        </w:r>
        <w:r w:rsidR="00F42F2F" w:rsidRPr="00955DAE">
          <w:rPr>
            <w:webHidden/>
          </w:rPr>
          <w:fldChar w:fldCharType="separate"/>
        </w:r>
        <w:r w:rsidR="00F42F2F" w:rsidRPr="00955DAE">
          <w:rPr>
            <w:webHidden/>
          </w:rPr>
          <w:t>10</w:t>
        </w:r>
        <w:r w:rsidR="00F42F2F" w:rsidRPr="00955DAE">
          <w:rPr>
            <w:webHidden/>
          </w:rPr>
          <w:fldChar w:fldCharType="end"/>
        </w:r>
      </w:hyperlink>
    </w:p>
    <w:p w14:paraId="00B03A23" w14:textId="2E23C884" w:rsidR="00F42F2F" w:rsidRPr="00955DAE" w:rsidRDefault="008017C1">
      <w:pPr>
        <w:pStyle w:val="TableofFigures"/>
        <w:tabs>
          <w:tab w:val="right" w:leader="dot" w:pos="9350"/>
        </w:tabs>
        <w:rPr>
          <w:rFonts w:asciiTheme="minorHAnsi" w:hAnsiTheme="minorHAnsi"/>
          <w:sz w:val="22"/>
          <w:lang w:eastAsia="en-US"/>
        </w:rPr>
      </w:pPr>
      <w:hyperlink w:anchor="_Toc72965740" w:history="1">
        <w:r w:rsidR="00F42F2F" w:rsidRPr="00955DAE">
          <w:rPr>
            <w:rStyle w:val="Hyperlink"/>
          </w:rPr>
          <w:t xml:space="preserve">Figure </w:t>
        </w:r>
        <w:r w:rsidR="00F42F2F" w:rsidRPr="00955DAE">
          <w:rPr>
            <w:rStyle w:val="Hyperlink"/>
            <w:cs/>
          </w:rPr>
          <w:t>‎</w:t>
        </w:r>
        <w:r w:rsidR="00F42F2F" w:rsidRPr="00955DAE">
          <w:rPr>
            <w:rStyle w:val="Hyperlink"/>
          </w:rPr>
          <w:t xml:space="preserve">1.3:Global bus fleet composition </w:t>
        </w:r>
        <w:r w:rsidR="00F42F2F" w:rsidRPr="00955DAE">
          <w:rPr>
            <w:rStyle w:val="Hyperlink"/>
            <w:rFonts w:cs="Times New Roman"/>
          </w:rPr>
          <w:t>(UITP, 2019a)</w:t>
        </w:r>
        <w:r w:rsidR="00F42F2F" w:rsidRPr="00955DAE">
          <w:rPr>
            <w:webHidden/>
          </w:rPr>
          <w:tab/>
        </w:r>
        <w:r w:rsidR="00F42F2F" w:rsidRPr="00955DAE">
          <w:rPr>
            <w:webHidden/>
          </w:rPr>
          <w:fldChar w:fldCharType="begin"/>
        </w:r>
        <w:r w:rsidR="00F42F2F" w:rsidRPr="00955DAE">
          <w:rPr>
            <w:webHidden/>
          </w:rPr>
          <w:instrText xml:space="preserve"> PAGEREF _Toc72965740 \h </w:instrText>
        </w:r>
        <w:r w:rsidR="00F42F2F" w:rsidRPr="00955DAE">
          <w:rPr>
            <w:webHidden/>
          </w:rPr>
        </w:r>
        <w:r w:rsidR="00F42F2F" w:rsidRPr="00955DAE">
          <w:rPr>
            <w:webHidden/>
          </w:rPr>
          <w:fldChar w:fldCharType="separate"/>
        </w:r>
        <w:r w:rsidR="00F42F2F" w:rsidRPr="00955DAE">
          <w:rPr>
            <w:webHidden/>
          </w:rPr>
          <w:t>11</w:t>
        </w:r>
        <w:r w:rsidR="00F42F2F" w:rsidRPr="00955DAE">
          <w:rPr>
            <w:webHidden/>
          </w:rPr>
          <w:fldChar w:fldCharType="end"/>
        </w:r>
      </w:hyperlink>
    </w:p>
    <w:p w14:paraId="03B312A8" w14:textId="710C660F" w:rsidR="00F42F2F" w:rsidRPr="00955DAE" w:rsidRDefault="008017C1">
      <w:pPr>
        <w:pStyle w:val="TableofFigures"/>
        <w:tabs>
          <w:tab w:val="right" w:leader="dot" w:pos="9350"/>
        </w:tabs>
        <w:rPr>
          <w:rFonts w:asciiTheme="minorHAnsi" w:hAnsiTheme="minorHAnsi"/>
          <w:sz w:val="22"/>
          <w:lang w:eastAsia="en-US"/>
        </w:rPr>
      </w:pPr>
      <w:hyperlink w:anchor="_Toc72965741" w:history="1">
        <w:r w:rsidR="00F42F2F" w:rsidRPr="00955DAE">
          <w:rPr>
            <w:rStyle w:val="Hyperlink"/>
          </w:rPr>
          <w:t xml:space="preserve">Figure </w:t>
        </w:r>
        <w:r w:rsidR="00F42F2F" w:rsidRPr="00955DAE">
          <w:rPr>
            <w:rStyle w:val="Hyperlink"/>
            <w:cs/>
          </w:rPr>
          <w:t>‎</w:t>
        </w:r>
        <w:r w:rsidR="00F42F2F" w:rsidRPr="00955DAE">
          <w:rPr>
            <w:rStyle w:val="Hyperlink"/>
          </w:rPr>
          <w:t xml:space="preserve">1.4:Type of energy consumed by global bus fleet </w:t>
        </w:r>
        <w:r w:rsidR="00F42F2F" w:rsidRPr="00955DAE">
          <w:rPr>
            <w:rStyle w:val="Hyperlink"/>
            <w:rFonts w:cs="Times New Roman"/>
          </w:rPr>
          <w:t>(UITP, 2019a)</w:t>
        </w:r>
        <w:r w:rsidR="00F42F2F" w:rsidRPr="00955DAE">
          <w:rPr>
            <w:webHidden/>
          </w:rPr>
          <w:tab/>
        </w:r>
        <w:r w:rsidR="00F42F2F" w:rsidRPr="00955DAE">
          <w:rPr>
            <w:webHidden/>
          </w:rPr>
          <w:fldChar w:fldCharType="begin"/>
        </w:r>
        <w:r w:rsidR="00F42F2F" w:rsidRPr="00955DAE">
          <w:rPr>
            <w:webHidden/>
          </w:rPr>
          <w:instrText xml:space="preserve"> PAGEREF _Toc72965741 \h </w:instrText>
        </w:r>
        <w:r w:rsidR="00F42F2F" w:rsidRPr="00955DAE">
          <w:rPr>
            <w:webHidden/>
          </w:rPr>
        </w:r>
        <w:r w:rsidR="00F42F2F" w:rsidRPr="00955DAE">
          <w:rPr>
            <w:webHidden/>
          </w:rPr>
          <w:fldChar w:fldCharType="separate"/>
        </w:r>
        <w:r w:rsidR="00F42F2F" w:rsidRPr="00955DAE">
          <w:rPr>
            <w:webHidden/>
          </w:rPr>
          <w:t>12</w:t>
        </w:r>
        <w:r w:rsidR="00F42F2F" w:rsidRPr="00955DAE">
          <w:rPr>
            <w:webHidden/>
          </w:rPr>
          <w:fldChar w:fldCharType="end"/>
        </w:r>
      </w:hyperlink>
    </w:p>
    <w:p w14:paraId="07DF6485" w14:textId="5612A37C" w:rsidR="00F42F2F" w:rsidRPr="00955DAE" w:rsidRDefault="008017C1">
      <w:pPr>
        <w:pStyle w:val="TableofFigures"/>
        <w:tabs>
          <w:tab w:val="right" w:leader="dot" w:pos="9350"/>
        </w:tabs>
        <w:rPr>
          <w:rFonts w:asciiTheme="minorHAnsi" w:hAnsiTheme="minorHAnsi"/>
          <w:sz w:val="22"/>
          <w:lang w:eastAsia="en-US"/>
        </w:rPr>
      </w:pPr>
      <w:hyperlink w:anchor="_Toc72965742" w:history="1">
        <w:r w:rsidR="00F42F2F" w:rsidRPr="00955DAE">
          <w:rPr>
            <w:rStyle w:val="Hyperlink"/>
          </w:rPr>
          <w:t xml:space="preserve">Figure </w:t>
        </w:r>
        <w:r w:rsidR="00F42F2F" w:rsidRPr="00955DAE">
          <w:rPr>
            <w:rStyle w:val="Hyperlink"/>
            <w:cs/>
          </w:rPr>
          <w:t>‎</w:t>
        </w:r>
        <w:r w:rsidR="00F42F2F" w:rsidRPr="00955DAE">
          <w:rPr>
            <w:rStyle w:val="Hyperlink"/>
          </w:rPr>
          <w:t xml:space="preserve">1.5: BRT Evolution </w:t>
        </w:r>
        <w:r w:rsidR="00F42F2F" w:rsidRPr="00955DAE">
          <w:rPr>
            <w:rStyle w:val="Hyperlink"/>
            <w:rFonts w:cs="Times New Roman"/>
          </w:rPr>
          <w:t>(BRT Data, 2021)</w:t>
        </w:r>
        <w:r w:rsidR="00F42F2F" w:rsidRPr="00955DAE">
          <w:rPr>
            <w:webHidden/>
          </w:rPr>
          <w:tab/>
        </w:r>
        <w:r w:rsidR="00F42F2F" w:rsidRPr="00955DAE">
          <w:rPr>
            <w:webHidden/>
          </w:rPr>
          <w:fldChar w:fldCharType="begin"/>
        </w:r>
        <w:r w:rsidR="00F42F2F" w:rsidRPr="00955DAE">
          <w:rPr>
            <w:webHidden/>
          </w:rPr>
          <w:instrText xml:space="preserve"> PAGEREF _Toc72965742 \h </w:instrText>
        </w:r>
        <w:r w:rsidR="00F42F2F" w:rsidRPr="00955DAE">
          <w:rPr>
            <w:webHidden/>
          </w:rPr>
        </w:r>
        <w:r w:rsidR="00F42F2F" w:rsidRPr="00955DAE">
          <w:rPr>
            <w:webHidden/>
          </w:rPr>
          <w:fldChar w:fldCharType="separate"/>
        </w:r>
        <w:r w:rsidR="00F42F2F" w:rsidRPr="00955DAE">
          <w:rPr>
            <w:webHidden/>
          </w:rPr>
          <w:t>12</w:t>
        </w:r>
        <w:r w:rsidR="00F42F2F" w:rsidRPr="00955DAE">
          <w:rPr>
            <w:webHidden/>
          </w:rPr>
          <w:fldChar w:fldCharType="end"/>
        </w:r>
      </w:hyperlink>
    </w:p>
    <w:p w14:paraId="201FE4C0" w14:textId="1D0FFA17" w:rsidR="00F42F2F" w:rsidRPr="00955DAE" w:rsidRDefault="008017C1">
      <w:pPr>
        <w:pStyle w:val="TableofFigures"/>
        <w:tabs>
          <w:tab w:val="right" w:leader="dot" w:pos="9350"/>
        </w:tabs>
        <w:rPr>
          <w:rFonts w:asciiTheme="minorHAnsi" w:hAnsiTheme="minorHAnsi"/>
          <w:sz w:val="22"/>
          <w:lang w:eastAsia="en-US"/>
        </w:rPr>
      </w:pPr>
      <w:hyperlink w:anchor="_Toc72965743" w:history="1">
        <w:r w:rsidR="00F42F2F" w:rsidRPr="00955DAE">
          <w:rPr>
            <w:rStyle w:val="Hyperlink"/>
          </w:rPr>
          <w:t xml:space="preserve">Figure </w:t>
        </w:r>
        <w:r w:rsidR="00F42F2F" w:rsidRPr="00955DAE">
          <w:rPr>
            <w:rStyle w:val="Hyperlink"/>
            <w:cs/>
          </w:rPr>
          <w:t>‎</w:t>
        </w:r>
        <w:r w:rsidR="00F42F2F" w:rsidRPr="00955DAE">
          <w:rPr>
            <w:rStyle w:val="Hyperlink"/>
          </w:rPr>
          <w:t xml:space="preserve">1.6: Metro system opening by decade </w:t>
        </w:r>
        <w:r w:rsidR="00F42F2F" w:rsidRPr="00955DAE">
          <w:rPr>
            <w:rStyle w:val="Hyperlink"/>
            <w:rFonts w:cs="Times New Roman"/>
          </w:rPr>
          <w:t>(UITP, 2018)</w:t>
        </w:r>
        <w:r w:rsidR="00F42F2F" w:rsidRPr="00955DAE">
          <w:rPr>
            <w:webHidden/>
          </w:rPr>
          <w:tab/>
        </w:r>
        <w:r w:rsidR="00F42F2F" w:rsidRPr="00955DAE">
          <w:rPr>
            <w:webHidden/>
          </w:rPr>
          <w:fldChar w:fldCharType="begin"/>
        </w:r>
        <w:r w:rsidR="00F42F2F" w:rsidRPr="00955DAE">
          <w:rPr>
            <w:webHidden/>
          </w:rPr>
          <w:instrText xml:space="preserve"> PAGEREF _Toc72965743 \h </w:instrText>
        </w:r>
        <w:r w:rsidR="00F42F2F" w:rsidRPr="00955DAE">
          <w:rPr>
            <w:webHidden/>
          </w:rPr>
        </w:r>
        <w:r w:rsidR="00F42F2F" w:rsidRPr="00955DAE">
          <w:rPr>
            <w:webHidden/>
          </w:rPr>
          <w:fldChar w:fldCharType="separate"/>
        </w:r>
        <w:r w:rsidR="00F42F2F" w:rsidRPr="00955DAE">
          <w:rPr>
            <w:webHidden/>
          </w:rPr>
          <w:t>13</w:t>
        </w:r>
        <w:r w:rsidR="00F42F2F" w:rsidRPr="00955DAE">
          <w:rPr>
            <w:webHidden/>
          </w:rPr>
          <w:fldChar w:fldCharType="end"/>
        </w:r>
      </w:hyperlink>
    </w:p>
    <w:p w14:paraId="02974BD8" w14:textId="4D8E2AB6" w:rsidR="00F42F2F" w:rsidRPr="00955DAE" w:rsidRDefault="008017C1">
      <w:pPr>
        <w:pStyle w:val="TableofFigures"/>
        <w:tabs>
          <w:tab w:val="right" w:leader="dot" w:pos="9350"/>
        </w:tabs>
        <w:rPr>
          <w:rFonts w:asciiTheme="minorHAnsi" w:hAnsiTheme="minorHAnsi"/>
          <w:sz w:val="22"/>
          <w:lang w:eastAsia="en-US"/>
        </w:rPr>
      </w:pPr>
      <w:hyperlink w:anchor="_Toc72965744" w:history="1">
        <w:r w:rsidR="00F42F2F" w:rsidRPr="00955DAE">
          <w:rPr>
            <w:rStyle w:val="Hyperlink"/>
          </w:rPr>
          <w:t xml:space="preserve">Figure </w:t>
        </w:r>
        <w:r w:rsidR="00F42F2F" w:rsidRPr="00955DAE">
          <w:rPr>
            <w:rStyle w:val="Hyperlink"/>
            <w:cs/>
          </w:rPr>
          <w:t>‎</w:t>
        </w:r>
        <w:r w:rsidR="00F42F2F" w:rsidRPr="00955DAE">
          <w:rPr>
            <w:rStyle w:val="Hyperlink"/>
          </w:rPr>
          <w:t xml:space="preserve">1.7: LRT system opening </w:t>
        </w:r>
        <w:r w:rsidR="00F42F2F" w:rsidRPr="00955DAE">
          <w:rPr>
            <w:rStyle w:val="Hyperlink"/>
            <w:rFonts w:cs="Times New Roman"/>
          </w:rPr>
          <w:t>(UITP, 2019b)</w:t>
        </w:r>
        <w:r w:rsidR="00F42F2F" w:rsidRPr="00955DAE">
          <w:rPr>
            <w:webHidden/>
          </w:rPr>
          <w:tab/>
        </w:r>
        <w:r w:rsidR="00F42F2F" w:rsidRPr="00955DAE">
          <w:rPr>
            <w:webHidden/>
          </w:rPr>
          <w:fldChar w:fldCharType="begin"/>
        </w:r>
        <w:r w:rsidR="00F42F2F" w:rsidRPr="00955DAE">
          <w:rPr>
            <w:webHidden/>
          </w:rPr>
          <w:instrText xml:space="preserve"> PAGEREF _Toc72965744 \h </w:instrText>
        </w:r>
        <w:r w:rsidR="00F42F2F" w:rsidRPr="00955DAE">
          <w:rPr>
            <w:webHidden/>
          </w:rPr>
        </w:r>
        <w:r w:rsidR="00F42F2F" w:rsidRPr="00955DAE">
          <w:rPr>
            <w:webHidden/>
          </w:rPr>
          <w:fldChar w:fldCharType="separate"/>
        </w:r>
        <w:r w:rsidR="00F42F2F" w:rsidRPr="00955DAE">
          <w:rPr>
            <w:webHidden/>
          </w:rPr>
          <w:t>14</w:t>
        </w:r>
        <w:r w:rsidR="00F42F2F" w:rsidRPr="00955DAE">
          <w:rPr>
            <w:webHidden/>
          </w:rPr>
          <w:fldChar w:fldCharType="end"/>
        </w:r>
      </w:hyperlink>
    </w:p>
    <w:p w14:paraId="01454E24" w14:textId="34ABBF0B" w:rsidR="00F42F2F" w:rsidRPr="00955DAE" w:rsidRDefault="008017C1">
      <w:pPr>
        <w:pStyle w:val="TableofFigures"/>
        <w:tabs>
          <w:tab w:val="right" w:leader="dot" w:pos="9350"/>
        </w:tabs>
        <w:rPr>
          <w:rFonts w:asciiTheme="minorHAnsi" w:hAnsiTheme="minorHAnsi"/>
          <w:sz w:val="22"/>
          <w:lang w:eastAsia="en-US"/>
        </w:rPr>
      </w:pPr>
      <w:hyperlink w:anchor="_Toc72965745" w:history="1">
        <w:r w:rsidR="00F42F2F" w:rsidRPr="00955DAE">
          <w:rPr>
            <w:rStyle w:val="Hyperlink"/>
          </w:rPr>
          <w:t xml:space="preserve">Figure </w:t>
        </w:r>
        <w:r w:rsidR="00F42F2F" w:rsidRPr="00955DAE">
          <w:rPr>
            <w:rStyle w:val="Hyperlink"/>
            <w:cs/>
          </w:rPr>
          <w:t>‎</w:t>
        </w:r>
        <w:r w:rsidR="00F42F2F" w:rsidRPr="00955DAE">
          <w:rPr>
            <w:rStyle w:val="Hyperlink"/>
          </w:rPr>
          <w:t>1.8 Example Public Transit Systems.</w:t>
        </w:r>
        <w:r w:rsidR="00F42F2F" w:rsidRPr="00955DAE">
          <w:rPr>
            <w:webHidden/>
          </w:rPr>
          <w:tab/>
        </w:r>
        <w:r w:rsidR="00F42F2F" w:rsidRPr="00955DAE">
          <w:rPr>
            <w:webHidden/>
          </w:rPr>
          <w:fldChar w:fldCharType="begin"/>
        </w:r>
        <w:r w:rsidR="00F42F2F" w:rsidRPr="00955DAE">
          <w:rPr>
            <w:webHidden/>
          </w:rPr>
          <w:instrText xml:space="preserve"> PAGEREF _Toc72965745 \h </w:instrText>
        </w:r>
        <w:r w:rsidR="00F42F2F" w:rsidRPr="00955DAE">
          <w:rPr>
            <w:webHidden/>
          </w:rPr>
        </w:r>
        <w:r w:rsidR="00F42F2F" w:rsidRPr="00955DAE">
          <w:rPr>
            <w:webHidden/>
          </w:rPr>
          <w:fldChar w:fldCharType="separate"/>
        </w:r>
        <w:r w:rsidR="00F42F2F" w:rsidRPr="00955DAE">
          <w:rPr>
            <w:webHidden/>
          </w:rPr>
          <w:t>15</w:t>
        </w:r>
        <w:r w:rsidR="00F42F2F" w:rsidRPr="00955DAE">
          <w:rPr>
            <w:webHidden/>
          </w:rPr>
          <w:fldChar w:fldCharType="end"/>
        </w:r>
      </w:hyperlink>
    </w:p>
    <w:p w14:paraId="5AD35A70" w14:textId="4D6C2E8F" w:rsidR="00F42F2F" w:rsidRPr="00955DAE" w:rsidRDefault="008017C1">
      <w:pPr>
        <w:pStyle w:val="TableofFigures"/>
        <w:tabs>
          <w:tab w:val="right" w:leader="dot" w:pos="9350"/>
        </w:tabs>
        <w:rPr>
          <w:rFonts w:asciiTheme="minorHAnsi" w:hAnsiTheme="minorHAnsi"/>
          <w:sz w:val="22"/>
          <w:lang w:eastAsia="en-US"/>
        </w:rPr>
      </w:pPr>
      <w:hyperlink w:anchor="_Toc72965746" w:history="1">
        <w:r w:rsidR="00F42F2F" w:rsidRPr="00955DAE">
          <w:rPr>
            <w:rStyle w:val="Hyperlink"/>
          </w:rPr>
          <w:t xml:space="preserve">Figure </w:t>
        </w:r>
        <w:r w:rsidR="00F42F2F" w:rsidRPr="00955DAE">
          <w:rPr>
            <w:rStyle w:val="Hyperlink"/>
            <w:cs/>
          </w:rPr>
          <w:t>‎</w:t>
        </w:r>
        <w:r w:rsidR="00F42F2F" w:rsidRPr="00955DAE">
          <w:rPr>
            <w:rStyle w:val="Hyperlink"/>
          </w:rPr>
          <w:t>3.1 World Annual Adoption 2020-2050</w:t>
        </w:r>
        <w:r w:rsidR="00F42F2F" w:rsidRPr="00955DAE">
          <w:rPr>
            <w:webHidden/>
          </w:rPr>
          <w:tab/>
        </w:r>
        <w:r w:rsidR="00F42F2F" w:rsidRPr="00955DAE">
          <w:rPr>
            <w:webHidden/>
          </w:rPr>
          <w:fldChar w:fldCharType="begin"/>
        </w:r>
        <w:r w:rsidR="00F42F2F" w:rsidRPr="00955DAE">
          <w:rPr>
            <w:webHidden/>
          </w:rPr>
          <w:instrText xml:space="preserve"> PAGEREF _Toc72965746 \h </w:instrText>
        </w:r>
        <w:r w:rsidR="00F42F2F" w:rsidRPr="00955DAE">
          <w:rPr>
            <w:webHidden/>
          </w:rPr>
        </w:r>
        <w:r w:rsidR="00F42F2F" w:rsidRPr="00955DAE">
          <w:rPr>
            <w:webHidden/>
          </w:rPr>
          <w:fldChar w:fldCharType="separate"/>
        </w:r>
        <w:r w:rsidR="00F42F2F" w:rsidRPr="00955DAE">
          <w:rPr>
            <w:webHidden/>
          </w:rPr>
          <w:t>41</w:t>
        </w:r>
        <w:r w:rsidR="00F42F2F" w:rsidRPr="00955DAE">
          <w:rPr>
            <w:webHidden/>
          </w:rPr>
          <w:fldChar w:fldCharType="end"/>
        </w:r>
      </w:hyperlink>
    </w:p>
    <w:p w14:paraId="794158FA" w14:textId="4FE5D391" w:rsidR="00F42F2F" w:rsidRPr="00955DAE" w:rsidRDefault="008017C1">
      <w:pPr>
        <w:pStyle w:val="TableofFigures"/>
        <w:tabs>
          <w:tab w:val="right" w:leader="dot" w:pos="9350"/>
        </w:tabs>
        <w:rPr>
          <w:rFonts w:asciiTheme="minorHAnsi" w:hAnsiTheme="minorHAnsi"/>
          <w:sz w:val="22"/>
          <w:lang w:eastAsia="en-US"/>
        </w:rPr>
      </w:pPr>
      <w:hyperlink w:anchor="_Toc72965747" w:history="1">
        <w:r w:rsidR="00F42F2F" w:rsidRPr="00955DAE">
          <w:rPr>
            <w:rStyle w:val="Hyperlink"/>
          </w:rPr>
          <w:t xml:space="preserve">Figure </w:t>
        </w:r>
        <w:r w:rsidR="00F42F2F" w:rsidRPr="00955DAE">
          <w:rPr>
            <w:rStyle w:val="Hyperlink"/>
            <w:cs/>
          </w:rPr>
          <w:t>‎</w:t>
        </w:r>
        <w:r w:rsidR="00F42F2F" w:rsidRPr="00955DAE">
          <w:rPr>
            <w:rStyle w:val="Hyperlink"/>
          </w:rPr>
          <w:t>3.2 World Annual</w:t>
        </w:r>
        <w:r w:rsidR="00F42F2F" w:rsidRPr="00955DAE">
          <w:rPr>
            <w:rStyle w:val="Hyperlink"/>
            <w:vertAlign w:val="subscript"/>
          </w:rPr>
          <w:t xml:space="preserve"> </w:t>
        </w:r>
        <w:r w:rsidR="00F42F2F" w:rsidRPr="00955DAE">
          <w:rPr>
            <w:rStyle w:val="Hyperlink"/>
          </w:rPr>
          <w:t>Greenhouse Gas Emissions Reduction</w:t>
        </w:r>
        <w:r w:rsidR="00F42F2F" w:rsidRPr="00955DAE">
          <w:rPr>
            <w:webHidden/>
          </w:rPr>
          <w:tab/>
        </w:r>
        <w:r w:rsidR="00F42F2F" w:rsidRPr="00955DAE">
          <w:rPr>
            <w:webHidden/>
          </w:rPr>
          <w:fldChar w:fldCharType="begin"/>
        </w:r>
        <w:r w:rsidR="00F42F2F" w:rsidRPr="00955DAE">
          <w:rPr>
            <w:webHidden/>
          </w:rPr>
          <w:instrText xml:space="preserve"> PAGEREF _Toc72965747 \h </w:instrText>
        </w:r>
        <w:r w:rsidR="00F42F2F" w:rsidRPr="00955DAE">
          <w:rPr>
            <w:webHidden/>
          </w:rPr>
        </w:r>
        <w:r w:rsidR="00F42F2F" w:rsidRPr="00955DAE">
          <w:rPr>
            <w:webHidden/>
          </w:rPr>
          <w:fldChar w:fldCharType="separate"/>
        </w:r>
        <w:r w:rsidR="00F42F2F" w:rsidRPr="00955DAE">
          <w:rPr>
            <w:webHidden/>
          </w:rPr>
          <w:t>43</w:t>
        </w:r>
        <w:r w:rsidR="00F42F2F" w:rsidRPr="00955DAE">
          <w:rPr>
            <w:webHidden/>
          </w:rPr>
          <w:fldChar w:fldCharType="end"/>
        </w:r>
      </w:hyperlink>
    </w:p>
    <w:p w14:paraId="5AFF5F83" w14:textId="4121D0E2" w:rsidR="00F42F2F" w:rsidRPr="00955DAE" w:rsidRDefault="008017C1">
      <w:pPr>
        <w:pStyle w:val="TableofFigures"/>
        <w:tabs>
          <w:tab w:val="right" w:leader="dot" w:pos="9350"/>
        </w:tabs>
        <w:rPr>
          <w:rFonts w:asciiTheme="minorHAnsi" w:hAnsiTheme="minorHAnsi"/>
          <w:sz w:val="22"/>
          <w:lang w:eastAsia="en-US"/>
        </w:rPr>
      </w:pPr>
      <w:hyperlink w:anchor="_Toc72965748" w:history="1">
        <w:r w:rsidR="00F42F2F" w:rsidRPr="00955DAE">
          <w:rPr>
            <w:rStyle w:val="Hyperlink"/>
          </w:rPr>
          <w:t xml:space="preserve">Figure </w:t>
        </w:r>
        <w:r w:rsidR="00F42F2F" w:rsidRPr="00955DAE">
          <w:rPr>
            <w:rStyle w:val="Hyperlink"/>
            <w:cs/>
          </w:rPr>
          <w:t>‎</w:t>
        </w:r>
        <w:r w:rsidR="00F42F2F" w:rsidRPr="00955DAE">
          <w:rPr>
            <w:rStyle w:val="Hyperlink"/>
          </w:rPr>
          <w:t>3.3 Operating Costs Over Time</w:t>
        </w:r>
        <w:r w:rsidR="00F42F2F" w:rsidRPr="00955DAE">
          <w:rPr>
            <w:webHidden/>
          </w:rPr>
          <w:tab/>
        </w:r>
        <w:r w:rsidR="00F42F2F" w:rsidRPr="00955DAE">
          <w:rPr>
            <w:webHidden/>
          </w:rPr>
          <w:fldChar w:fldCharType="begin"/>
        </w:r>
        <w:r w:rsidR="00F42F2F" w:rsidRPr="00955DAE">
          <w:rPr>
            <w:webHidden/>
          </w:rPr>
          <w:instrText xml:space="preserve"> PAGEREF _Toc72965748 \h </w:instrText>
        </w:r>
        <w:r w:rsidR="00F42F2F" w:rsidRPr="00955DAE">
          <w:rPr>
            <w:webHidden/>
          </w:rPr>
        </w:r>
        <w:r w:rsidR="00F42F2F" w:rsidRPr="00955DAE">
          <w:rPr>
            <w:webHidden/>
          </w:rPr>
          <w:fldChar w:fldCharType="separate"/>
        </w:r>
        <w:r w:rsidR="00F42F2F" w:rsidRPr="00955DAE">
          <w:rPr>
            <w:webHidden/>
          </w:rPr>
          <w:t>44</w:t>
        </w:r>
        <w:r w:rsidR="00F42F2F" w:rsidRPr="00955DAE">
          <w:rPr>
            <w:webHidden/>
          </w:rPr>
          <w:fldChar w:fldCharType="end"/>
        </w:r>
      </w:hyperlink>
    </w:p>
    <w:p w14:paraId="5AD133BD" w14:textId="120005A0" w:rsidR="00640665" w:rsidRPr="00955DAE" w:rsidRDefault="00F15AEE" w:rsidP="00483FFA">
      <w:r w:rsidRPr="00955DAE">
        <w:fldChar w:fldCharType="end"/>
      </w:r>
    </w:p>
    <w:p w14:paraId="6055DED9" w14:textId="24973E3A" w:rsidR="006A4A08" w:rsidRPr="00955DAE" w:rsidRDefault="00C23CAC" w:rsidP="00EB247F">
      <w:pPr>
        <w:pStyle w:val="Heading1"/>
        <w:numPr>
          <w:ilvl w:val="0"/>
          <w:numId w:val="0"/>
        </w:numPr>
      </w:pPr>
      <w:bookmarkStart w:id="1" w:name="_Toc72966183"/>
      <w:r w:rsidRPr="00955DAE">
        <w:t xml:space="preserve">List of </w:t>
      </w:r>
      <w:r w:rsidR="2D56E7D4" w:rsidRPr="00955DAE">
        <w:t>Tables</w:t>
      </w:r>
      <w:bookmarkEnd w:id="1"/>
    </w:p>
    <w:p w14:paraId="3C63D915" w14:textId="41EEE760" w:rsidR="00F42F2F" w:rsidRPr="00955DAE" w:rsidRDefault="00F42F2F">
      <w:pPr>
        <w:pStyle w:val="TableofFigures"/>
        <w:tabs>
          <w:tab w:val="right" w:leader="dot" w:pos="9350"/>
        </w:tabs>
        <w:rPr>
          <w:rFonts w:asciiTheme="minorHAnsi" w:hAnsiTheme="minorHAnsi"/>
          <w:sz w:val="22"/>
          <w:lang w:eastAsia="en-US"/>
        </w:rPr>
      </w:pPr>
      <w:r w:rsidRPr="00955DAE">
        <w:fldChar w:fldCharType="begin"/>
      </w:r>
      <w:r w:rsidRPr="00955DAE">
        <w:instrText xml:space="preserve"> TOC \h \z \c "Table" </w:instrText>
      </w:r>
      <w:r w:rsidRPr="00955DAE">
        <w:fldChar w:fldCharType="separate"/>
      </w:r>
      <w:hyperlink w:anchor="_Toc72965755" w:history="1">
        <w:r w:rsidRPr="00955DAE">
          <w:rPr>
            <w:rStyle w:val="Hyperlink"/>
          </w:rPr>
          <w:t xml:space="preserve">Table </w:t>
        </w:r>
        <w:r w:rsidRPr="00955DAE">
          <w:rPr>
            <w:rStyle w:val="Hyperlink"/>
            <w:cs/>
          </w:rPr>
          <w:t>‎</w:t>
        </w:r>
        <w:r w:rsidRPr="00955DAE">
          <w:rPr>
            <w:rStyle w:val="Hyperlink"/>
          </w:rPr>
          <w:t>1.1 Current Global Modal Share and Adoption of Public Transit in billion pkm</w:t>
        </w:r>
        <w:r w:rsidRPr="00955DAE">
          <w:rPr>
            <w:webHidden/>
          </w:rPr>
          <w:tab/>
        </w:r>
        <w:r w:rsidRPr="00955DAE">
          <w:rPr>
            <w:webHidden/>
          </w:rPr>
          <w:fldChar w:fldCharType="begin"/>
        </w:r>
        <w:r w:rsidRPr="00955DAE">
          <w:rPr>
            <w:webHidden/>
          </w:rPr>
          <w:instrText xml:space="preserve"> PAGEREF _Toc72965755 \h </w:instrText>
        </w:r>
        <w:r w:rsidRPr="00955DAE">
          <w:rPr>
            <w:webHidden/>
          </w:rPr>
        </w:r>
        <w:r w:rsidRPr="00955DAE">
          <w:rPr>
            <w:webHidden/>
          </w:rPr>
          <w:fldChar w:fldCharType="separate"/>
        </w:r>
        <w:r w:rsidRPr="00955DAE">
          <w:rPr>
            <w:webHidden/>
          </w:rPr>
          <w:t>16</w:t>
        </w:r>
        <w:r w:rsidRPr="00955DAE">
          <w:rPr>
            <w:webHidden/>
          </w:rPr>
          <w:fldChar w:fldCharType="end"/>
        </w:r>
      </w:hyperlink>
    </w:p>
    <w:p w14:paraId="5D8BD5E4" w14:textId="73B7D702" w:rsidR="00F42F2F" w:rsidRPr="00955DAE" w:rsidRDefault="008017C1">
      <w:pPr>
        <w:pStyle w:val="TableofFigures"/>
        <w:tabs>
          <w:tab w:val="right" w:leader="dot" w:pos="9350"/>
        </w:tabs>
        <w:rPr>
          <w:rFonts w:asciiTheme="minorHAnsi" w:hAnsiTheme="minorHAnsi"/>
          <w:sz w:val="22"/>
          <w:lang w:eastAsia="en-US"/>
        </w:rPr>
      </w:pPr>
      <w:hyperlink w:anchor="_Toc72965756" w:history="1">
        <w:r w:rsidR="00F42F2F" w:rsidRPr="00955DAE">
          <w:rPr>
            <w:rStyle w:val="Hyperlink"/>
          </w:rPr>
          <w:t xml:space="preserve">Table </w:t>
        </w:r>
        <w:r w:rsidR="00F42F2F" w:rsidRPr="00955DAE">
          <w:rPr>
            <w:rStyle w:val="Hyperlink"/>
            <w:cs/>
          </w:rPr>
          <w:t>‎</w:t>
        </w:r>
        <w:r w:rsidR="00F42F2F" w:rsidRPr="00955DAE">
          <w:rPr>
            <w:rStyle w:val="Hyperlink"/>
          </w:rPr>
          <w:t>1.2 Urban Passenger Mode Comparison</w:t>
        </w:r>
        <w:r w:rsidR="00F42F2F" w:rsidRPr="00955DAE">
          <w:rPr>
            <w:webHidden/>
          </w:rPr>
          <w:tab/>
        </w:r>
        <w:r w:rsidR="00F42F2F" w:rsidRPr="00955DAE">
          <w:rPr>
            <w:webHidden/>
          </w:rPr>
          <w:fldChar w:fldCharType="begin"/>
        </w:r>
        <w:r w:rsidR="00F42F2F" w:rsidRPr="00955DAE">
          <w:rPr>
            <w:webHidden/>
          </w:rPr>
          <w:instrText xml:space="preserve"> PAGEREF _Toc72965756 \h </w:instrText>
        </w:r>
        <w:r w:rsidR="00F42F2F" w:rsidRPr="00955DAE">
          <w:rPr>
            <w:webHidden/>
          </w:rPr>
        </w:r>
        <w:r w:rsidR="00F42F2F" w:rsidRPr="00955DAE">
          <w:rPr>
            <w:webHidden/>
          </w:rPr>
          <w:fldChar w:fldCharType="separate"/>
        </w:r>
        <w:r w:rsidR="00F42F2F" w:rsidRPr="00955DAE">
          <w:rPr>
            <w:webHidden/>
          </w:rPr>
          <w:t>24</w:t>
        </w:r>
        <w:r w:rsidR="00F42F2F" w:rsidRPr="00955DAE">
          <w:rPr>
            <w:webHidden/>
          </w:rPr>
          <w:fldChar w:fldCharType="end"/>
        </w:r>
      </w:hyperlink>
    </w:p>
    <w:p w14:paraId="58996ECF" w14:textId="48DDA758" w:rsidR="00F42F2F" w:rsidRPr="00955DAE" w:rsidRDefault="008017C1">
      <w:pPr>
        <w:pStyle w:val="TableofFigures"/>
        <w:tabs>
          <w:tab w:val="right" w:leader="dot" w:pos="9350"/>
        </w:tabs>
        <w:rPr>
          <w:rFonts w:asciiTheme="minorHAnsi" w:hAnsiTheme="minorHAnsi"/>
          <w:sz w:val="22"/>
          <w:lang w:eastAsia="en-US"/>
        </w:rPr>
      </w:pPr>
      <w:hyperlink w:anchor="_Toc72965757" w:history="1">
        <w:r w:rsidR="00F42F2F" w:rsidRPr="00955DAE">
          <w:rPr>
            <w:rStyle w:val="Hyperlink"/>
          </w:rPr>
          <w:t xml:space="preserve">Table </w:t>
        </w:r>
        <w:r w:rsidR="00F42F2F" w:rsidRPr="00955DAE">
          <w:rPr>
            <w:rStyle w:val="Hyperlink"/>
            <w:cs/>
          </w:rPr>
          <w:t>‎</w:t>
        </w:r>
        <w:r w:rsidR="00F42F2F" w:rsidRPr="00955DAE">
          <w:rPr>
            <w:rStyle w:val="Hyperlink"/>
          </w:rPr>
          <w:t>2.1 Global and Regional TAM, in billion pkm</w:t>
        </w:r>
        <w:r w:rsidR="00F42F2F" w:rsidRPr="00955DAE">
          <w:rPr>
            <w:webHidden/>
          </w:rPr>
          <w:tab/>
        </w:r>
        <w:r w:rsidR="00F42F2F" w:rsidRPr="00955DAE">
          <w:rPr>
            <w:webHidden/>
          </w:rPr>
          <w:fldChar w:fldCharType="begin"/>
        </w:r>
        <w:r w:rsidR="00F42F2F" w:rsidRPr="00955DAE">
          <w:rPr>
            <w:webHidden/>
          </w:rPr>
          <w:instrText xml:space="preserve"> PAGEREF _Toc72965757 \h </w:instrText>
        </w:r>
        <w:r w:rsidR="00F42F2F" w:rsidRPr="00955DAE">
          <w:rPr>
            <w:webHidden/>
          </w:rPr>
        </w:r>
        <w:r w:rsidR="00F42F2F" w:rsidRPr="00955DAE">
          <w:rPr>
            <w:webHidden/>
          </w:rPr>
          <w:fldChar w:fldCharType="separate"/>
        </w:r>
        <w:r w:rsidR="00F42F2F" w:rsidRPr="00955DAE">
          <w:rPr>
            <w:webHidden/>
          </w:rPr>
          <w:t>29</w:t>
        </w:r>
        <w:r w:rsidR="00F42F2F" w:rsidRPr="00955DAE">
          <w:rPr>
            <w:webHidden/>
          </w:rPr>
          <w:fldChar w:fldCharType="end"/>
        </w:r>
      </w:hyperlink>
    </w:p>
    <w:p w14:paraId="113CD305" w14:textId="169D3D9E" w:rsidR="00F42F2F" w:rsidRPr="00955DAE" w:rsidRDefault="008017C1">
      <w:pPr>
        <w:pStyle w:val="TableofFigures"/>
        <w:tabs>
          <w:tab w:val="right" w:leader="dot" w:pos="9350"/>
        </w:tabs>
        <w:rPr>
          <w:rFonts w:asciiTheme="minorHAnsi" w:hAnsiTheme="minorHAnsi"/>
          <w:sz w:val="22"/>
          <w:lang w:eastAsia="en-US"/>
        </w:rPr>
      </w:pPr>
      <w:hyperlink w:anchor="_Toc72965758" w:history="1">
        <w:r w:rsidR="00F42F2F" w:rsidRPr="00955DAE">
          <w:rPr>
            <w:rStyle w:val="Hyperlink"/>
          </w:rPr>
          <w:t xml:space="preserve">Table </w:t>
        </w:r>
        <w:r w:rsidR="00F42F2F" w:rsidRPr="00955DAE">
          <w:rPr>
            <w:rStyle w:val="Hyperlink"/>
            <w:cs/>
          </w:rPr>
          <w:t>‎</w:t>
        </w:r>
        <w:r w:rsidR="00F42F2F" w:rsidRPr="00955DAE">
          <w:rPr>
            <w:rStyle w:val="Hyperlink"/>
          </w:rPr>
          <w:t>2.2 Climate Inputs</w:t>
        </w:r>
        <w:r w:rsidR="00F42F2F" w:rsidRPr="00955DAE">
          <w:rPr>
            <w:webHidden/>
          </w:rPr>
          <w:tab/>
        </w:r>
        <w:r w:rsidR="00F42F2F" w:rsidRPr="00955DAE">
          <w:rPr>
            <w:webHidden/>
          </w:rPr>
          <w:fldChar w:fldCharType="begin"/>
        </w:r>
        <w:r w:rsidR="00F42F2F" w:rsidRPr="00955DAE">
          <w:rPr>
            <w:webHidden/>
          </w:rPr>
          <w:instrText xml:space="preserve"> PAGEREF _Toc72965758 \h </w:instrText>
        </w:r>
        <w:r w:rsidR="00F42F2F" w:rsidRPr="00955DAE">
          <w:rPr>
            <w:webHidden/>
          </w:rPr>
        </w:r>
        <w:r w:rsidR="00F42F2F" w:rsidRPr="00955DAE">
          <w:rPr>
            <w:webHidden/>
          </w:rPr>
          <w:fldChar w:fldCharType="separate"/>
        </w:r>
        <w:r w:rsidR="00F42F2F" w:rsidRPr="00955DAE">
          <w:rPr>
            <w:webHidden/>
          </w:rPr>
          <w:t>33</w:t>
        </w:r>
        <w:r w:rsidR="00F42F2F" w:rsidRPr="00955DAE">
          <w:rPr>
            <w:webHidden/>
          </w:rPr>
          <w:fldChar w:fldCharType="end"/>
        </w:r>
      </w:hyperlink>
    </w:p>
    <w:p w14:paraId="657815CB" w14:textId="395AD1B5" w:rsidR="00F42F2F" w:rsidRPr="00955DAE" w:rsidRDefault="008017C1">
      <w:pPr>
        <w:pStyle w:val="TableofFigures"/>
        <w:tabs>
          <w:tab w:val="right" w:leader="dot" w:pos="9350"/>
        </w:tabs>
        <w:rPr>
          <w:rFonts w:asciiTheme="minorHAnsi" w:hAnsiTheme="minorHAnsi"/>
          <w:sz w:val="22"/>
          <w:lang w:eastAsia="en-US"/>
        </w:rPr>
      </w:pPr>
      <w:hyperlink w:anchor="_Toc72965759" w:history="1">
        <w:r w:rsidR="00F42F2F" w:rsidRPr="00955DAE">
          <w:rPr>
            <w:rStyle w:val="Hyperlink"/>
          </w:rPr>
          <w:t xml:space="preserve">Table </w:t>
        </w:r>
        <w:r w:rsidR="00F42F2F" w:rsidRPr="00955DAE">
          <w:rPr>
            <w:rStyle w:val="Hyperlink"/>
            <w:cs/>
          </w:rPr>
          <w:t>‎</w:t>
        </w:r>
        <w:r w:rsidR="00F42F2F" w:rsidRPr="00955DAE">
          <w:rPr>
            <w:rStyle w:val="Hyperlink"/>
          </w:rPr>
          <w:t>2.3 Financial Inputs for Conventional Technologies</w:t>
        </w:r>
        <w:r w:rsidR="00F42F2F" w:rsidRPr="00955DAE">
          <w:rPr>
            <w:webHidden/>
          </w:rPr>
          <w:tab/>
        </w:r>
        <w:r w:rsidR="00F42F2F" w:rsidRPr="00955DAE">
          <w:rPr>
            <w:webHidden/>
          </w:rPr>
          <w:fldChar w:fldCharType="begin"/>
        </w:r>
        <w:r w:rsidR="00F42F2F" w:rsidRPr="00955DAE">
          <w:rPr>
            <w:webHidden/>
          </w:rPr>
          <w:instrText xml:space="preserve"> PAGEREF _Toc72965759 \h </w:instrText>
        </w:r>
        <w:r w:rsidR="00F42F2F" w:rsidRPr="00955DAE">
          <w:rPr>
            <w:webHidden/>
          </w:rPr>
        </w:r>
        <w:r w:rsidR="00F42F2F" w:rsidRPr="00955DAE">
          <w:rPr>
            <w:webHidden/>
          </w:rPr>
          <w:fldChar w:fldCharType="separate"/>
        </w:r>
        <w:r w:rsidR="00F42F2F" w:rsidRPr="00955DAE">
          <w:rPr>
            <w:webHidden/>
          </w:rPr>
          <w:t>35</w:t>
        </w:r>
        <w:r w:rsidR="00F42F2F" w:rsidRPr="00955DAE">
          <w:rPr>
            <w:webHidden/>
          </w:rPr>
          <w:fldChar w:fldCharType="end"/>
        </w:r>
      </w:hyperlink>
    </w:p>
    <w:p w14:paraId="4AE908AD" w14:textId="73804E9B" w:rsidR="00F42F2F" w:rsidRPr="00955DAE" w:rsidRDefault="008017C1">
      <w:pPr>
        <w:pStyle w:val="TableofFigures"/>
        <w:tabs>
          <w:tab w:val="right" w:leader="dot" w:pos="9350"/>
        </w:tabs>
        <w:rPr>
          <w:rFonts w:asciiTheme="minorHAnsi" w:hAnsiTheme="minorHAnsi"/>
          <w:sz w:val="22"/>
          <w:lang w:eastAsia="en-US"/>
        </w:rPr>
      </w:pPr>
      <w:hyperlink w:anchor="_Toc72965760" w:history="1">
        <w:r w:rsidR="00F42F2F" w:rsidRPr="00955DAE">
          <w:rPr>
            <w:rStyle w:val="Hyperlink"/>
          </w:rPr>
          <w:t xml:space="preserve">Table </w:t>
        </w:r>
        <w:r w:rsidR="00F42F2F" w:rsidRPr="00955DAE">
          <w:rPr>
            <w:rStyle w:val="Hyperlink"/>
            <w:cs/>
          </w:rPr>
          <w:t>‎</w:t>
        </w:r>
        <w:r w:rsidR="00F42F2F" w:rsidRPr="00955DAE">
          <w:rPr>
            <w:rStyle w:val="Hyperlink"/>
          </w:rPr>
          <w:t>2.4 Financial Inputs for Solution</w:t>
        </w:r>
        <w:r w:rsidR="00F42F2F" w:rsidRPr="00955DAE">
          <w:rPr>
            <w:webHidden/>
          </w:rPr>
          <w:tab/>
        </w:r>
        <w:r w:rsidR="00F42F2F" w:rsidRPr="00955DAE">
          <w:rPr>
            <w:webHidden/>
          </w:rPr>
          <w:fldChar w:fldCharType="begin"/>
        </w:r>
        <w:r w:rsidR="00F42F2F" w:rsidRPr="00955DAE">
          <w:rPr>
            <w:webHidden/>
          </w:rPr>
          <w:instrText xml:space="preserve"> PAGEREF _Toc72965760 \h </w:instrText>
        </w:r>
        <w:r w:rsidR="00F42F2F" w:rsidRPr="00955DAE">
          <w:rPr>
            <w:webHidden/>
          </w:rPr>
        </w:r>
        <w:r w:rsidR="00F42F2F" w:rsidRPr="00955DAE">
          <w:rPr>
            <w:webHidden/>
          </w:rPr>
          <w:fldChar w:fldCharType="separate"/>
        </w:r>
        <w:r w:rsidR="00F42F2F" w:rsidRPr="00955DAE">
          <w:rPr>
            <w:webHidden/>
          </w:rPr>
          <w:t>36</w:t>
        </w:r>
        <w:r w:rsidR="00F42F2F" w:rsidRPr="00955DAE">
          <w:rPr>
            <w:webHidden/>
          </w:rPr>
          <w:fldChar w:fldCharType="end"/>
        </w:r>
      </w:hyperlink>
    </w:p>
    <w:p w14:paraId="68FEBF52" w14:textId="363B8C3D" w:rsidR="00F42F2F" w:rsidRPr="00955DAE" w:rsidRDefault="008017C1">
      <w:pPr>
        <w:pStyle w:val="TableofFigures"/>
        <w:tabs>
          <w:tab w:val="right" w:leader="dot" w:pos="9350"/>
        </w:tabs>
        <w:rPr>
          <w:rFonts w:asciiTheme="minorHAnsi" w:hAnsiTheme="minorHAnsi"/>
          <w:sz w:val="22"/>
          <w:lang w:eastAsia="en-US"/>
        </w:rPr>
      </w:pPr>
      <w:hyperlink w:anchor="_Toc72965761" w:history="1">
        <w:r w:rsidR="00F42F2F" w:rsidRPr="00955DAE">
          <w:rPr>
            <w:rStyle w:val="Hyperlink"/>
          </w:rPr>
          <w:t xml:space="preserve">Table </w:t>
        </w:r>
        <w:r w:rsidR="00F42F2F" w:rsidRPr="00955DAE">
          <w:rPr>
            <w:rStyle w:val="Hyperlink"/>
            <w:cs/>
          </w:rPr>
          <w:t>‎</w:t>
        </w:r>
        <w:r w:rsidR="00F42F2F" w:rsidRPr="00955DAE">
          <w:rPr>
            <w:rStyle w:val="Hyperlink"/>
          </w:rPr>
          <w:t>2.5 Technical Inputs</w:t>
        </w:r>
        <w:r w:rsidR="00F42F2F" w:rsidRPr="00955DAE">
          <w:rPr>
            <w:webHidden/>
          </w:rPr>
          <w:tab/>
        </w:r>
        <w:r w:rsidR="00F42F2F" w:rsidRPr="00955DAE">
          <w:rPr>
            <w:webHidden/>
          </w:rPr>
          <w:fldChar w:fldCharType="begin"/>
        </w:r>
        <w:r w:rsidR="00F42F2F" w:rsidRPr="00955DAE">
          <w:rPr>
            <w:webHidden/>
          </w:rPr>
          <w:instrText xml:space="preserve"> PAGEREF _Toc72965761 \h </w:instrText>
        </w:r>
        <w:r w:rsidR="00F42F2F" w:rsidRPr="00955DAE">
          <w:rPr>
            <w:webHidden/>
          </w:rPr>
        </w:r>
        <w:r w:rsidR="00F42F2F" w:rsidRPr="00955DAE">
          <w:rPr>
            <w:webHidden/>
          </w:rPr>
          <w:fldChar w:fldCharType="separate"/>
        </w:r>
        <w:r w:rsidR="00F42F2F" w:rsidRPr="00955DAE">
          <w:rPr>
            <w:webHidden/>
          </w:rPr>
          <w:t>37</w:t>
        </w:r>
        <w:r w:rsidR="00F42F2F" w:rsidRPr="00955DAE">
          <w:rPr>
            <w:webHidden/>
          </w:rPr>
          <w:fldChar w:fldCharType="end"/>
        </w:r>
      </w:hyperlink>
    </w:p>
    <w:p w14:paraId="0FFE8AE7" w14:textId="6EDC1419" w:rsidR="00F42F2F" w:rsidRPr="00955DAE" w:rsidRDefault="008017C1">
      <w:pPr>
        <w:pStyle w:val="TableofFigures"/>
        <w:tabs>
          <w:tab w:val="right" w:leader="dot" w:pos="9350"/>
        </w:tabs>
        <w:rPr>
          <w:rFonts w:asciiTheme="minorHAnsi" w:hAnsiTheme="minorHAnsi"/>
          <w:sz w:val="22"/>
          <w:lang w:eastAsia="en-US"/>
        </w:rPr>
      </w:pPr>
      <w:hyperlink w:anchor="_Toc72965762" w:history="1">
        <w:r w:rsidR="00F42F2F" w:rsidRPr="00955DAE">
          <w:rPr>
            <w:rStyle w:val="Hyperlink"/>
          </w:rPr>
          <w:t xml:space="preserve">Table </w:t>
        </w:r>
        <w:r w:rsidR="00F42F2F" w:rsidRPr="00955DAE">
          <w:rPr>
            <w:rStyle w:val="Hyperlink"/>
            <w:cs/>
          </w:rPr>
          <w:t>‎</w:t>
        </w:r>
        <w:r w:rsidR="00F42F2F" w:rsidRPr="00955DAE">
          <w:rPr>
            <w:rStyle w:val="Hyperlink"/>
          </w:rPr>
          <w:t>3.1 World Adoption of the Solution</w:t>
        </w:r>
        <w:r w:rsidR="00F42F2F" w:rsidRPr="00955DAE">
          <w:rPr>
            <w:webHidden/>
          </w:rPr>
          <w:tab/>
        </w:r>
        <w:r w:rsidR="00F42F2F" w:rsidRPr="00955DAE">
          <w:rPr>
            <w:webHidden/>
          </w:rPr>
          <w:fldChar w:fldCharType="begin"/>
        </w:r>
        <w:r w:rsidR="00F42F2F" w:rsidRPr="00955DAE">
          <w:rPr>
            <w:webHidden/>
          </w:rPr>
          <w:instrText xml:space="preserve"> PAGEREF _Toc72965762 \h </w:instrText>
        </w:r>
        <w:r w:rsidR="00F42F2F" w:rsidRPr="00955DAE">
          <w:rPr>
            <w:webHidden/>
          </w:rPr>
        </w:r>
        <w:r w:rsidR="00F42F2F" w:rsidRPr="00955DAE">
          <w:rPr>
            <w:webHidden/>
          </w:rPr>
          <w:fldChar w:fldCharType="separate"/>
        </w:r>
        <w:r w:rsidR="00F42F2F" w:rsidRPr="00955DAE">
          <w:rPr>
            <w:webHidden/>
          </w:rPr>
          <w:t>40</w:t>
        </w:r>
        <w:r w:rsidR="00F42F2F" w:rsidRPr="00955DAE">
          <w:rPr>
            <w:webHidden/>
          </w:rPr>
          <w:fldChar w:fldCharType="end"/>
        </w:r>
      </w:hyperlink>
    </w:p>
    <w:p w14:paraId="332378CA" w14:textId="64C81A3F" w:rsidR="00F42F2F" w:rsidRPr="00955DAE" w:rsidRDefault="008017C1">
      <w:pPr>
        <w:pStyle w:val="TableofFigures"/>
        <w:tabs>
          <w:tab w:val="right" w:leader="dot" w:pos="9350"/>
        </w:tabs>
        <w:rPr>
          <w:rFonts w:asciiTheme="minorHAnsi" w:hAnsiTheme="minorHAnsi"/>
          <w:sz w:val="22"/>
          <w:lang w:eastAsia="en-US"/>
        </w:rPr>
      </w:pPr>
      <w:hyperlink w:anchor="_Toc72965763" w:history="1">
        <w:r w:rsidR="00F42F2F" w:rsidRPr="00955DAE">
          <w:rPr>
            <w:rStyle w:val="Hyperlink"/>
          </w:rPr>
          <w:t xml:space="preserve">Table </w:t>
        </w:r>
        <w:r w:rsidR="00F42F2F" w:rsidRPr="00955DAE">
          <w:rPr>
            <w:rStyle w:val="Hyperlink"/>
            <w:cs/>
          </w:rPr>
          <w:t>‎</w:t>
        </w:r>
        <w:r w:rsidR="00F42F2F" w:rsidRPr="00955DAE">
          <w:rPr>
            <w:rStyle w:val="Hyperlink"/>
          </w:rPr>
          <w:t>3.2 Climate Impacts</w:t>
        </w:r>
        <w:r w:rsidR="00F42F2F" w:rsidRPr="00955DAE">
          <w:rPr>
            <w:webHidden/>
          </w:rPr>
          <w:tab/>
        </w:r>
        <w:r w:rsidR="00F42F2F" w:rsidRPr="00955DAE">
          <w:rPr>
            <w:webHidden/>
          </w:rPr>
          <w:fldChar w:fldCharType="begin"/>
        </w:r>
        <w:r w:rsidR="00F42F2F" w:rsidRPr="00955DAE">
          <w:rPr>
            <w:webHidden/>
          </w:rPr>
          <w:instrText xml:space="preserve"> PAGEREF _Toc72965763 \h </w:instrText>
        </w:r>
        <w:r w:rsidR="00F42F2F" w:rsidRPr="00955DAE">
          <w:rPr>
            <w:webHidden/>
          </w:rPr>
        </w:r>
        <w:r w:rsidR="00F42F2F" w:rsidRPr="00955DAE">
          <w:rPr>
            <w:webHidden/>
          </w:rPr>
          <w:fldChar w:fldCharType="separate"/>
        </w:r>
        <w:r w:rsidR="00F42F2F" w:rsidRPr="00955DAE">
          <w:rPr>
            <w:webHidden/>
          </w:rPr>
          <w:t>41</w:t>
        </w:r>
        <w:r w:rsidR="00F42F2F" w:rsidRPr="00955DAE">
          <w:rPr>
            <w:webHidden/>
          </w:rPr>
          <w:fldChar w:fldCharType="end"/>
        </w:r>
      </w:hyperlink>
    </w:p>
    <w:p w14:paraId="72DDB20D" w14:textId="2F33364A" w:rsidR="00F42F2F" w:rsidRPr="00955DAE" w:rsidRDefault="008017C1">
      <w:pPr>
        <w:pStyle w:val="TableofFigures"/>
        <w:tabs>
          <w:tab w:val="right" w:leader="dot" w:pos="9350"/>
        </w:tabs>
        <w:rPr>
          <w:rFonts w:asciiTheme="minorHAnsi" w:hAnsiTheme="minorHAnsi"/>
          <w:sz w:val="22"/>
          <w:lang w:eastAsia="en-US"/>
        </w:rPr>
      </w:pPr>
      <w:hyperlink w:anchor="_Toc72965764" w:history="1">
        <w:r w:rsidR="00F42F2F" w:rsidRPr="00955DAE">
          <w:rPr>
            <w:rStyle w:val="Hyperlink"/>
          </w:rPr>
          <w:t xml:space="preserve">Table </w:t>
        </w:r>
        <w:r w:rsidR="00F42F2F" w:rsidRPr="00955DAE">
          <w:rPr>
            <w:rStyle w:val="Hyperlink"/>
            <w:cs/>
          </w:rPr>
          <w:t>‎</w:t>
        </w:r>
        <w:r w:rsidR="00F42F2F" w:rsidRPr="00955DAE">
          <w:rPr>
            <w:rStyle w:val="Hyperlink"/>
          </w:rPr>
          <w:t>3.3 Impacts on Atmospheric Concentrations of CO</w:t>
        </w:r>
        <w:r w:rsidR="00F42F2F" w:rsidRPr="00955DAE">
          <w:rPr>
            <w:rStyle w:val="Hyperlink"/>
            <w:vertAlign w:val="subscript"/>
          </w:rPr>
          <w:t>2</w:t>
        </w:r>
        <w:r w:rsidR="00F42F2F" w:rsidRPr="00955DAE">
          <w:rPr>
            <w:rStyle w:val="Hyperlink"/>
          </w:rPr>
          <w:t>-eq</w:t>
        </w:r>
        <w:r w:rsidR="00F42F2F" w:rsidRPr="00955DAE">
          <w:rPr>
            <w:webHidden/>
          </w:rPr>
          <w:tab/>
        </w:r>
        <w:r w:rsidR="00F42F2F" w:rsidRPr="00955DAE">
          <w:rPr>
            <w:webHidden/>
          </w:rPr>
          <w:fldChar w:fldCharType="begin"/>
        </w:r>
        <w:r w:rsidR="00F42F2F" w:rsidRPr="00955DAE">
          <w:rPr>
            <w:webHidden/>
          </w:rPr>
          <w:instrText xml:space="preserve"> PAGEREF _Toc72965764 \h </w:instrText>
        </w:r>
        <w:r w:rsidR="00F42F2F" w:rsidRPr="00955DAE">
          <w:rPr>
            <w:webHidden/>
          </w:rPr>
        </w:r>
        <w:r w:rsidR="00F42F2F" w:rsidRPr="00955DAE">
          <w:rPr>
            <w:webHidden/>
          </w:rPr>
          <w:fldChar w:fldCharType="separate"/>
        </w:r>
        <w:r w:rsidR="00F42F2F" w:rsidRPr="00955DAE">
          <w:rPr>
            <w:webHidden/>
          </w:rPr>
          <w:t>42</w:t>
        </w:r>
        <w:r w:rsidR="00F42F2F" w:rsidRPr="00955DAE">
          <w:rPr>
            <w:webHidden/>
          </w:rPr>
          <w:fldChar w:fldCharType="end"/>
        </w:r>
      </w:hyperlink>
    </w:p>
    <w:p w14:paraId="3E04804E" w14:textId="7591562F" w:rsidR="00F42F2F" w:rsidRPr="00955DAE" w:rsidRDefault="008017C1">
      <w:pPr>
        <w:pStyle w:val="TableofFigures"/>
        <w:tabs>
          <w:tab w:val="right" w:leader="dot" w:pos="9350"/>
        </w:tabs>
        <w:rPr>
          <w:rFonts w:asciiTheme="minorHAnsi" w:hAnsiTheme="minorHAnsi"/>
          <w:sz w:val="22"/>
          <w:lang w:eastAsia="en-US"/>
        </w:rPr>
      </w:pPr>
      <w:hyperlink w:anchor="_Toc72965765" w:history="1">
        <w:r w:rsidR="00F42F2F" w:rsidRPr="00955DAE">
          <w:rPr>
            <w:rStyle w:val="Hyperlink"/>
          </w:rPr>
          <w:t xml:space="preserve">Table </w:t>
        </w:r>
        <w:r w:rsidR="00F42F2F" w:rsidRPr="00955DAE">
          <w:rPr>
            <w:rStyle w:val="Hyperlink"/>
            <w:cs/>
          </w:rPr>
          <w:t>‎</w:t>
        </w:r>
        <w:r w:rsidR="00F42F2F" w:rsidRPr="00955DAE">
          <w:rPr>
            <w:rStyle w:val="Hyperlink"/>
          </w:rPr>
          <w:t>3.4 Financial Impacts</w:t>
        </w:r>
        <w:r w:rsidR="00F42F2F" w:rsidRPr="00955DAE">
          <w:rPr>
            <w:webHidden/>
          </w:rPr>
          <w:tab/>
        </w:r>
        <w:r w:rsidR="00F42F2F" w:rsidRPr="00955DAE">
          <w:rPr>
            <w:webHidden/>
          </w:rPr>
          <w:fldChar w:fldCharType="begin"/>
        </w:r>
        <w:r w:rsidR="00F42F2F" w:rsidRPr="00955DAE">
          <w:rPr>
            <w:webHidden/>
          </w:rPr>
          <w:instrText xml:space="preserve"> PAGEREF _Toc72965765 \h </w:instrText>
        </w:r>
        <w:r w:rsidR="00F42F2F" w:rsidRPr="00955DAE">
          <w:rPr>
            <w:webHidden/>
          </w:rPr>
        </w:r>
        <w:r w:rsidR="00F42F2F" w:rsidRPr="00955DAE">
          <w:rPr>
            <w:webHidden/>
          </w:rPr>
          <w:fldChar w:fldCharType="separate"/>
        </w:r>
        <w:r w:rsidR="00F42F2F" w:rsidRPr="00955DAE">
          <w:rPr>
            <w:webHidden/>
          </w:rPr>
          <w:t>43</w:t>
        </w:r>
        <w:r w:rsidR="00F42F2F" w:rsidRPr="00955DAE">
          <w:rPr>
            <w:webHidden/>
          </w:rPr>
          <w:fldChar w:fldCharType="end"/>
        </w:r>
      </w:hyperlink>
    </w:p>
    <w:p w14:paraId="4DBAF33F" w14:textId="4A3FA825" w:rsidR="00F42F2F" w:rsidRPr="00955DAE" w:rsidRDefault="008017C1">
      <w:pPr>
        <w:pStyle w:val="TableofFigures"/>
        <w:tabs>
          <w:tab w:val="right" w:leader="dot" w:pos="9350"/>
        </w:tabs>
        <w:rPr>
          <w:rFonts w:asciiTheme="minorHAnsi" w:hAnsiTheme="minorHAnsi"/>
          <w:sz w:val="22"/>
          <w:lang w:eastAsia="en-US"/>
        </w:rPr>
      </w:pPr>
      <w:hyperlink w:anchor="_Toc72965766" w:history="1">
        <w:r w:rsidR="00F42F2F" w:rsidRPr="00955DAE">
          <w:rPr>
            <w:rStyle w:val="Hyperlink"/>
          </w:rPr>
          <w:t xml:space="preserve">Table </w:t>
        </w:r>
        <w:r w:rsidR="00F42F2F" w:rsidRPr="00955DAE">
          <w:rPr>
            <w:rStyle w:val="Hyperlink"/>
            <w:cs/>
          </w:rPr>
          <w:t>‎</w:t>
        </w:r>
        <w:r w:rsidR="00F42F2F" w:rsidRPr="00955DAE">
          <w:rPr>
            <w:rStyle w:val="Hyperlink"/>
          </w:rPr>
          <w:t>4.1 Benchmarks</w:t>
        </w:r>
        <w:r w:rsidR="00F42F2F" w:rsidRPr="00955DAE">
          <w:rPr>
            <w:webHidden/>
          </w:rPr>
          <w:tab/>
        </w:r>
        <w:r w:rsidR="00F42F2F" w:rsidRPr="00955DAE">
          <w:rPr>
            <w:webHidden/>
          </w:rPr>
          <w:fldChar w:fldCharType="begin"/>
        </w:r>
        <w:r w:rsidR="00F42F2F" w:rsidRPr="00955DAE">
          <w:rPr>
            <w:webHidden/>
          </w:rPr>
          <w:instrText xml:space="preserve"> PAGEREF _Toc72965766 \h </w:instrText>
        </w:r>
        <w:r w:rsidR="00F42F2F" w:rsidRPr="00955DAE">
          <w:rPr>
            <w:webHidden/>
          </w:rPr>
        </w:r>
        <w:r w:rsidR="00F42F2F" w:rsidRPr="00955DAE">
          <w:rPr>
            <w:webHidden/>
          </w:rPr>
          <w:fldChar w:fldCharType="separate"/>
        </w:r>
        <w:r w:rsidR="00F42F2F" w:rsidRPr="00955DAE">
          <w:rPr>
            <w:webHidden/>
          </w:rPr>
          <w:t>47</w:t>
        </w:r>
        <w:r w:rsidR="00F42F2F" w:rsidRPr="00955DAE">
          <w:rPr>
            <w:webHidden/>
          </w:rPr>
          <w:fldChar w:fldCharType="end"/>
        </w:r>
      </w:hyperlink>
    </w:p>
    <w:p w14:paraId="59531BD3" w14:textId="18129999" w:rsidR="006A4A08" w:rsidRPr="00955DAE" w:rsidRDefault="00F42F2F" w:rsidP="003A0234">
      <w:r w:rsidRPr="00955DAE">
        <w:fldChar w:fldCharType="end"/>
      </w:r>
    </w:p>
    <w:p w14:paraId="4825AD3F" w14:textId="40954F23" w:rsidR="00640665" w:rsidRPr="00955DAE" w:rsidRDefault="00640665" w:rsidP="00EB247F">
      <w:pPr>
        <w:rPr>
          <w:rFonts w:asciiTheme="majorHAnsi" w:eastAsiaTheme="majorEastAsia" w:hAnsiTheme="majorHAnsi" w:cstheme="majorBidi"/>
          <w:b/>
          <w:bCs/>
          <w:smallCaps/>
          <w:color w:val="000000" w:themeColor="text1"/>
          <w:sz w:val="36"/>
          <w:szCs w:val="36"/>
        </w:rPr>
      </w:pPr>
      <w:r w:rsidRPr="00955DAE">
        <w:br w:type="page"/>
      </w:r>
    </w:p>
    <w:p w14:paraId="314CD877" w14:textId="0A90708E" w:rsidR="00FA6897" w:rsidRPr="00955DAE" w:rsidRDefault="2D56E7D4" w:rsidP="00EB247F">
      <w:pPr>
        <w:pStyle w:val="Heading1"/>
        <w:numPr>
          <w:ilvl w:val="0"/>
          <w:numId w:val="0"/>
        </w:numPr>
        <w:ind w:left="720" w:hanging="360"/>
      </w:pPr>
      <w:bookmarkStart w:id="2" w:name="_Toc72966184"/>
      <w:r w:rsidRPr="00955DAE">
        <w:lastRenderedPageBreak/>
        <w:t>Acronyms and Symbols Used</w:t>
      </w:r>
      <w:bookmarkEnd w:id="2"/>
    </w:p>
    <w:p w14:paraId="2FE7400F" w14:textId="408AB9D8" w:rsidR="00FB2C53" w:rsidRPr="00955DAE" w:rsidRDefault="003A1A03" w:rsidP="000B25B1">
      <w:pPr>
        <w:pStyle w:val="ListParagraph"/>
        <w:numPr>
          <w:ilvl w:val="0"/>
          <w:numId w:val="5"/>
        </w:numPr>
      </w:pPr>
      <w:bookmarkStart w:id="3" w:name="_Hlk71733722"/>
      <w:r w:rsidRPr="00955DAE">
        <w:rPr>
          <w:b/>
        </w:rPr>
        <w:t>BRT</w:t>
      </w:r>
      <w:r w:rsidR="00FB2C53" w:rsidRPr="00955DAE">
        <w:t xml:space="preserve"> – </w:t>
      </w:r>
      <w:r w:rsidRPr="00955DAE">
        <w:t>Bus Rapid Transit</w:t>
      </w:r>
    </w:p>
    <w:bookmarkEnd w:id="3"/>
    <w:p w14:paraId="25085DBA" w14:textId="29C6A041" w:rsidR="00D45B8C" w:rsidRPr="00955DAE" w:rsidRDefault="00D45B8C" w:rsidP="000B25B1">
      <w:pPr>
        <w:pStyle w:val="ListParagraph"/>
        <w:numPr>
          <w:ilvl w:val="0"/>
          <w:numId w:val="5"/>
        </w:numPr>
      </w:pPr>
      <w:r w:rsidRPr="00955DAE">
        <w:rPr>
          <w:b/>
        </w:rPr>
        <w:t xml:space="preserve">COP </w:t>
      </w:r>
      <w:r w:rsidRPr="00955DAE">
        <w:t>– Conference of the Parties (Climate Change Conference)</w:t>
      </w:r>
    </w:p>
    <w:p w14:paraId="43FEB727" w14:textId="6729D3F9" w:rsidR="007F7C83" w:rsidRPr="00955DAE" w:rsidRDefault="007F7C83" w:rsidP="000B25B1">
      <w:pPr>
        <w:pStyle w:val="ListParagraph"/>
        <w:numPr>
          <w:ilvl w:val="0"/>
          <w:numId w:val="5"/>
        </w:numPr>
      </w:pPr>
      <w:r w:rsidRPr="00955DAE">
        <w:rPr>
          <w:b/>
        </w:rPr>
        <w:t xml:space="preserve">GHG </w:t>
      </w:r>
      <w:r w:rsidRPr="00955DAE">
        <w:t>– Greenhouse Gas</w:t>
      </w:r>
    </w:p>
    <w:p w14:paraId="40E5B410" w14:textId="41242A35" w:rsidR="006A484F" w:rsidRPr="00955DAE" w:rsidRDefault="006A484F" w:rsidP="000B25B1">
      <w:pPr>
        <w:pStyle w:val="ListParagraph"/>
        <w:numPr>
          <w:ilvl w:val="0"/>
          <w:numId w:val="5"/>
        </w:numPr>
      </w:pPr>
      <w:r w:rsidRPr="00955DAE">
        <w:rPr>
          <w:b/>
        </w:rPr>
        <w:t xml:space="preserve">GT </w:t>
      </w:r>
      <w:r w:rsidRPr="00955DAE">
        <w:t xml:space="preserve">– Gigatons </w:t>
      </w:r>
    </w:p>
    <w:p w14:paraId="60143D43" w14:textId="366D1D3A" w:rsidR="001F6167" w:rsidRPr="00955DAE" w:rsidRDefault="00575C76" w:rsidP="000B25B1">
      <w:pPr>
        <w:pStyle w:val="ListParagraph"/>
        <w:numPr>
          <w:ilvl w:val="0"/>
          <w:numId w:val="5"/>
        </w:numPr>
      </w:pPr>
      <w:r w:rsidRPr="00955DAE">
        <w:rPr>
          <w:b/>
        </w:rPr>
        <w:t xml:space="preserve">ICE </w:t>
      </w:r>
      <w:r w:rsidRPr="00955DAE">
        <w:t>– Internal Combustion Engine</w:t>
      </w:r>
      <w:r w:rsidR="001F6167" w:rsidRPr="00955DAE">
        <w:t xml:space="preserve"> </w:t>
      </w:r>
    </w:p>
    <w:p w14:paraId="1306FC89" w14:textId="65F57A8F" w:rsidR="007D77B9" w:rsidRPr="00955DAE" w:rsidRDefault="007D77B9" w:rsidP="000B25B1">
      <w:pPr>
        <w:pStyle w:val="ListParagraph"/>
        <w:numPr>
          <w:ilvl w:val="0"/>
          <w:numId w:val="5"/>
        </w:numPr>
      </w:pPr>
      <w:r w:rsidRPr="00955DAE">
        <w:rPr>
          <w:b/>
        </w:rPr>
        <w:t xml:space="preserve">ICT </w:t>
      </w:r>
      <w:r w:rsidR="00FC642B" w:rsidRPr="00955DAE">
        <w:t>–</w:t>
      </w:r>
      <w:r w:rsidRPr="00955DAE">
        <w:t xml:space="preserve"> I</w:t>
      </w:r>
      <w:r w:rsidR="00FC642B" w:rsidRPr="00955DAE">
        <w:t>nformation and Communication Technology</w:t>
      </w:r>
    </w:p>
    <w:p w14:paraId="26B5F7C4" w14:textId="596845A1" w:rsidR="00575C76" w:rsidRPr="00955DAE" w:rsidRDefault="001F6167" w:rsidP="000B25B1">
      <w:pPr>
        <w:pStyle w:val="ListParagraph"/>
        <w:numPr>
          <w:ilvl w:val="0"/>
          <w:numId w:val="5"/>
        </w:numPr>
      </w:pPr>
      <w:r w:rsidRPr="00955DAE">
        <w:rPr>
          <w:b/>
        </w:rPr>
        <w:t xml:space="preserve">ICCT </w:t>
      </w:r>
      <w:r w:rsidRPr="00955DAE">
        <w:t>– International Council on Clean Transport</w:t>
      </w:r>
    </w:p>
    <w:p w14:paraId="2F1F44F0" w14:textId="33626046" w:rsidR="00B554E6" w:rsidRPr="00955DAE" w:rsidRDefault="003A1A03" w:rsidP="000B25B1">
      <w:pPr>
        <w:pStyle w:val="ListParagraph"/>
        <w:numPr>
          <w:ilvl w:val="0"/>
          <w:numId w:val="5"/>
        </w:numPr>
      </w:pPr>
      <w:r w:rsidRPr="00955DAE">
        <w:rPr>
          <w:b/>
        </w:rPr>
        <w:t>IEA</w:t>
      </w:r>
      <w:r w:rsidRPr="00955DAE">
        <w:t xml:space="preserve"> – International Energy Agency</w:t>
      </w:r>
    </w:p>
    <w:p w14:paraId="5C8699F3" w14:textId="68CBCF5F" w:rsidR="00D45B8C" w:rsidRPr="00955DAE" w:rsidRDefault="00D45B8C" w:rsidP="000B25B1">
      <w:pPr>
        <w:pStyle w:val="ListParagraph"/>
        <w:numPr>
          <w:ilvl w:val="0"/>
          <w:numId w:val="5"/>
        </w:numPr>
      </w:pPr>
      <w:r w:rsidRPr="00955DAE">
        <w:rPr>
          <w:b/>
        </w:rPr>
        <w:t xml:space="preserve">IPCC </w:t>
      </w:r>
      <w:r w:rsidRPr="00955DAE">
        <w:t>– Intergovernmental Panel on Climate Change</w:t>
      </w:r>
    </w:p>
    <w:p w14:paraId="7CB56A46" w14:textId="5A94944B" w:rsidR="003A1A03" w:rsidRPr="00955DAE" w:rsidRDefault="003A1A03" w:rsidP="000B25B1">
      <w:pPr>
        <w:pStyle w:val="ListParagraph"/>
        <w:numPr>
          <w:ilvl w:val="0"/>
          <w:numId w:val="5"/>
        </w:numPr>
      </w:pPr>
      <w:r w:rsidRPr="00955DAE">
        <w:rPr>
          <w:b/>
        </w:rPr>
        <w:t xml:space="preserve">ITDP </w:t>
      </w:r>
      <w:r w:rsidRPr="00955DAE">
        <w:t xml:space="preserve">– Institute for Transportation and Development Policy </w:t>
      </w:r>
    </w:p>
    <w:p w14:paraId="0836955B" w14:textId="488C02BB" w:rsidR="003A1A03" w:rsidRPr="00955DAE" w:rsidRDefault="003A1A03" w:rsidP="000B25B1">
      <w:pPr>
        <w:pStyle w:val="ListParagraph"/>
        <w:numPr>
          <w:ilvl w:val="0"/>
          <w:numId w:val="5"/>
        </w:numPr>
      </w:pPr>
      <w:r w:rsidRPr="00955DAE">
        <w:rPr>
          <w:b/>
        </w:rPr>
        <w:t>ITF</w:t>
      </w:r>
      <w:r w:rsidRPr="00955DAE">
        <w:t xml:space="preserve"> – International Transport Forum</w:t>
      </w:r>
    </w:p>
    <w:p w14:paraId="3E518C36" w14:textId="104408C8" w:rsidR="00B554E6" w:rsidRPr="00955DAE" w:rsidRDefault="00B554E6" w:rsidP="000B25B1">
      <w:pPr>
        <w:pStyle w:val="ListParagraph"/>
        <w:numPr>
          <w:ilvl w:val="0"/>
          <w:numId w:val="5"/>
        </w:numPr>
      </w:pPr>
      <w:r w:rsidRPr="00955DAE">
        <w:rPr>
          <w:b/>
        </w:rPr>
        <w:t xml:space="preserve">PDS </w:t>
      </w:r>
      <w:r w:rsidRPr="00955DAE">
        <w:t>– Project Drawdown Scenario</w:t>
      </w:r>
    </w:p>
    <w:p w14:paraId="1D11AB96" w14:textId="5398548A" w:rsidR="001F6167" w:rsidRPr="00955DAE" w:rsidRDefault="001F6167" w:rsidP="000B25B1">
      <w:pPr>
        <w:pStyle w:val="ListParagraph"/>
        <w:numPr>
          <w:ilvl w:val="0"/>
          <w:numId w:val="5"/>
        </w:numPr>
      </w:pPr>
      <w:r w:rsidRPr="00955DAE">
        <w:rPr>
          <w:b/>
        </w:rPr>
        <w:t>P</w:t>
      </w:r>
      <w:r w:rsidR="00BF03CB" w:rsidRPr="00955DAE">
        <w:rPr>
          <w:b/>
        </w:rPr>
        <w:t>KM</w:t>
      </w:r>
      <w:r w:rsidRPr="00955DAE">
        <w:rPr>
          <w:b/>
        </w:rPr>
        <w:t xml:space="preserve"> </w:t>
      </w:r>
      <w:r w:rsidRPr="00955DAE">
        <w:t>– Passenger-kilometer (1 passenger moved 1 kilometer)</w:t>
      </w:r>
    </w:p>
    <w:p w14:paraId="48BA1A0A" w14:textId="2B05FA77" w:rsidR="00B554E6" w:rsidRPr="00955DAE" w:rsidRDefault="00B554E6" w:rsidP="000B25B1">
      <w:pPr>
        <w:pStyle w:val="ListParagraph"/>
        <w:numPr>
          <w:ilvl w:val="0"/>
          <w:numId w:val="5"/>
        </w:numPr>
      </w:pPr>
      <w:r w:rsidRPr="00955DAE">
        <w:rPr>
          <w:b/>
        </w:rPr>
        <w:t xml:space="preserve">REF </w:t>
      </w:r>
      <w:r w:rsidRPr="00955DAE">
        <w:t>– Reference Scenario (of Project Drawdown)</w:t>
      </w:r>
    </w:p>
    <w:p w14:paraId="712C0265" w14:textId="3FED563B" w:rsidR="00B554E6" w:rsidRPr="00955DAE" w:rsidRDefault="00B554E6" w:rsidP="000B25B1">
      <w:pPr>
        <w:pStyle w:val="ListParagraph"/>
        <w:numPr>
          <w:ilvl w:val="0"/>
          <w:numId w:val="5"/>
        </w:numPr>
      </w:pPr>
      <w:r w:rsidRPr="00955DAE">
        <w:rPr>
          <w:b/>
        </w:rPr>
        <w:t xml:space="preserve">TAM </w:t>
      </w:r>
      <w:r w:rsidRPr="00955DAE">
        <w:t>– Total Addressable Market</w:t>
      </w:r>
    </w:p>
    <w:p w14:paraId="0F11E78F" w14:textId="33178A41" w:rsidR="006D322A" w:rsidRPr="00955DAE" w:rsidRDefault="006D322A" w:rsidP="006D322A">
      <w:pPr>
        <w:pStyle w:val="ListParagraph"/>
        <w:numPr>
          <w:ilvl w:val="0"/>
          <w:numId w:val="5"/>
        </w:numPr>
      </w:pPr>
      <w:r w:rsidRPr="00955DAE">
        <w:rPr>
          <w:b/>
        </w:rPr>
        <w:t xml:space="preserve">TNC </w:t>
      </w:r>
      <w:r w:rsidRPr="00955DAE">
        <w:t>– Transportation Network Companies</w:t>
      </w:r>
    </w:p>
    <w:p w14:paraId="43B0E257" w14:textId="08433E1E" w:rsidR="00FB2C53" w:rsidRPr="00955DAE" w:rsidRDefault="003A1A03" w:rsidP="000B25B1">
      <w:pPr>
        <w:pStyle w:val="ListParagraph"/>
        <w:numPr>
          <w:ilvl w:val="0"/>
          <w:numId w:val="5"/>
        </w:numPr>
      </w:pPr>
      <w:r w:rsidRPr="00955DAE">
        <w:rPr>
          <w:b/>
        </w:rPr>
        <w:t xml:space="preserve">UITP </w:t>
      </w:r>
      <w:r w:rsidRPr="00955DAE">
        <w:t xml:space="preserve">– International </w:t>
      </w:r>
      <w:r w:rsidR="00D45B8C" w:rsidRPr="00955DAE">
        <w:t xml:space="preserve">Association of </w:t>
      </w:r>
      <w:r w:rsidRPr="00955DAE">
        <w:t>Public Transport (in French)</w:t>
      </w:r>
    </w:p>
    <w:p w14:paraId="16B2ADD0" w14:textId="725F8038" w:rsidR="002E67E5" w:rsidRPr="00955DAE" w:rsidRDefault="002E67E5" w:rsidP="000B25B1">
      <w:pPr>
        <w:pStyle w:val="ListParagraph"/>
        <w:numPr>
          <w:ilvl w:val="0"/>
          <w:numId w:val="5"/>
        </w:numPr>
      </w:pPr>
      <w:r w:rsidRPr="00955DAE">
        <w:rPr>
          <w:b/>
        </w:rPr>
        <w:t>V</w:t>
      </w:r>
      <w:r w:rsidR="00BF03CB" w:rsidRPr="00955DAE">
        <w:rPr>
          <w:b/>
        </w:rPr>
        <w:t>KM</w:t>
      </w:r>
      <w:r w:rsidRPr="00955DAE">
        <w:rPr>
          <w:b/>
        </w:rPr>
        <w:t xml:space="preserve"> </w:t>
      </w:r>
      <w:r w:rsidRPr="00955DAE">
        <w:t xml:space="preserve">– </w:t>
      </w:r>
      <w:r w:rsidR="00093153" w:rsidRPr="00955DAE">
        <w:t>V</w:t>
      </w:r>
      <w:r w:rsidRPr="00955DAE">
        <w:t>ehicle-kilomete</w:t>
      </w:r>
      <w:r w:rsidR="005C494C" w:rsidRPr="00955DAE">
        <w:t>r</w:t>
      </w:r>
      <w:r w:rsidRPr="00955DAE">
        <w:t xml:space="preserve"> (1 vehicle moving 1 kilometer)</w:t>
      </w:r>
    </w:p>
    <w:p w14:paraId="25BC328C" w14:textId="77777777" w:rsidR="00FB2C53" w:rsidRPr="00955DAE" w:rsidRDefault="00FB2C53">
      <w:pPr>
        <w:spacing w:after="160" w:line="259" w:lineRule="auto"/>
        <w:jc w:val="left"/>
        <w:rPr>
          <w:rFonts w:asciiTheme="majorHAnsi" w:eastAsiaTheme="majorEastAsia" w:hAnsiTheme="majorHAnsi" w:cs="Times New Roman (Headings CS)"/>
          <w:b/>
          <w:bCs/>
          <w:smallCaps/>
          <w:color w:val="4F81BD" w:themeColor="accent1"/>
          <w:sz w:val="36"/>
          <w:szCs w:val="36"/>
        </w:rPr>
      </w:pPr>
      <w:r w:rsidRPr="00955DAE">
        <w:br w:type="page"/>
      </w:r>
    </w:p>
    <w:p w14:paraId="258D1C7E" w14:textId="73E7FC05" w:rsidR="00E844EA" w:rsidRPr="00955DAE" w:rsidRDefault="551A77D0" w:rsidP="00EB247F">
      <w:pPr>
        <w:pStyle w:val="Heading1"/>
        <w:numPr>
          <w:ilvl w:val="0"/>
          <w:numId w:val="0"/>
        </w:numPr>
      </w:pPr>
      <w:bookmarkStart w:id="4" w:name="_Toc72966185"/>
      <w:r w:rsidRPr="00955DAE">
        <w:lastRenderedPageBreak/>
        <w:t>Executive Summary</w:t>
      </w:r>
      <w:bookmarkEnd w:id="4"/>
    </w:p>
    <w:p w14:paraId="7D731A3E" w14:textId="54C6E72B" w:rsidR="00962D92" w:rsidRPr="00955DAE" w:rsidRDefault="00962D92" w:rsidP="00962D92">
      <w:pPr>
        <w:rPr>
          <w:bCs/>
        </w:rPr>
      </w:pPr>
      <w:r w:rsidRPr="00955DAE">
        <w:t xml:space="preserve">Public transit, or public transport, refers to all urban passenger modes that have the ability to transport a large number of people. Public transit is a climate solution </w:t>
      </w:r>
      <w:r w:rsidRPr="00955DAE">
        <w:fldChar w:fldCharType="begin"/>
      </w:r>
      <w:r w:rsidRPr="00955DAE">
        <w:instrText xml:space="preserve"> ADDIN ZOTERO_ITEM CSL_CITATION {"citationID":"414z3NLY","properties":{"formattedCitation":"(NASEM, 2021)","plainCitation":"(NASEM, 2021)","noteIndex":0},"citationItems":[{"id":18507,"uris":["http://zotero.org/groups/2241942/items/FIWZKDVI"],"uri":["http://zotero.org/groups/2241942/items/FIWZKDVI"],"itemData":{"id":18507,"type":"webpage","title":"An Update on Public Transportation's Impacts on Greenhouse Gas Emissions | The National Academies Press","URL":"https://www.nap.edu/download/26103#","author":[{"family":"NASEM","given":""}],"accessed":{"date-parts":[["2021",5,12]]},"issued":{"date-parts":[["2021"]]}}}],"schema":"https://github.com/citation-style-language/schema/raw/master/csl-citation.json"} </w:instrText>
      </w:r>
      <w:r w:rsidRPr="00955DAE">
        <w:fldChar w:fldCharType="separate"/>
      </w:r>
      <w:r w:rsidRPr="00955DAE">
        <w:rPr>
          <w:rFonts w:cs="Times New Roman"/>
        </w:rPr>
        <w:t>(NASEM, 2021)</w:t>
      </w:r>
      <w:r w:rsidRPr="00955DAE">
        <w:fldChar w:fldCharType="end"/>
      </w:r>
      <w:r w:rsidR="00B47171" w:rsidRPr="00955DAE">
        <w:t xml:space="preserve"> as result of the </w:t>
      </w:r>
      <w:r w:rsidRPr="00955DAE">
        <w:t xml:space="preserve">GHG savings </w:t>
      </w:r>
      <w:r w:rsidR="00B47171" w:rsidRPr="00955DAE">
        <w:t xml:space="preserve">that </w:t>
      </w:r>
      <w:r w:rsidRPr="00955DAE">
        <w:t>come from both transportation and land use efficiency. Transportation efficiency is the emissions reduced by passengers using public transit instead of personal vehicles. Other benefits include less energy use and improved air quality. The benefits to society that come from having public transit available are land use efficiencies such as shorter and fewer personal vehicle trips and more walking and bicycle trips.</w:t>
      </w:r>
    </w:p>
    <w:p w14:paraId="52E9F88A" w14:textId="3A651650" w:rsidR="00EF53A0" w:rsidRPr="00955DAE" w:rsidRDefault="00EF53A0" w:rsidP="00E0541E">
      <w:r w:rsidRPr="00955DAE">
        <w:t xml:space="preserve">Public transit is a good mode choice for urban passenger transit. It is an important component of the mix of mode choices and has the ability to shift use from modes with higher emissions. </w:t>
      </w:r>
      <w:r w:rsidR="00B47171" w:rsidRPr="00955DAE">
        <w:t>While the costs associated with p</w:t>
      </w:r>
      <w:r w:rsidRPr="00955DAE">
        <w:t xml:space="preserve">ublic transit </w:t>
      </w:r>
      <w:r w:rsidR="00B47171" w:rsidRPr="00955DAE">
        <w:t>are incurred by several levels of agency, this analysis evaluates</w:t>
      </w:r>
      <w:r w:rsidRPr="00955DAE">
        <w:t xml:space="preserve"> costs to the user, not the builder or operator. </w:t>
      </w:r>
      <w:r w:rsidR="00B47171" w:rsidRPr="00955DAE">
        <w:t>In this respect</w:t>
      </w:r>
      <w:r w:rsidR="008C0172" w:rsidRPr="00955DAE">
        <w:t>,</w:t>
      </w:r>
      <w:r w:rsidRPr="00955DAE">
        <w:t xml:space="preserve"> it is one of the most cost-effective modes</w:t>
      </w:r>
      <w:r w:rsidR="00B47171" w:rsidRPr="00955DAE">
        <w:t xml:space="preserve"> for individuals</w:t>
      </w:r>
      <w:r w:rsidRPr="00955DAE">
        <w:t xml:space="preserve">. </w:t>
      </w:r>
      <w:r w:rsidR="00E0541E" w:rsidRPr="00955DAE">
        <w:t xml:space="preserve">Public transit </w:t>
      </w:r>
      <w:r w:rsidRPr="00955DAE">
        <w:t>emits significantly less than cars</w:t>
      </w:r>
      <w:r w:rsidR="00B47171" w:rsidRPr="00955DAE">
        <w:t xml:space="preserve"> of all kinds</w:t>
      </w:r>
      <w:r w:rsidRPr="00955DAE">
        <w:t>. By pkm, metro is one of the least polluting modes</w:t>
      </w:r>
      <w:r w:rsidR="00B47171" w:rsidRPr="00955DAE">
        <w:t xml:space="preserve"> of transport</w:t>
      </w:r>
      <w:r w:rsidRPr="00955DAE">
        <w:t xml:space="preserve">, and </w:t>
      </w:r>
      <w:r w:rsidR="00B47171" w:rsidRPr="00955DAE">
        <w:t xml:space="preserve">with </w:t>
      </w:r>
      <w:r w:rsidRPr="00955DAE">
        <w:t>many buses now electric</w:t>
      </w:r>
      <w:r w:rsidR="00B47171" w:rsidRPr="00955DAE">
        <w:t xml:space="preserve"> there are additional gains to be had</w:t>
      </w:r>
      <w:r w:rsidRPr="00955DAE">
        <w:t xml:space="preserve">. In congestion, which is common in the urban passenger market that is modeled, public transit can go as fast or faster than cars </w:t>
      </w:r>
      <w:r w:rsidRPr="00955DAE">
        <w:fldChar w:fldCharType="begin"/>
      </w:r>
      <w:r w:rsidRPr="00955DAE">
        <w:instrText xml:space="preserve"> ADDIN ZOTERO_ITEM CSL_CITATION {"citationID":"5ZhL776o","properties":{"formattedCitation":"(Altieri et al., 2020)","plainCitation":"(Altieri et al., 2020)","noteIndex":0},"citationItems":[{"id":18541,"uris":["http://zotero.org/groups/2241942/items/Z9ZJZD7N"],"uri":["http://zotero.org/groups/2241942/items/Z9ZJZD7N"],"itemData":{"id":18541,"type":"article-journal","abstract":"Extensive research has found that people are more likely to choose the transport alternative which offers shorter travel time. But few studies approached the role of travel time across different transport alternatives and cities. This research assesses the influence of competitive travel time between car and public transit in public transit modal share for commute trips. São Paulo, New York, and Tokyo were selected to perform the analysis. A Fractional Logistic Regression in the binary form was drawn, and a competitive travel time index was calculated based on the Car/Public transit travel time ratio weighted by the number of the employed population at the origin and jobs at destinations in the absence of an Origin-Destination matrix. Findings suggest that, though car ownership was identified as the major factor, Car/Public transit travel time ratio is positively associated with the increase of public transit modal share. Furthermore, the Car/Public transit travel time ratio effect in public transit modal share consistently increases as people get increased access to cars.","container-title":"Journal of Transport Geography","DOI":"10.1016/j.jtrangeo.2020.102817","ISSN":"0966-6923","journalAbbreviation":"Journal of Transport Geography","language":"en","page":"102817","source":"ScienceDirect","title":"Give public transit a chance: A comparative analysis of competitive travel time in public transit modal share","title-short":"Give public transit a chance","volume":"87","author":[{"family":"Altieri","given":"Marcelo"},{"family":"Silva","given":"Cecília"},{"family":"Terabe","given":"Shintaro"}],"issued":{"date-parts":[["2020",7,1]]}}}],"schema":"https://github.com/citation-style-language/schema/raw/master/csl-citation.json"} </w:instrText>
      </w:r>
      <w:r w:rsidRPr="00955DAE">
        <w:fldChar w:fldCharType="separate"/>
      </w:r>
      <w:r w:rsidRPr="00955DAE">
        <w:rPr>
          <w:rFonts w:cs="Times New Roman"/>
          <w:sz w:val="22"/>
        </w:rPr>
        <w:t>(Altieri et al., 2020)</w:t>
      </w:r>
      <w:r w:rsidRPr="00955DAE">
        <w:fldChar w:fldCharType="end"/>
      </w:r>
      <w:r w:rsidRPr="00955DAE">
        <w:t xml:space="preserve"> especially if there is dedicated infrastructure.</w:t>
      </w:r>
      <w:r w:rsidR="00B47171" w:rsidRPr="00955DAE">
        <w:t xml:space="preserve"> Further, this</w:t>
      </w:r>
      <w:r w:rsidRPr="00955DAE">
        <w:t xml:space="preserve"> solution does not contribute</w:t>
      </w:r>
      <w:r w:rsidR="00B47171" w:rsidRPr="00955DAE">
        <w:t xml:space="preserve"> nearly as much </w:t>
      </w:r>
      <w:r w:rsidRPr="00955DAE">
        <w:t xml:space="preserve">to congestion </w:t>
      </w:r>
      <w:r w:rsidRPr="00955DAE">
        <w:fldChar w:fldCharType="begin"/>
      </w:r>
      <w:r w:rsidRPr="00955DAE">
        <w:instrText xml:space="preserve"> ADDIN ZOTERO_ITEM CSL_CITATION {"citationID":"roqLo9LM","properties":{"formattedCitation":"(AlKheder, 2021)","plainCitation":"(AlKheder, 2021)","noteIndex":0},"citationItems":[{"id":18489,"uris":["http://zotero.org/groups/2241942/items/XPKTZYQV"],"uri":["http://zotero.org/groups/2241942/items/XPKTZYQV"],"itemData":{"id":18489,"type":"article-journal","abstract":"Traffic congestion is one of the most important problems that faces metropolises despite of the measures being taken to mitigate and reduce such problem. Traffic congestion in Kuwait requires a rapid solution, especially in Kuwait City. Public transportation can decrease the number of private vehicles to ease the traffic congestion, provide a good impact on the environment, and enhance the cost-effectiveness, reliability, and accessibility of the road network. This research encourages the use of public transportation for congestion reduction. All needed data were collected from different sources. They were used to simulate the future network condition in terms of reducing traffic congestion, fuel consumption, and gas emissions. The obtained data were processed using synchro software. The findings showed a reduction in the congestion by about 45% in some streets. The environmental impact was enhanced with a noticeable level of reduction in the gas emissions. The fuel consumption was reduced to 46% after the improved data. The consumer surplus was 7848.32 KD while the social welfare was 57258.6 KD for this study.","container-title":"Environmental Challenges","DOI":"10.1016/j.envc.2021.100075","ISSN":"2667-0100","journalAbbreviation":"Environmental Challenges","language":"en","page":"100075","source":"ScienceDirect","title":"Promoting public transport as a strategy to reduce GHG emissions from private vehicles in Kuwait","volume":"3","author":[{"family":"AlKheder","given":"Sharaf"}],"issued":{"date-parts":[["2021",4,1]]}}}],"schema":"https://github.com/citation-style-language/schema/raw/master/csl-citation.json"} </w:instrText>
      </w:r>
      <w:r w:rsidRPr="00955DAE">
        <w:fldChar w:fldCharType="separate"/>
      </w:r>
      <w:r w:rsidRPr="00955DAE">
        <w:rPr>
          <w:rFonts w:cs="Times New Roman"/>
          <w:sz w:val="22"/>
        </w:rPr>
        <w:t>(AlKheder, 2021)</w:t>
      </w:r>
      <w:r w:rsidRPr="00955DAE">
        <w:fldChar w:fldCharType="end"/>
      </w:r>
      <w:r w:rsidRPr="00955DAE">
        <w:t xml:space="preserve"> as</w:t>
      </w:r>
      <w:r w:rsidR="00B47171" w:rsidRPr="00955DAE">
        <w:t xml:space="preserve"> do</w:t>
      </w:r>
      <w:r w:rsidRPr="00955DAE">
        <w:t xml:space="preserve"> car</w:t>
      </w:r>
      <w:r w:rsidR="00B47171" w:rsidRPr="00955DAE">
        <w:t>s,</w:t>
      </w:r>
      <w:r w:rsidRPr="00955DAE">
        <w:t xml:space="preserve"> including </w:t>
      </w:r>
      <w:r w:rsidR="00100F3B" w:rsidRPr="00955DAE">
        <w:t>Transportation Network Companies (</w:t>
      </w:r>
      <w:r w:rsidRPr="00955DAE">
        <w:t>TNCs</w:t>
      </w:r>
      <w:r w:rsidR="00100F3B" w:rsidRPr="00955DAE">
        <w:t>)</w:t>
      </w:r>
      <w:r w:rsidRPr="00955DAE">
        <w:t xml:space="preserve"> </w:t>
      </w:r>
      <w:r w:rsidR="00100F3B" w:rsidRPr="00955DAE">
        <w:t xml:space="preserve">such as Uber, Lyft and Didi </w:t>
      </w:r>
      <w:r w:rsidRPr="00955DAE">
        <w:fldChar w:fldCharType="begin"/>
      </w:r>
      <w:r w:rsidRPr="00955DAE">
        <w:instrText xml:space="preserve"> ADDIN ZOTERO_ITEM CSL_CITATION {"citationID":"0TFD4Pft","properties":{"formattedCitation":"(Diao et al., 2021)","plainCitation":"(Diao et al., 2021)","noteIndex":0},"citationItems":[{"id":18538,"uris":["http://zotero.org/groups/2241942/items/D3VTVGA8"],"uri":["http://zotero.org/groups/2241942/items/D3VTVGA8"],"itemData":{"id":18538,"type":"article-journal","abstract":"The role of transportation network companies (TNCs) in the urban transport system is under intense debate. In this study, we systematically assess three aspects of the net impacts of TNCs on urban mobility in the United States—road congestion, transit ridership and private vehicle ownership—and examine how these impacts have evolved over time. Based on a set of fixed-effect panel models estimated using metropolitan statistical area level data, we find that the entrance of TNCs led to increased road congestion in terms of both intensity (by 0.9%) and duration (by 4.5%), an 8.9% decline in transit ridership and an insignificant change in vehicle ownership. Despite the ideal of providing a sustainable mobility solution by promoting large-scale car sharing, our analysis suggests that TNCs have intensified urban transport challenges since their debut in the United States.","container-title":"Nature Sustainability","DOI":"10.1038/s41893-020-00678-z","ISSN":"2398-9629","language":"en","note":"publisher: Nature Publishing Group","page":"1-7","source":"www.nature.com","title":"Impacts of transportation network companies on urban mobility","author":[{"family":"Diao","given":"Mi"},{"family":"Kong","given":"Hui"},{"family":"Zhao","given":"Jinhua"}],"issued":{"date-parts":[["2021",2,1]]}}}],"schema":"https://github.com/citation-style-language/schema/raw/master/csl-citation.json"} </w:instrText>
      </w:r>
      <w:r w:rsidRPr="00955DAE">
        <w:fldChar w:fldCharType="separate"/>
      </w:r>
      <w:r w:rsidRPr="00955DAE">
        <w:rPr>
          <w:rFonts w:cs="Times New Roman"/>
          <w:sz w:val="22"/>
        </w:rPr>
        <w:t>(Diao et al., 2021)</w:t>
      </w:r>
      <w:r w:rsidRPr="00955DAE">
        <w:fldChar w:fldCharType="end"/>
      </w:r>
      <w:r w:rsidRPr="00955DAE">
        <w:t xml:space="preserve">. </w:t>
      </w:r>
    </w:p>
    <w:p w14:paraId="133DC21C" w14:textId="039EE395" w:rsidR="00E0541E" w:rsidRPr="00955DAE" w:rsidRDefault="00E0541E" w:rsidP="00E0541E">
      <w:r w:rsidRPr="00955DAE">
        <w:t>The Reduction and Replacement Solutions (RRS) model was used to evaluate the impacts of increased public transit usage around the world from 2014 to 2060 with primary results being reported here for the period 2020-2050. The current adoption of public transit was found to be about 30% of the total addressable market</w:t>
      </w:r>
      <w:r w:rsidR="00B47171" w:rsidRPr="00955DAE">
        <w:t xml:space="preserve"> (TAM)</w:t>
      </w:r>
      <w:r w:rsidRPr="00955DAE">
        <w:t xml:space="preserve"> globally with higher adoption rates in </w:t>
      </w:r>
      <w:r w:rsidR="00100F3B" w:rsidRPr="00955DAE">
        <w:t>Eastern</w:t>
      </w:r>
      <w:r w:rsidR="00B47171" w:rsidRPr="00955DAE">
        <w:t xml:space="preserve"> Europe, the </w:t>
      </w:r>
      <w:r w:rsidRPr="00955DAE">
        <w:t>Middle East and Africa due to the use of</w:t>
      </w:r>
      <w:r w:rsidR="00B47171" w:rsidRPr="00955DAE">
        <w:t xml:space="preserve"> </w:t>
      </w:r>
      <w:r w:rsidR="00100F3B" w:rsidRPr="00955DAE">
        <w:t xml:space="preserve">light rail and </w:t>
      </w:r>
      <w:r w:rsidR="00B47171" w:rsidRPr="00955DAE">
        <w:t>bus transit in these regions.</w:t>
      </w:r>
      <w:r w:rsidRPr="00955DAE">
        <w:t xml:space="preserve"> </w:t>
      </w:r>
      <w:r w:rsidR="00B47171" w:rsidRPr="00955DAE">
        <w:t xml:space="preserve"> </w:t>
      </w:r>
      <w:r w:rsidRPr="00955DAE">
        <w:t xml:space="preserve"> </w:t>
      </w:r>
    </w:p>
    <w:p w14:paraId="443E67C0" w14:textId="018D868D" w:rsidR="00962D92" w:rsidRPr="00955DAE" w:rsidRDefault="00962D92" w:rsidP="00962D92">
      <w:pPr>
        <w:rPr>
          <w:bCs/>
        </w:rPr>
      </w:pPr>
      <w:r w:rsidRPr="00955DAE">
        <w:rPr>
          <w:bCs/>
        </w:rPr>
        <w:t xml:space="preserve">The model is based on </w:t>
      </w:r>
      <w:r w:rsidR="00E0541E" w:rsidRPr="00955DAE">
        <w:rPr>
          <w:bCs/>
        </w:rPr>
        <w:t>three</w:t>
      </w:r>
      <w:r w:rsidRPr="00955DAE">
        <w:rPr>
          <w:bCs/>
        </w:rPr>
        <w:t xml:space="preserve"> main sources for </w:t>
      </w:r>
      <w:r w:rsidR="00E0541E" w:rsidRPr="00955DAE">
        <w:rPr>
          <w:bCs/>
        </w:rPr>
        <w:t>public transit</w:t>
      </w:r>
      <w:r w:rsidRPr="00955DAE">
        <w:rPr>
          <w:bCs/>
        </w:rPr>
        <w:t xml:space="preserve"> statistics: International Transportation Forum Transport Outlook</w:t>
      </w:r>
      <w:r w:rsidR="00B47171" w:rsidRPr="00955DAE">
        <w:rPr>
          <w:bCs/>
        </w:rPr>
        <w:t xml:space="preserve"> (ITF)</w:t>
      </w:r>
      <w:r w:rsidRPr="00955DAE">
        <w:rPr>
          <w:bCs/>
        </w:rPr>
        <w:t xml:space="preserve">, the Institute for Transportation and Development Policy’s </w:t>
      </w:r>
      <w:r w:rsidR="00B47171" w:rsidRPr="00955DAE">
        <w:rPr>
          <w:bCs/>
        </w:rPr>
        <w:t xml:space="preserve">(ITDP) </w:t>
      </w:r>
      <w:r w:rsidRPr="00955DAE">
        <w:rPr>
          <w:bCs/>
        </w:rPr>
        <w:t xml:space="preserve">Global High-Shift Cycling </w:t>
      </w:r>
      <w:r w:rsidR="00E0541E" w:rsidRPr="00955DAE">
        <w:rPr>
          <w:bCs/>
        </w:rPr>
        <w:t>report and the International Energy Agency´s</w:t>
      </w:r>
      <w:r w:rsidR="00B47171" w:rsidRPr="00955DAE">
        <w:rPr>
          <w:bCs/>
        </w:rPr>
        <w:t xml:space="preserve"> (IEA)</w:t>
      </w:r>
      <w:r w:rsidR="00E0541E" w:rsidRPr="00955DAE">
        <w:rPr>
          <w:bCs/>
        </w:rPr>
        <w:t xml:space="preserve"> Energy Technology Perspectives</w:t>
      </w:r>
      <w:r w:rsidRPr="00955DAE">
        <w:rPr>
          <w:bCs/>
        </w:rPr>
        <w:t xml:space="preserve">. These three sources yield an estimated current adoption of </w:t>
      </w:r>
      <w:r w:rsidR="00E0541E" w:rsidRPr="00955DAE">
        <w:rPr>
          <w:bCs/>
        </w:rPr>
        <w:t>9,673 b</w:t>
      </w:r>
      <w:r w:rsidRPr="00955DAE">
        <w:rPr>
          <w:bCs/>
        </w:rPr>
        <w:t xml:space="preserve">illion passenger-kilometers (PKM) of </w:t>
      </w:r>
      <w:r w:rsidR="00E0541E" w:rsidRPr="00955DAE">
        <w:rPr>
          <w:bCs/>
        </w:rPr>
        <w:t>public transit use</w:t>
      </w:r>
      <w:r w:rsidRPr="00955DAE">
        <w:rPr>
          <w:bCs/>
        </w:rPr>
        <w:t xml:space="preserve"> around the world. The model then projects </w:t>
      </w:r>
      <w:r w:rsidR="00E0541E" w:rsidRPr="00955DAE">
        <w:rPr>
          <w:bCs/>
        </w:rPr>
        <w:t>public transit</w:t>
      </w:r>
      <w:r w:rsidRPr="00955DAE">
        <w:rPr>
          <w:bCs/>
        </w:rPr>
        <w:t xml:space="preserve"> PKM to increase to over </w:t>
      </w:r>
      <w:r w:rsidR="00E0541E" w:rsidRPr="00955DAE">
        <w:rPr>
          <w:bCs/>
        </w:rPr>
        <w:t>14,530</w:t>
      </w:r>
      <w:r w:rsidRPr="00955DAE">
        <w:rPr>
          <w:bCs/>
        </w:rPr>
        <w:t xml:space="preserve"> billion PKM by 2050. </w:t>
      </w:r>
    </w:p>
    <w:p w14:paraId="701FFA29" w14:textId="7A53289A" w:rsidR="000E2DB5" w:rsidRPr="00955DAE" w:rsidRDefault="00962D92" w:rsidP="00962D92">
      <w:r w:rsidRPr="00955DAE">
        <w:rPr>
          <w:bCs/>
        </w:rPr>
        <w:t xml:space="preserve">The results of the analysis show that </w:t>
      </w:r>
      <w:r w:rsidR="008C6017" w:rsidRPr="00955DAE">
        <w:rPr>
          <w:bCs/>
        </w:rPr>
        <w:t>public transit</w:t>
      </w:r>
      <w:r w:rsidRPr="00955DAE">
        <w:rPr>
          <w:bCs/>
        </w:rPr>
        <w:t xml:space="preserve"> represent</w:t>
      </w:r>
      <w:r w:rsidR="008C6017" w:rsidRPr="00955DAE">
        <w:rPr>
          <w:bCs/>
        </w:rPr>
        <w:t>s</w:t>
      </w:r>
      <w:r w:rsidRPr="00955DAE">
        <w:rPr>
          <w:bCs/>
        </w:rPr>
        <w:t xml:space="preserve"> a net financial benefit for the individuals who </w:t>
      </w:r>
      <w:r w:rsidR="008C6017" w:rsidRPr="00955DAE">
        <w:rPr>
          <w:bCs/>
        </w:rPr>
        <w:t>use it</w:t>
      </w:r>
      <w:r w:rsidRPr="00955DAE">
        <w:rPr>
          <w:bCs/>
        </w:rPr>
        <w:t xml:space="preserve">, as well as a net greenhouse gas (GHG) benefit for the globe. Given the projections described above and the emissions factors of different travel modes, </w:t>
      </w:r>
      <w:r w:rsidR="00100F3B" w:rsidRPr="00955DAE">
        <w:rPr>
          <w:bCs/>
        </w:rPr>
        <w:t xml:space="preserve">the predicted increase in the use of </w:t>
      </w:r>
      <w:r w:rsidR="008C6017" w:rsidRPr="00955DAE">
        <w:rPr>
          <w:bCs/>
        </w:rPr>
        <w:t>public</w:t>
      </w:r>
      <w:r w:rsidRPr="00955DAE">
        <w:rPr>
          <w:bCs/>
        </w:rPr>
        <w:t xml:space="preserve"> </w:t>
      </w:r>
      <w:r w:rsidR="00100F3B" w:rsidRPr="00955DAE">
        <w:rPr>
          <w:bCs/>
        </w:rPr>
        <w:t xml:space="preserve">transit over current levels </w:t>
      </w:r>
      <w:r w:rsidRPr="00955DAE">
        <w:rPr>
          <w:bCs/>
        </w:rPr>
        <w:t xml:space="preserve">could prevent the release of </w:t>
      </w:r>
      <w:r w:rsidR="008C6017" w:rsidRPr="00955DAE">
        <w:rPr>
          <w:bCs/>
        </w:rPr>
        <w:t>27.77</w:t>
      </w:r>
      <w:r w:rsidRPr="00955DAE">
        <w:rPr>
          <w:bCs/>
        </w:rPr>
        <w:t xml:space="preserve"> cumulative gigatons of carbon dioxide-equivalents and save consumers $</w:t>
      </w:r>
      <w:r w:rsidR="008C6017" w:rsidRPr="00955DAE">
        <w:rPr>
          <w:bCs/>
        </w:rPr>
        <w:t>90,614</w:t>
      </w:r>
      <w:r w:rsidRPr="00955DAE">
        <w:rPr>
          <w:bCs/>
        </w:rPr>
        <w:t xml:space="preserve"> billion over the </w:t>
      </w:r>
      <w:r w:rsidR="008C6017" w:rsidRPr="00955DAE">
        <w:rPr>
          <w:bCs/>
        </w:rPr>
        <w:t>period studied</w:t>
      </w:r>
      <w:r w:rsidRPr="00955DAE">
        <w:rPr>
          <w:bCs/>
        </w:rPr>
        <w:t xml:space="preserve">. </w:t>
      </w:r>
      <w:r w:rsidR="008C6017" w:rsidRPr="00955DAE">
        <w:rPr>
          <w:bCs/>
        </w:rPr>
        <w:t>The increasing electrification of bus fleets will cause the</w:t>
      </w:r>
      <w:r w:rsidR="00B47171" w:rsidRPr="00955DAE">
        <w:rPr>
          <w:bCs/>
        </w:rPr>
        <w:t>se</w:t>
      </w:r>
      <w:r w:rsidR="008C6017" w:rsidRPr="00955DAE">
        <w:rPr>
          <w:bCs/>
        </w:rPr>
        <w:t xml:space="preserve"> benefits to grow. </w:t>
      </w:r>
    </w:p>
    <w:p w14:paraId="6D7F86BD" w14:textId="69F2BB54" w:rsidR="000E2DB5" w:rsidRPr="00955DAE" w:rsidRDefault="000E2DB5" w:rsidP="000E2DB5">
      <w:pPr>
        <w:sectPr w:rsidR="000E2DB5" w:rsidRPr="00955DAE" w:rsidSect="00F26176">
          <w:footerReference w:type="even" r:id="rId15"/>
          <w:footerReference w:type="default" r:id="rId16"/>
          <w:pgSz w:w="12240" w:h="15840"/>
          <w:pgMar w:top="1440" w:right="1440" w:bottom="1440" w:left="1440" w:header="720" w:footer="720" w:gutter="0"/>
          <w:pgNumType w:fmt="upperRoman"/>
          <w:cols w:space="720"/>
        </w:sectPr>
      </w:pPr>
    </w:p>
    <w:p w14:paraId="34916870" w14:textId="15CCDCBA" w:rsidR="00E815C8" w:rsidRPr="00955DAE" w:rsidRDefault="551A77D0" w:rsidP="00EB247F">
      <w:pPr>
        <w:pStyle w:val="Heading1"/>
      </w:pPr>
      <w:bookmarkStart w:id="5" w:name="_Toc72966186"/>
      <w:r w:rsidRPr="00955DAE">
        <w:t>Literature Review</w:t>
      </w:r>
      <w:bookmarkEnd w:id="5"/>
    </w:p>
    <w:p w14:paraId="09ECB429" w14:textId="6349A42A" w:rsidR="006A484F" w:rsidRPr="00955DAE" w:rsidRDefault="00AE7256" w:rsidP="006A484F">
      <w:r w:rsidRPr="00955DAE">
        <w:t>Globally, t</w:t>
      </w:r>
      <w:r w:rsidR="006A484F" w:rsidRPr="00955DAE">
        <w:t xml:space="preserve">ransport of people and goods produces </w:t>
      </w:r>
      <w:r w:rsidR="0049734F" w:rsidRPr="00955DAE">
        <w:t>9.5</w:t>
      </w:r>
      <w:r w:rsidR="006A484F" w:rsidRPr="00955DAE">
        <w:t xml:space="preserve"> gigatons</w:t>
      </w:r>
      <w:r w:rsidR="00B47171" w:rsidRPr="00955DAE">
        <w:t xml:space="preserve"> (Gt)</w:t>
      </w:r>
      <w:r w:rsidR="006A484F" w:rsidRPr="00955DAE">
        <w:t xml:space="preserve"> of carbon dioxide-equivalent</w:t>
      </w:r>
      <w:r w:rsidR="00B47171" w:rsidRPr="00955DAE">
        <w:t xml:space="preserve"> (CO</w:t>
      </w:r>
      <w:r w:rsidR="00B47171" w:rsidRPr="00955DAE">
        <w:rPr>
          <w:vertAlign w:val="subscript"/>
        </w:rPr>
        <w:t>2</w:t>
      </w:r>
      <w:r w:rsidR="00B47171" w:rsidRPr="00955DAE">
        <w:t xml:space="preserve">-eq) </w:t>
      </w:r>
      <w:r w:rsidR="006A484F" w:rsidRPr="00955DAE">
        <w:t xml:space="preserve">greenhouse gas emissions annually, </w:t>
      </w:r>
      <w:r w:rsidRPr="00955DAE">
        <w:t>equivalent to</w:t>
      </w:r>
      <w:r w:rsidR="006A484F" w:rsidRPr="00955DAE">
        <w:t xml:space="preserve"> 23 percent of </w:t>
      </w:r>
      <w:r w:rsidR="006A484F" w:rsidRPr="00955DAE">
        <w:rPr>
          <w:i/>
        </w:rPr>
        <w:t>energy-related</w:t>
      </w:r>
      <w:r w:rsidR="006A484F" w:rsidRPr="00955DAE">
        <w:t xml:space="preserve"> emissions, </w:t>
      </w:r>
      <w:r w:rsidR="00A85603" w:rsidRPr="00955DAE">
        <w:t>or</w:t>
      </w:r>
      <w:r w:rsidR="006A484F" w:rsidRPr="00955DAE">
        <w:t xml:space="preserve"> 14 percent of </w:t>
      </w:r>
      <w:r w:rsidR="006A484F" w:rsidRPr="00955DAE">
        <w:rPr>
          <w:i/>
        </w:rPr>
        <w:t>all</w:t>
      </w:r>
      <w:r w:rsidR="006A484F" w:rsidRPr="00955DAE">
        <w:t xml:space="preserve"> emissions</w:t>
      </w:r>
      <w:r w:rsidR="00A55AE4" w:rsidRPr="00955DAE">
        <w:t xml:space="preserve"> (IEA, 2017)</w:t>
      </w:r>
      <w:r w:rsidR="00A85603" w:rsidRPr="00955DAE">
        <w:rPr>
          <w:rStyle w:val="FootnoteReference"/>
        </w:rPr>
        <w:footnoteReference w:id="1"/>
      </w:r>
      <w:r w:rsidR="006A484F" w:rsidRPr="00955DAE">
        <w:t xml:space="preserve">. In individual countries, </w:t>
      </w:r>
      <w:r w:rsidRPr="00955DAE">
        <w:t xml:space="preserve">where transport is based on high-emission modes, </w:t>
      </w:r>
      <w:r w:rsidR="006A484F" w:rsidRPr="00955DAE">
        <w:t xml:space="preserve">transport can account for much higher shares. </w:t>
      </w:r>
      <w:r w:rsidR="00A55AE4" w:rsidRPr="00955DAE">
        <w:t xml:space="preserve">The sources of those 9.5 Gt are chiefly from cars and light trucks, which account for over 50% of </w:t>
      </w:r>
      <w:r w:rsidR="0050257C" w:rsidRPr="00955DAE">
        <w:t xml:space="preserve">all </w:t>
      </w:r>
      <w:r w:rsidR="00A55AE4" w:rsidRPr="00955DAE">
        <w:t xml:space="preserve">transport emissions. Heavy freight trucks and buses contribute an additional 26% and air transport and shipping each generate 10% of global transport emissions (IEA, 2017). </w:t>
      </w:r>
      <w:r w:rsidR="006A484F" w:rsidRPr="00955DAE">
        <w:t xml:space="preserve">Growth rates in emissions for some subsectors like air transport and shipping are very high, so the Transport Sector requires special focus to keep emissions from ballooning out of control, as some projections indicate. Transport, however, is a service derived from economic growth. </w:t>
      </w:r>
      <w:r w:rsidR="00FC0C33" w:rsidRPr="00955DAE">
        <w:t>Research shows</w:t>
      </w:r>
      <w:r w:rsidR="006A484F" w:rsidRPr="00955DAE">
        <w:t xml:space="preserve"> that wealthier people travel more, locally and internationally, and demand more goods and services. So, as a country develops economically, movement of people and goods increases.</w:t>
      </w:r>
      <w:r w:rsidR="00B32981" w:rsidRPr="00955DAE">
        <w:t xml:space="preserve"> Solution</w:t>
      </w:r>
      <w:r w:rsidR="00816726" w:rsidRPr="00955DAE">
        <w:t>s</w:t>
      </w:r>
      <w:r w:rsidR="00B32981" w:rsidRPr="00955DAE">
        <w:t xml:space="preserve"> generally can be classified </w:t>
      </w:r>
      <w:r w:rsidR="00816726" w:rsidRPr="00955DAE">
        <w:t>using</w:t>
      </w:r>
      <w:r w:rsidR="00B32981" w:rsidRPr="00955DAE">
        <w:t xml:space="preserve"> the “</w:t>
      </w:r>
      <w:r w:rsidR="00B32981" w:rsidRPr="00955DAE">
        <w:rPr>
          <w:i/>
        </w:rPr>
        <w:t>avoid-shift-improve</w:t>
      </w:r>
      <w:r w:rsidR="00B32981" w:rsidRPr="00955DAE">
        <w:t>” framework</w:t>
      </w:r>
      <w:r w:rsidR="00816726" w:rsidRPr="00955DAE">
        <w:t>:</w:t>
      </w:r>
      <w:r w:rsidR="00B32981" w:rsidRPr="00955DAE">
        <w:t xml:space="preserve"> </w:t>
      </w:r>
      <w:r w:rsidR="00B32981" w:rsidRPr="00955DAE">
        <w:rPr>
          <w:i/>
        </w:rPr>
        <w:t>avoid</w:t>
      </w:r>
      <w:r w:rsidR="00B32981" w:rsidRPr="00955DAE">
        <w:t xml:space="preserve"> travel altogether, </w:t>
      </w:r>
      <w:r w:rsidR="00B32981" w:rsidRPr="00955DAE">
        <w:rPr>
          <w:i/>
        </w:rPr>
        <w:t>shift</w:t>
      </w:r>
      <w:r w:rsidR="00B32981" w:rsidRPr="00955DAE">
        <w:t xml:space="preserve"> travel to low-carbon modes or </w:t>
      </w:r>
      <w:r w:rsidR="00B32981" w:rsidRPr="00955DAE">
        <w:rPr>
          <w:i/>
        </w:rPr>
        <w:t>improve</w:t>
      </w:r>
      <w:r w:rsidR="00B32981" w:rsidRPr="00955DAE">
        <w:t xml:space="preserve"> modes to generate lower emissions.</w:t>
      </w:r>
    </w:p>
    <w:p w14:paraId="05406D4C" w14:textId="557A1665" w:rsidR="006A4A08" w:rsidRPr="00955DAE" w:rsidRDefault="00815696" w:rsidP="006A484F">
      <w:pPr>
        <w:pStyle w:val="Heading2"/>
      </w:pPr>
      <w:bookmarkStart w:id="6" w:name="_Toc72966187"/>
      <w:r w:rsidRPr="00955DAE">
        <w:t>State</w:t>
      </w:r>
      <w:r w:rsidR="551A77D0" w:rsidRPr="00955DAE">
        <w:t xml:space="preserve"> of </w:t>
      </w:r>
      <w:r w:rsidR="00FF732D" w:rsidRPr="00955DAE">
        <w:t>Public</w:t>
      </w:r>
      <w:r w:rsidR="005D251B" w:rsidRPr="00955DAE">
        <w:t xml:space="preserve"> Transit</w:t>
      </w:r>
      <w:bookmarkEnd w:id="6"/>
    </w:p>
    <w:p w14:paraId="645A4777" w14:textId="1B2BC1A4" w:rsidR="00AF515C" w:rsidRPr="00955DAE" w:rsidRDefault="00FF732D" w:rsidP="0097483A">
      <w:r w:rsidRPr="00955DAE">
        <w:t>Public</w:t>
      </w:r>
      <w:r w:rsidR="00AF515C" w:rsidRPr="00955DAE">
        <w:t xml:space="preserve"> transit, or public transport, refers to all urban passenger modes that have the ability to transport a large number of people. A further distinction can be made through the vehicle ownership, the vehicle is almost never owned by the passenger. </w:t>
      </w:r>
      <w:r w:rsidRPr="00955DAE">
        <w:t>Public</w:t>
      </w:r>
      <w:r w:rsidR="00AF515C" w:rsidRPr="00955DAE">
        <w:t xml:space="preserve"> transit includes a variety of modes, the most common being bus, metro, tram / light rail, commuter rail, and BRT (Bus Rapid Transit). These modes, assuming a ridership of more than 3 people per vehicle, have fewer greenhouse gas (GHG) emissions </w:t>
      </w:r>
      <w:r w:rsidR="00B47171" w:rsidRPr="00955DAE">
        <w:t>compared to</w:t>
      </w:r>
      <w:r w:rsidR="00AF515C" w:rsidRPr="00955DAE">
        <w:t xml:space="preserve"> private vehicle modes</w:t>
      </w:r>
      <w:r w:rsidR="00F5388F" w:rsidRPr="00955DAE">
        <w:t xml:space="preserve"> </w:t>
      </w:r>
      <w:r w:rsidR="002525E8" w:rsidRPr="00955DAE">
        <w:fldChar w:fldCharType="begin"/>
      </w:r>
      <w:r w:rsidR="0097483A" w:rsidRPr="00955DAE">
        <w:instrText xml:space="preserve"> ADDIN ZOTERO_ITEM CSL_CITATION {"citationID":"g6zOggqN","properties":{"formattedCitation":"(ITF/OECD, 2020)","plainCitation":"(ITF/OECD, 2020)","noteIndex":0},"citationItems":[{"id":18099,"uris":["http://zotero.org/groups/2241942/items/2G3S8RMU"],"uri":["http://zotero.org/groups/2241942/items/2G3S8RMU"],"itemData":{"id":18099,"type":"article-journal","language":"en","page":"89","source":"Zotero","title":"Good to Go? Assessing the Environmental Performance of New Mobility","author":[{"family":"ITF/OECD","given":""}],"issued":{"date-parts":[["2020"]]}}}],"schema":"https://github.com/citation-style-language/schema/raw/master/csl-citation.json"} </w:instrText>
      </w:r>
      <w:r w:rsidR="002525E8" w:rsidRPr="00955DAE">
        <w:fldChar w:fldCharType="separate"/>
      </w:r>
      <w:r w:rsidR="0097483A" w:rsidRPr="00955DAE">
        <w:rPr>
          <w:rFonts w:cs="Times New Roman"/>
        </w:rPr>
        <w:t>(ITF/OECD, 2020)</w:t>
      </w:r>
      <w:r w:rsidR="002525E8" w:rsidRPr="00955DAE">
        <w:fldChar w:fldCharType="end"/>
      </w:r>
      <w:r w:rsidR="00AF515C" w:rsidRPr="00955DAE">
        <w:t>.</w:t>
      </w:r>
    </w:p>
    <w:p w14:paraId="767491F9" w14:textId="2AB81C93" w:rsidR="00AF515C" w:rsidRPr="00955DAE" w:rsidRDefault="00AF515C" w:rsidP="00676DE3">
      <w:pPr>
        <w:rPr>
          <w:rFonts w:eastAsia="Times New Roman"/>
          <w:color w:val="000000"/>
        </w:rPr>
      </w:pPr>
      <w:r w:rsidRPr="00955DAE">
        <w:rPr>
          <w:rFonts w:eastAsia="Times New Roman"/>
          <w:color w:val="000000"/>
        </w:rPr>
        <w:t>Transportation, driven by rapid growth in car use, has been the fastest growing source of CO</w:t>
      </w:r>
      <w:r w:rsidRPr="00955DAE">
        <w:rPr>
          <w:rFonts w:eastAsia="Times New Roman"/>
          <w:color w:val="000000"/>
          <w:vertAlign w:val="subscript"/>
        </w:rPr>
        <w:t>2</w:t>
      </w:r>
      <w:r w:rsidRPr="00955DAE">
        <w:rPr>
          <w:rFonts w:eastAsia="Times New Roman"/>
          <w:color w:val="000000"/>
        </w:rPr>
        <w:t xml:space="preserve"> in the world. </w:t>
      </w:r>
      <w:r w:rsidRPr="00955DAE">
        <w:t xml:space="preserve">As a more energy-efficient solution for urban mobility (see </w:t>
      </w:r>
      <w:r w:rsidRPr="00955DAE">
        <w:fldChar w:fldCharType="begin"/>
      </w:r>
      <w:r w:rsidRPr="00955DAE">
        <w:instrText xml:space="preserve"> REF _Ref464662410 \h  \* MERGEFORMAT </w:instrText>
      </w:r>
      <w:r w:rsidRPr="00955DAE">
        <w:fldChar w:fldCharType="separate"/>
      </w:r>
      <w:r w:rsidR="005D62EA" w:rsidRPr="00955DAE">
        <w:t>Figure 1.1</w:t>
      </w:r>
      <w:r w:rsidRPr="00955DAE">
        <w:fldChar w:fldCharType="end"/>
      </w:r>
      <w:r w:rsidRPr="00955DAE">
        <w:t xml:space="preserve">), </w:t>
      </w:r>
      <w:r w:rsidR="00FF732D" w:rsidRPr="00955DAE">
        <w:t>public</w:t>
      </w:r>
      <w:r w:rsidRPr="00955DAE">
        <w:t xml:space="preserve"> transit—together with walking and cycling—is competing with carbon-intensive private motor vehicles (mainly private cars) in the urban transport market.</w:t>
      </w:r>
      <w:r w:rsidR="00B36AD0" w:rsidRPr="00955DAE">
        <w:t xml:space="preserve"> </w:t>
      </w:r>
      <w:r w:rsidRPr="00955DAE">
        <w:rPr>
          <w:b/>
        </w:rPr>
        <w:t>Modal shift</w:t>
      </w:r>
      <w:r w:rsidRPr="00955DAE">
        <w:t xml:space="preserve"> from cars to </w:t>
      </w:r>
      <w:r w:rsidR="00FF732D" w:rsidRPr="00955DAE">
        <w:t>public</w:t>
      </w:r>
      <w:r w:rsidRPr="00955DAE">
        <w:t xml:space="preserve"> transit modes is one of the main measures to reduce the GHG emissions of transport systems. </w:t>
      </w:r>
    </w:p>
    <w:p w14:paraId="12B0771F" w14:textId="66219FBB" w:rsidR="002641C9" w:rsidRPr="00955DAE" w:rsidRDefault="00F62D29" w:rsidP="00676DE3">
      <w:pPr>
        <w:rPr>
          <w:rFonts w:eastAsia="Times New Roman"/>
          <w:color w:val="000000"/>
        </w:rPr>
      </w:pPr>
      <w:r w:rsidRPr="00955DAE">
        <w:rPr>
          <w:rFonts w:eastAsia="Times New Roman"/>
          <w:noProof/>
          <w:color w:val="000000"/>
        </w:rPr>
        <mc:AlternateContent>
          <mc:Choice Requires="wps">
            <w:drawing>
              <wp:anchor distT="45720" distB="45720" distL="114300" distR="114300" simplePos="0" relativeHeight="251661312" behindDoc="0" locked="0" layoutInCell="1" allowOverlap="1" wp14:anchorId="4E2BF3F0" wp14:editId="20CE7CFA">
                <wp:simplePos x="0" y="0"/>
                <wp:positionH relativeFrom="margin">
                  <wp:posOffset>57150</wp:posOffset>
                </wp:positionH>
                <wp:positionV relativeFrom="paragraph">
                  <wp:posOffset>124460</wp:posOffset>
                </wp:positionV>
                <wp:extent cx="728663" cy="204788"/>
                <wp:effectExtent l="0" t="0" r="0" b="50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663" cy="204788"/>
                        </a:xfrm>
                        <a:prstGeom prst="rect">
                          <a:avLst/>
                        </a:prstGeom>
                        <a:solidFill>
                          <a:srgbClr val="FFFFFF"/>
                        </a:solidFill>
                        <a:ln w="9525">
                          <a:noFill/>
                          <a:miter lim="800000"/>
                          <a:headEnd/>
                          <a:tailEnd/>
                        </a:ln>
                      </wps:spPr>
                      <wps:txbx>
                        <w:txbxContent>
                          <w:p w14:paraId="288C068E" w14:textId="54C589AC" w:rsidR="00F62D29" w:rsidRDefault="00F62D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BF3F0" id="Text Box 2" o:spid="_x0000_s1027" type="#_x0000_t202" style="position:absolute;left:0;text-align:left;margin-left:4.5pt;margin-top:9.8pt;width:57.4pt;height:16.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" stroked="f">
                <v:textbox>
                  <w:txbxContent>
                    <w:p w14:paraId="288C068E" w14:textId="54C589AC" w:rsidR="00F62D29" w:rsidRDefault="00F62D29"/>
                  </w:txbxContent>
                </v:textbox>
                <w10:wrap anchorx="margin"/>
              </v:shape>
            </w:pict>
          </mc:Fallback>
        </mc:AlternateContent>
      </w:r>
      <w:r w:rsidR="002641C9" w:rsidRPr="00955DAE">
        <w:rPr>
          <w:noProof/>
        </w:rPr>
        <w:drawing>
          <wp:inline distT="0" distB="0" distL="0" distR="0" wp14:anchorId="368E1F75" wp14:editId="04358D83">
            <wp:extent cx="5500688" cy="5555879"/>
            <wp:effectExtent l="0" t="0" r="508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204" t="22355" r="27804" b="7928"/>
                    <a:stretch/>
                  </pic:blipFill>
                  <pic:spPr bwMode="auto">
                    <a:xfrm>
                      <a:off x="0" y="0"/>
                      <a:ext cx="5511056" cy="5566351"/>
                    </a:xfrm>
                    <a:prstGeom prst="rect">
                      <a:avLst/>
                    </a:prstGeom>
                    <a:ln>
                      <a:noFill/>
                    </a:ln>
                    <a:extLst>
                      <a:ext uri="{53640926-AAD7-44D8-BBD7-CCE9431645EC}">
                        <a14:shadowObscured xmlns:a14="http://schemas.microsoft.com/office/drawing/2010/main"/>
                      </a:ext>
                    </a:extLst>
                  </pic:spPr>
                </pic:pic>
              </a:graphicData>
            </a:graphic>
          </wp:inline>
        </w:drawing>
      </w:r>
    </w:p>
    <w:p w14:paraId="7110E3F5" w14:textId="7362AE33" w:rsidR="00AF515C" w:rsidRPr="00955DAE" w:rsidRDefault="0097483A" w:rsidP="0097483A">
      <w:pPr>
        <w:pStyle w:val="Caption"/>
        <w:rPr>
          <w:bCs/>
        </w:rPr>
      </w:pPr>
      <w:bookmarkStart w:id="7" w:name="_Toc72965738"/>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1</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513D86" w:rsidRPr="00955DAE">
        <w:t>1</w:t>
      </w:r>
      <w:r w:rsidR="008017C1">
        <w:fldChar w:fldCharType="end"/>
      </w:r>
      <w:r w:rsidRPr="00955DAE">
        <w:t xml:space="preserve">: Life-cycle greenhouse gas emissions of urban transport modes </w:t>
      </w:r>
      <w:r w:rsidRPr="00955DAE">
        <w:fldChar w:fldCharType="begin"/>
      </w:r>
      <w:r w:rsidRPr="00955DAE">
        <w:instrText xml:space="preserve"> ADDIN ZOTERO_ITEM CSL_CITATION {"citationID":"Y8v9zDur","properties":{"formattedCitation":"(ITF/OECD, 2020)","plainCitation":"(ITF/OECD, 2020)","noteIndex":0},"citationItems":[{"id":18099,"uris":["http://zotero.org/groups/2241942/items/2G3S8RMU"],"uri":["http://zotero.org/groups/2241942/items/2G3S8RMU"],"itemData":{"id":18099,"type":"article-journal","language":"en","page":"89","source":"Zotero","title":"Good to Go? Assessing the Environmental Performance of New Mobility","author":[{"family":"ITF/OECD","given":""}],"issued":{"date-parts":[["2020"]]}}}],"schema":"https://github.com/citation-style-language/schema/raw/master/csl-citation.json"} </w:instrText>
      </w:r>
      <w:r w:rsidRPr="00955DAE">
        <w:fldChar w:fldCharType="separate"/>
      </w:r>
      <w:r w:rsidRPr="00955DAE">
        <w:rPr>
          <w:rFonts w:cs="Times New Roman"/>
        </w:rPr>
        <w:t>(ITF/OECD, 2020)</w:t>
      </w:r>
      <w:bookmarkEnd w:id="7"/>
      <w:r w:rsidRPr="00955DAE">
        <w:fldChar w:fldCharType="end"/>
      </w:r>
    </w:p>
    <w:p w14:paraId="75309B24" w14:textId="77777777" w:rsidR="00AF515C" w:rsidRPr="00955DAE" w:rsidRDefault="00AF515C" w:rsidP="00AF515C">
      <w:pPr>
        <w:spacing w:after="0"/>
        <w:rPr>
          <w:rFonts w:eastAsia="Times New Roman"/>
          <w:bCs/>
          <w:color w:val="000000"/>
        </w:rPr>
      </w:pPr>
    </w:p>
    <w:p w14:paraId="588B517F" w14:textId="5370D387" w:rsidR="00AF515C" w:rsidRPr="00955DAE" w:rsidRDefault="00AF515C" w:rsidP="004D27B9">
      <w:r w:rsidRPr="00955DAE">
        <w:t xml:space="preserve">Previous studies show significant greenhouse gas emission savings by use of </w:t>
      </w:r>
      <w:r w:rsidR="00FF732D" w:rsidRPr="00955DAE">
        <w:t>public</w:t>
      </w:r>
      <w:r w:rsidRPr="00955DAE">
        <w:t xml:space="preserve"> transit, which offers a low emissions alternative to driving</w:t>
      </w:r>
      <w:r w:rsidR="00DD11EC" w:rsidRPr="00955DAE">
        <w:t xml:space="preserve"> </w:t>
      </w:r>
      <w:r w:rsidR="00DD11EC" w:rsidRPr="00955DAE">
        <w:fldChar w:fldCharType="begin"/>
      </w:r>
      <w:r w:rsidR="00DD11EC" w:rsidRPr="00955DAE">
        <w:instrText xml:space="preserve"> ADDIN ZOTERO_ITEM CSL_CITATION {"citationID":"3iIP3yu0","properties":{"formattedCitation":"(AlKheder, 2021; Byrne et al., 2021)","plainCitation":"(AlKheder, 2021; Byrne et al., 2021)","noteIndex":0},"citationItems":[{"id":18489,"uris":["http://zotero.org/groups/2241942/items/XPKTZYQV"],"uri":["http://zotero.org/groups/2241942/items/XPKTZYQV"],"itemData":{"id":18489,"type":"article-journal","abstract":"Traffic congestion is one of the most important problems that faces metropolises despite of the measures being taken to mitigate and reduce such problem. Traffic congestion in Kuwait requires a rapid solution, especially in Kuwait City. Public transportation can decrease the number of private vehicles to ease the traffic congestion, provide a good impact on the environment, and enhance the cost-effectiveness, reliability, and accessibility of the road network. This research encourages the use of public transportation for congestion reduction. All needed data were collected from different sources. They were used to simulate the future network condition in terms of reducing traffic congestion, fuel consumption, and gas emissions. The obtained data were processed using synchro software. The findings showed a reduction in the congestion by about 45% in some streets. The environmental impact was enhanced with a noticeable level of reduction in the gas emissions. The fuel consumption was reduced to 46% after the improved data. The consumer surplus was 7848.32 KD while the social welfare was 57258.6 KD for this study.","container-title":"Environmental Challenges","DOI":"10.1016/j.envc.2021.100075","ISSN":"2667-0100","journalAbbreviation":"Environmental Challenges","language":"en","page":"100075","source":"ScienceDirect","title":"Promoting public transport as a strategy to reduce GHG emissions from private vehicles in Kuwait","volume":"3","author":[{"family":"AlKheder","given":"Sharaf"}],"issued":{"date-parts":[["2021",4,1]]}}},{"id":18494,"uris":["http://zotero.org/groups/2241942/items/48XPHD2N"],"uri":["http://zotero.org/groups/2241942/items/48XPHD2N"],"itemData":{"id":18494,"type":"article-journal","abstract":"Under the German Climate Action Plan, greenhouse gas emissions are to be reduced by 40–42% until 2030 as a mid-term goal for the transport sector. Furthermore, the European Union has set requirements to reduce emissions of air pollutants like nitrous oxides and particulate matter by up to 65% until 2030. Even though there are different mobility strategies, there is no clear solution on how transport systems need to be adapted in terms of utilized means of transport and mobility behavior to meet the requirements set for 2030. Thus, the aim of this paper is to derive mobility scenarios for traffic systems in urban areas, in which the targets set by the German Federal Government and the European Union for the reduction of greenhouse gases and pollutant emissions are met. Therefore, data on the population's mobility behavior as well as emissions and resource use of the means of transport using the example of Hamburg, Germany are collected. Three scenarios are subsequently derived for the year 2030. Each scenario places a different emphasis on the following aspects: expansion of electric mobility, improvement of specific emission factors and mobility behavior, especially regarding the use of cars, public transport, and bicycles. The first scenario shows that it is possible to reduce traffic-related emissions according to the targets without significant behavioral changes, but by increasing the share of electric cars and plug-in hybrid vehicles to over 30% each. Similarly, a shift of 46% of passenger car traffic to public transport and doubling bicycle traffic will ensure that the emission targets are met in the third scenario. The second scenario achieves this with a more moderate combination of the other scenarios’ boundary conditions. However, such a strong expansion of electric mobility increases the demand for critical resources such as cobalt, neodymium and dysprosium used in electric vehicles by a factor of 62–72 compared to 2019. The shift of car traffic to public transport and cycling in conjunction with the use of alternative propulsion systems limits the increase in the demand for critical resources to a factor of 20–23 while at the same utilizing the potentials for reducing pollutant emissions.","container-title":"Cleaner Environmental Systems","DOI":"10.1016/j.cesys.2021.100019","ISSN":"2666-7894","journalAbbreviation":"Cleaner Environmental Systems","language":"en","page":"100019","source":"ScienceDirect","title":"Urban transport assessment of emissions and resource demand of climate protection scenarios","volume":"2","author":[{"family":"Byrne","given":"Lukas"},{"family":"Bach","given":"Vanessa"},{"family":"Finkbeiner","given":"Matthias"}],"issued":{"date-parts":[["2021",6,1]]}}}],"schema":"https://github.com/citation-style-language/schema/raw/master/csl-citation.json"} </w:instrText>
      </w:r>
      <w:r w:rsidR="00DD11EC" w:rsidRPr="00955DAE">
        <w:fldChar w:fldCharType="separate"/>
      </w:r>
      <w:r w:rsidR="00DD11EC" w:rsidRPr="00955DAE">
        <w:rPr>
          <w:rFonts w:cs="Times New Roman"/>
        </w:rPr>
        <w:t>(AlKheder, 2021; Byrne et al., 2021)</w:t>
      </w:r>
      <w:r w:rsidR="00DD11EC" w:rsidRPr="00955DAE">
        <w:fldChar w:fldCharType="end"/>
      </w:r>
      <w:r w:rsidRPr="00955DAE">
        <w:t>.</w:t>
      </w:r>
    </w:p>
    <w:p w14:paraId="1066C3DF" w14:textId="108CC219" w:rsidR="00AF515C" w:rsidRPr="00955DAE" w:rsidRDefault="00AF515C" w:rsidP="0097483A">
      <w:pPr>
        <w:pStyle w:val="Heading3"/>
      </w:pPr>
      <w:bookmarkStart w:id="8" w:name="_Toc465147948"/>
      <w:bookmarkStart w:id="9" w:name="_Toc72966188"/>
      <w:r w:rsidRPr="00955DAE">
        <w:t xml:space="preserve">Different Types of </w:t>
      </w:r>
      <w:r w:rsidR="00FF732D" w:rsidRPr="00955DAE">
        <w:t>Public</w:t>
      </w:r>
      <w:r w:rsidRPr="00955DAE">
        <w:t xml:space="preserve"> Transit Modes</w:t>
      </w:r>
      <w:bookmarkEnd w:id="8"/>
      <w:bookmarkEnd w:id="9"/>
    </w:p>
    <w:p w14:paraId="5174F09E" w14:textId="24D27E0A" w:rsidR="00AF515C" w:rsidRPr="00955DAE" w:rsidRDefault="00AF515C" w:rsidP="00676DE3">
      <w:r w:rsidRPr="00955DAE">
        <w:t xml:space="preserve">As mentioned earlier, </w:t>
      </w:r>
      <w:r w:rsidR="00FF732D" w:rsidRPr="00955DAE">
        <w:t>public</w:t>
      </w:r>
      <w:r w:rsidRPr="00955DAE">
        <w:t xml:space="preserve"> transit consist</w:t>
      </w:r>
      <w:r w:rsidR="00564F71" w:rsidRPr="00955DAE">
        <w:t>s</w:t>
      </w:r>
      <w:r w:rsidRPr="00955DAE">
        <w:t xml:space="preserve"> of a sum of different transport modes, each with different characteristics. </w:t>
      </w:r>
      <w:r w:rsidR="00B47171" w:rsidRPr="00955DAE">
        <w:t xml:space="preserve">Here </w:t>
      </w:r>
      <w:r w:rsidR="00564F71" w:rsidRPr="00955DAE">
        <w:t xml:space="preserve">the main types of </w:t>
      </w:r>
      <w:r w:rsidR="00FF732D" w:rsidRPr="00955DAE">
        <w:t>public</w:t>
      </w:r>
      <w:r w:rsidR="00564F71" w:rsidRPr="00955DAE">
        <w:t xml:space="preserve"> transit modes</w:t>
      </w:r>
      <w:r w:rsidRPr="00955DAE">
        <w:t xml:space="preserve"> </w:t>
      </w:r>
      <w:r w:rsidR="00564F71" w:rsidRPr="00955DAE">
        <w:t>are</w:t>
      </w:r>
      <w:r w:rsidRPr="00955DAE">
        <w:t xml:space="preserve"> briefly present</w:t>
      </w:r>
      <w:r w:rsidR="00564F71" w:rsidRPr="00955DAE">
        <w:t>ed.</w:t>
      </w:r>
    </w:p>
    <w:p w14:paraId="0A86CC18" w14:textId="0E89D8E2" w:rsidR="00D662DE" w:rsidRPr="00955DAE" w:rsidRDefault="00D662DE" w:rsidP="00962D92">
      <w:pPr>
        <w:pStyle w:val="Heading4"/>
        <w:numPr>
          <w:ilvl w:val="3"/>
          <w:numId w:val="21"/>
        </w:numPr>
      </w:pPr>
      <w:bookmarkStart w:id="10" w:name="_Toc465147951"/>
      <w:bookmarkStart w:id="11" w:name="_Toc465147949"/>
      <w:r w:rsidRPr="00955DAE">
        <w:t>Bus – Minibus – BRT</w:t>
      </w:r>
      <w:bookmarkEnd w:id="10"/>
      <w:r w:rsidRPr="00955DAE">
        <w:t xml:space="preserve"> </w:t>
      </w:r>
    </w:p>
    <w:p w14:paraId="5A12DCCE" w14:textId="48EF7131" w:rsidR="00D662DE" w:rsidRPr="00955DAE" w:rsidRDefault="00D662DE" w:rsidP="002E47B6">
      <w:pPr>
        <w:spacing w:after="0"/>
      </w:pPr>
      <w:r w:rsidRPr="00955DAE">
        <w:rPr>
          <w:rFonts w:eastAsia="Times New Roman"/>
          <w:color w:val="000000"/>
        </w:rPr>
        <w:t>Buses are the most common public transit mode globally</w:t>
      </w:r>
      <w:r w:rsidR="002E47B6" w:rsidRPr="00955DAE">
        <w:rPr>
          <w:rFonts w:eastAsia="Times New Roman"/>
          <w:color w:val="000000"/>
        </w:rPr>
        <w:t xml:space="preserve"> </w:t>
      </w:r>
      <w:r w:rsidR="002E47B6" w:rsidRPr="00955DAE">
        <w:rPr>
          <w:rFonts w:eastAsia="Times New Roman"/>
          <w:color w:val="000000"/>
        </w:rPr>
        <w:fldChar w:fldCharType="begin"/>
      </w:r>
      <w:r w:rsidR="002E47B6" w:rsidRPr="00955DAE">
        <w:rPr>
          <w:rFonts w:eastAsia="Times New Roman"/>
          <w:color w:val="000000"/>
        </w:rPr>
        <w:instrText xml:space="preserve"> ADDIN ZOTERO_ITEM CSL_CITATION {"citationID":"OwToGgn3","properties":{"formattedCitation":"(ITF, 2021)","plainCitation":"(ITF, 2021)","noteIndex":0},"citationItems":[{"id":18289,"uris":["http://zotero.org/groups/2241942/items/XECVB6DI"],"uri":["http://zotero.org/groups/2241942/items/XECVB6DI"],"itemData":{"id":18289,"type":"report","abstract":"Data, research and territorial reviews on regional, rural and urban development including city planning, green cities, green regions and mayoral roundtables., The ITF Transport Outlook provides an overview of recent trends and near-term prospects for the transport sector at a global level, as well as long-term prospects for transport demand to 2050, for freight (maritime, air and surface), passenger transport (car, rail and air) and CO2 emissions. This edition looks at how the main policy, economic and technological changes since 2015, along with other international developments (such as the Sustainable Development Goals), are shaping the future of mobility, and presents alternative policy scenarios for long-term trends in transport demand and CO2 emissions from all transport modes, freight and passenger. A special focus on accessibility in cities also highlights the role of policies in shaping sustainable transport systems that provide equal access to all.","title":"ITF Transport Outlook 2021","URL":"https://www.oecd.org/regional/itf-transport-outlook-25202367.htm","author":[{"family":"ITF","given":""}],"accessed":{"date-parts":[["2021",5,6]]},"issued":{"date-parts":[["2021"]]}}}],"schema":"https://github.com/citation-style-language/schema/raw/master/csl-citation.json"} </w:instrText>
      </w:r>
      <w:r w:rsidR="002E47B6" w:rsidRPr="00955DAE">
        <w:rPr>
          <w:rFonts w:eastAsia="Times New Roman"/>
          <w:color w:val="000000"/>
        </w:rPr>
        <w:fldChar w:fldCharType="separate"/>
      </w:r>
      <w:r w:rsidR="002E47B6" w:rsidRPr="00955DAE">
        <w:rPr>
          <w:rFonts w:cs="Times New Roman"/>
        </w:rPr>
        <w:t>(ITF, 2021)</w:t>
      </w:r>
      <w:r w:rsidR="002E47B6" w:rsidRPr="00955DAE">
        <w:rPr>
          <w:rFonts w:eastAsia="Times New Roman"/>
          <w:color w:val="000000"/>
        </w:rPr>
        <w:fldChar w:fldCharType="end"/>
      </w:r>
      <w:r w:rsidRPr="00955DAE">
        <w:rPr>
          <w:rFonts w:eastAsia="Times New Roman"/>
          <w:color w:val="000000"/>
        </w:rPr>
        <w:t>. With the exception of B</w:t>
      </w:r>
      <w:r w:rsidR="007F7C83" w:rsidRPr="00955DAE">
        <w:rPr>
          <w:rFonts w:eastAsia="Times New Roman"/>
          <w:color w:val="000000"/>
        </w:rPr>
        <w:t xml:space="preserve">us </w:t>
      </w:r>
      <w:r w:rsidRPr="00955DAE">
        <w:rPr>
          <w:rFonts w:eastAsia="Times New Roman"/>
          <w:color w:val="000000"/>
        </w:rPr>
        <w:t>R</w:t>
      </w:r>
      <w:r w:rsidR="007F7C83" w:rsidRPr="00955DAE">
        <w:rPr>
          <w:rFonts w:eastAsia="Times New Roman"/>
          <w:color w:val="000000"/>
        </w:rPr>
        <w:t xml:space="preserve">apid </w:t>
      </w:r>
      <w:r w:rsidRPr="00955DAE">
        <w:rPr>
          <w:rFonts w:eastAsia="Times New Roman"/>
          <w:color w:val="000000"/>
        </w:rPr>
        <w:t>T</w:t>
      </w:r>
      <w:r w:rsidR="007F7C83" w:rsidRPr="00955DAE">
        <w:rPr>
          <w:rFonts w:eastAsia="Times New Roman"/>
          <w:color w:val="000000"/>
        </w:rPr>
        <w:t>ransit (BRT)</w:t>
      </w:r>
      <w:r w:rsidRPr="00955DAE">
        <w:rPr>
          <w:rFonts w:eastAsia="Times New Roman"/>
          <w:color w:val="000000"/>
        </w:rPr>
        <w:t xml:space="preserve">, they operate within normal road traffic, yet are sometimes aided by exclusive lanes or signal priority. BRTs always have exclusive lanes and signal priority </w:t>
      </w:r>
      <w:r w:rsidRPr="00955DAE">
        <w:rPr>
          <w:rFonts w:eastAsia="Times New Roman"/>
          <w:color w:val="000000"/>
        </w:rPr>
        <w:fldChar w:fldCharType="begin"/>
      </w:r>
      <w:r w:rsidRPr="00955DAE">
        <w:rPr>
          <w:rFonts w:eastAsia="Times New Roman"/>
          <w:color w:val="000000"/>
        </w:rPr>
        <w:instrText xml:space="preserve"> ADDIN ZOTERO_ITEM CSL_CITATION {"citationID":"YWETstGE","properties":{"formattedCitation":"(Prodan, 2020)","plainCitation":"(Prodan, 2020)","noteIndex":0},"citationItems":[{"id":18497,"uris":["http://zotero.org/groups/2241942/items/VFGHU9NI"],"uri":["http://zotero.org/groups/2241942/items/VFGHU9NI"],"itemData":{"id":18497,"type":"webpage","title":"Public Transport Modes: Overview and Brief History | SpringerLink","URL":"https://link.springer.com/referenceworkentry/10.1007/978-3-319-71059-4_5-1","author":[{"family":"Prodan","given":"Aleksandr"}],"accessed":{"date-parts":[["2021",5,10]]},"issued":{"date-parts":[["2020"]]}}}],"schema":"https://github.com/citation-style-language/schema/raw/master/csl-citation.json"} </w:instrText>
      </w:r>
      <w:r w:rsidRPr="00955DAE">
        <w:rPr>
          <w:rFonts w:eastAsia="Times New Roman"/>
          <w:color w:val="000000"/>
        </w:rPr>
        <w:fldChar w:fldCharType="separate"/>
      </w:r>
      <w:r w:rsidRPr="00955DAE">
        <w:rPr>
          <w:rFonts w:cs="Times New Roman"/>
        </w:rPr>
        <w:t>(Prodan, 2020)</w:t>
      </w:r>
      <w:r w:rsidRPr="00955DAE">
        <w:rPr>
          <w:rFonts w:eastAsia="Times New Roman"/>
          <w:color w:val="000000"/>
        </w:rPr>
        <w:fldChar w:fldCharType="end"/>
      </w:r>
      <w:r w:rsidRPr="00955DAE">
        <w:rPr>
          <w:rFonts w:eastAsia="Times New Roman"/>
          <w:color w:val="000000"/>
        </w:rPr>
        <w:fldChar w:fldCharType="begin"/>
      </w:r>
      <w:r w:rsidRPr="00955DAE">
        <w:rPr>
          <w:rFonts w:eastAsia="Times New Roman"/>
          <w:color w:val="000000"/>
        </w:rPr>
        <w:instrText xml:space="preserve"> ADDIN EN.CITE &lt;EndNote&gt;&lt;Cite&gt;&lt;Author&gt;Maeso-González&lt;/Author&gt;&lt;Year&gt;2014&lt;/Year&gt;&lt;RecNum&gt;539&lt;/RecNum&gt;&lt;DisplayText&gt;(Maeso-González and Pérez-Cerón, 2014)&lt;/DisplayText&gt;&lt;record&gt;&lt;rec-number&gt;539&lt;/rec-number&gt;&lt;foreign-keys&gt;&lt;key app="EN" db-id="dv0vp0rwdwts5wexz21xx5z4d5ewf0t9dvdw"&gt;539&lt;/key&gt;&lt;/foreign-keys&gt;&lt;ref-type name="Journal Article"&gt;17&lt;/ref-type&gt;&lt;contributors&gt;&lt;authors&gt;&lt;author&gt;Maeso-González, Elvira&lt;/author&gt;&lt;author&gt;Pérez-Cerón, Pablo&lt;/author&gt;&lt;/authors&gt;&lt;/contributors&gt;&lt;titles&gt;&lt;title&gt;State of art of bus rapid transit transportation&lt;/title&gt;&lt;secondary-title&gt;European Transport Research Review&lt;/secondary-title&gt;&lt;/titles&gt;&lt;periodical&gt;&lt;full-title&gt;European Transport Research Review&lt;/full-title&gt;&lt;/periodical&gt;&lt;pages&gt;149-156&lt;/pages&gt;&lt;volume&gt;6&lt;/volume&gt;&lt;number&gt;2&lt;/number&gt;&lt;dates&gt;&lt;year&gt;2014&lt;/year&gt;&lt;/dates&gt;&lt;isbn&gt;1867-0717&lt;/isbn&gt;&lt;urls&gt;&lt;/urls&gt;&lt;/record&gt;&lt;/Cite&gt;&lt;/EndNote&gt;</w:instrText>
      </w:r>
      <w:r w:rsidRPr="00955DAE">
        <w:rPr>
          <w:rFonts w:eastAsia="Times New Roman"/>
          <w:color w:val="000000"/>
        </w:rPr>
        <w:fldChar w:fldCharType="end"/>
      </w:r>
      <w:r w:rsidRPr="00955DAE">
        <w:rPr>
          <w:rFonts w:eastAsia="Times New Roman"/>
          <w:color w:val="000000"/>
        </w:rPr>
        <w:t xml:space="preserve">. The difference between minibuses and normal buses is only on the size and capacity. Minibuses are mostly used in the developing world, and in many developing cities they provide the only public transit option for residents. These differ from all other public transit systems listed here since they are often owned by individuals rather than any government agency or concessionaire, may be unregulated, grow quickly and organically as the need arises, at least until they are replaced by more formal systems. These can be found in Brazil, Kenya, Ethiopia, Nigeria, Indonesia and many other countries. </w:t>
      </w:r>
      <w:r w:rsidRPr="00955DAE">
        <w:t xml:space="preserve">Most buses worldwide operate with liquid fuel engines, mostly diesel. In the last decades electric and hybrid buses have started to penetrate the </w:t>
      </w:r>
      <w:r w:rsidR="008C0172" w:rsidRPr="00955DAE">
        <w:t>market and</w:t>
      </w:r>
      <w:r w:rsidRPr="00955DAE">
        <w:t xml:space="preserve"> are gaining market share.</w:t>
      </w:r>
    </w:p>
    <w:p w14:paraId="4BAEFC52" w14:textId="430DFBEE" w:rsidR="002E47B6" w:rsidRPr="00955DAE" w:rsidRDefault="002E47B6" w:rsidP="002E47B6">
      <w:pPr>
        <w:spacing w:after="0"/>
        <w:jc w:val="center"/>
      </w:pPr>
      <w:r w:rsidRPr="00955DAE">
        <w:rPr>
          <w:noProof/>
        </w:rPr>
        <w:drawing>
          <wp:inline distT="0" distB="0" distL="0" distR="0" wp14:anchorId="3A7DDEBB" wp14:editId="060D3098">
            <wp:extent cx="2428875" cy="308143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364" t="32091" r="26443" b="21870"/>
                    <a:stretch/>
                  </pic:blipFill>
                  <pic:spPr bwMode="auto">
                    <a:xfrm>
                      <a:off x="0" y="0"/>
                      <a:ext cx="2432166" cy="3085608"/>
                    </a:xfrm>
                    <a:prstGeom prst="rect">
                      <a:avLst/>
                    </a:prstGeom>
                    <a:ln>
                      <a:noFill/>
                    </a:ln>
                    <a:extLst>
                      <a:ext uri="{53640926-AAD7-44D8-BBD7-CCE9431645EC}">
                        <a14:shadowObscured xmlns:a14="http://schemas.microsoft.com/office/drawing/2010/main"/>
                      </a:ext>
                    </a:extLst>
                  </pic:spPr>
                </pic:pic>
              </a:graphicData>
            </a:graphic>
          </wp:inline>
        </w:drawing>
      </w:r>
    </w:p>
    <w:p w14:paraId="0A86A298" w14:textId="1CFB289C" w:rsidR="002E47B6" w:rsidRPr="00955DAE" w:rsidRDefault="002E47B6" w:rsidP="00F83446">
      <w:pPr>
        <w:pStyle w:val="Caption"/>
      </w:pPr>
      <w:bookmarkStart w:id="12" w:name="_Toc72965739"/>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1</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513D86" w:rsidRPr="00955DAE">
        <w:t>2</w:t>
      </w:r>
      <w:r w:rsidR="008017C1">
        <w:fldChar w:fldCharType="end"/>
      </w:r>
      <w:r w:rsidRPr="00955DAE">
        <w:t xml:space="preserve">: Types of </w:t>
      </w:r>
      <w:r w:rsidR="004B106F" w:rsidRPr="00955DAE">
        <w:t>b</w:t>
      </w:r>
      <w:r w:rsidRPr="00955DAE">
        <w:t xml:space="preserve">uses </w:t>
      </w:r>
      <w:r w:rsidR="00C4588B" w:rsidRPr="00955DAE">
        <w:fldChar w:fldCharType="begin"/>
      </w:r>
      <w:r w:rsidR="00F83446" w:rsidRPr="00955DAE">
        <w:instrText xml:space="preserve"> ADDIN ZOTERO_ITEM CSL_CITATION {"citationID":"IcZlM98A","properties":{"formattedCitation":"(UITP, 2019a)","plainCitation":"(UITP, 2019a)","noteIndex":0},"citationItems":[{"id":18499,"uris":["http://zotero.org/groups/2241942/items/KQ5585SN"],"uri":["http://zotero.org/groups/2241942/items/KQ5585SN"],"itemData":{"id":18499,"type":"webpage","abstract":"This Statistics Brief identifies the main results of a worldwide survey on more than 320 bus operators in 46 countries, including 29 European countries.","container-title":"UITP","language":"en-US","title":"Global bus survey 2019","URL":"https://www.uitp.org/publications/global-bus-survey/","author":[{"family":"UITP","given":""}],"accessed":{"date-parts":[["2021",5,12]]},"issued":{"date-parts":[["2019"]]}}}],"schema":"https://github.com/citation-style-language/schema/raw/master/csl-citation.json"} </w:instrText>
      </w:r>
      <w:r w:rsidR="00C4588B" w:rsidRPr="00955DAE">
        <w:fldChar w:fldCharType="separate"/>
      </w:r>
      <w:r w:rsidR="00F83446" w:rsidRPr="00955DAE">
        <w:rPr>
          <w:rFonts w:cs="Times New Roman"/>
        </w:rPr>
        <w:t>(UITP, 2019a)</w:t>
      </w:r>
      <w:bookmarkEnd w:id="12"/>
      <w:r w:rsidR="00C4588B" w:rsidRPr="00955DAE">
        <w:fldChar w:fldCharType="end"/>
      </w:r>
    </w:p>
    <w:p w14:paraId="3C44808F" w14:textId="7CF60377" w:rsidR="00C4588B" w:rsidRPr="00955DAE" w:rsidRDefault="00C4588B" w:rsidP="00F83446">
      <w:r w:rsidRPr="00955DAE">
        <w:t>Most of the bus fleet</w:t>
      </w:r>
      <w:r w:rsidR="00CB2A04" w:rsidRPr="00955DAE">
        <w:t xml:space="preserve"> (68%) are regular standard </w:t>
      </w:r>
      <w:r w:rsidR="008C0172" w:rsidRPr="00955DAE">
        <w:t>12-meter</w:t>
      </w:r>
      <w:r w:rsidR="00CB2A04" w:rsidRPr="00955DAE">
        <w:t xml:space="preserve"> buses. Articulated buses are 12% of the fleet. The remaining 20% are midibuses, minibuses, double-decker and trolleybuses. The share varies by country. </w:t>
      </w:r>
      <w:r w:rsidR="00B47171" w:rsidRPr="00955DAE">
        <w:t xml:space="preserve">For example, </w:t>
      </w:r>
      <w:r w:rsidR="00CB2A04" w:rsidRPr="00955DAE">
        <w:t>Argentina, Denmark, Finland, Japan, Nigeria, and Republic of Korea each have more than 90% of the fle</w:t>
      </w:r>
      <w:r w:rsidR="007F21D6" w:rsidRPr="00955DAE">
        <w:t>e</w:t>
      </w:r>
      <w:r w:rsidR="00CB2A04" w:rsidRPr="00955DAE">
        <w:t xml:space="preserve">t as standard buses </w:t>
      </w:r>
      <w:r w:rsidR="00CB2A04" w:rsidRPr="00955DAE">
        <w:fldChar w:fldCharType="begin"/>
      </w:r>
      <w:r w:rsidR="00F83446" w:rsidRPr="00955DAE">
        <w:instrText xml:space="preserve"> ADDIN ZOTERO_ITEM CSL_CITATION {"citationID":"MqAHkdgK","properties":{"formattedCitation":"(UITP, 2019a)","plainCitation":"(UITP, 2019a)","noteIndex":0},"citationItems":[{"id":18499,"uris":["http://zotero.org/groups/2241942/items/KQ5585SN"],"uri":["http://zotero.org/groups/2241942/items/KQ5585SN"],"itemData":{"id":18499,"type":"webpage","abstract":"This Statistics Brief identifies the main results of a worldwide survey on more than 320 bus operators in 46 countries, including 29 European countries.","container-title":"UITP","language":"en-US","title":"Global bus survey 2019","URL":"https://www.uitp.org/publications/global-bus-survey/","author":[{"family":"UITP","given":""}],"accessed":{"date-parts":[["2021",5,12]]},"issued":{"date-parts":[["2019"]]}}}],"schema":"https://github.com/citation-style-language/schema/raw/master/csl-citation.json"} </w:instrText>
      </w:r>
      <w:r w:rsidR="00CB2A04" w:rsidRPr="00955DAE">
        <w:fldChar w:fldCharType="separate"/>
      </w:r>
      <w:r w:rsidR="00F83446" w:rsidRPr="00955DAE">
        <w:rPr>
          <w:rFonts w:cs="Times New Roman"/>
        </w:rPr>
        <w:t>(UITP, 2019a)</w:t>
      </w:r>
      <w:r w:rsidR="00CB2A04" w:rsidRPr="00955DAE">
        <w:fldChar w:fldCharType="end"/>
      </w:r>
      <w:r w:rsidR="00CB2A04" w:rsidRPr="00955DAE">
        <w:t xml:space="preserve">. </w:t>
      </w:r>
    </w:p>
    <w:p w14:paraId="5774514F" w14:textId="3239F9A6" w:rsidR="00CB2A04" w:rsidRPr="00955DAE" w:rsidRDefault="00CB2A04" w:rsidP="00CB2A04">
      <w:pPr>
        <w:jc w:val="center"/>
      </w:pPr>
      <w:r w:rsidRPr="00955DAE">
        <w:rPr>
          <w:noProof/>
        </w:rPr>
        <w:drawing>
          <wp:inline distT="0" distB="0" distL="0" distR="0" wp14:anchorId="1AEECEE3" wp14:editId="38BF78BB">
            <wp:extent cx="2762250" cy="21963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519" t="33894" r="27404" b="38582"/>
                    <a:stretch/>
                  </pic:blipFill>
                  <pic:spPr bwMode="auto">
                    <a:xfrm>
                      <a:off x="0" y="0"/>
                      <a:ext cx="2772914" cy="2204853"/>
                    </a:xfrm>
                    <a:prstGeom prst="rect">
                      <a:avLst/>
                    </a:prstGeom>
                    <a:ln>
                      <a:noFill/>
                    </a:ln>
                    <a:extLst>
                      <a:ext uri="{53640926-AAD7-44D8-BBD7-CCE9431645EC}">
                        <a14:shadowObscured xmlns:a14="http://schemas.microsoft.com/office/drawing/2010/main"/>
                      </a:ext>
                    </a:extLst>
                  </pic:spPr>
                </pic:pic>
              </a:graphicData>
            </a:graphic>
          </wp:inline>
        </w:drawing>
      </w:r>
    </w:p>
    <w:p w14:paraId="752B11FE" w14:textId="5EFB1320" w:rsidR="00CB2A04" w:rsidRPr="00955DAE" w:rsidRDefault="00256B9F" w:rsidP="00F83446">
      <w:pPr>
        <w:pStyle w:val="Caption"/>
      </w:pPr>
      <w:bookmarkStart w:id="13" w:name="_Toc72965740"/>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1</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513D86" w:rsidRPr="00955DAE">
        <w:t>3</w:t>
      </w:r>
      <w:r w:rsidR="008017C1">
        <w:fldChar w:fldCharType="end"/>
      </w:r>
      <w:r w:rsidRPr="00955DAE">
        <w:t xml:space="preserve">:Global </w:t>
      </w:r>
      <w:r w:rsidR="004B106F" w:rsidRPr="00955DAE">
        <w:t>b</w:t>
      </w:r>
      <w:r w:rsidRPr="00955DAE">
        <w:t xml:space="preserve">us </w:t>
      </w:r>
      <w:r w:rsidR="004B106F" w:rsidRPr="00955DAE">
        <w:t>f</w:t>
      </w:r>
      <w:r w:rsidRPr="00955DAE">
        <w:t xml:space="preserve">leet </w:t>
      </w:r>
      <w:r w:rsidR="004B106F" w:rsidRPr="00955DAE">
        <w:t>c</w:t>
      </w:r>
      <w:r w:rsidRPr="00955DAE">
        <w:t xml:space="preserve">omposition </w:t>
      </w:r>
      <w:r w:rsidRPr="00955DAE">
        <w:fldChar w:fldCharType="begin"/>
      </w:r>
      <w:r w:rsidR="00F83446" w:rsidRPr="00955DAE">
        <w:instrText xml:space="preserve"> ADDIN ZOTERO_ITEM CSL_CITATION {"citationID":"EXT0chsj","properties":{"formattedCitation":"(UITP, 2019a)","plainCitation":"(UITP, 2019a)","noteIndex":0},"citationItems":[{"id":18499,"uris":["http://zotero.org/groups/2241942/items/KQ5585SN"],"uri":["http://zotero.org/groups/2241942/items/KQ5585SN"],"itemData":{"id":18499,"type":"webpage","abstract":"This Statistics Brief identifies the main results of a worldwide survey on more than 320 bus operators in 46 countries, including 29 European countries.","container-title":"UITP","language":"en-US","title":"Global bus survey 2019","URL":"https://www.uitp.org/publications/global-bus-survey/","author":[{"family":"UITP","given":""}],"accessed":{"date-parts":[["2021",5,12]]},"issued":{"date-parts":[["2019"]]}}}],"schema":"https://github.com/citation-style-language/schema/raw/master/csl-citation.json"} </w:instrText>
      </w:r>
      <w:r w:rsidRPr="00955DAE">
        <w:fldChar w:fldCharType="separate"/>
      </w:r>
      <w:r w:rsidR="00F83446" w:rsidRPr="00955DAE">
        <w:rPr>
          <w:rFonts w:cs="Times New Roman"/>
        </w:rPr>
        <w:t>(UITP, 2019a)</w:t>
      </w:r>
      <w:bookmarkEnd w:id="13"/>
      <w:r w:rsidRPr="00955DAE">
        <w:fldChar w:fldCharType="end"/>
      </w:r>
    </w:p>
    <w:p w14:paraId="7D046BED" w14:textId="121B3482" w:rsidR="00CB2A04" w:rsidRPr="00955DAE" w:rsidRDefault="00CB2A04" w:rsidP="00CB2A04">
      <w:pPr>
        <w:jc w:val="center"/>
      </w:pPr>
    </w:p>
    <w:p w14:paraId="38BA18B3" w14:textId="45E9C76B" w:rsidR="001C7537" w:rsidRPr="00955DAE" w:rsidRDefault="001C7537" w:rsidP="00100F3B">
      <w:pPr>
        <w:jc w:val="left"/>
      </w:pPr>
      <w:r w:rsidRPr="00955DAE">
        <w:t xml:space="preserve">While diesel buses have the largest share of the bus fleet, electric buses are rapidly gaining share in many countries. </w:t>
      </w:r>
      <w:r w:rsidR="007F21D6" w:rsidRPr="00955DAE">
        <w:t>China and Europe are leading the way. China has a new energy bus program and by far has the largest share (57%) of global e-buses. In Europe, 25 cities had e-bus plans for 2020. E-buses in Romania (22%), France (18%) and the United Kingdom (18%) have large shares of the bus fleet</w:t>
      </w:r>
      <w:r w:rsidR="00100F3B" w:rsidRPr="00955DAE">
        <w:t xml:space="preserve"> </w:t>
      </w:r>
      <w:r w:rsidR="00100F3B" w:rsidRPr="00955DAE">
        <w:fldChar w:fldCharType="begin"/>
      </w:r>
      <w:r w:rsidR="00100F3B" w:rsidRPr="00955DAE">
        <w:instrText xml:space="preserve"> ADDIN ZOTERO_ITEM CSL_CITATION {"citationID":"OwbA0mcG","properties":{"formattedCitation":"(UITP, 2019a)","plainCitation":"(UITP, 2019a)","noteIndex":0},"citationItems":[{"id":18499,"uris":["http://zotero.org/groups/2241942/items/KQ5585SN"],"uri":["http://zotero.org/groups/2241942/items/KQ5585SN"],"itemData":{"id":18499,"type":"webpage","abstract":"This Statistics Brief identifies the main results of a worldwide survey on more than 320 bus operators in 46 countries, including 29 European countries.","container-title":"UITP","language":"en-US","title":"Global bus survey 2019","URL":"https://www.uitp.org/publications/global-bus-survey/","author":[{"family":"UITP","given":""}],"accessed":{"date-parts":[["2021",5,12]]},"issued":{"date-parts":[["2019"]]}}}],"schema":"https://github.com/citation-style-language/schema/raw/master/csl-citation.json"} </w:instrText>
      </w:r>
      <w:r w:rsidR="00100F3B" w:rsidRPr="00955DAE">
        <w:fldChar w:fldCharType="separate"/>
      </w:r>
      <w:r w:rsidR="00100F3B" w:rsidRPr="00955DAE">
        <w:rPr>
          <w:rFonts w:cs="Times New Roman"/>
        </w:rPr>
        <w:t>(UITP, 2019a)</w:t>
      </w:r>
      <w:r w:rsidR="00100F3B" w:rsidRPr="00955DAE">
        <w:fldChar w:fldCharType="end"/>
      </w:r>
      <w:r w:rsidR="007F21D6" w:rsidRPr="00955DAE">
        <w:t xml:space="preserve">. Regarding alternative fuels, most (98%) of the bus fleet use CNG </w:t>
      </w:r>
      <w:r w:rsidR="007F21D6" w:rsidRPr="00955DAE">
        <w:fldChar w:fldCharType="begin"/>
      </w:r>
      <w:r w:rsidR="00F83446" w:rsidRPr="00955DAE">
        <w:instrText xml:space="preserve"> ADDIN ZOTERO_ITEM CSL_CITATION {"citationID":"VSF4tYq0","properties":{"formattedCitation":"(UITP, 2019a)","plainCitation":"(UITP, 2019a)","noteIndex":0},"citationItems":[{"id":18499,"uris":["http://zotero.org/groups/2241942/items/KQ5585SN"],"uri":["http://zotero.org/groups/2241942/items/KQ5585SN"],"itemData":{"id":18499,"type":"webpage","abstract":"This Statistics Brief identifies the main results of a worldwide survey on more than 320 bus operators in 46 countries, including 29 European countries.","container-title":"UITP","language":"en-US","title":"Global bus survey 2019","URL":"https://www.uitp.org/publications/global-bus-survey/","author":[{"family":"UITP","given":""}],"accessed":{"date-parts":[["2021",5,12]]},"issued":{"date-parts":[["2019"]]}}}],"schema":"https://github.com/citation-style-language/schema/raw/master/csl-citation.json"} </w:instrText>
      </w:r>
      <w:r w:rsidR="007F21D6" w:rsidRPr="00955DAE">
        <w:fldChar w:fldCharType="separate"/>
      </w:r>
      <w:r w:rsidR="00F83446" w:rsidRPr="00955DAE">
        <w:rPr>
          <w:rFonts w:cs="Times New Roman"/>
        </w:rPr>
        <w:t>(UITP, 2019a)</w:t>
      </w:r>
      <w:r w:rsidR="007F21D6" w:rsidRPr="00955DAE">
        <w:fldChar w:fldCharType="end"/>
      </w:r>
      <w:r w:rsidR="004B106F" w:rsidRPr="00955DAE">
        <w:t xml:space="preserve">. </w:t>
      </w:r>
    </w:p>
    <w:p w14:paraId="39624D33" w14:textId="0B385F51" w:rsidR="004B106F" w:rsidRPr="00955DAE" w:rsidRDefault="004B106F" w:rsidP="007F21D6">
      <w:pPr>
        <w:jc w:val="left"/>
      </w:pPr>
    </w:p>
    <w:p w14:paraId="0CAD6C56" w14:textId="78E8EFD9" w:rsidR="004B106F" w:rsidRPr="00955DAE" w:rsidRDefault="004B106F" w:rsidP="004B106F">
      <w:pPr>
        <w:jc w:val="center"/>
      </w:pPr>
      <w:r w:rsidRPr="00955DAE">
        <w:rPr>
          <w:noProof/>
        </w:rPr>
        <w:drawing>
          <wp:inline distT="0" distB="0" distL="0" distR="0" wp14:anchorId="1B465B42" wp14:editId="515ADA02">
            <wp:extent cx="2862263" cy="20394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204" t="31522" r="50725" b="42750"/>
                    <a:stretch/>
                  </pic:blipFill>
                  <pic:spPr bwMode="auto">
                    <a:xfrm>
                      <a:off x="0" y="0"/>
                      <a:ext cx="2867506" cy="2043230"/>
                    </a:xfrm>
                    <a:prstGeom prst="rect">
                      <a:avLst/>
                    </a:prstGeom>
                    <a:ln>
                      <a:noFill/>
                    </a:ln>
                    <a:extLst>
                      <a:ext uri="{53640926-AAD7-44D8-BBD7-CCE9431645EC}">
                        <a14:shadowObscured xmlns:a14="http://schemas.microsoft.com/office/drawing/2010/main"/>
                      </a:ext>
                    </a:extLst>
                  </pic:spPr>
                </pic:pic>
              </a:graphicData>
            </a:graphic>
          </wp:inline>
        </w:drawing>
      </w:r>
    </w:p>
    <w:p w14:paraId="53526F59" w14:textId="48BD3D4C" w:rsidR="004B106F" w:rsidRPr="00955DAE" w:rsidRDefault="004B106F" w:rsidP="00F83446">
      <w:pPr>
        <w:pStyle w:val="Caption"/>
      </w:pPr>
      <w:bookmarkStart w:id="14" w:name="_Toc72965741"/>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1</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513D86" w:rsidRPr="00955DAE">
        <w:t>4</w:t>
      </w:r>
      <w:r w:rsidR="008017C1">
        <w:fldChar w:fldCharType="end"/>
      </w:r>
      <w:r w:rsidRPr="00955DAE">
        <w:t xml:space="preserve">:Type of energy consumed by global bus fleet </w:t>
      </w:r>
      <w:r w:rsidRPr="00955DAE">
        <w:fldChar w:fldCharType="begin"/>
      </w:r>
      <w:r w:rsidR="00F83446" w:rsidRPr="00955DAE">
        <w:instrText xml:space="preserve"> ADDIN ZOTERO_ITEM CSL_CITATION {"citationID":"QTjLASgw","properties":{"formattedCitation":"(UITP, 2019a)","plainCitation":"(UITP, 2019a)","noteIndex":0},"citationItems":[{"id":18499,"uris":["http://zotero.org/groups/2241942/items/KQ5585SN"],"uri":["http://zotero.org/groups/2241942/items/KQ5585SN"],"itemData":{"id":18499,"type":"webpage","abstract":"This Statistics Brief identifies the main results of a worldwide survey on more than 320 bus operators in 46 countries, including 29 European countries.","container-title":"UITP","language":"en-US","title":"Global bus survey 2019","URL":"https://www.uitp.org/publications/global-bus-survey/","author":[{"family":"UITP","given":""}],"accessed":{"date-parts":[["2021",5,12]]},"issued":{"date-parts":[["2019"]]}}}],"schema":"https://github.com/citation-style-language/schema/raw/master/csl-citation.json"} </w:instrText>
      </w:r>
      <w:r w:rsidRPr="00955DAE">
        <w:fldChar w:fldCharType="separate"/>
      </w:r>
      <w:r w:rsidR="00F83446" w:rsidRPr="00955DAE">
        <w:rPr>
          <w:rFonts w:cs="Times New Roman"/>
        </w:rPr>
        <w:t>(UITP, 2019a)</w:t>
      </w:r>
      <w:bookmarkEnd w:id="14"/>
      <w:r w:rsidRPr="00955DAE">
        <w:fldChar w:fldCharType="end"/>
      </w:r>
    </w:p>
    <w:p w14:paraId="5372479F" w14:textId="19EE900B" w:rsidR="00FA565A" w:rsidRPr="00955DAE" w:rsidRDefault="007F7C83" w:rsidP="00FA565A">
      <w:pPr>
        <w:jc w:val="left"/>
      </w:pPr>
      <w:r w:rsidRPr="00955DAE">
        <w:t xml:space="preserve">Bus Rapid Transit systems are median-aligned, segregated bus lanes with pre-board fare collection and platform-level boarding. </w:t>
      </w:r>
      <w:r w:rsidR="00FA565A" w:rsidRPr="00955DAE">
        <w:t>As of March 2021,</w:t>
      </w:r>
      <w:r w:rsidRPr="00955DAE">
        <w:t xml:space="preserve"> BRT had 5,331 kilometers in 177 cities with more than 34 million passengers per day</w:t>
      </w:r>
      <w:r w:rsidR="00FA565A" w:rsidRPr="00955DAE">
        <w:t xml:space="preserve"> </w:t>
      </w:r>
      <w:r w:rsidR="00FA565A" w:rsidRPr="00955DAE">
        <w:fldChar w:fldCharType="begin"/>
      </w:r>
      <w:r w:rsidR="00FA565A" w:rsidRPr="00955DAE">
        <w:instrText xml:space="preserve"> ADDIN ZOTERO_ITEM CSL_CITATION {"citationID":"VGiEsh61","properties":{"formattedCitation":"(BRT Data, 2021)","plainCitation":"(BRT Data, 2021)","noteIndex":0},"citationItems":[{"id":18501,"uris":["http://zotero.org/groups/2241942/items/IM5WQDYW"],"uri":["http://zotero.org/groups/2241942/items/IM5WQDYW"],"itemData":{"id":18501,"type":"webpage","abstract":"The goal of BRT Data is to improve the sustainable transport community's access to reliable and current data about the BRT and bus corridors currently in operation. We aim to improve the quality and impact of the industry by opening up access to data about the design, performance and cost of these systems. The platform provides a convenient repository of data from a variety of sources including researchers, transit agencies, municipalities and NGOs.","language":"en-us","title":"Global BRT Data","URL":"https://brtdata.org/","author":[{"family":"BRT Data","given":""}],"accessed":{"date-parts":[["2021",5,12]]},"issued":{"date-parts":[["2021"]]}}}],"schema":"https://github.com/citation-style-language/schema/raw/master/csl-citation.json"} </w:instrText>
      </w:r>
      <w:r w:rsidR="00FA565A" w:rsidRPr="00955DAE">
        <w:fldChar w:fldCharType="separate"/>
      </w:r>
      <w:r w:rsidR="00FA565A" w:rsidRPr="00955DAE">
        <w:rPr>
          <w:rFonts w:cs="Times New Roman"/>
        </w:rPr>
        <w:t>(BRT Data, 2021)</w:t>
      </w:r>
      <w:r w:rsidR="00FA565A" w:rsidRPr="00955DAE">
        <w:fldChar w:fldCharType="end"/>
      </w:r>
      <w:r w:rsidR="00FA565A" w:rsidRPr="00955DAE">
        <w:t>.</w:t>
      </w:r>
    </w:p>
    <w:p w14:paraId="441FFB0A" w14:textId="7018AE90" w:rsidR="00FA565A" w:rsidRPr="00955DAE" w:rsidRDefault="00FA565A" w:rsidP="00FA565A">
      <w:pPr>
        <w:jc w:val="left"/>
      </w:pPr>
    </w:p>
    <w:p w14:paraId="7DEDCFD5" w14:textId="1329F9CF" w:rsidR="00FA565A" w:rsidRPr="00955DAE" w:rsidRDefault="00FA565A" w:rsidP="00FA565A">
      <w:pPr>
        <w:jc w:val="left"/>
      </w:pPr>
      <w:r w:rsidRPr="00955DAE">
        <w:rPr>
          <w:noProof/>
        </w:rPr>
        <w:drawing>
          <wp:inline distT="0" distB="0" distL="0" distR="0" wp14:anchorId="4C613C36" wp14:editId="27E1A4ED">
            <wp:extent cx="5929313" cy="2845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498" t="34134" r="10177" b="8770"/>
                    <a:stretch/>
                  </pic:blipFill>
                  <pic:spPr bwMode="auto">
                    <a:xfrm>
                      <a:off x="0" y="0"/>
                      <a:ext cx="5940618" cy="2850490"/>
                    </a:xfrm>
                    <a:prstGeom prst="rect">
                      <a:avLst/>
                    </a:prstGeom>
                    <a:ln>
                      <a:noFill/>
                    </a:ln>
                    <a:extLst>
                      <a:ext uri="{53640926-AAD7-44D8-BBD7-CCE9431645EC}">
                        <a14:shadowObscured xmlns:a14="http://schemas.microsoft.com/office/drawing/2010/main"/>
                      </a:ext>
                    </a:extLst>
                  </pic:spPr>
                </pic:pic>
              </a:graphicData>
            </a:graphic>
          </wp:inline>
        </w:drawing>
      </w:r>
    </w:p>
    <w:p w14:paraId="24B1A0E0" w14:textId="13259CCA" w:rsidR="004B106F" w:rsidRPr="00955DAE" w:rsidRDefault="00FA565A" w:rsidP="00FA565A">
      <w:pPr>
        <w:pStyle w:val="Caption"/>
      </w:pPr>
      <w:bookmarkStart w:id="15" w:name="_Toc72965742"/>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1</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513D86" w:rsidRPr="00955DAE">
        <w:t>5</w:t>
      </w:r>
      <w:r w:rsidR="008017C1">
        <w:fldChar w:fldCharType="end"/>
      </w:r>
      <w:r w:rsidRPr="00955DAE">
        <w:t xml:space="preserve">: BRT Evolution </w:t>
      </w:r>
      <w:r w:rsidRPr="00955DAE">
        <w:fldChar w:fldCharType="begin"/>
      </w:r>
      <w:r w:rsidRPr="00955DAE">
        <w:instrText xml:space="preserve"> ADDIN ZOTERO_ITEM CSL_CITATION {"citationID":"nUIiKxOb","properties":{"formattedCitation":"(BRT Data, 2021)","plainCitation":"(BRT Data, 2021)","noteIndex":0},"citationItems":[{"id":18501,"uris":["http://zotero.org/groups/2241942/items/IM5WQDYW"],"uri":["http://zotero.org/groups/2241942/items/IM5WQDYW"],"itemData":{"id":18501,"type":"webpage","abstract":"The goal of BRT Data is to improve the sustainable transport community's access to reliable and current data about the BRT and bus corridors currently in operation. We aim to improve the quality and impact of the industry by opening up access to data about the design, performance and cost of these systems. The platform provides a convenient repository of data from a variety of sources including researchers, transit agencies, municipalities and NGOs.","language":"en-us","title":"Global BRT Data","URL":"https://brtdata.org/","author":[{"family":"BRT Data","given":""}],"accessed":{"date-parts":[["2021",5,12]]},"issued":{"date-parts":[["2021"]]}}}],"schema":"https://github.com/citation-style-language/schema/raw/master/csl-citation.json"} </w:instrText>
      </w:r>
      <w:r w:rsidRPr="00955DAE">
        <w:fldChar w:fldCharType="separate"/>
      </w:r>
      <w:r w:rsidRPr="00955DAE">
        <w:rPr>
          <w:rFonts w:cs="Times New Roman"/>
        </w:rPr>
        <w:t>(BRT Data, 2021)</w:t>
      </w:r>
      <w:bookmarkEnd w:id="15"/>
      <w:r w:rsidRPr="00955DAE">
        <w:fldChar w:fldCharType="end"/>
      </w:r>
    </w:p>
    <w:p w14:paraId="0E3FB67E" w14:textId="03685AAA" w:rsidR="00AF515C" w:rsidRPr="00955DAE" w:rsidRDefault="00AF515C" w:rsidP="00962D92">
      <w:pPr>
        <w:pStyle w:val="Heading4"/>
        <w:numPr>
          <w:ilvl w:val="3"/>
          <w:numId w:val="21"/>
        </w:numPr>
      </w:pPr>
      <w:r w:rsidRPr="00955DAE">
        <w:t>Subway – Metro</w:t>
      </w:r>
      <w:bookmarkEnd w:id="11"/>
    </w:p>
    <w:p w14:paraId="3D48B220" w14:textId="03E93A83" w:rsidR="00AF515C" w:rsidRPr="00955DAE" w:rsidRDefault="00AF515C" w:rsidP="0088092E">
      <w:r w:rsidRPr="00955DAE">
        <w:t xml:space="preserve">Subways/metros are fixed route </w:t>
      </w:r>
      <w:r w:rsidR="00FF732D" w:rsidRPr="00955DAE">
        <w:t>public</w:t>
      </w:r>
      <w:r w:rsidRPr="00955DAE">
        <w:t xml:space="preserve"> transit systems. Metro systems have been deployed in cities of different sizes around the world. There is no unique definition for metro systems, but this report use</w:t>
      </w:r>
      <w:r w:rsidR="00564F71" w:rsidRPr="00955DAE">
        <w:t>s</w:t>
      </w:r>
      <w:r w:rsidRPr="00955DAE">
        <w:t xml:space="preserve"> the definition provided by the International Association of Public Transport: “A metro is an urban guided transport system, mostly on rails, running on an exclusive right-of-way without any interference from other traffic or level crossings and mostly with some degree of drive automation and train protection. These design features allow </w:t>
      </w:r>
      <w:r w:rsidR="008C0172" w:rsidRPr="00955DAE">
        <w:t>high-capacity</w:t>
      </w:r>
      <w:r w:rsidRPr="00955DAE">
        <w:t xml:space="preserve"> trains to run with short headways and high commercial speed. Metros are therefore suitable for the carriage of high passenger flows.</w:t>
      </w:r>
      <w:r w:rsidR="0088092E" w:rsidRPr="00955DAE">
        <w:t xml:space="preserve"> </w:t>
      </w:r>
      <w:r w:rsidR="0088092E" w:rsidRPr="00955DAE">
        <w:fldChar w:fldCharType="begin"/>
      </w:r>
      <w:r w:rsidR="0088092E" w:rsidRPr="00955DAE">
        <w:instrText xml:space="preserve"> ADDIN ZOTERO_ITEM CSL_CITATION {"citationID":"34Aa6fQJ","properties":{"formattedCitation":"(UITP, 2018)","plainCitation":"(UITP, 2018)","noteIndex":0},"citationItems":[{"id":18503,"uris":["http://zotero.org/groups/2241942/items/AJC2T8TZ"],"uri":["http://zotero.org/groups/2241942/items/AJC2T8TZ"],"itemData":{"id":18503,"type":"webpage","abstract":"This Statstics Brief draws a focus on the global metro statistics data. Ridership, lines, network length, number of stations and fleet size are examined.","container-title":"UITP","language":"en-US","title":"World metro figures","URL":"https://www.uitp.org/publications/world-metro-figures/","author":[{"family":"UITP","given":""}],"accessed":{"date-parts":[["2021",5,12]]},"issued":{"date-parts":[["2018"]]}}}],"schema":"https://github.com/citation-style-language/schema/raw/master/csl-citation.json"} </w:instrText>
      </w:r>
      <w:r w:rsidR="0088092E" w:rsidRPr="00955DAE">
        <w:fldChar w:fldCharType="separate"/>
      </w:r>
      <w:r w:rsidR="0088092E" w:rsidRPr="00955DAE">
        <w:rPr>
          <w:rFonts w:cs="Times New Roman"/>
        </w:rPr>
        <w:t>(UITP, 2018)</w:t>
      </w:r>
      <w:r w:rsidR="0088092E" w:rsidRPr="00955DAE">
        <w:fldChar w:fldCharType="end"/>
      </w:r>
      <w:r w:rsidR="00B47171" w:rsidRPr="00955DAE">
        <w:t>”</w:t>
      </w:r>
      <w:r w:rsidRPr="00955DAE">
        <w:t xml:space="preserve"> Metros, therefore, are not necessarily underground. Moreover, metro trains are assumed to contain at least two cars and have a total capacity of at least 100 passengers. </w:t>
      </w:r>
      <w:r w:rsidR="000C2618" w:rsidRPr="00955DAE">
        <w:t>At the end of</w:t>
      </w:r>
      <w:r w:rsidRPr="00955DAE">
        <w:t xml:space="preserve"> 201</w:t>
      </w:r>
      <w:r w:rsidR="008758E4" w:rsidRPr="00955DAE">
        <w:t>7</w:t>
      </w:r>
      <w:r w:rsidRPr="00955DAE">
        <w:t xml:space="preserve">, there were </w:t>
      </w:r>
      <w:r w:rsidR="007E06EC" w:rsidRPr="00955DAE">
        <w:t xml:space="preserve">182 metro systems with 642 lines totaling </w:t>
      </w:r>
      <w:r w:rsidR="000C2618" w:rsidRPr="00955DAE">
        <w:t xml:space="preserve">11,084 </w:t>
      </w:r>
      <w:r w:rsidRPr="00955DAE">
        <w:t xml:space="preserve">metro stations and </w:t>
      </w:r>
      <w:r w:rsidR="000C2618" w:rsidRPr="00955DAE">
        <w:t>13</w:t>
      </w:r>
      <w:r w:rsidRPr="00955DAE">
        <w:t>,</w:t>
      </w:r>
      <w:r w:rsidR="000C2618" w:rsidRPr="00955DAE">
        <w:t>903</w:t>
      </w:r>
      <w:r w:rsidRPr="00955DAE">
        <w:t xml:space="preserve"> kilometers of line infrastructure</w:t>
      </w:r>
      <w:r w:rsidR="007E06EC" w:rsidRPr="00955DAE">
        <w:t xml:space="preserve"> in the world</w:t>
      </w:r>
      <w:r w:rsidRPr="00955DAE">
        <w:t>. Average line length is approximately 20 kilometers, and average distance between stations on the world’s metros is approximately 1,2</w:t>
      </w:r>
      <w:r w:rsidR="000C2618" w:rsidRPr="00955DAE">
        <w:t>5</w:t>
      </w:r>
      <w:r w:rsidRPr="00955DAE">
        <w:t>0 meters. The commercial speed</w:t>
      </w:r>
      <w:r w:rsidRPr="00955DAE">
        <w:rPr>
          <w:rStyle w:val="FootnoteReference"/>
        </w:rPr>
        <w:footnoteReference w:id="2"/>
      </w:r>
      <w:r w:rsidRPr="00955DAE">
        <w:t xml:space="preserve"> of subways ranges from 20 to 40 km/h. </w:t>
      </w:r>
      <w:r w:rsidR="000C2618" w:rsidRPr="00955DAE">
        <w:t xml:space="preserve">From 2018 to 2022, 200 new lines are expected. In the middle of 2018, 5,400 kilometers were in </w:t>
      </w:r>
      <w:r w:rsidR="007E06EC" w:rsidRPr="00955DAE">
        <w:t xml:space="preserve">construction or testing and 1,700 kilometers were in design and tender. </w:t>
      </w:r>
      <w:r w:rsidR="009412D5" w:rsidRPr="00955DAE">
        <w:t xml:space="preserve">Most of the growth has come Asia-Pacific and MENA </w:t>
      </w:r>
      <w:r w:rsidR="009412D5" w:rsidRPr="00955DAE">
        <w:fldChar w:fldCharType="begin"/>
      </w:r>
      <w:r w:rsidR="009412D5" w:rsidRPr="00955DAE">
        <w:instrText xml:space="preserve"> ADDIN ZOTERO_ITEM CSL_CITATION {"citationID":"NC9dxdKI","properties":{"formattedCitation":"(UITP, 2018)","plainCitation":"(UITP, 2018)","noteIndex":0},"citationItems":[{"id":18503,"uris":["http://zotero.org/groups/2241942/items/AJC2T8TZ"],"uri":["http://zotero.org/groups/2241942/items/AJC2T8TZ"],"itemData":{"id":18503,"type":"webpage","abstract":"This Statstics Brief draws a focus on the global metro statistics data. Ridership, lines, network length, number of stations and fleet size are examined.","container-title":"UITP","language":"en-US","title":"World metro figures","URL":"https://www.uitp.org/publications/world-metro-figures/","author":[{"family":"UITP","given":""}],"accessed":{"date-parts":[["2021",5,12]]},"issued":{"date-parts":[["2018"]]}}}],"schema":"https://github.com/citation-style-language/schema/raw/master/csl-citation.json"} </w:instrText>
      </w:r>
      <w:r w:rsidR="009412D5" w:rsidRPr="00955DAE">
        <w:fldChar w:fldCharType="separate"/>
      </w:r>
      <w:r w:rsidR="009412D5" w:rsidRPr="00955DAE">
        <w:rPr>
          <w:rFonts w:cs="Times New Roman"/>
        </w:rPr>
        <w:t>(UITP, 2018)</w:t>
      </w:r>
      <w:r w:rsidR="009412D5" w:rsidRPr="00955DAE">
        <w:fldChar w:fldCharType="end"/>
      </w:r>
      <w:r w:rsidR="009412D5" w:rsidRPr="00955DAE">
        <w:t xml:space="preserve">. </w:t>
      </w:r>
    </w:p>
    <w:p w14:paraId="190C342C" w14:textId="043A4112" w:rsidR="009412D5" w:rsidRPr="00955DAE" w:rsidRDefault="009412D5" w:rsidP="00676DE3"/>
    <w:p w14:paraId="49DF1526" w14:textId="1BCCFFF2" w:rsidR="009412D5" w:rsidRPr="00955DAE" w:rsidRDefault="009412D5" w:rsidP="009412D5">
      <w:pPr>
        <w:jc w:val="center"/>
      </w:pPr>
      <w:r w:rsidRPr="00955DAE">
        <w:rPr>
          <w:noProof/>
        </w:rPr>
        <w:drawing>
          <wp:inline distT="0" distB="0" distL="0" distR="0" wp14:anchorId="2283A2A2" wp14:editId="2A86E530">
            <wp:extent cx="4243388" cy="274528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361" t="30351" r="27288" b="24667"/>
                    <a:stretch/>
                  </pic:blipFill>
                  <pic:spPr bwMode="auto">
                    <a:xfrm>
                      <a:off x="0" y="0"/>
                      <a:ext cx="4247625" cy="2748029"/>
                    </a:xfrm>
                    <a:prstGeom prst="rect">
                      <a:avLst/>
                    </a:prstGeom>
                    <a:ln>
                      <a:noFill/>
                    </a:ln>
                    <a:extLst>
                      <a:ext uri="{53640926-AAD7-44D8-BBD7-CCE9431645EC}">
                        <a14:shadowObscured xmlns:a14="http://schemas.microsoft.com/office/drawing/2010/main"/>
                      </a:ext>
                    </a:extLst>
                  </pic:spPr>
                </pic:pic>
              </a:graphicData>
            </a:graphic>
          </wp:inline>
        </w:drawing>
      </w:r>
    </w:p>
    <w:p w14:paraId="3027F843" w14:textId="62672761" w:rsidR="009412D5" w:rsidRPr="00955DAE" w:rsidRDefault="009412D5" w:rsidP="009412D5">
      <w:pPr>
        <w:pStyle w:val="Caption"/>
      </w:pPr>
      <w:bookmarkStart w:id="16" w:name="_Toc72965743"/>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1</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513D86" w:rsidRPr="00955DAE">
        <w:t>6</w:t>
      </w:r>
      <w:r w:rsidR="008017C1">
        <w:fldChar w:fldCharType="end"/>
      </w:r>
      <w:r w:rsidRPr="00955DAE">
        <w:t xml:space="preserve">: Metro system opening by decade </w:t>
      </w:r>
      <w:r w:rsidRPr="00955DAE">
        <w:fldChar w:fldCharType="begin"/>
      </w:r>
      <w:r w:rsidRPr="00955DAE">
        <w:instrText xml:space="preserve"> ADDIN ZOTERO_ITEM CSL_CITATION {"citationID":"7HTj546U","properties":{"formattedCitation":"(UITP, 2018)","plainCitation":"(UITP, 2018)","noteIndex":0},"citationItems":[{"id":18503,"uris":["http://zotero.org/groups/2241942/items/AJC2T8TZ"],"uri":["http://zotero.org/groups/2241942/items/AJC2T8TZ"],"itemData":{"id":18503,"type":"webpage","abstract":"This Statstics Brief draws a focus on the global metro statistics data. Ridership, lines, network length, number of stations and fleet size are examined.","container-title":"UITP","language":"en-US","title":"World metro figures","URL":"https://www.uitp.org/publications/world-metro-figures/","author":[{"family":"UITP","given":""}],"accessed":{"date-parts":[["2021",5,12]]},"issued":{"date-parts":[["2018"]]}}}],"schema":"https://github.com/citation-style-language/schema/raw/master/csl-citation.json"} </w:instrText>
      </w:r>
      <w:r w:rsidRPr="00955DAE">
        <w:fldChar w:fldCharType="separate"/>
      </w:r>
      <w:r w:rsidRPr="00955DAE">
        <w:rPr>
          <w:rFonts w:cs="Times New Roman"/>
        </w:rPr>
        <w:t>(UITP, 2018)</w:t>
      </w:r>
      <w:bookmarkEnd w:id="16"/>
      <w:r w:rsidRPr="00955DAE">
        <w:fldChar w:fldCharType="end"/>
      </w:r>
    </w:p>
    <w:p w14:paraId="28E651DD" w14:textId="6C237F97" w:rsidR="00AF515C" w:rsidRPr="00955DAE" w:rsidRDefault="00AF515C" w:rsidP="00962D92">
      <w:pPr>
        <w:pStyle w:val="Heading4"/>
        <w:numPr>
          <w:ilvl w:val="3"/>
          <w:numId w:val="21"/>
        </w:numPr>
      </w:pPr>
      <w:bookmarkStart w:id="17" w:name="_Toc465147950"/>
      <w:r w:rsidRPr="00955DAE">
        <w:t xml:space="preserve">Tram – Light Rail – </w:t>
      </w:r>
      <w:bookmarkEnd w:id="17"/>
      <w:r w:rsidR="008C0172" w:rsidRPr="00955DAE">
        <w:t>Streetcar</w:t>
      </w:r>
    </w:p>
    <w:p w14:paraId="26DF55C4" w14:textId="70DEBFC6" w:rsidR="00AF515C" w:rsidRPr="00955DAE" w:rsidRDefault="00AF515C" w:rsidP="0088092E">
      <w:r w:rsidRPr="00955DAE">
        <w:t>Tram / light rail systems are also fixed route transport systems. Their definition according to UITP is as follows: “A public transport system, permanently guided at least by one rail, operated in urban, suburban, and regional environment with self-propelled vehicles and operated segregated or not segregated from general road and pedestrian traffic</w:t>
      </w:r>
      <w:r w:rsidR="0088092E" w:rsidRPr="00955DAE">
        <w:t xml:space="preserve">. </w:t>
      </w:r>
      <w:r w:rsidR="0088092E" w:rsidRPr="00955DAE">
        <w:fldChar w:fldCharType="begin"/>
      </w:r>
      <w:r w:rsidR="0088092E" w:rsidRPr="00955DAE">
        <w:instrText xml:space="preserve"> ADDIN ZOTERO_ITEM CSL_CITATION {"citationID":"D3HspX1V","properties":{"formattedCitation":"(UITP, 2019b)","plainCitation":"(UITP, 2019b)","noteIndex":0},"citationItems":[{"id":18505,"uris":["http://zotero.org/groups/2241942/items/R8VY93PK"],"uri":["http://zotero.org/groups/2241942/items/R8VY93PK"],"itemData":{"id":18505,"type":"webpage","abstract":"This Statistics Brief article describes the evolution of LRT across the world from 2015 up to 2017, and provides a snapshot of the situation in 2018.","container-title":"UITP","language":"en-US","title":"The global tram and light rail landspace","URL":"https://www.uitp.org/publications/the-global-tram-and-light-rail-landspace/","author":[{"family":"UITP","given":""}],"accessed":{"date-parts":[["2021",5,12]]},"issued":{"date-parts":[["2019"]]}}}],"schema":"https://github.com/citation-style-language/schema/raw/master/csl-citation.json"} </w:instrText>
      </w:r>
      <w:r w:rsidR="0088092E" w:rsidRPr="00955DAE">
        <w:fldChar w:fldCharType="separate"/>
      </w:r>
      <w:r w:rsidR="0088092E" w:rsidRPr="00955DAE">
        <w:rPr>
          <w:rFonts w:cs="Times New Roman"/>
        </w:rPr>
        <w:t>(UITP, 2019b)</w:t>
      </w:r>
      <w:r w:rsidR="0088092E" w:rsidRPr="00955DAE">
        <w:fldChar w:fldCharType="end"/>
      </w:r>
      <w:r w:rsidRPr="00955DAE">
        <w:t xml:space="preserve">”. </w:t>
      </w:r>
      <w:r w:rsidR="008C0172" w:rsidRPr="00955DAE">
        <w:t>Generally,</w:t>
      </w:r>
      <w:r w:rsidRPr="00955DAE">
        <w:t xml:space="preserve"> they have less capacity than metro systems and are operated on surface. The average vehicle speed is also lower, at about 20 km/h.</w:t>
      </w:r>
      <w:r w:rsidR="00F83446" w:rsidRPr="00955DAE">
        <w:t xml:space="preserve"> While tram / light rail has a very low mode share of public transit, it is experiencing a `renaissance`. Between 2000 and the end of 2018, 108 cities opened or reopened a line bringing the total to 389 cities globally. The recent </w:t>
      </w:r>
      <w:r w:rsidR="00B47171" w:rsidRPr="00955DAE">
        <w:t xml:space="preserve">developments </w:t>
      </w:r>
      <w:r w:rsidR="00F83446" w:rsidRPr="00955DAE">
        <w:t xml:space="preserve">and future growth will come mainly from </w:t>
      </w:r>
      <w:r w:rsidR="008C0172" w:rsidRPr="00955DAE">
        <w:t>Asia</w:t>
      </w:r>
      <w:r w:rsidR="00F83446" w:rsidRPr="00955DAE">
        <w:t xml:space="preserve">-Pacific </w:t>
      </w:r>
      <w:r w:rsidR="00F83446" w:rsidRPr="00955DAE">
        <w:fldChar w:fldCharType="begin"/>
      </w:r>
      <w:r w:rsidR="00F83446" w:rsidRPr="00955DAE">
        <w:instrText xml:space="preserve"> ADDIN ZOTERO_ITEM CSL_CITATION {"citationID":"4nL5xb64","properties":{"formattedCitation":"(UITP, 2019b)","plainCitation":"(UITP, 2019b)","noteIndex":0},"citationItems":[{"id":18505,"uris":["http://zotero.org/groups/2241942/items/R8VY93PK"],"uri":["http://zotero.org/groups/2241942/items/R8VY93PK"],"itemData":{"id":18505,"type":"webpage","abstract":"This Statistics Brief article describes the evolution of LRT across the world from 2015 up to 2017, and provides a snapshot of the situation in 2018.","container-title":"UITP","language":"en-US","title":"The global tram and light rail landspace","URL":"https://www.uitp.org/publications/the-global-tram-and-light-rail-landspace/","author":[{"family":"UITP","given":""}],"accessed":{"date-parts":[["2021",5,12]]},"issued":{"date-parts":[["2019"]]}}}],"schema":"https://github.com/citation-style-language/schema/raw/master/csl-citation.json"} </w:instrText>
      </w:r>
      <w:r w:rsidR="00F83446" w:rsidRPr="00955DAE">
        <w:fldChar w:fldCharType="separate"/>
      </w:r>
      <w:r w:rsidR="00F83446" w:rsidRPr="00955DAE">
        <w:rPr>
          <w:rFonts w:cs="Times New Roman"/>
        </w:rPr>
        <w:t>(UITP, 2019b)</w:t>
      </w:r>
      <w:r w:rsidR="00F83446" w:rsidRPr="00955DAE">
        <w:fldChar w:fldCharType="end"/>
      </w:r>
      <w:r w:rsidR="00F83446" w:rsidRPr="00955DAE">
        <w:t xml:space="preserve">. </w:t>
      </w:r>
    </w:p>
    <w:p w14:paraId="60EA08CF" w14:textId="77777777" w:rsidR="00AF515C" w:rsidRPr="00955DAE" w:rsidRDefault="00AF515C" w:rsidP="00676DE3">
      <w:r w:rsidRPr="00955DAE">
        <w:t>Other fixed route transit modes include monorail, suspended rail, and more. Their global use however, compared to metro and light rail is almost insignificant.</w:t>
      </w:r>
    </w:p>
    <w:p w14:paraId="0D60C76B" w14:textId="5016946C" w:rsidR="00AF515C" w:rsidRPr="00955DAE" w:rsidRDefault="00AF515C" w:rsidP="00676DE3">
      <w:r w:rsidRPr="00955DAE">
        <w:t>Almost all fixed route systems globally function with electricity provided by the electric grid.</w:t>
      </w:r>
    </w:p>
    <w:p w14:paraId="0D48D2D9" w14:textId="3DCD8515" w:rsidR="00F83446" w:rsidRPr="00955DAE" w:rsidRDefault="00F83446" w:rsidP="00676DE3"/>
    <w:p w14:paraId="10773D97" w14:textId="57A99682" w:rsidR="00F83446" w:rsidRPr="00955DAE" w:rsidRDefault="00F83446" w:rsidP="00F83446">
      <w:pPr>
        <w:jc w:val="center"/>
      </w:pPr>
      <w:r w:rsidRPr="00955DAE">
        <w:rPr>
          <w:noProof/>
        </w:rPr>
        <w:drawing>
          <wp:inline distT="0" distB="0" distL="0" distR="0" wp14:anchorId="1FFFD0BF" wp14:editId="5D5EACF3">
            <wp:extent cx="3557588" cy="2757730"/>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321" t="34375" r="50801" b="37861"/>
                    <a:stretch/>
                  </pic:blipFill>
                  <pic:spPr bwMode="auto">
                    <a:xfrm>
                      <a:off x="0" y="0"/>
                      <a:ext cx="3567121" cy="2765120"/>
                    </a:xfrm>
                    <a:prstGeom prst="rect">
                      <a:avLst/>
                    </a:prstGeom>
                    <a:ln>
                      <a:noFill/>
                    </a:ln>
                    <a:extLst>
                      <a:ext uri="{53640926-AAD7-44D8-BBD7-CCE9431645EC}">
                        <a14:shadowObscured xmlns:a14="http://schemas.microsoft.com/office/drawing/2010/main"/>
                      </a:ext>
                    </a:extLst>
                  </pic:spPr>
                </pic:pic>
              </a:graphicData>
            </a:graphic>
          </wp:inline>
        </w:drawing>
      </w:r>
    </w:p>
    <w:p w14:paraId="2E2316A6" w14:textId="5340CCFF" w:rsidR="00F83446" w:rsidRPr="00955DAE" w:rsidRDefault="00F83446" w:rsidP="00F83446">
      <w:pPr>
        <w:pStyle w:val="Caption"/>
      </w:pPr>
      <w:bookmarkStart w:id="18" w:name="_Toc72965744"/>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1</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513D86" w:rsidRPr="00955DAE">
        <w:t>7</w:t>
      </w:r>
      <w:r w:rsidR="008017C1">
        <w:fldChar w:fldCharType="end"/>
      </w:r>
      <w:r w:rsidRPr="00955DAE">
        <w:t xml:space="preserve">: LRT system opening </w:t>
      </w:r>
      <w:r w:rsidRPr="00955DAE">
        <w:fldChar w:fldCharType="begin"/>
      </w:r>
      <w:r w:rsidRPr="00955DAE">
        <w:instrText xml:space="preserve"> ADDIN ZOTERO_ITEM CSL_CITATION {"citationID":"oJrJeZiM","properties":{"formattedCitation":"(UITP, 2019b)","plainCitation":"(UITP, 2019b)","noteIndex":0},"citationItems":[{"id":18505,"uris":["http://zotero.org/groups/2241942/items/R8VY93PK"],"uri":["http://zotero.org/groups/2241942/items/R8VY93PK"],"itemData":{"id":18505,"type":"webpage","abstract":"This Statistics Brief article describes the evolution of LRT across the world from 2015 up to 2017, and provides a snapshot of the situation in 2018.","container-title":"UITP","language":"en-US","title":"The global tram and light rail landspace","URL":"https://www.uitp.org/publications/the-global-tram-and-light-rail-landspace/","author":[{"family":"UITP","given":""}],"accessed":{"date-parts":[["2021",5,12]]},"issued":{"date-parts":[["2019"]]}}}],"schema":"https://github.com/citation-style-language/schema/raw/master/csl-citation.json"} </w:instrText>
      </w:r>
      <w:r w:rsidRPr="00955DAE">
        <w:fldChar w:fldCharType="separate"/>
      </w:r>
      <w:r w:rsidRPr="00955DAE">
        <w:rPr>
          <w:rFonts w:cs="Times New Roman"/>
        </w:rPr>
        <w:t>(UITP, 2019b)</w:t>
      </w:r>
      <w:bookmarkEnd w:id="18"/>
      <w:r w:rsidRPr="00955DAE">
        <w:fldChar w:fldCharType="end"/>
      </w:r>
    </w:p>
    <w:p w14:paraId="5C3D31D9" w14:textId="77777777" w:rsidR="00544B61" w:rsidRPr="00955DAE" w:rsidRDefault="00B36AD0" w:rsidP="00544B61">
      <w:pPr>
        <w:keepNext/>
        <w:spacing w:after="0"/>
      </w:pPr>
      <w:r w:rsidRPr="00955DAE">
        <w:rPr>
          <w:bCs/>
          <w:noProof/>
          <w:lang w:eastAsia="el-GR"/>
        </w:rPr>
        <mc:AlternateContent>
          <mc:Choice Requires="wpc">
            <w:drawing>
              <wp:inline distT="0" distB="0" distL="0" distR="0" wp14:anchorId="1F522204" wp14:editId="527CF540">
                <wp:extent cx="5943600" cy="3838575"/>
                <wp:effectExtent l="0" t="0" r="19050" b="285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6" name="Picture 6"/>
                          <pic:cNvPicPr>
                            <a:picLocks noChangeAspect="1"/>
                          </pic:cNvPicPr>
                        </pic:nvPicPr>
                        <pic:blipFill rotWithShape="1">
                          <a:blip r:embed="rId24" cstate="print">
                            <a:extLst>
                              <a:ext uri="{28A0092B-C50C-407E-A947-70E740481C1C}">
                                <a14:useLocalDpi xmlns:a14="http://schemas.microsoft.com/office/drawing/2010/main"/>
                              </a:ext>
                            </a:extLst>
                          </a:blip>
                          <a:srcRect/>
                          <a:stretch/>
                        </pic:blipFill>
                        <pic:spPr>
                          <a:xfrm>
                            <a:off x="2981325" y="0"/>
                            <a:ext cx="2962275" cy="1948815"/>
                          </a:xfrm>
                          <a:prstGeom prst="rect">
                            <a:avLst/>
                          </a:prstGeom>
                        </pic:spPr>
                      </pic:pic>
                      <pic:pic xmlns:pic="http://schemas.openxmlformats.org/drawingml/2006/picture">
                        <pic:nvPicPr>
                          <pic:cNvPr id="7" name="Picture 7"/>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9526" y="1"/>
                            <a:ext cx="2971799" cy="1948814"/>
                          </a:xfrm>
                          <a:prstGeom prst="rect">
                            <a:avLst/>
                          </a:prstGeom>
                        </pic:spPr>
                      </pic:pic>
                      <pic:pic xmlns:pic="http://schemas.openxmlformats.org/drawingml/2006/picture">
                        <pic:nvPicPr>
                          <pic:cNvPr id="9" name="Picture 9"/>
                          <pic:cNvPicPr>
                            <a:picLocks noChangeAspect="1"/>
                          </pic:cNvPicPr>
                        </pic:nvPicPr>
                        <pic:blipFill rotWithShape="1">
                          <a:blip r:embed="rId26" cstate="print">
                            <a:extLst>
                              <a:ext uri="{28A0092B-C50C-407E-A947-70E740481C1C}">
                                <a14:useLocalDpi xmlns:a14="http://schemas.microsoft.com/office/drawing/2010/main"/>
                              </a:ext>
                            </a:extLst>
                          </a:blip>
                          <a:srcRect/>
                          <a:stretch/>
                        </pic:blipFill>
                        <pic:spPr>
                          <a:xfrm>
                            <a:off x="9526" y="1948815"/>
                            <a:ext cx="2971799" cy="1889760"/>
                          </a:xfrm>
                          <a:prstGeom prst="rect">
                            <a:avLst/>
                          </a:prstGeom>
                        </pic:spPr>
                      </pic:pic>
                      <pic:pic xmlns:pic="http://schemas.openxmlformats.org/drawingml/2006/picture">
                        <pic:nvPicPr>
                          <pic:cNvPr id="10" name="Picture 10"/>
                          <pic:cNvPicPr>
                            <a:picLocks noChangeAspect="1"/>
                          </pic:cNvPicPr>
                        </pic:nvPicPr>
                        <pic:blipFill>
                          <a:blip r:embed="rId27"/>
                          <a:stretch>
                            <a:fillRect/>
                          </a:stretch>
                        </pic:blipFill>
                        <pic:spPr>
                          <a:xfrm>
                            <a:off x="2981325" y="1960925"/>
                            <a:ext cx="2962275" cy="1877650"/>
                          </a:xfrm>
                          <a:prstGeom prst="rect">
                            <a:avLst/>
                          </a:prstGeom>
                        </pic:spPr>
                      </pic:pic>
                      <wps:wsp>
                        <wps:cNvPr id="11" name="Text Box 11"/>
                        <wps:cNvSpPr txBox="1"/>
                        <wps:spPr>
                          <a:xfrm>
                            <a:off x="0" y="0"/>
                            <a:ext cx="457200" cy="409574"/>
                          </a:xfrm>
                          <a:prstGeom prst="rect">
                            <a:avLst/>
                          </a:prstGeom>
                          <a:solidFill>
                            <a:srgbClr val="FFFFFF">
                              <a:alpha val="58824"/>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5A9312" w14:textId="77777777" w:rsidR="00FF732D" w:rsidRPr="00EC5D29" w:rsidRDefault="00FF732D" w:rsidP="00B36AD0">
                              <w:pPr>
                                <w:rPr>
                                  <w:b/>
                                  <w:sz w:val="36"/>
                                </w:rPr>
                              </w:pPr>
                              <w:r w:rsidRPr="00EC5D29">
                                <w:rPr>
                                  <w:b/>
                                  <w:sz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1"/>
                        <wps:cNvSpPr txBox="1"/>
                        <wps:spPr>
                          <a:xfrm>
                            <a:off x="2981325" y="0"/>
                            <a:ext cx="457200" cy="408940"/>
                          </a:xfrm>
                          <a:prstGeom prst="rect">
                            <a:avLst/>
                          </a:prstGeom>
                          <a:solidFill>
                            <a:srgbClr val="FFFFFF">
                              <a:alpha val="58824"/>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076A1E" w14:textId="77777777" w:rsidR="00FF732D" w:rsidRPr="00EC5D29" w:rsidRDefault="00FF732D" w:rsidP="00B36AD0">
                              <w:pPr>
                                <w:rPr>
                                  <w:b/>
                                  <w:sz w:val="36"/>
                                </w:rPr>
                              </w:pPr>
                              <w:r w:rsidRPr="00EC5D29">
                                <w:rPr>
                                  <w:b/>
                                  <w:sz w:val="3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1"/>
                        <wps:cNvSpPr txBox="1"/>
                        <wps:spPr>
                          <a:xfrm>
                            <a:off x="0" y="1959315"/>
                            <a:ext cx="457200" cy="408940"/>
                          </a:xfrm>
                          <a:prstGeom prst="rect">
                            <a:avLst/>
                          </a:prstGeom>
                          <a:solidFill>
                            <a:srgbClr val="FFFFFF">
                              <a:alpha val="58824"/>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3E85FB" w14:textId="77777777" w:rsidR="00FF732D" w:rsidRPr="00EC5D29" w:rsidRDefault="00FF732D" w:rsidP="00B36AD0">
                              <w:pPr>
                                <w:rPr>
                                  <w:b/>
                                  <w:sz w:val="36"/>
                                </w:rPr>
                              </w:pPr>
                              <w:r w:rsidRPr="00EC5D29">
                                <w:rPr>
                                  <w:b/>
                                  <w:sz w:val="3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Text Box 11"/>
                        <wps:cNvSpPr txBox="1"/>
                        <wps:spPr>
                          <a:xfrm>
                            <a:off x="2981325" y="1949790"/>
                            <a:ext cx="457200" cy="408940"/>
                          </a:xfrm>
                          <a:prstGeom prst="rect">
                            <a:avLst/>
                          </a:prstGeom>
                          <a:solidFill>
                            <a:srgbClr val="FFFFFF">
                              <a:alpha val="58824"/>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4040C1" w14:textId="77777777" w:rsidR="00FF732D" w:rsidRPr="00EC5D29" w:rsidRDefault="00FF732D" w:rsidP="00B36AD0">
                              <w:pPr>
                                <w:rPr>
                                  <w:b/>
                                  <w:sz w:val="36"/>
                                </w:rPr>
                              </w:pPr>
                              <w:r w:rsidRPr="00EC5D29">
                                <w:rPr>
                                  <w:b/>
                                  <w:sz w:val="36"/>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522204" id="Canvas 5" o:spid="_x0000_s1028" editas="canvas" style="width:468pt;height:302.25pt;mso-position-horizontal-relative:char;mso-position-vertical-relative:line" coordsize="59436,3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9436;height:38385;visibility:visible;mso-wrap-style:square" stroked="t" strokecolor="black [3213]">
                  <v:fill o:detectmouseclick="t"/>
                  <v:path o:connecttype="none"/>
                </v:shape>
                <v:shape id="Picture 6" o:spid="_x0000_s1030" type="#_x0000_t75" style="position:absolute;left:29813;width:29623;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">
                  <v:imagedata r:id="rId28" o:title=""/>
                </v:shape>
                <v:shape id="Picture 7" o:spid="_x0000_s1031" type="#_x0000_t75" style="position:absolute;left:95;width:29718;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">
                  <v:imagedata r:id="rId29" o:title=""/>
                </v:shape>
                <v:shape id="Picture 9" o:spid="_x0000_s1032" type="#_x0000_t75" style="position:absolute;left:95;top:19488;width:29718;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">
                  <v:imagedata r:id="rId30" o:title=""/>
                </v:shape>
                <v:shape id="Picture 10" o:spid="_x0000_s1033" type="#_x0000_t75" style="position:absolute;left:29813;top:19609;width:29623;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">
                  <v:imagedata r:id="rId31" o:title=""/>
                </v:shape>
                <v:shape id="Text Box 11" o:spid="_x0000_s1034" type="#_x0000_t202" style="position:absolute;width:457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" stroked="f" strokeweight=".5pt">
                  <v:fill opacity="38550f"/>
                  <v:textbox>
                    <w:txbxContent>
                      <w:p w14:paraId="795A9312" w14:textId="77777777" w:rsidR="00FF732D" w:rsidRPr="00EC5D29" w:rsidRDefault="00FF732D" w:rsidP="00B36AD0">
                        <w:pPr>
                          <w:rPr>
                            <w:b/>
                            <w:sz w:val="36"/>
                          </w:rPr>
                        </w:pPr>
                        <w:r w:rsidRPr="00EC5D29">
                          <w:rPr>
                            <w:b/>
                            <w:sz w:val="36"/>
                          </w:rPr>
                          <w:t>A.</w:t>
                        </w:r>
                      </w:p>
                    </w:txbxContent>
                  </v:textbox>
                </v:shape>
                <v:shape id="Text Box 11" o:spid="_x0000_s1035" type="#_x0000_t202" style="position:absolute;left:29813;width:4572;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" stroked="f" strokeweight=".5pt">
                  <v:fill opacity="38550f"/>
                  <v:textbox>
                    <w:txbxContent>
                      <w:p w14:paraId="17076A1E" w14:textId="77777777" w:rsidR="00FF732D" w:rsidRPr="00EC5D29" w:rsidRDefault="00FF732D" w:rsidP="00B36AD0">
                        <w:pPr>
                          <w:rPr>
                            <w:b/>
                            <w:sz w:val="36"/>
                          </w:rPr>
                        </w:pPr>
                        <w:r w:rsidRPr="00EC5D29">
                          <w:rPr>
                            <w:b/>
                            <w:sz w:val="36"/>
                          </w:rPr>
                          <w:t>B.</w:t>
                        </w:r>
                      </w:p>
                    </w:txbxContent>
                  </v:textbox>
                </v:shape>
                <v:shape id="Text Box 11" o:spid="_x0000_s1036" type="#_x0000_t202" style="position:absolute;top:19593;width:4572;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" stroked="f" strokeweight=".5pt">
                  <v:fill opacity="38550f"/>
                  <v:textbox>
                    <w:txbxContent>
                      <w:p w14:paraId="263E85FB" w14:textId="77777777" w:rsidR="00FF732D" w:rsidRPr="00EC5D29" w:rsidRDefault="00FF732D" w:rsidP="00B36AD0">
                        <w:pPr>
                          <w:rPr>
                            <w:b/>
                            <w:sz w:val="36"/>
                          </w:rPr>
                        </w:pPr>
                        <w:r w:rsidRPr="00EC5D29">
                          <w:rPr>
                            <w:b/>
                            <w:sz w:val="36"/>
                          </w:rPr>
                          <w:t>C.</w:t>
                        </w:r>
                      </w:p>
                    </w:txbxContent>
                  </v:textbox>
                </v:shape>
                <v:shape id="Text Box 11" o:spid="_x0000_s1037" type="#_x0000_t202" style="position:absolute;left:29813;top:19497;width:4572;height: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" stroked="f" strokeweight=".5pt">
                  <v:fill opacity="38550f"/>
                  <v:textbox>
                    <w:txbxContent>
                      <w:p w14:paraId="644040C1" w14:textId="77777777" w:rsidR="00FF732D" w:rsidRPr="00EC5D29" w:rsidRDefault="00FF732D" w:rsidP="00B36AD0">
                        <w:pPr>
                          <w:rPr>
                            <w:b/>
                            <w:sz w:val="36"/>
                          </w:rPr>
                        </w:pPr>
                        <w:r w:rsidRPr="00EC5D29">
                          <w:rPr>
                            <w:b/>
                            <w:sz w:val="36"/>
                          </w:rPr>
                          <w:t>D.</w:t>
                        </w:r>
                      </w:p>
                    </w:txbxContent>
                  </v:textbox>
                </v:shape>
                <w10:anchorlock/>
              </v:group>
            </w:pict>
          </mc:Fallback>
        </mc:AlternateContent>
      </w:r>
    </w:p>
    <w:p w14:paraId="3DC379EC" w14:textId="6996981B" w:rsidR="005D62EA" w:rsidRPr="00955DAE" w:rsidRDefault="00544B61" w:rsidP="005D62EA">
      <w:pPr>
        <w:pStyle w:val="Caption"/>
        <w:rPr>
          <w:vanish/>
          <w:specVanish/>
        </w:rPr>
      </w:pPr>
      <w:bookmarkStart w:id="19" w:name="_Toc72965745"/>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1</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C452CA" w:rsidRPr="00955DAE">
        <w:t>8</w:t>
      </w:r>
      <w:r w:rsidR="008017C1">
        <w:fldChar w:fldCharType="end"/>
      </w:r>
      <w:r w:rsidRPr="00955DAE">
        <w:t xml:space="preserve"> Example </w:t>
      </w:r>
      <w:r w:rsidR="00FF732D" w:rsidRPr="00955DAE">
        <w:t>Public</w:t>
      </w:r>
      <w:r w:rsidRPr="00955DAE">
        <w:t xml:space="preserve"> Transit Systems</w:t>
      </w:r>
      <w:r w:rsidR="005D62EA" w:rsidRPr="00955DAE">
        <w:t>.</w:t>
      </w:r>
      <w:bookmarkEnd w:id="19"/>
    </w:p>
    <w:p w14:paraId="5F0B17E6" w14:textId="3926E516" w:rsidR="005D62EA" w:rsidRPr="00955DAE" w:rsidRDefault="005D62EA" w:rsidP="005D62EA">
      <w:pPr>
        <w:pStyle w:val="Caption"/>
        <w:rPr>
          <w:vanish/>
          <w:specVanish/>
        </w:rPr>
      </w:pPr>
      <w:r w:rsidRPr="00955DAE">
        <w:t xml:space="preserve"> A: </w:t>
      </w:r>
      <w:r w:rsidR="008C0172" w:rsidRPr="00955DAE">
        <w:t>High-Capacity</w:t>
      </w:r>
      <w:r w:rsidRPr="00955DAE">
        <w:t xml:space="preserve"> Metro train in Moscow (Russia). B: Modern Tram in Budapest (Hungary). C: BRT running on exclusive lanes in Curitiba (Brazil) showing Metro-like turnstiles, D: One of 20,000 Privately owned Minibuses called Matatus that form the Backbone of Nairobi’s (Kenya) </w:t>
      </w:r>
      <w:r w:rsidR="00FF732D" w:rsidRPr="00955DAE">
        <w:t>Public</w:t>
      </w:r>
      <w:r w:rsidRPr="00955DAE">
        <w:t xml:space="preserve"> Transit System. Source: www.Wikipedia.com</w:t>
      </w:r>
    </w:p>
    <w:p w14:paraId="110DF6A5" w14:textId="02348F96" w:rsidR="005D62EA" w:rsidRPr="00955DAE" w:rsidRDefault="005D62EA" w:rsidP="005D62EA">
      <w:r w:rsidRPr="00955DAE">
        <w:t xml:space="preserve"> </w:t>
      </w:r>
    </w:p>
    <w:p w14:paraId="500E1B02" w14:textId="5819F7B7" w:rsidR="00C93266" w:rsidRPr="00955DAE" w:rsidRDefault="00D32A53" w:rsidP="00D32A53">
      <w:pPr>
        <w:pStyle w:val="Heading3"/>
      </w:pPr>
      <w:bookmarkStart w:id="20" w:name="_Toc72966189"/>
      <w:r w:rsidRPr="00955DAE">
        <w:t>Public Transit and Climate Change</w:t>
      </w:r>
      <w:bookmarkEnd w:id="20"/>
    </w:p>
    <w:p w14:paraId="7740FFBE" w14:textId="2C6FF476" w:rsidR="00D32A53" w:rsidRPr="00955DAE" w:rsidRDefault="00AC3FF6" w:rsidP="00AC3FF6">
      <w:r w:rsidRPr="00955DAE">
        <w:t xml:space="preserve">Public transit is a climate solution </w:t>
      </w:r>
      <w:r w:rsidRPr="00955DAE">
        <w:fldChar w:fldCharType="begin"/>
      </w:r>
      <w:r w:rsidR="00100F3B" w:rsidRPr="00955DAE">
        <w:instrText xml:space="preserve"> ADDIN ZOTERO_ITEM CSL_CITATION {"citationID":"cJ4MAUwg","properties":{"formattedCitation":"(NASEM, 2021)","plainCitation":"(NASEM, 2021)","noteIndex":0},"citationItems":[{"id":18507,"uris":["http://zotero.org/groups/2241942/items/FIWZKDVI"],"uri":["http://zotero.org/groups/2241942/items/FIWZKDVI"],"itemData":{"id":18507,"type":"webpage","title":"An Update on Public Transportation's Impacts on Greenhouse Gas Emissions | The National Academies Press","URL":"https://www.nap.edu/download/26103#","author":[{"family":"NASEM","given":""}],"accessed":{"date-parts":[["2021",5,12]]},"issued":{"date-parts":[["2021"]]}}}],"schema":"https://github.com/citation-style-language/schema/raw/master/csl-citation.json"} </w:instrText>
      </w:r>
      <w:r w:rsidRPr="00955DAE">
        <w:fldChar w:fldCharType="separate"/>
      </w:r>
      <w:r w:rsidRPr="00955DAE">
        <w:rPr>
          <w:rFonts w:cs="Times New Roman"/>
        </w:rPr>
        <w:t>(NASEM, 2021)</w:t>
      </w:r>
      <w:r w:rsidRPr="00955DAE">
        <w:fldChar w:fldCharType="end"/>
      </w:r>
      <w:r w:rsidR="00B47171" w:rsidRPr="00955DAE">
        <w:t xml:space="preserve">, as a result of the </w:t>
      </w:r>
      <w:r w:rsidRPr="00955DAE">
        <w:t xml:space="preserve">GHG savings </w:t>
      </w:r>
      <w:r w:rsidR="00B47171" w:rsidRPr="00955DAE">
        <w:t xml:space="preserve">that </w:t>
      </w:r>
      <w:r w:rsidRPr="00955DAE">
        <w:t xml:space="preserve">come from both transportation and land use efficiency. Transportation efficiency is the emissions reduced by passengers using public transit instead of personal vehicles. </w:t>
      </w:r>
      <w:r w:rsidR="00D52A66" w:rsidRPr="00955DAE">
        <w:t xml:space="preserve">Other benefits include less energy use and improved air quality. </w:t>
      </w:r>
      <w:r w:rsidRPr="00955DAE">
        <w:t xml:space="preserve">The benefits to society that come from having public transit available are land use efficiencies such as shorter and fewer personal vehicle trips and more walking and bicycle trips. </w:t>
      </w:r>
    </w:p>
    <w:p w14:paraId="15C879DE" w14:textId="6FACE2DC" w:rsidR="004E7EF4" w:rsidRPr="00955DAE" w:rsidRDefault="000C040A" w:rsidP="004E7EF4">
      <w:pPr>
        <w:pStyle w:val="Heading2"/>
      </w:pPr>
      <w:bookmarkStart w:id="21" w:name="_Toc72966190"/>
      <w:r w:rsidRPr="00955DAE">
        <w:t>Adoption Path</w:t>
      </w:r>
      <w:bookmarkEnd w:id="21"/>
    </w:p>
    <w:p w14:paraId="126B82D7" w14:textId="77777777" w:rsidR="00D161BC" w:rsidRPr="00955DAE" w:rsidRDefault="00D161BC" w:rsidP="00D161BC">
      <w:pPr>
        <w:pStyle w:val="Heading3"/>
      </w:pPr>
      <w:bookmarkStart w:id="22" w:name="_Toc72966191"/>
      <w:r w:rsidRPr="00955DAE">
        <w:t>Current Adoption</w:t>
      </w:r>
      <w:bookmarkEnd w:id="22"/>
    </w:p>
    <w:p w14:paraId="02DB75E4" w14:textId="4D6A3976" w:rsidR="00C957DC" w:rsidRPr="00955DAE" w:rsidRDefault="00D161BC" w:rsidP="00D161BC">
      <w:r w:rsidRPr="00955DAE">
        <w:t xml:space="preserve">The current modal share of public transit is the percentage of urban pkm done through public transit. </w:t>
      </w:r>
      <w:r w:rsidR="007D5852" w:rsidRPr="00955DAE">
        <w:t xml:space="preserve">Adoption projections are gathered from as many credible sources as possible. Sources include </w:t>
      </w:r>
      <w:r w:rsidR="00443481" w:rsidRPr="00955DAE">
        <w:t>three</w:t>
      </w:r>
      <w:r w:rsidR="00383486" w:rsidRPr="00955DAE">
        <w:t xml:space="preserve"> </w:t>
      </w:r>
      <w:r w:rsidR="007D5852" w:rsidRPr="00955DAE">
        <w:t>highly renowned and respected institutions</w:t>
      </w:r>
      <w:r w:rsidR="00C957DC" w:rsidRPr="00955DAE">
        <w:t xml:space="preserve"> </w:t>
      </w:r>
      <w:r w:rsidR="007A5E57" w:rsidRPr="00955DAE">
        <w:t xml:space="preserve">ITF, </w:t>
      </w:r>
      <w:r w:rsidR="00443481" w:rsidRPr="00955DAE">
        <w:t xml:space="preserve">ITDP and </w:t>
      </w:r>
      <w:r w:rsidR="007A5E57" w:rsidRPr="00955DAE">
        <w:t xml:space="preserve">IEA </w:t>
      </w:r>
      <w:r w:rsidR="00C957DC" w:rsidRPr="00955DAE">
        <w:t>and are discussed below</w:t>
      </w:r>
      <w:r w:rsidR="007D5852" w:rsidRPr="00955DAE">
        <w:t>.</w:t>
      </w:r>
      <w:r w:rsidR="00C957DC" w:rsidRPr="00955DAE">
        <w:t xml:space="preserve"> </w:t>
      </w:r>
      <w:r w:rsidR="007D5852" w:rsidRPr="00955DAE">
        <w:t xml:space="preserve">The current adoption of </w:t>
      </w:r>
      <w:r w:rsidR="00383486" w:rsidRPr="00955DAE">
        <w:t>public transit</w:t>
      </w:r>
      <w:r w:rsidR="007D5852" w:rsidRPr="00955DAE">
        <w:t xml:space="preserve"> is estimated by calculating the average based on these sources. Current modal share can be seen in</w:t>
      </w:r>
      <w:r w:rsidR="00287A03" w:rsidRPr="00955DAE">
        <w:t xml:space="preserve"> </w:t>
      </w:r>
      <w:r w:rsidR="00287A03" w:rsidRPr="00955DAE">
        <w:fldChar w:fldCharType="begin"/>
      </w:r>
      <w:r w:rsidR="00287A03" w:rsidRPr="00955DAE">
        <w:instrText xml:space="preserve"> REF _Ref72355323 \h </w:instrText>
      </w:r>
      <w:r w:rsidR="00287A03" w:rsidRPr="00955DAE">
        <w:fldChar w:fldCharType="separate"/>
      </w:r>
      <w:r w:rsidR="00287A03" w:rsidRPr="00955DAE">
        <w:t xml:space="preserve">Table </w:t>
      </w:r>
      <w:r w:rsidR="00287A03" w:rsidRPr="00955DAE">
        <w:rPr>
          <w:cs/>
        </w:rPr>
        <w:t>‎</w:t>
      </w:r>
      <w:r w:rsidR="00287A03" w:rsidRPr="00955DAE">
        <w:t>1.1</w:t>
      </w:r>
      <w:r w:rsidR="00287A03" w:rsidRPr="00955DAE">
        <w:fldChar w:fldCharType="end"/>
      </w:r>
      <w:r w:rsidR="007D5852" w:rsidRPr="00955DAE">
        <w:t xml:space="preserve">. </w:t>
      </w:r>
    </w:p>
    <w:p w14:paraId="7BF2637D" w14:textId="6C1E9DD6" w:rsidR="00C957DC" w:rsidRPr="00955DAE" w:rsidRDefault="00C957DC" w:rsidP="00504F81">
      <w:r w:rsidRPr="00955DAE">
        <w:t xml:space="preserve">The International Transport Forum (ITF) reports mode share of urban passenger transport in its Outlook report that it publishes every other year. The ITF reports urban passenger mode share for rail, metro, light rail, bus, BRT, informal bus and taxibus which are summed to represent public transit. The ITF also provides mode share in three different scenarios. Public transit is expected to increase in all scenarios until </w:t>
      </w:r>
      <w:r w:rsidR="0088092E" w:rsidRPr="00955DAE">
        <w:t>around 2060</w:t>
      </w:r>
      <w:r w:rsidRPr="00955DAE">
        <w:t xml:space="preserve"> due to increases in wealth in low</w:t>
      </w:r>
      <w:r w:rsidR="00504F81" w:rsidRPr="00955DAE">
        <w:t>-</w:t>
      </w:r>
      <w:r w:rsidRPr="00955DAE">
        <w:t xml:space="preserve">income countries which leads to </w:t>
      </w:r>
      <w:r w:rsidR="00504F81" w:rsidRPr="00955DAE">
        <w:t xml:space="preserve">a decrease in informal bus and an increase in personal vehicles </w:t>
      </w:r>
      <w:r w:rsidR="00504F81" w:rsidRPr="00955DAE">
        <w:fldChar w:fldCharType="begin"/>
      </w:r>
      <w:r w:rsidR="00504F81" w:rsidRPr="00955DAE">
        <w:instrText xml:space="preserve"> ADDIN ZOTERO_ITEM CSL_CITATION {"citationID":"QIUWQaoV","properties":{"formattedCitation":"(ITF, 2021)","plainCitation":"(ITF, 2021)","noteIndex":0},"citationItems":[{"id":18289,"uris":["http://zotero.org/groups/2241942/items/XECVB6DI"],"uri":["http://zotero.org/groups/2241942/items/XECVB6DI"],"itemData":{"id":18289,"type":"report","abstract":"Data, research and territorial reviews on regional, rural and urban development including city planning, green cities, green regions and mayoral roundtables., The ITF Transport Outlook provides an overview of recent trends and near-term prospects for the transport sector at a global level, as well as long-term prospects for transport demand to 2050, for freight (maritime, air and surface), passenger transport (car, rail and air) and CO2 emissions. This edition looks at how the main policy, economic and technological changes since 2015, along with other international developments (such as the Sustainable Development Goals), are shaping the future of mobility, and presents alternative policy scenarios for long-term trends in transport demand and CO2 emissions from all transport modes, freight and passenger. A special focus on accessibility in cities also highlights the role of policies in shaping sustainable transport systems that provide equal access to all.","title":"ITF Transport Outlook 2021","URL":"https://www.oecd.org/regional/itf-transport-outlook-25202367.htm","author":[{"family":"ITF","given":""}],"accessed":{"date-parts":[["2021",5,6]]},"issued":{"date-parts":[["2021"]]}}}],"schema":"https://github.com/citation-style-language/schema/raw/master/csl-citation.json"} </w:instrText>
      </w:r>
      <w:r w:rsidR="00504F81" w:rsidRPr="00955DAE">
        <w:fldChar w:fldCharType="separate"/>
      </w:r>
      <w:r w:rsidR="00504F81" w:rsidRPr="00955DAE">
        <w:rPr>
          <w:rFonts w:cs="Times New Roman"/>
          <w:sz w:val="22"/>
        </w:rPr>
        <w:t>(ITF, 2021)</w:t>
      </w:r>
      <w:r w:rsidR="00504F81" w:rsidRPr="00955DAE">
        <w:fldChar w:fldCharType="end"/>
      </w:r>
      <w:r w:rsidRPr="00955DAE">
        <w:t xml:space="preserve">. The ITF </w:t>
      </w:r>
      <w:r w:rsidR="0088092E" w:rsidRPr="00955DAE">
        <w:t>Outlook 2021 is</w:t>
      </w:r>
      <w:r w:rsidR="00504F81" w:rsidRPr="00955DAE">
        <w:t xml:space="preserve"> the only model and report that is available that takes the 2020 global pandemic into consideration</w:t>
      </w:r>
      <w:r w:rsidRPr="00955DAE">
        <w:t xml:space="preserve">. </w:t>
      </w:r>
    </w:p>
    <w:p w14:paraId="702116B4" w14:textId="0CE656C4" w:rsidR="00443481" w:rsidRPr="00955DAE" w:rsidRDefault="00443481" w:rsidP="00443481">
      <w:r w:rsidRPr="00955DAE">
        <w:t xml:space="preserve">The Institute for Transportation and Development Policy (ITDP), in cooperation with the University of California, Davis, produced a comprehensive global estimate of transportation mode shares and PKM through 2050. In ITDP’s estimate of a high-shift to sustainable transportation, </w:t>
      </w:r>
      <w:r w:rsidR="0000781A" w:rsidRPr="00955DAE">
        <w:t xml:space="preserve">the </w:t>
      </w:r>
      <w:r w:rsidRPr="00955DAE">
        <w:t>portion of urban PKM travelled</w:t>
      </w:r>
      <w:r w:rsidR="0000781A" w:rsidRPr="00955DAE">
        <w:t xml:space="preserve"> by public transit increases steadily </w:t>
      </w:r>
      <w:r w:rsidRPr="00955DAE">
        <w:fldChar w:fldCharType="begin"/>
      </w:r>
      <w:r w:rsidRPr="00955DAE">
        <w:instrText xml:space="preserve"> ADDIN ZOTERO_ITEM CSL_CITATION {"citationID":"Wz2z2SjO","properties":{"formattedCitation":"(UC Davis et al., 2015)","plainCitation":"(UC Davis et al., 2015)","noteIndex":0},"citationItems":[{"id":3061,"uris":["http://zotero.org/groups/277937/items/V5S7QU6I"],"uri":["http://zotero.org/groups/277937/items/V5S7QU6I"],"itemData":{"id":3061,"type":"article","title":"ITDP-UCD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Pr="00955DAE">
        <w:fldChar w:fldCharType="separate"/>
      </w:r>
      <w:r w:rsidRPr="00955DAE">
        <w:rPr>
          <w:rFonts w:cs="Times New Roman"/>
          <w:sz w:val="22"/>
        </w:rPr>
        <w:t>(UC Davis et al., 2015)</w:t>
      </w:r>
      <w:r w:rsidRPr="00955DAE">
        <w:fldChar w:fldCharType="end"/>
      </w:r>
      <w:r w:rsidRPr="00955DAE">
        <w:t xml:space="preserve">. </w:t>
      </w:r>
    </w:p>
    <w:p w14:paraId="39CC91BE" w14:textId="54B9A478" w:rsidR="0000781A" w:rsidRPr="00955DAE" w:rsidRDefault="0000781A" w:rsidP="00EF53A0">
      <w:r w:rsidRPr="00955DAE">
        <w:t>T</w:t>
      </w:r>
      <w:r w:rsidR="00D161BC" w:rsidRPr="00955DAE">
        <w:t xml:space="preserve">he share of urban pkm per mode </w:t>
      </w:r>
      <w:r w:rsidRPr="00955DAE">
        <w:t xml:space="preserve">is also estimated </w:t>
      </w:r>
      <w:r w:rsidR="00D161BC" w:rsidRPr="00955DAE">
        <w:t xml:space="preserve">based on data from IEA ETP16. ETP16 has information both on urban and non-urban pkm, so one then is able to calculate the percentage of each. IEA, through ETP16 provides </w:t>
      </w:r>
      <w:r w:rsidRPr="00955DAE">
        <w:t>three</w:t>
      </w:r>
      <w:r w:rsidR="00D161BC" w:rsidRPr="00955DAE">
        <w:t xml:space="preserve"> different estimations on current modal share, so </w:t>
      </w:r>
      <w:r w:rsidRPr="00955DAE">
        <w:t>all</w:t>
      </w:r>
      <w:r w:rsidR="00D161BC" w:rsidRPr="00955DAE">
        <w:t xml:space="preserve"> of them are included in the calculations</w:t>
      </w:r>
      <w:r w:rsidRPr="00955DAE">
        <w:t xml:space="preserve"> </w:t>
      </w:r>
      <w:r w:rsidRPr="00955DAE">
        <w:fldChar w:fldCharType="begin"/>
      </w:r>
      <w:r w:rsidR="007F5B1F" w:rsidRPr="00955DAE">
        <w:instrText xml:space="preserve"> ADDIN ZOTERO_ITEM CSL_CITATION {"citationID":"2dTZtQYy","properties":{"formattedCitation":"(IEA, 2016b)","plainCitation":"(IEA, 2016b)","noteIndex":0},"citationItems":[{"id":4174,"uris":["http://zotero.org/groups/277937/items/4Q5SQ7FE"],"uri":["http://zotero.org/groups/277937/items/4Q5SQ7FE"],"itemData":{"id":4174,"type":"article","title":"Results of IEA Mobility Model (MoMo) in ETP 2016","author":[{"literal":"IEA"}],"issued":{"date-parts":[["2016"]]}}}],"schema":"https://github.com/citation-style-language/schema/raw/master/csl-citation.json"} </w:instrText>
      </w:r>
      <w:r w:rsidRPr="00955DAE">
        <w:fldChar w:fldCharType="separate"/>
      </w:r>
      <w:r w:rsidR="007F5B1F" w:rsidRPr="00955DAE">
        <w:rPr>
          <w:rFonts w:cs="Times New Roman"/>
          <w:sz w:val="22"/>
        </w:rPr>
        <w:t>(IEA, 2016b)</w:t>
      </w:r>
      <w:r w:rsidRPr="00955DAE">
        <w:fldChar w:fldCharType="end"/>
      </w:r>
      <w:r w:rsidR="00D161BC" w:rsidRPr="00955DAE">
        <w:t xml:space="preserve">. </w:t>
      </w:r>
    </w:p>
    <w:p w14:paraId="41D6B455" w14:textId="77777777" w:rsidR="00502FB7" w:rsidRPr="00955DAE" w:rsidRDefault="00502FB7" w:rsidP="0000781A"/>
    <w:p w14:paraId="482C185A" w14:textId="427F7C53" w:rsidR="0000781A" w:rsidRPr="00955DAE" w:rsidRDefault="0000781A" w:rsidP="00502FB7">
      <w:pPr>
        <w:pStyle w:val="Caption"/>
        <w:jc w:val="left"/>
      </w:pPr>
      <w:bookmarkStart w:id="23" w:name="_Ref72355323"/>
      <w:bookmarkStart w:id="24" w:name="_Toc72965755"/>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1</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1</w:t>
      </w:r>
      <w:r w:rsidR="008017C1">
        <w:fldChar w:fldCharType="end"/>
      </w:r>
      <w:bookmarkEnd w:id="23"/>
      <w:r w:rsidRPr="00955DAE">
        <w:t xml:space="preserve"> Current Global Modal Share and Adoption of Public Transit in billion pkm</w:t>
      </w:r>
      <w:bookmarkEnd w:id="24"/>
    </w:p>
    <w:tbl>
      <w:tblPr>
        <w:tblStyle w:val="TableGrid"/>
        <w:tblW w:w="7306" w:type="dxa"/>
        <w:tblLook w:val="04A0" w:firstRow="1" w:lastRow="0" w:firstColumn="1" w:lastColumn="0" w:noHBand="0" w:noVBand="1"/>
      </w:tblPr>
      <w:tblGrid>
        <w:gridCol w:w="2814"/>
        <w:gridCol w:w="2415"/>
        <w:gridCol w:w="2077"/>
      </w:tblGrid>
      <w:tr w:rsidR="0000781A" w:rsidRPr="00955DAE" w14:paraId="6B01FAD5" w14:textId="77777777" w:rsidTr="000A12DD">
        <w:trPr>
          <w:cantSplit/>
          <w:trHeight w:val="594"/>
          <w:tblHeader/>
        </w:trPr>
        <w:tc>
          <w:tcPr>
            <w:tcW w:w="2814" w:type="dxa"/>
            <w:shd w:val="clear" w:color="auto" w:fill="4F81BD" w:themeFill="accent1"/>
          </w:tcPr>
          <w:p w14:paraId="003D6A62" w14:textId="77777777" w:rsidR="0000781A" w:rsidRPr="00955DAE" w:rsidRDefault="0000781A" w:rsidP="0000781A">
            <w:pPr>
              <w:rPr>
                <w:b/>
                <w:kern w:val="0"/>
                <w:sz w:val="22"/>
                <w:lang w:eastAsia="ja-JP"/>
              </w:rPr>
            </w:pPr>
          </w:p>
        </w:tc>
        <w:tc>
          <w:tcPr>
            <w:tcW w:w="2415" w:type="dxa"/>
            <w:shd w:val="clear" w:color="auto" w:fill="4F81BD" w:themeFill="accent1"/>
          </w:tcPr>
          <w:p w14:paraId="4F26DAE3" w14:textId="77777777" w:rsidR="0000781A" w:rsidRPr="00955DAE" w:rsidRDefault="0000781A" w:rsidP="0000781A">
            <w:pPr>
              <w:rPr>
                <w:b/>
                <w:color w:val="FFFFFF" w:themeColor="background1"/>
                <w:kern w:val="0"/>
                <w:sz w:val="22"/>
                <w:lang w:eastAsia="ja-JP"/>
              </w:rPr>
            </w:pPr>
            <w:r w:rsidRPr="00955DAE">
              <w:rPr>
                <w:b/>
                <w:color w:val="FFFFFF" w:themeColor="background1"/>
                <w:kern w:val="0"/>
                <w:sz w:val="22"/>
                <w:lang w:eastAsia="ja-JP"/>
              </w:rPr>
              <w:t>Percent (%)</w:t>
            </w:r>
          </w:p>
        </w:tc>
        <w:tc>
          <w:tcPr>
            <w:tcW w:w="2077" w:type="dxa"/>
            <w:shd w:val="clear" w:color="auto" w:fill="4F81BD" w:themeFill="accent1"/>
          </w:tcPr>
          <w:p w14:paraId="20A81388" w14:textId="77777777" w:rsidR="0000781A" w:rsidRPr="00955DAE" w:rsidRDefault="0000781A" w:rsidP="0000781A">
            <w:pPr>
              <w:rPr>
                <w:b/>
                <w:color w:val="FFFFFF" w:themeColor="background1"/>
                <w:kern w:val="0"/>
                <w:sz w:val="22"/>
                <w:lang w:eastAsia="ja-JP"/>
              </w:rPr>
            </w:pPr>
            <w:r w:rsidRPr="00955DAE">
              <w:rPr>
                <w:b/>
                <w:color w:val="FFFFFF" w:themeColor="background1"/>
                <w:kern w:val="0"/>
                <w:sz w:val="22"/>
                <w:lang w:eastAsia="ja-JP"/>
              </w:rPr>
              <w:t>Billion PKM</w:t>
            </w:r>
          </w:p>
        </w:tc>
      </w:tr>
      <w:tr w:rsidR="0000781A" w:rsidRPr="00955DAE" w14:paraId="09BF190B" w14:textId="77777777" w:rsidTr="000A12DD">
        <w:trPr>
          <w:trHeight w:val="334"/>
        </w:trPr>
        <w:tc>
          <w:tcPr>
            <w:tcW w:w="2814" w:type="dxa"/>
          </w:tcPr>
          <w:p w14:paraId="4600A095" w14:textId="24402ECC" w:rsidR="0000781A" w:rsidRPr="00955DAE" w:rsidRDefault="00287A03" w:rsidP="0000781A">
            <w:pPr>
              <w:rPr>
                <w:kern w:val="0"/>
                <w:sz w:val="22"/>
                <w:lang w:eastAsia="ja-JP"/>
              </w:rPr>
            </w:pPr>
            <w:r w:rsidRPr="00955DAE">
              <w:rPr>
                <w:kern w:val="0"/>
                <w:sz w:val="22"/>
                <w:lang w:eastAsia="ja-JP"/>
              </w:rPr>
              <w:t xml:space="preserve">Global </w:t>
            </w:r>
            <w:r w:rsidR="0000781A" w:rsidRPr="00955DAE">
              <w:rPr>
                <w:kern w:val="0"/>
                <w:sz w:val="22"/>
                <w:lang w:eastAsia="ja-JP"/>
              </w:rPr>
              <w:t xml:space="preserve">Current Adoption </w:t>
            </w:r>
          </w:p>
        </w:tc>
        <w:tc>
          <w:tcPr>
            <w:tcW w:w="2415" w:type="dxa"/>
          </w:tcPr>
          <w:p w14:paraId="211D60DA" w14:textId="63831B2B" w:rsidR="0000781A" w:rsidRPr="00955DAE" w:rsidRDefault="00502FB7" w:rsidP="0000781A">
            <w:pPr>
              <w:rPr>
                <w:kern w:val="0"/>
                <w:sz w:val="22"/>
                <w:lang w:eastAsia="ja-JP"/>
              </w:rPr>
            </w:pPr>
            <w:r w:rsidRPr="00955DAE">
              <w:rPr>
                <w:kern w:val="0"/>
                <w:sz w:val="22"/>
                <w:lang w:eastAsia="ja-JP"/>
              </w:rPr>
              <w:t>29.9</w:t>
            </w:r>
            <w:r w:rsidR="0000781A" w:rsidRPr="00955DAE">
              <w:rPr>
                <w:kern w:val="0"/>
                <w:sz w:val="22"/>
                <w:lang w:eastAsia="ja-JP"/>
              </w:rPr>
              <w:t>%</w:t>
            </w:r>
          </w:p>
        </w:tc>
        <w:tc>
          <w:tcPr>
            <w:tcW w:w="2077" w:type="dxa"/>
          </w:tcPr>
          <w:p w14:paraId="7F19542C" w14:textId="70A303B5" w:rsidR="0000781A" w:rsidRPr="00955DAE" w:rsidRDefault="00502FB7" w:rsidP="0000781A">
            <w:pPr>
              <w:rPr>
                <w:kern w:val="0"/>
                <w:sz w:val="22"/>
                <w:lang w:eastAsia="ja-JP"/>
              </w:rPr>
            </w:pPr>
            <w:r w:rsidRPr="00955DAE">
              <w:rPr>
                <w:kern w:val="0"/>
                <w:sz w:val="22"/>
                <w:lang w:eastAsia="ja-JP"/>
              </w:rPr>
              <w:t>9,673.0</w:t>
            </w:r>
          </w:p>
        </w:tc>
      </w:tr>
      <w:tr w:rsidR="00287A03" w:rsidRPr="00955DAE" w14:paraId="1CDF2280" w14:textId="77777777" w:rsidTr="000A12DD">
        <w:trPr>
          <w:trHeight w:val="334"/>
        </w:trPr>
        <w:tc>
          <w:tcPr>
            <w:tcW w:w="2814" w:type="dxa"/>
          </w:tcPr>
          <w:p w14:paraId="1EC3D7EB" w14:textId="6A410ACB" w:rsidR="00287A03" w:rsidRPr="00955DAE" w:rsidRDefault="00287A03" w:rsidP="00287A03">
            <w:r w:rsidRPr="00955DAE">
              <w:rPr>
                <w:kern w:val="0"/>
                <w:sz w:val="22"/>
                <w:lang w:eastAsia="ja-JP"/>
              </w:rPr>
              <w:t>OECD 90</w:t>
            </w:r>
          </w:p>
        </w:tc>
        <w:tc>
          <w:tcPr>
            <w:tcW w:w="2415" w:type="dxa"/>
          </w:tcPr>
          <w:p w14:paraId="5A3F198D" w14:textId="7A3FC892" w:rsidR="00287A03" w:rsidRPr="00955DAE" w:rsidRDefault="00287A03" w:rsidP="00287A03">
            <w:r w:rsidRPr="00955DAE">
              <w:rPr>
                <w:kern w:val="0"/>
                <w:sz w:val="22"/>
                <w:lang w:eastAsia="ja-JP"/>
              </w:rPr>
              <w:t>21.6%</w:t>
            </w:r>
          </w:p>
        </w:tc>
        <w:tc>
          <w:tcPr>
            <w:tcW w:w="2077" w:type="dxa"/>
          </w:tcPr>
          <w:p w14:paraId="41C4257E" w14:textId="15565F09" w:rsidR="00287A03" w:rsidRPr="00955DAE" w:rsidRDefault="00050616" w:rsidP="00287A03">
            <w:r w:rsidRPr="00955DAE">
              <w:t>1,033.2</w:t>
            </w:r>
          </w:p>
        </w:tc>
      </w:tr>
      <w:tr w:rsidR="00287A03" w:rsidRPr="00955DAE" w14:paraId="788B68F1" w14:textId="77777777" w:rsidTr="000A12DD">
        <w:trPr>
          <w:trHeight w:val="334"/>
        </w:trPr>
        <w:tc>
          <w:tcPr>
            <w:tcW w:w="2814" w:type="dxa"/>
          </w:tcPr>
          <w:p w14:paraId="18C95323" w14:textId="5C480F39" w:rsidR="00287A03" w:rsidRPr="00955DAE" w:rsidRDefault="00287A03" w:rsidP="00287A03">
            <w:r w:rsidRPr="00955DAE">
              <w:rPr>
                <w:kern w:val="0"/>
                <w:sz w:val="22"/>
                <w:lang w:eastAsia="ja-JP"/>
              </w:rPr>
              <w:t>Eastern Europe</w:t>
            </w:r>
          </w:p>
        </w:tc>
        <w:tc>
          <w:tcPr>
            <w:tcW w:w="2415" w:type="dxa"/>
          </w:tcPr>
          <w:p w14:paraId="7E8725DA" w14:textId="7BFE7CCD" w:rsidR="00287A03" w:rsidRPr="00955DAE" w:rsidRDefault="00287A03" w:rsidP="00287A03">
            <w:r w:rsidRPr="00955DAE">
              <w:rPr>
                <w:kern w:val="0"/>
                <w:sz w:val="22"/>
                <w:lang w:eastAsia="ja-JP"/>
              </w:rPr>
              <w:t>74.2%</w:t>
            </w:r>
          </w:p>
        </w:tc>
        <w:tc>
          <w:tcPr>
            <w:tcW w:w="2077" w:type="dxa"/>
          </w:tcPr>
          <w:p w14:paraId="21C4089E" w14:textId="446FF44D" w:rsidR="00287A03" w:rsidRPr="00955DAE" w:rsidRDefault="00050616" w:rsidP="00287A03">
            <w:r w:rsidRPr="00955DAE">
              <w:t>480.6</w:t>
            </w:r>
          </w:p>
        </w:tc>
      </w:tr>
      <w:tr w:rsidR="00287A03" w:rsidRPr="00955DAE" w14:paraId="070F62DF" w14:textId="77777777" w:rsidTr="000A12DD">
        <w:trPr>
          <w:trHeight w:val="334"/>
        </w:trPr>
        <w:tc>
          <w:tcPr>
            <w:tcW w:w="2814" w:type="dxa"/>
          </w:tcPr>
          <w:p w14:paraId="3544FF81" w14:textId="537CD2C0" w:rsidR="00287A03" w:rsidRPr="00955DAE" w:rsidRDefault="00287A03" w:rsidP="00287A03">
            <w:r w:rsidRPr="00955DAE">
              <w:rPr>
                <w:kern w:val="0"/>
                <w:sz w:val="22"/>
                <w:lang w:eastAsia="ja-JP"/>
              </w:rPr>
              <w:t>Asia (Sans Japan)</w:t>
            </w:r>
          </w:p>
        </w:tc>
        <w:tc>
          <w:tcPr>
            <w:tcW w:w="2415" w:type="dxa"/>
          </w:tcPr>
          <w:p w14:paraId="330AC856" w14:textId="6D06B6BC" w:rsidR="00287A03" w:rsidRPr="00955DAE" w:rsidRDefault="00287A03" w:rsidP="00287A03">
            <w:r w:rsidRPr="00955DAE">
              <w:rPr>
                <w:kern w:val="0"/>
                <w:sz w:val="22"/>
                <w:lang w:eastAsia="ja-JP"/>
              </w:rPr>
              <w:t>56.4%</w:t>
            </w:r>
          </w:p>
        </w:tc>
        <w:tc>
          <w:tcPr>
            <w:tcW w:w="2077" w:type="dxa"/>
          </w:tcPr>
          <w:p w14:paraId="3FB4683B" w14:textId="10DA026F" w:rsidR="00287A03" w:rsidRPr="00955DAE" w:rsidRDefault="00050616" w:rsidP="00287A03">
            <w:r w:rsidRPr="00955DAE">
              <w:t>3,018.6</w:t>
            </w:r>
          </w:p>
        </w:tc>
      </w:tr>
      <w:tr w:rsidR="00287A03" w:rsidRPr="00955DAE" w14:paraId="3BA5EF84" w14:textId="77777777" w:rsidTr="000A12DD">
        <w:trPr>
          <w:trHeight w:val="334"/>
        </w:trPr>
        <w:tc>
          <w:tcPr>
            <w:tcW w:w="2814" w:type="dxa"/>
          </w:tcPr>
          <w:p w14:paraId="7450CAC4" w14:textId="76ADEFCE" w:rsidR="00287A03" w:rsidRPr="00955DAE" w:rsidRDefault="00287A03" w:rsidP="00287A03">
            <w:r w:rsidRPr="00955DAE">
              <w:rPr>
                <w:kern w:val="0"/>
                <w:sz w:val="22"/>
                <w:lang w:eastAsia="ja-JP"/>
              </w:rPr>
              <w:t>Middle East and Africa</w:t>
            </w:r>
          </w:p>
        </w:tc>
        <w:tc>
          <w:tcPr>
            <w:tcW w:w="2415" w:type="dxa"/>
          </w:tcPr>
          <w:p w14:paraId="5A7FC586" w14:textId="359D4AA6" w:rsidR="00287A03" w:rsidRPr="00955DAE" w:rsidRDefault="00287A03" w:rsidP="00287A03">
            <w:r w:rsidRPr="00955DAE">
              <w:rPr>
                <w:kern w:val="0"/>
                <w:sz w:val="22"/>
                <w:lang w:eastAsia="ja-JP"/>
              </w:rPr>
              <w:t>86.0%</w:t>
            </w:r>
          </w:p>
        </w:tc>
        <w:tc>
          <w:tcPr>
            <w:tcW w:w="2077" w:type="dxa"/>
          </w:tcPr>
          <w:p w14:paraId="72C99D56" w14:textId="567CF6DD" w:rsidR="00287A03" w:rsidRPr="00955DAE" w:rsidRDefault="00050616" w:rsidP="00287A03">
            <w:r w:rsidRPr="00955DAE">
              <w:t>1,338.7</w:t>
            </w:r>
          </w:p>
        </w:tc>
      </w:tr>
      <w:tr w:rsidR="00287A03" w:rsidRPr="00955DAE" w14:paraId="7652C2CE" w14:textId="77777777" w:rsidTr="000A12DD">
        <w:trPr>
          <w:trHeight w:val="334"/>
        </w:trPr>
        <w:tc>
          <w:tcPr>
            <w:tcW w:w="2814" w:type="dxa"/>
          </w:tcPr>
          <w:p w14:paraId="1BEEB3F9" w14:textId="09D5ACCC" w:rsidR="00287A03" w:rsidRPr="00955DAE" w:rsidRDefault="00287A03" w:rsidP="00287A03">
            <w:r w:rsidRPr="00955DAE">
              <w:rPr>
                <w:kern w:val="0"/>
                <w:sz w:val="22"/>
                <w:lang w:eastAsia="ja-JP"/>
              </w:rPr>
              <w:t>Latin America</w:t>
            </w:r>
          </w:p>
        </w:tc>
        <w:tc>
          <w:tcPr>
            <w:tcW w:w="2415" w:type="dxa"/>
          </w:tcPr>
          <w:p w14:paraId="2F7B2994" w14:textId="6E45A1FC" w:rsidR="00287A03" w:rsidRPr="00955DAE" w:rsidRDefault="00287A03" w:rsidP="00287A03">
            <w:r w:rsidRPr="00955DAE">
              <w:rPr>
                <w:kern w:val="0"/>
                <w:sz w:val="22"/>
                <w:lang w:eastAsia="ja-JP"/>
              </w:rPr>
              <w:t>47.1%</w:t>
            </w:r>
          </w:p>
        </w:tc>
        <w:tc>
          <w:tcPr>
            <w:tcW w:w="2077" w:type="dxa"/>
          </w:tcPr>
          <w:p w14:paraId="22F6EF9B" w14:textId="2196A682" w:rsidR="00287A03" w:rsidRPr="00955DAE" w:rsidRDefault="00050616" w:rsidP="00287A03">
            <w:r w:rsidRPr="00955DAE">
              <w:t>695.8</w:t>
            </w:r>
          </w:p>
        </w:tc>
      </w:tr>
    </w:tbl>
    <w:p w14:paraId="13AE986E" w14:textId="6A50DDD1" w:rsidR="00D161BC" w:rsidRPr="00955DAE" w:rsidRDefault="00D161BC" w:rsidP="00D161BC"/>
    <w:p w14:paraId="2C1A680A" w14:textId="77777777" w:rsidR="00D161BC" w:rsidRPr="00955DAE" w:rsidRDefault="00D161BC" w:rsidP="00D161BC">
      <w:pPr>
        <w:pStyle w:val="Heading3"/>
      </w:pPr>
      <w:bookmarkStart w:id="25" w:name="_Toc72966192"/>
      <w:r w:rsidRPr="00955DAE">
        <w:t>Trends to Accelerate Adoption</w:t>
      </w:r>
      <w:bookmarkEnd w:id="25"/>
    </w:p>
    <w:p w14:paraId="25C87D43" w14:textId="119ABC64" w:rsidR="00084DA4" w:rsidRPr="00955DAE" w:rsidRDefault="00084DA4" w:rsidP="00D00D16">
      <w:pPr>
        <w:pStyle w:val="Heading4"/>
        <w:numPr>
          <w:ilvl w:val="3"/>
          <w:numId w:val="21"/>
        </w:numPr>
      </w:pPr>
      <w:r w:rsidRPr="00955DAE">
        <w:t>New Modes</w:t>
      </w:r>
    </w:p>
    <w:p w14:paraId="0F874ABE" w14:textId="434AE734" w:rsidR="00084DA4" w:rsidRPr="00955DAE" w:rsidRDefault="00084DA4" w:rsidP="00447E00">
      <w:r w:rsidRPr="00955DAE">
        <w:rPr>
          <w:bCs/>
        </w:rPr>
        <w:t xml:space="preserve">The new transport modes and alternatives, such as demand responsive buses and transport network companies (TNC) </w:t>
      </w:r>
      <w:r w:rsidR="0018227C" w:rsidRPr="00955DAE">
        <w:rPr>
          <w:bCs/>
        </w:rPr>
        <w:t>can</w:t>
      </w:r>
      <w:r w:rsidRPr="00955DAE">
        <w:rPr>
          <w:bCs/>
        </w:rPr>
        <w:t xml:space="preserve"> help </w:t>
      </w:r>
      <w:r w:rsidR="00B47171" w:rsidRPr="00955DAE">
        <w:rPr>
          <w:bCs/>
        </w:rPr>
        <w:t>spur more</w:t>
      </w:r>
      <w:r w:rsidRPr="00955DAE">
        <w:rPr>
          <w:bCs/>
        </w:rPr>
        <w:t xml:space="preserve"> adoption. These modes, by providing a comfortable and reliable alternative to private car, decrease the benefit of owning a private vehicle</w:t>
      </w:r>
      <w:r w:rsidR="00CC6B51" w:rsidRPr="00955DAE">
        <w:rPr>
          <w:bCs/>
        </w:rPr>
        <w:t xml:space="preserve"> </w:t>
      </w:r>
      <w:r w:rsidR="00CC6B51" w:rsidRPr="00955DAE">
        <w:rPr>
          <w:bCs/>
        </w:rPr>
        <w:fldChar w:fldCharType="begin"/>
      </w:r>
      <w:r w:rsidR="00CC6B51" w:rsidRPr="00955DAE">
        <w:rPr>
          <w:bCs/>
        </w:rPr>
        <w:instrText xml:space="preserve"> ADDIN ZOTERO_ITEM CSL_CITATION {"citationID":"wUNUv22Z","properties":{"formattedCitation":"(Erhardt et al., 2021)","plainCitation":"(Erhardt et al., 2021)","noteIndex":0},"citationItems":[{"id":18524,"uris":["http://zotero.org/groups/2241942/items/TX2F629Z"],"uri":["http://zotero.org/groups/2241942/items/TX2F629Z"],"itemData":{"id":18524,"type":"article-journal","abstract":"Transportation network companies (TNCs), such as Uber and Lyft, have been hypothesized to both complement and compete with public transit. Existing research on the topic is limited by a lack of detailed data on the timing and location of TNC trips. This study overcomes that limitation by using data scraped from the Application Programming Interfaces of two TNCs, combined with Automated Passenger Count data on transit use and other supporting data. Using a panel data model of the change in bus ridership in San Francisco between 2010 and 2015, and confirming the result with a separate time-series model, we find that TNCs are responsible for a net ridership decline of about 10%, offsetting net gains from other factors such as service increases and population growth. We do not find a statistically significant effect on light rail ridership. Cities and transit agencies should recognize the transit-competitive nature of TNCs as they plan, regulate and operate their transportation systems.","container-title":"Transportation","DOI":"10.1007/s11116-021-10178-4","ISSN":"1572-9435","journalAbbreviation":"Transportation","language":"en","source":"Springer Link","title":"Do transportation network companies increase or decrease transit ridership? Empirical evidence from San Francisco","title-short":"Do transportation network companies increase or decrease transit ridership?","URL":"https://doi.org/10.1007/s11116-021-10178-4","author":[{"family":"Erhardt","given":"Gregory D."},{"family":"Mucci","given":"Richard Alexander"},{"family":"Cooper","given":"Drew"},{"family":"Sana","given":"Bhargava"},{"family":"Chen","given":"Mei"},{"family":"Castiglione","given":"Joe"}],"accessed":{"date-parts":[["2021",5,20]]},"issued":{"date-parts":[["2021",2,28]]}}}],"schema":"https://github.com/citation-style-language/schema/raw/master/csl-citation.json"} </w:instrText>
      </w:r>
      <w:r w:rsidR="00CC6B51" w:rsidRPr="00955DAE">
        <w:rPr>
          <w:bCs/>
        </w:rPr>
        <w:fldChar w:fldCharType="separate"/>
      </w:r>
      <w:r w:rsidR="00CC6B51" w:rsidRPr="00955DAE">
        <w:rPr>
          <w:rFonts w:cs="Times New Roman"/>
          <w:sz w:val="22"/>
        </w:rPr>
        <w:t>(Erhardt et al., 2021)</w:t>
      </w:r>
      <w:r w:rsidR="00CC6B51" w:rsidRPr="00955DAE">
        <w:rPr>
          <w:bCs/>
        </w:rPr>
        <w:fldChar w:fldCharType="end"/>
      </w:r>
      <w:r w:rsidRPr="00955DAE">
        <w:rPr>
          <w:bCs/>
        </w:rPr>
        <w:t xml:space="preserve">. The riders are then more </w:t>
      </w:r>
      <w:r w:rsidRPr="00955DAE">
        <w:t xml:space="preserve">likely to use public transit modes, especially if they work in cohesion </w:t>
      </w:r>
      <w:r w:rsidR="00B47171" w:rsidRPr="00955DAE">
        <w:t xml:space="preserve">with </w:t>
      </w:r>
      <w:r w:rsidRPr="00955DAE">
        <w:t>feeder and first/last mile services</w:t>
      </w:r>
      <w:r w:rsidR="00B47171" w:rsidRPr="00955DAE">
        <w:t xml:space="preserve"> like</w:t>
      </w:r>
      <w:r w:rsidR="006C3EC4" w:rsidRPr="00955DAE">
        <w:t xml:space="preserve"> mobility as a service </w:t>
      </w:r>
      <w:r w:rsidR="00447E00" w:rsidRPr="00955DAE">
        <w:t xml:space="preserve">partnership agreements </w:t>
      </w:r>
      <w:r w:rsidR="006C3EC4" w:rsidRPr="00955DAE">
        <w:t xml:space="preserve">in </w:t>
      </w:r>
      <w:r w:rsidR="00447E00" w:rsidRPr="00955DAE">
        <w:t xml:space="preserve">Boston, Chicago, Dallas, Denver, Sydney, Florida and Canada among many others </w:t>
      </w:r>
      <w:r w:rsidR="00447E00" w:rsidRPr="00955DAE">
        <w:fldChar w:fldCharType="begin"/>
      </w:r>
      <w:r w:rsidR="00447E00" w:rsidRPr="00955DAE">
        <w:instrText xml:space="preserve"> ADDIN ZOTERO_ITEM CSL_CITATION {"citationID":"sVkYUZ1v","properties":{"formattedCitation":"(Lyft, 2021; Uber, 2021)","plainCitation":"(Lyft, 2021; Uber, 2021)","noteIndex":0},"citationItems":[{"id":18941,"uris":["http://zotero.org/groups/2241942/items/IPVV67KY"],"uri":["http://zotero.org/groups/2241942/items/IPVV67KY"],"itemData":{"id":18941,"type":"webpage","abstract":"Lyft partners with transit agencies across North America to keep communities moving. Learn more about how Lyft can help serve your city today.","language":"en-US","title":"Transit partnerships to keep communities moving | Lyft","URL":"https://lyft.com/transit/partnerships","author":[{"family":"Lyft","given":""}],"accessed":{"date-parts":[["2021",8,4]]},"issued":{"date-parts":[["2021"]]}}},{"id":18939,"uris":["http://zotero.org/groups/2241942/items/JBCMJHPP"],"uri":["http://zotero.org/groups/2241942/items/JBCMJHPP"],"itemData":{"id":18939,"type":"webpage","abstract":"Uber","container-title":"Uber","language":"en","title":"Towards a New Model of Public Transportation","URL":"https://www.uber.com/us/en/transit/horizons-paper/","author":[{"family":"Uber","given":""}],"accessed":{"date-parts":[["2021",8,4]]},"issued":{"date-parts":[["2021"]]}}}],"schema":"https://github.com/citation-style-language/schema/raw/master/csl-citation.json"} </w:instrText>
      </w:r>
      <w:r w:rsidR="00447E00" w:rsidRPr="00955DAE">
        <w:fldChar w:fldCharType="separate"/>
      </w:r>
      <w:r w:rsidR="00447E00" w:rsidRPr="00955DAE">
        <w:rPr>
          <w:rFonts w:cs="Times New Roman"/>
        </w:rPr>
        <w:t>(Lyft, 2021; Uber, 2021)</w:t>
      </w:r>
      <w:r w:rsidR="00447E00" w:rsidRPr="00955DAE">
        <w:fldChar w:fldCharType="end"/>
      </w:r>
    </w:p>
    <w:p w14:paraId="19FC03A9" w14:textId="6C5973AD" w:rsidR="00D00D16" w:rsidRPr="00955DAE" w:rsidRDefault="00D00D16" w:rsidP="00D00D16">
      <w:pPr>
        <w:pStyle w:val="Heading4"/>
        <w:numPr>
          <w:ilvl w:val="3"/>
          <w:numId w:val="21"/>
        </w:numPr>
      </w:pPr>
      <w:r w:rsidRPr="00955DAE">
        <w:t>ICT</w:t>
      </w:r>
    </w:p>
    <w:p w14:paraId="1D33EAC3" w14:textId="24C96CF6" w:rsidR="00D00D16" w:rsidRPr="00955DAE" w:rsidRDefault="00BF3B66" w:rsidP="00723F51">
      <w:r w:rsidRPr="00955DAE">
        <w:t xml:space="preserve">ICT apps from transit providers or </w:t>
      </w:r>
      <w:r w:rsidR="00723F51" w:rsidRPr="00955DAE">
        <w:t xml:space="preserve">companies like </w:t>
      </w:r>
      <w:r w:rsidRPr="00955DAE">
        <w:t>Citymapper or Google Maps are helping users to plan and time their trips on public transit which helps to increase ridership</w:t>
      </w:r>
      <w:r w:rsidR="00723F51" w:rsidRPr="00955DAE">
        <w:t xml:space="preserve"> </w:t>
      </w:r>
      <w:r w:rsidR="00723F51" w:rsidRPr="00955DAE">
        <w:fldChar w:fldCharType="begin"/>
      </w:r>
      <w:r w:rsidR="00723F51" w:rsidRPr="00955DAE">
        <w:instrText xml:space="preserve"> ADDIN ZOTERO_ITEM CSL_CITATION {"citationID":"uGru9o7h","properties":{"formattedCitation":"(Dimokas et al., 2018)","plainCitation":"(Dimokas et al., 2018)","noteIndex":0},"citationItems":[{"id":18544,"uris":["http://zotero.org/groups/2241942/items/D7JUG77U"],"uri":["http://zotero.org/groups/2241942/items/D7JUG77U"],"itemData":{"id":18544,"type":"paper-conference","abstract":"Smart mobility aims to reduce congestion and foster greener, cheaper and with less delay transportation options. The rapid development of ICT with the related transport services and the new trends imposed by social economy realize the concept of smart mobility. Nowadays, the smartphones have changed the way we travel in the cities and many applications in combination with transport services provide traveling support in order the people to move from one location to another location within or between cities. Especially, the carpooling and car sharing applications are gaining special interest. However, most of the applications did not combine public transports and car pooling in order to support multimodal trip planning. The paper introduces a mobile application that provides a multimodal trip planning solution combining public transports with car pooling. The application develops a new carpooling model which targets to optimize the inter-modality of carpooling with existing transport and services within European cities.","container-title":"2018 9th International Conference on Information, Intelligence, Systems and Applications (IISA)","DOI":"10.1109/IISA.2018.8633665","event":"2018 9th International Conference on Information, Intelligence, Systems and Applications (IISA)","page":"1-8","source":"IEEE Xplore","title":"A Mobile Application for Multimodal Trip Planning","author":[{"family":"Dimokas","given":"Nikos"},{"family":"Kalogirou","given":"Kostas"},{"family":"Spanidis","given":"Pavlos"},{"family":"Kehagias","given":"Dionysis"}],"issued":{"date-parts":[["2018",7]]}}}],"schema":"https://github.com/citation-style-language/schema/raw/master/csl-citation.json"} </w:instrText>
      </w:r>
      <w:r w:rsidR="00723F51" w:rsidRPr="00955DAE">
        <w:fldChar w:fldCharType="separate"/>
      </w:r>
      <w:r w:rsidR="00723F51" w:rsidRPr="00955DAE">
        <w:rPr>
          <w:rFonts w:cs="Times New Roman"/>
          <w:sz w:val="22"/>
        </w:rPr>
        <w:t>(Dimokas et al., 2018)</w:t>
      </w:r>
      <w:r w:rsidR="00723F51" w:rsidRPr="00955DAE">
        <w:fldChar w:fldCharType="end"/>
      </w:r>
      <w:r w:rsidRPr="00955DAE">
        <w:t xml:space="preserve">. The use of phones and contactless cards for payment also contributes toward adoption </w:t>
      </w:r>
      <w:r w:rsidR="00723F51" w:rsidRPr="00955DAE">
        <w:fldChar w:fldCharType="begin"/>
      </w:r>
      <w:r w:rsidR="00723F51" w:rsidRPr="00955DAE">
        <w:instrText xml:space="preserve"> ADDIN ZOTERO_ITEM CSL_CITATION {"citationID":"qxedaOEW","properties":{"formattedCitation":"(Brakewood et al., 2020)","plainCitation":"(Brakewood et al., 2020)","noteIndex":0},"citationItems":[{"id":18546,"uris":["http://zotero.org/groups/2241942/items/N4EVEGU4"],"uri":["http://zotero.org/groups/2241942/items/N4EVEGU4"],"itemData":{"id":18546,"type":"article-journal","abstract":"Recently, public transit systems have seen declining ridership levels in most American cities, and transit agencies are seeking strategies to counteract this negative trend. One emerging strategy uses mobile technologies for fare payment, which could improve the transit user experience and potentially attract or retain riders. However, there has been limited prior research evaluating the benefits of new mobile fare payment technologies after real-world deployment. Therefore, this research aims to evaluate emerging payment technologies from both the transit user and operator perspectives. Surveys of bus riders in Tallahassee, Florida were conducted before and after a two-month period in which a mobile fare payment application (“app”) was deployed throughout the bus system. Bus operators, who are responsible for fare validation, were also surveyed at the end of the study period. The results reveal that most app users reported spending less time purchasing a transit pass and less time boarding the bus, which could result in travel time savings from the user perspective. Despite these benefits, it was hypothesized that app users would increase the number of trips they made on transit; however, the user surveys provided limited evidence to support this. From the operator perspective, drivers reported spending less time collecting fares and observed that app users spent less time boarding the bus, which could lead to dwell time reductions after adoption levels increase. As transit users increasingly rely on mobile technologies, these findings are critical for transit agencies to justify initial deployment or expansion of mobile fare payment technologies.","container-title":"Transport Policy","DOI":"10.1016/j.tranpol.2020.04.015","ISSN":"0967-070X","journalAbbreviation":"Transport Policy","language":"en","page":"54-66","source":"ScienceDirect","title":"An evaluation of the benefits of mobile fare payment technology from the user and operator perspectives","volume":"93","author":[{"family":"Brakewood","given":"Candace"},{"family":"Ziedan","given":"Abubakr"},{"family":"Hendricks","given":"Sara J."},{"family":"Barbeau","given":"Sean J."},{"family":"Joslin","given":"Ann"}],"issued":{"date-parts":[["2020",7,1]]}}}],"schema":"https://github.com/citation-style-language/schema/raw/master/csl-citation.json"} </w:instrText>
      </w:r>
      <w:r w:rsidR="00723F51" w:rsidRPr="00955DAE">
        <w:fldChar w:fldCharType="separate"/>
      </w:r>
      <w:r w:rsidR="00723F51" w:rsidRPr="00955DAE">
        <w:rPr>
          <w:rFonts w:cs="Times New Roman"/>
          <w:sz w:val="22"/>
        </w:rPr>
        <w:t>(Brakewood et al., 2020)</w:t>
      </w:r>
      <w:r w:rsidR="00723F51" w:rsidRPr="00955DAE">
        <w:fldChar w:fldCharType="end"/>
      </w:r>
      <w:r w:rsidR="00723F51" w:rsidRPr="00955DAE">
        <w:t xml:space="preserve">. Real time occupancy rates are helping to provide comfortability with public transit during </w:t>
      </w:r>
      <w:r w:rsidR="00B47171" w:rsidRPr="00955DAE">
        <w:t xml:space="preserve">the recent COVID-19 pandemic, </w:t>
      </w:r>
      <w:r w:rsidR="00723F51" w:rsidRPr="00955DAE">
        <w:t xml:space="preserve">and will likely be used for trip planning in the future </w:t>
      </w:r>
      <w:r w:rsidR="00723F51" w:rsidRPr="00955DAE">
        <w:fldChar w:fldCharType="begin"/>
      </w:r>
      <w:r w:rsidR="00783D51">
        <w:instrText xml:space="preserve"> ADDIN ZOTERO_ITEM CSL_CITATION {"citationID":"eMFeVIK2","properties":{"formattedCitation":"(Wanek-Libman, 2020)","plainCitation":"(Wanek-Libman, 2020)","noteIndex":0},"citationItems":[{"id":18548,"uris":["http://zotero.org/groups/2241942/items/AGS7UZ3T"],"uri":["http://zotero.org/groups/2241942/items/AGS7UZ3T"],"itemData":{"id":18548,"type":"webpage","abstract":"Sharing crowding levels on transit vehicles empowers riders to make informed decisions about their trips now and will continue to add value to the rider experience beyond the pandemic.","container-title":"Mass Transit","language":"en-us","title":"Occupancy data: A real crowd pleaser","title-short":"Occupancy data","URL":"https://www.masstransitmag.com/technology/passenger-info/article/21154973/occupancy-data-a-real-crowd-pleaser","author":[{"family":"Wanek-Libman","given":""}],"accessed":{"date-parts":[["2021",5,21]]},"issued":{"date-parts":[["2020",9,24]]}}}],"schema":"https://github.com/citation-style-language/schema/raw/master/csl-citation.json"} </w:instrText>
      </w:r>
      <w:r w:rsidR="00723F51" w:rsidRPr="00955DAE">
        <w:fldChar w:fldCharType="separate"/>
      </w:r>
      <w:r w:rsidR="00723F51" w:rsidRPr="00955DAE">
        <w:rPr>
          <w:rFonts w:cs="Times New Roman"/>
          <w:sz w:val="22"/>
        </w:rPr>
        <w:t>(Wanek-Libman, 2020)</w:t>
      </w:r>
      <w:r w:rsidR="00723F51" w:rsidRPr="00955DAE">
        <w:fldChar w:fldCharType="end"/>
      </w:r>
    </w:p>
    <w:p w14:paraId="14F5AAEC" w14:textId="7AF318FE" w:rsidR="00D00D16" w:rsidRPr="00955DAE" w:rsidRDefault="00084DA4" w:rsidP="00D00D16">
      <w:pPr>
        <w:pStyle w:val="Heading4"/>
        <w:numPr>
          <w:ilvl w:val="3"/>
          <w:numId w:val="21"/>
        </w:numPr>
      </w:pPr>
      <w:r w:rsidRPr="00955DAE">
        <w:t>Climate Change Awareness</w:t>
      </w:r>
    </w:p>
    <w:p w14:paraId="544B25E0" w14:textId="69379743" w:rsidR="00084DA4" w:rsidRPr="00955DAE" w:rsidRDefault="00084DA4" w:rsidP="00084DA4">
      <w:r w:rsidRPr="00955DAE">
        <w:t>A trend that is likely to help the adoption of public transit is increased climate change awareness. Many efforts have been taken from countries and international organizations to push climate change higher in the agenda. Success can be claimed from the Paris COP 21 agreement, where 174 countries, including all major developed and developing countries, agreed to limit CO2 emissions in an attempt to limit temperature increase to 2 degrees Celsius compared to pre-industrial levels and reach zero net anthropogenic GHG in the second half of the 21</w:t>
      </w:r>
      <w:r w:rsidRPr="00955DAE">
        <w:rPr>
          <w:vertAlign w:val="superscript"/>
        </w:rPr>
        <w:t>st</w:t>
      </w:r>
      <w:r w:rsidRPr="00955DAE">
        <w:t xml:space="preserve"> century.</w:t>
      </w:r>
    </w:p>
    <w:p w14:paraId="43B0C2F0" w14:textId="77777777" w:rsidR="00D161BC" w:rsidRPr="00955DAE" w:rsidRDefault="00D161BC" w:rsidP="00D161BC">
      <w:pPr>
        <w:pStyle w:val="Heading3"/>
      </w:pPr>
      <w:bookmarkStart w:id="26" w:name="_Toc72966193"/>
      <w:r w:rsidRPr="00955DAE">
        <w:t>Barriers to Adoption</w:t>
      </w:r>
      <w:bookmarkEnd w:id="26"/>
    </w:p>
    <w:p w14:paraId="3089115E" w14:textId="15162356" w:rsidR="00084DA4" w:rsidRPr="00955DAE" w:rsidRDefault="00084DA4" w:rsidP="00084DA4">
      <w:pPr>
        <w:pStyle w:val="Heading4"/>
        <w:numPr>
          <w:ilvl w:val="3"/>
          <w:numId w:val="21"/>
        </w:numPr>
      </w:pPr>
      <w:r w:rsidRPr="00955DAE">
        <w:t>TNCs</w:t>
      </w:r>
    </w:p>
    <w:p w14:paraId="4F1F1C35" w14:textId="2AE316C3" w:rsidR="00084DA4" w:rsidRPr="00955DAE" w:rsidRDefault="0018227C" w:rsidP="000C1BBF">
      <w:r w:rsidRPr="00955DAE">
        <w:t xml:space="preserve">TNCs or ride hailing (such as Uber, Lyft, DiDi, Grab, Pathao and Gokada) can </w:t>
      </w:r>
      <w:r w:rsidR="009A3B7C" w:rsidRPr="00955DAE">
        <w:t>complement</w:t>
      </w:r>
      <w:r w:rsidRPr="00955DAE">
        <w:t xml:space="preserve"> or compete with public transit. When it competes, public transit rides are replaced instead of private car</w:t>
      </w:r>
      <w:r w:rsidR="000C1BBF" w:rsidRPr="00955DAE">
        <w:t xml:space="preserve"> </w:t>
      </w:r>
      <w:r w:rsidR="000C1BBF" w:rsidRPr="00955DAE">
        <w:fldChar w:fldCharType="begin"/>
      </w:r>
      <w:r w:rsidR="000C1BBF" w:rsidRPr="00955DAE">
        <w:instrText xml:space="preserve"> ADDIN ZOTERO_ITEM CSL_CITATION {"citationID":"N6e026JT","properties":{"formattedCitation":"(Doppelt, 2018)","plainCitation":"(Doppelt, 2018)","noteIndex":0},"citationItems":[{"id":18529,"uris":["http://zotero.org/groups/2241942/items/67MEDCK8"],"uri":["http://zotero.org/groups/2241942/items/67MEDCK8"],"itemData":{"id":18529,"type":"thesis","abstract":"The sharing economy is changing how people work, move, and interact. At the forefront of an evolving transportation market is Uber, a Transportation Network Company that has successfully integrated technology into mobility. By providing a cheap and convenient service, it has disrupted traditional forms of travel and commuting in private automobiles and public transportation. This paper uses a difference-in-differences approach to analyze Uber’s effect on the consumption of public transit in urban cities across the United States. The results from this study find that Uber is a substitute to public transportation in aggregate, but the effect varies considerably across cities and modes. In particular, Uber replaces bus travel but complements rail such as metros and subways, potentially as a result of each mode’s service area network, passenger demographic, and primary reason of use. Perhaps most importantly, this study asserts that a single approach to regulating TNCs is insufficient, as Uber’s effect is not uniform across the country. Therefore, it is up to municipal governments and policymakers to understand their specific local dynamics to pinpoint how Uber is affecting their public transit systems. Broad recommendations are offered to policymakers as they continue to work with Uber and other disruptive companies.","genre":"thesis","language":"en","note":"Accepted: 2018-06-22T14:41:36Z\ncontainer-title: Georgetown University-Graduate School of Arts &amp; Sciences","publisher":"Georgetown University","source":"repository.library.georgetown.edu","title":"Need a Ride? Uber Can Take You (Away From Public Transportation)","title-short":"Need a Ride?","URL":"https://repository.library.georgetown.edu/handle/10822/1050860","author":[{"family":"Doppelt","given":"Lawrence"}],"accessed":{"date-parts":[["2021",5,20]]},"issued":{"date-parts":[["2018"]]}}}],"schema":"https://github.com/citation-style-language/schema/raw/master/csl-citation.json"} </w:instrText>
      </w:r>
      <w:r w:rsidR="000C1BBF" w:rsidRPr="00955DAE">
        <w:fldChar w:fldCharType="separate"/>
      </w:r>
      <w:r w:rsidR="000C1BBF" w:rsidRPr="00955DAE">
        <w:rPr>
          <w:rFonts w:cs="Times New Roman"/>
          <w:sz w:val="22"/>
        </w:rPr>
        <w:t>(Doppelt, 2018)</w:t>
      </w:r>
      <w:r w:rsidR="000C1BBF" w:rsidRPr="00955DAE">
        <w:fldChar w:fldCharType="end"/>
      </w:r>
      <w:r w:rsidR="00B47171" w:rsidRPr="00955DAE">
        <w:t xml:space="preserve"> by </w:t>
      </w:r>
      <w:r w:rsidRPr="00955DAE">
        <w:t xml:space="preserve">more than </w:t>
      </w:r>
      <w:r w:rsidR="000C1BBF" w:rsidRPr="00955DAE">
        <w:t>one-third</w:t>
      </w:r>
      <w:r w:rsidRPr="00955DAE">
        <w:t xml:space="preserve"> </w:t>
      </w:r>
      <w:r w:rsidR="00A027FE" w:rsidRPr="00955DAE">
        <w:fldChar w:fldCharType="begin"/>
      </w:r>
      <w:r w:rsidR="000C1BBF" w:rsidRPr="00955DAE">
        <w:instrText xml:space="preserve"> ADDIN ZOTERO_ITEM CSL_CITATION {"citationID":"Nq70iFu5","properties":{"formattedCitation":"(Acheampong et al., 2020; Rayle et al., 2016)","plainCitation":"(Acheampong et al., 2020; Rayle et al., 2016)","noteIndex":0},"citationItems":[{"id":18520,"uris":["http://zotero.org/groups/2241942/items/6NXVVDRN"],"uri":["http://zotero.org/groups/2241942/items/6NXVVDRN"],"itemData":{"id":18520,"type":"article-journal","abstract":"Ride-hailing services are shaping travel behaviours and emergent urban mobility patterns. From their initial diffusion centres in North America and Europe, these on-demand mobility services are increasingly becoming available in developing countries. Yet, empirical research from these contexts on the impact of ride-hailing services is lacking. To address this gap, this paper examines the factors driving the adoption of ride-hailing and the associated travel characteristics and mode substitution effects in Ghana, Sub-Saharan Africa. Using data from a large sample survey (N = 1188) of commuters in a multi-variable structural equation model, the paper shows that socio-demographic factors, perceived benefits and ease of use of ride-hailing, perceived safety risks and car-dependent lifestyles influence adoption and use of ride-hailing services. Similar to other contexts, individuals’ reference ride-hailing trips were mainly for ‘special occasion’ purposes (51%), but work and school journeys were also high (41%). Shorter travel times (≤30 min) and single passenger journeys within inner-suburban and outer-suburban localities typify ride-hailing trips. This contrasts with other contexts where ride-hailing is used frequently by urban dwellers and less so by those in the suburbs. Ride-hailing use replaced conventional taxis (51%), public transport (36%), private car (10%) and walking (1%), suggesting mode substitution effects for individuals’ reference trips. Further exploration of a full day’s travel mode choices also revealed that individuals use other available modes of transport in addition to ride-hailing services. However, multi-modal integration is weak, suggesting that ride-hailing tends to be used alone for full door-to-door journeys, instead of complementing other existing modes in serving first/last mile access for example. The implications of the findings for sustainable mobility are discussed.","container-title":"Transportation Research Part C: Emerging Technologies","DOI":"10.1016/j.trc.2020.102638","ISSN":"0968-090X","journalAbbreviation":"Transportation Research Part C: Emerging Technologies","language":"en","page":"102638","source":"ScienceDirect","title":"Mobility-on-demand: An empirical study of internet-based ride-hailing adoption factors, travel characteristics and mode substitution effects","title-short":"Mobility-on-demand","volume":"115","author":[{"family":"Acheampong","given":"Ransford A."},{"family":"Siiba","given":"Alhassan"},{"family":"Okyere","given":"Dennis K."},{"family":"Tuffour","given":"Justice P."}],"issued":{"date-parts":[["2020",6,1]]}}},{"id":18532,"uris":["http://zotero.org/groups/2241942/items/GEZF2EIT"],"uri":["http://zotero.org/groups/2241942/items/GEZF2EIT"],"itemData":{"id":18532,"type":"article-journal","abstract":"In this study, we present exploratory evidence of how “ridesourcing” services (app-based, on-demand ride services like Uber and Lyft) are used in San Francisco. We explore who uses ridesourcing and for what reasons, how the ridesourcing market compares to that of traditional taxis, and how ridesourcing impacts the use of public transit and overall vehicle travel. In spring 2014, 380 completed intercept surveys were collected from three ridesourcing “hot spots” in San Francisco. We compare survey results with matched-pair taxi trip data and results of a previous taxi user survey. We also compare travel times for ridesourcing and taxis with those for public transit. The findings indicate that, despite many similarities, taxis and ridesourcing differ in user characteristics, wait times, and trips served. While ridesourcing replaces taxi trips, at least half of ridesourcing trips replaced modes other than taxi, including public transit and driving. Impacts on overall vehicle travel are unclear. We conclude with suggestions for future research.","container-title":"Transport Policy","DOI":"10.1016/j.tranpol.2015.10.004","ISSN":"0967-070X","journalAbbreviation":"Transport Policy","language":"en","page":"168-178","source":"ScienceDirect","title":"Just a better taxi? A survey-based comparison of taxis, transit, and ridesourcing services in San Francisco","title-short":"Just a better taxi?","volume":"45","author":[{"family":"Rayle","given":"Lisa"},{"family":"Dai","given":"Danielle"},{"family":"Chan","given":"Nelson"},{"family":"Cervero","given":"Robert"},{"family":"Shaheen","given":"Susan"}],"issued":{"date-parts":[["2016",1,1]]}}}],"schema":"https://github.com/citation-style-language/schema/raw/master/csl-citation.json"} </w:instrText>
      </w:r>
      <w:r w:rsidR="00A027FE" w:rsidRPr="00955DAE">
        <w:fldChar w:fldCharType="separate"/>
      </w:r>
      <w:r w:rsidR="000C1BBF" w:rsidRPr="00955DAE">
        <w:rPr>
          <w:rFonts w:cs="Times New Roman"/>
          <w:sz w:val="22"/>
        </w:rPr>
        <w:t>(Acheampong et al., 2020; Rayle et al., 2016)</w:t>
      </w:r>
      <w:r w:rsidR="00A027FE" w:rsidRPr="00955DAE">
        <w:fldChar w:fldCharType="end"/>
      </w:r>
      <w:r w:rsidR="00686129" w:rsidRPr="00955DAE">
        <w:t xml:space="preserve"> </w:t>
      </w:r>
      <w:r w:rsidRPr="00955DAE">
        <w:t>and sometimes much higher</w:t>
      </w:r>
      <w:r w:rsidR="00686129" w:rsidRPr="00955DAE">
        <w:t xml:space="preserve"> </w:t>
      </w:r>
      <w:r w:rsidR="00CC6B51" w:rsidRPr="00955DAE">
        <w:fldChar w:fldCharType="begin"/>
      </w:r>
      <w:r w:rsidR="00CC6B51" w:rsidRPr="00955DAE">
        <w:instrText xml:space="preserve"> ADDIN ZOTERO_ITEM CSL_CITATION {"citationID":"v3RsPxr6","properties":{"formattedCitation":"(Clewlow &amp; Mishra, 2017)","plainCitation":"(Clewlow &amp; Mishra, 2017)","noteIndex":0},"citationItems":[{"id":18526,"uris":["http://zotero.org/groups/2241942/items/EM2YB48J"],"uri":["http://zotero.org/groups/2241942/items/EM2YB48J"],"itemData":{"id":18526,"type":"article-journal","abstract":"The rapid adoption of ride-hailing poses significant challenges for transportation researchers, policymakers, and planners, as there is limited information and data about how these services affect transportation decisions and travel patterns. Given the long-range business, policy, and planning decisions that are required to support transportation infrastructure (including public transit, roads, bike lanes, and sidewalks), there is an urgent need to collect data on the adoption of these new services, and in particular their potential impacts on travel choices. This paper presents findings from a comprehensive travel and residential survey deployed in seven major U.S. cities, in two phases from 2014 to 2016, with a targeted, representative sample of their urban and suburban populations. The purpose of this report is to provide early insight on the adoption of, use, and travel behavior impacts of ride-hailing.","language":"en","source":"escholarship.org","title":"Disruptive Transportation: The Adoption, Utilization, and Impacts of Ride-Hailing in the United States","title-short":"Disruptive Transportation","URL":"https://escholarship.org/uc/item/82w2z91j","author":[{"family":"Clewlow","given":"Regina R."},{"family":"Mishra","given":"Gouri S."}],"accessed":{"date-parts":[["2021",5,20]]},"issued":{"date-parts":[["2017",10,1]]}}}],"schema":"https://github.com/citation-style-language/schema/raw/master/csl-citation.json"} </w:instrText>
      </w:r>
      <w:r w:rsidR="00CC6B51" w:rsidRPr="00955DAE">
        <w:fldChar w:fldCharType="separate"/>
      </w:r>
      <w:r w:rsidR="00CC6B51" w:rsidRPr="00955DAE">
        <w:rPr>
          <w:rFonts w:cs="Times New Roman"/>
          <w:sz w:val="22"/>
        </w:rPr>
        <w:t>(Clewlow &amp; Mishra, 2017)</w:t>
      </w:r>
      <w:r w:rsidR="00CC6B51" w:rsidRPr="00955DAE">
        <w:fldChar w:fldCharType="end"/>
      </w:r>
      <w:r w:rsidR="003E5878" w:rsidRPr="00955DAE">
        <w:t>. However, in a few places such as</w:t>
      </w:r>
      <w:r w:rsidR="00686129" w:rsidRPr="00955DAE">
        <w:t xml:space="preserve"> Singapore it mostly replaces private car trips </w:t>
      </w:r>
      <w:r w:rsidR="00686129" w:rsidRPr="00955DAE">
        <w:fldChar w:fldCharType="begin"/>
      </w:r>
      <w:r w:rsidR="00686129" w:rsidRPr="00955DAE">
        <w:instrText xml:space="preserve"> ADDIN ZOTERO_ITEM CSL_CITATION {"citationID":"I1yHWtkL","properties":{"formattedCitation":"(Moody &amp; Zhao, 2020)","plainCitation":"(Moody &amp; Zhao, 2020)","noteIndex":0},"citationItems":[{"id":18522,"uris":["http://zotero.org/groups/2241942/items/PLW7LBEH"],"uri":["http://zotero.org/groups/2241942/items/PLW7LBEH"],"itemData":{"id":18522,"type":"article-journal","abstract":"On-demand mobility services provided by transport network companies (TNCs) have experienced significant growth in their adoption and diversification of services in major metropolitan cities around the world. This study analyzed primary data from Singapore to explore the sociodemographics of TNC users and determine who among TNC users is more likely to pool their trips and what modes these services are replacing. We compared these results with a comprehensive literature review of similar studies of TNC users in the metropolitan US. We found that the sociodemographics of TNC users in general are similar in Singapore and the US: younger, highly educated, and higher income individuals are more likely to have used TNC services. On the other hand, when differentiating by type of TNC service, we found that younger individuals from households that do not own a car are more likely to have pooled in Singapore, whereas employment is an important predictor in the US. We also found differences in mode substitution; whereas TNC trips in the US primarily induce additional trips or replace trips by public and non-motorized transport, in Singapore they primarily replace personal/private vehicle trips. In Singapore, we explored mode substitution by exclusive and pooled TNC services separately, and found that pooled trips draw more from public and nonmotorized transport, whereas exclusive trips replace more personal/private vehicle trips. These results suggest that people in Singapore view exclusive and pooled TNC services as distinct travel options that may be more closely related to other private or public transport, respectively. Differences between Singapore and the US highlight the importance of accounting for local context and suggest that the quality of all travel alternatives in the urban area will affect the mode substitution of TNC trips.","container-title":"Journal of Transportation Engineering, Part A: Systems","DOI":"10.1061/JTEPBS.0000438","issue":"9","language":"EN","note":"publisher: American Society of Civil Engineers","page":"04020102","source":"ASCE","title":"Adoption of Exclusive and Pooled TNC Services in Singapore and the US","volume":"146","author":[{"family":"Moody","given":"Joanna"},{"family":"Zhao","given":"Jinhua"}],"issued":{"date-parts":[["2020",9,1]]}}}],"schema":"https://github.com/citation-style-language/schema/raw/master/csl-citation.json"} </w:instrText>
      </w:r>
      <w:r w:rsidR="00686129" w:rsidRPr="00955DAE">
        <w:fldChar w:fldCharType="separate"/>
      </w:r>
      <w:r w:rsidR="00686129" w:rsidRPr="00955DAE">
        <w:rPr>
          <w:rFonts w:cs="Times New Roman"/>
          <w:sz w:val="22"/>
        </w:rPr>
        <w:t>(Moody &amp; Zhao, 2020)</w:t>
      </w:r>
      <w:r w:rsidR="00686129" w:rsidRPr="00955DAE">
        <w:fldChar w:fldCharType="end"/>
      </w:r>
      <w:r w:rsidR="003E5878" w:rsidRPr="00955DAE">
        <w:t xml:space="preserve"> instead of public transit trips</w:t>
      </w:r>
      <w:r w:rsidR="00686129" w:rsidRPr="00955DAE">
        <w:t xml:space="preserve">. </w:t>
      </w:r>
    </w:p>
    <w:p w14:paraId="04E3F8EF" w14:textId="0D3A44EE" w:rsidR="00050616" w:rsidRPr="00955DAE" w:rsidRDefault="00050616" w:rsidP="00050616">
      <w:pPr>
        <w:pStyle w:val="Heading4"/>
        <w:numPr>
          <w:ilvl w:val="3"/>
          <w:numId w:val="21"/>
        </w:numPr>
      </w:pPr>
      <w:r w:rsidRPr="00955DAE">
        <w:t>Urbanization</w:t>
      </w:r>
    </w:p>
    <w:p w14:paraId="2A2D6058" w14:textId="4920D439" w:rsidR="00050616" w:rsidRPr="00955DAE" w:rsidRDefault="00050616" w:rsidP="00050616">
      <w:r w:rsidRPr="00955DAE">
        <w:t xml:space="preserve">In some areas, mainly in Europe and megacities in the “developing” world, the modal share of public transit is significant. Yet, the trends in these two groups are opposite. European cities are facing a rise of the modal share of public transit through the last decade, something which is likely to continue in the future. Megacities in the “developing” world on the other hand, are pushed towards a path of higher car ownership and private car modal share, mainly due to increasing income levels and economic growth and the perceptions of a connection between car ownership and wealth. In these regions, policies and investments need to limit this trend and reinforce public transit usage. In other locations, investments in public transit are deemed necessary, so that the provided service can be a viable and attractive alternative to private car. </w:t>
      </w:r>
    </w:p>
    <w:p w14:paraId="29D5D5BB" w14:textId="5C3A3379" w:rsidR="00050616" w:rsidRPr="00955DAE" w:rsidRDefault="00050616" w:rsidP="00050616">
      <w:r w:rsidRPr="00955DAE">
        <w:t xml:space="preserve">The increasing urbanization of the world is definitely going to affect this balance. The majority of growth will occur in cities without good public transit infrastructure and regulation. Without investments and strong policies that will boost public transit usage, the new travel demand will be facilitated by private vehicle modes, leading the modal share of public transit to steadily decrease. Even relatively optimistic prognostications predict a reduction in the share of public transit. </w:t>
      </w:r>
    </w:p>
    <w:p w14:paraId="1C878C17" w14:textId="77777777" w:rsidR="00D161BC" w:rsidRPr="00955DAE" w:rsidRDefault="00D161BC" w:rsidP="00D161BC">
      <w:pPr>
        <w:pStyle w:val="Heading3"/>
      </w:pPr>
      <w:bookmarkStart w:id="27" w:name="_Toc72966194"/>
      <w:r w:rsidRPr="00955DAE">
        <w:t>Adoption Potential</w:t>
      </w:r>
      <w:bookmarkEnd w:id="27"/>
    </w:p>
    <w:p w14:paraId="17160F05" w14:textId="64ED0E5B" w:rsidR="00D161BC" w:rsidRPr="00955DAE" w:rsidRDefault="008C0172" w:rsidP="00D161BC">
      <w:r w:rsidRPr="00955DAE">
        <w:t>Generally,</w:t>
      </w:r>
      <w:r w:rsidR="00D161BC" w:rsidRPr="00955DAE">
        <w:t xml:space="preserve"> research on modal shift/mode choice focuses on identifying the different elements that affect peoples’ choices; and try to determine how a change on those elements would affect the existing situation. </w:t>
      </w:r>
      <w:r w:rsidRPr="00955DAE">
        <w:t>Usually,</w:t>
      </w:r>
      <w:r w:rsidR="00D161BC" w:rsidRPr="00955DAE">
        <w:t xml:space="preserve"> the study area of these works is a city or a region. There are few research </w:t>
      </w:r>
      <w:r w:rsidR="00B47171" w:rsidRPr="00955DAE">
        <w:t xml:space="preserve">studies </w:t>
      </w:r>
      <w:r w:rsidR="00D161BC" w:rsidRPr="00955DAE">
        <w:t xml:space="preserve">that try to predict modal share in the future, even less so on a global scale. </w:t>
      </w:r>
      <w:r w:rsidR="00BB2A77" w:rsidRPr="00955DAE">
        <w:t>International institutional bodies</w:t>
      </w:r>
      <w:r w:rsidR="00D161BC" w:rsidRPr="00955DAE">
        <w:t xml:space="preserve"> are the main source of information regarding the future direction of transport in general and mode choice specifically. A few of those efforts are presented below, highlighting the importance that is given towards public transit and the potential economic and environmental benefits generated by them.</w:t>
      </w:r>
    </w:p>
    <w:p w14:paraId="22C6E79B" w14:textId="732EEDBF" w:rsidR="00F56A64" w:rsidRPr="00955DAE" w:rsidRDefault="00F56A64" w:rsidP="00F56A64">
      <w:pPr>
        <w:pStyle w:val="Heading4"/>
        <w:numPr>
          <w:ilvl w:val="3"/>
          <w:numId w:val="21"/>
        </w:numPr>
      </w:pPr>
      <w:r w:rsidRPr="00955DAE">
        <w:t>International Transport Forum Transport Outlook 2021</w:t>
      </w:r>
    </w:p>
    <w:p w14:paraId="748D7E30" w14:textId="4C141A6C" w:rsidR="00F56A64" w:rsidRPr="00955DAE" w:rsidRDefault="006F4646" w:rsidP="00F56A64">
      <w:r w:rsidRPr="00955DAE">
        <w:t xml:space="preserve">The ITF publishes its Transport Outlook every </w:t>
      </w:r>
      <w:r w:rsidR="0061433B" w:rsidRPr="00955DAE">
        <w:t xml:space="preserve">two years. It is the only adoption study that had been performed since the start of the global pandemic at the time of the update to the model. </w:t>
      </w:r>
      <w:r w:rsidR="00C16866" w:rsidRPr="00955DAE">
        <w:t>It has three scenarios for future urban passenger transport</w:t>
      </w:r>
      <w:r w:rsidR="00933748" w:rsidRPr="00955DAE">
        <w:t xml:space="preserve"> to 2050.</w:t>
      </w:r>
      <w:r w:rsidR="00C16866" w:rsidRPr="00955DAE">
        <w:t xml:space="preserve"> The scenarios get increasingly ambitious </w:t>
      </w:r>
      <w:r w:rsidR="00BB2A77" w:rsidRPr="00955DAE">
        <w:t>in regard to</w:t>
      </w:r>
      <w:r w:rsidR="00C16866" w:rsidRPr="00955DAE">
        <w:t xml:space="preserve"> policies to decarbonize urban passenger travel which reduces emissions. The recover scenario represents a continuation of </w:t>
      </w:r>
      <w:r w:rsidR="00933748" w:rsidRPr="00955DAE">
        <w:t xml:space="preserve">the priorities and policies that were in place before the pandemic began such as return to previous levels of public transit mode share, slowly electrifying personal vehicles and public transit fleets and a reversion of the shift to active modes. The reshape scenario represents a paradigm change such as deprioritizing cars, more efficient use of capacity and a transformation of public transit to a seamless Mobility as a service (Maas). The Reshape+ scenario reinforces the reshape scenario </w:t>
      </w:r>
      <w:r w:rsidR="00A56E19" w:rsidRPr="00955DAE">
        <w:t>by</w:t>
      </w:r>
      <w:r w:rsidR="00933748" w:rsidRPr="00955DAE">
        <w:t xml:space="preserve"> locking in </w:t>
      </w:r>
      <w:r w:rsidR="00A56E19" w:rsidRPr="00955DAE">
        <w:t xml:space="preserve">the positive trends that arose during the pandemic such as increased teleworking, increased active modes and converting the temporary infrastructure that was put in place for these modes to permanent. The reshape and reshape+ scenarios have total urban pkms declining and the modal share of public transit increasing. </w:t>
      </w:r>
    </w:p>
    <w:p w14:paraId="27024E7E" w14:textId="63C5BDE4" w:rsidR="006F4646" w:rsidRPr="00955DAE" w:rsidRDefault="00D161BC" w:rsidP="006F4646">
      <w:pPr>
        <w:pStyle w:val="Heading4"/>
        <w:numPr>
          <w:ilvl w:val="3"/>
          <w:numId w:val="21"/>
        </w:numPr>
      </w:pPr>
      <w:bookmarkStart w:id="28" w:name="_Toc465147953"/>
      <w:r w:rsidRPr="00955DAE">
        <w:t>Global PTx2 Vision</w:t>
      </w:r>
      <w:bookmarkEnd w:id="28"/>
      <w:r w:rsidRPr="00955DAE">
        <w:t xml:space="preserve"> </w:t>
      </w:r>
    </w:p>
    <w:p w14:paraId="0CCA0ADF" w14:textId="4D513EE7" w:rsidR="00D161BC" w:rsidRPr="00955DAE" w:rsidRDefault="00D161BC" w:rsidP="00D161BC">
      <w:r w:rsidRPr="00955DAE">
        <w:t>The International Association of Public Transport (UITP)—which has 1,300 members, including public transport authorities and operators from 92 countries—in 2009 established a vision and strategy called PTx2 for doubling public transit’s market share by 2025 and highlighted the areas where action is urgently needed. The PTx2 vision assumes that the market share</w:t>
      </w:r>
      <w:r w:rsidRPr="00955DAE">
        <w:rPr>
          <w:rStyle w:val="FootnoteReference"/>
          <w:bCs/>
        </w:rPr>
        <w:footnoteReference w:id="3"/>
      </w:r>
      <w:r w:rsidRPr="00955DAE">
        <w:t xml:space="preserve"> of public transit doubles over 20 years between 2005 and 2025 (from 16% in 2005 to 32% in 2025), but the share of walking and cycling remains stable (37%). Doubling public transit’s market share worldwide (PTx2) would save around 170m tons of oil and 550m tons of CO2 equivalent per year </w:t>
      </w:r>
      <w:r w:rsidRPr="00955DAE">
        <w:fldChar w:fldCharType="begin"/>
      </w:r>
      <w:r w:rsidRPr="00955DAE">
        <w:instrText xml:space="preserve"> ADDIN EN.CITE &lt;EndNote&gt;&lt;Cite&gt;&lt;Author&gt;UITP&lt;/Author&gt;&lt;Year&gt;2009&lt;/Year&gt;&lt;RecNum&gt;528&lt;/RecNum&gt;&lt;DisplayText&gt;(UITP, 2009)&lt;/DisplayText&gt;&lt;record&gt;&lt;rec-number&gt;528&lt;/rec-number&gt;&lt;foreign-keys&gt;&lt;key app="EN" db-id="dv0vp0rwdwts5wexz21xx5z4d5ewf0t9dvdw"&gt;528&lt;/key&gt;&lt;/foreign-keys&gt;&lt;ref-type name="Web Page"&gt;12&lt;/ref-type&gt;&lt;contributors&gt;&lt;authors&gt;&lt;author&gt;UITP&lt;/author&gt;&lt;/authors&gt;&lt;/contributors&gt;&lt;titles&gt;&lt;title&gt;Strategy for public transport&lt;/title&gt;&lt;/titles&gt;&lt;dates&gt;&lt;year&gt;2009&lt;/year&gt;&lt;/dates&gt;&lt;urls&gt;&lt;related-urls&gt;&lt;url&gt;http://www.uitp.org/strategy-public-transport&lt;/url&gt;&lt;/related-urls&gt;&lt;/urls&gt;&lt;/record&gt;&lt;/Cite&gt;&lt;/EndNote&gt;</w:instrText>
      </w:r>
      <w:r w:rsidRPr="00955DAE">
        <w:fldChar w:fldCharType="separate"/>
      </w:r>
      <w:r w:rsidRPr="00955DAE">
        <w:t>(</w:t>
      </w:r>
      <w:hyperlink r:id="rId32" w:anchor="_ENREF_18" w:tooltip="UITP, 2009 #528" w:history="1">
        <w:r w:rsidRPr="00955DAE">
          <w:rPr>
            <w:rStyle w:val="Hyperlink"/>
            <w:bCs/>
          </w:rPr>
          <w:t>UITP, 2009</w:t>
        </w:r>
      </w:hyperlink>
      <w:r w:rsidRPr="00955DAE">
        <w:t>)</w:t>
      </w:r>
      <w:r w:rsidRPr="00955DAE">
        <w:fldChar w:fldCharType="end"/>
      </w:r>
      <w:r w:rsidRPr="00955DAE">
        <w:t xml:space="preserve">. While PTx2 vision seems to be ambitious, it is plausible since many cities around the world have already taken up the challenge and are working towards this goal. UITP supports this vision through a communication campaign, awards for sharing best practices and local sustainable mobility projects. </w:t>
      </w:r>
    </w:p>
    <w:p w14:paraId="4AE91AD0" w14:textId="6B1C3E2C" w:rsidR="006F4646" w:rsidRPr="00955DAE" w:rsidRDefault="00D161BC" w:rsidP="006F4646">
      <w:pPr>
        <w:pStyle w:val="Heading4"/>
        <w:numPr>
          <w:ilvl w:val="3"/>
          <w:numId w:val="21"/>
        </w:numPr>
      </w:pPr>
      <w:bookmarkStart w:id="29" w:name="_Toc465147954"/>
      <w:r w:rsidRPr="00955DAE">
        <w:t>Energy Technology Perspectives</w:t>
      </w:r>
      <w:bookmarkEnd w:id="29"/>
      <w:r w:rsidRPr="00955DAE">
        <w:t xml:space="preserve"> </w:t>
      </w:r>
    </w:p>
    <w:p w14:paraId="7FBC9188" w14:textId="571F978A" w:rsidR="00D161BC" w:rsidRPr="00955DAE" w:rsidRDefault="00D161BC" w:rsidP="007F5B1F">
      <w:r w:rsidRPr="00955DAE">
        <w:t xml:space="preserve">The International Energy Agency (IEA) regularly publishes Energy Technology Perspectives (ETP), a publication that focuses on the status of energy technologies and how they can contribute towards a more sustainable future. In the latest publication </w:t>
      </w:r>
      <w:r w:rsidR="00145056" w:rsidRPr="00955DAE">
        <w:t xml:space="preserve">ETP20, the focus was on clean energy technologies and had a minor focus on only long-distance transport, not urban </w:t>
      </w:r>
      <w:r w:rsidR="00145056" w:rsidRPr="00955DAE">
        <w:fldChar w:fldCharType="begin"/>
      </w:r>
      <w:r w:rsidR="00145056" w:rsidRPr="00955DAE">
        <w:instrText xml:space="preserve"> ADDIN ZOTERO_ITEM CSL_CITATION {"citationID":"Qow8mTgv","properties":{"formattedCitation":"(IEA, 2020)","plainCitation":"(IEA, 2020)","noteIndex":0},"citationItems":[{"id":18537,"uris":["http://zotero.org/groups/2241942/items/LGM4HHF5"],"uri":["http://zotero.org/groups/2241942/items/LGM4HHF5"],"itemData":{"id":18537,"type":"webpage","abstract":"Energy Technology Perspectives 2020 - Analysis and key findings. A report by the International Energy Agency.","container-title":"IEA","language":"en-GB","title":"Energy Technology Perspectives 2020 – Analysis","URL":"https://www.iea.org/reports/energy-technology-perspectives-2020","author":[{"family":"IEA","given":""}],"accessed":{"date-parts":[["2021",5,20]]},"issued":{"date-parts":[["2020"]]}}}],"schema":"https://github.com/citation-style-language/schema/raw/master/csl-citation.json"} </w:instrText>
      </w:r>
      <w:r w:rsidR="00145056" w:rsidRPr="00955DAE">
        <w:fldChar w:fldCharType="separate"/>
      </w:r>
      <w:r w:rsidR="00145056" w:rsidRPr="00955DAE">
        <w:rPr>
          <w:rFonts w:cs="Times New Roman"/>
          <w:sz w:val="22"/>
        </w:rPr>
        <w:t>(IEA, 2020)</w:t>
      </w:r>
      <w:r w:rsidR="00145056" w:rsidRPr="00955DAE">
        <w:fldChar w:fldCharType="end"/>
      </w:r>
      <w:r w:rsidR="00145056" w:rsidRPr="00955DAE">
        <w:t xml:space="preserve">. ETP16 was the latest version that had comprehensive data and scenarios that are relative to urban transport and was therefore used. </w:t>
      </w:r>
      <w:r w:rsidRPr="00955DAE">
        <w:t xml:space="preserve">ETP16 </w:t>
      </w:r>
      <w:r w:rsidR="00B07D9D" w:rsidRPr="00955DAE">
        <w:fldChar w:fldCharType="begin"/>
      </w:r>
      <w:r w:rsidR="007F5B1F" w:rsidRPr="00955DAE">
        <w:instrText xml:space="preserve"> ADDIN ZOTERO_ITEM CSL_CITATION {"citationID":"vkbTQjnj","properties":{"formattedCitation":"(IEA,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00B07D9D" w:rsidRPr="00955DAE">
        <w:fldChar w:fldCharType="separate"/>
      </w:r>
      <w:r w:rsidR="007F5B1F" w:rsidRPr="00955DAE">
        <w:rPr>
          <w:rFonts w:cs="Times New Roman"/>
          <w:sz w:val="22"/>
        </w:rPr>
        <w:t>(IEA, 2016a)</w:t>
      </w:r>
      <w:r w:rsidR="00B07D9D" w:rsidRPr="00955DAE">
        <w:fldChar w:fldCharType="end"/>
      </w:r>
      <w:r w:rsidR="00B07D9D" w:rsidRPr="00955DAE">
        <w:t xml:space="preserve"> </w:t>
      </w:r>
      <w:r w:rsidRPr="00955DAE">
        <w:t>it provides a perspective on the possibility of emissions reduction using three different scenarios. The three scenarios are categorized by the change in ambient air temperature between the pre-industrial era average and 2050 (6DS, 4DS, and 2DS). 6DS stands for 6 degree</w:t>
      </w:r>
      <w:r w:rsidR="00B47171" w:rsidRPr="00955DAE">
        <w:t xml:space="preserve"> Celsius</w:t>
      </w:r>
      <w:r w:rsidRPr="00955DAE">
        <w:t xml:space="preserve"> change and can be considered as a </w:t>
      </w:r>
      <w:r w:rsidR="00BB2A77" w:rsidRPr="00955DAE">
        <w:t>business-as-usual</w:t>
      </w:r>
      <w:r w:rsidRPr="00955DAE">
        <w:t xml:space="preserve"> scenario, without any significant changes on current practices. 4DS can be achieved through fulfilling targets that have been set recently (Paris COP 21</w:t>
      </w:r>
      <w:r w:rsidRPr="00955DAE">
        <w:rPr>
          <w:rStyle w:val="FootnoteReference"/>
          <w:bCs/>
        </w:rPr>
        <w:footnoteReference w:id="4"/>
      </w:r>
      <w:r w:rsidRPr="00955DAE">
        <w:t>, agreement on GHG reduction, etc.). 2DS being the most ambitious scenario would reduce primary energy demand by 30% (compared with 6DS) and CO2 emissions by 70% (50% compared with current levels). The transport chapter of ETP has a summary of different transportation related changes and technologies that could help reduce CO2 emissions. Among them, modal shift offers great potential, especially in limiting emissions from developing countries. To achieve this goal, increased investments in public transit systems (existing or new), can help the cities ensure cheap and efficient mobility for their citizens.</w:t>
      </w:r>
    </w:p>
    <w:p w14:paraId="09C14225" w14:textId="4612CA35" w:rsidR="006F4646" w:rsidRPr="00955DAE" w:rsidRDefault="00D161BC" w:rsidP="006F4646">
      <w:pPr>
        <w:pStyle w:val="Heading4"/>
        <w:numPr>
          <w:ilvl w:val="3"/>
          <w:numId w:val="21"/>
        </w:numPr>
      </w:pPr>
      <w:bookmarkStart w:id="30" w:name="_Toc465147955"/>
      <w:r w:rsidRPr="00955DAE">
        <w:t>A Global High Shift Scenario 2050</w:t>
      </w:r>
      <w:bookmarkEnd w:id="30"/>
    </w:p>
    <w:p w14:paraId="1C63613C" w14:textId="336BB1B3" w:rsidR="00D161BC" w:rsidRPr="00955DAE" w:rsidRDefault="00D161BC" w:rsidP="00D161BC">
      <w:r w:rsidRPr="00955DAE">
        <w:t xml:space="preserve">The report “A Global High Shift Scenario: Impacts </w:t>
      </w:r>
      <w:r w:rsidR="00BB2A77" w:rsidRPr="00955DAE">
        <w:t>and</w:t>
      </w:r>
      <w:r w:rsidRPr="00955DAE">
        <w:t xml:space="preserve"> Potential </w:t>
      </w:r>
      <w:r w:rsidR="00BB2A77" w:rsidRPr="00955DAE">
        <w:t>for</w:t>
      </w:r>
      <w:r w:rsidRPr="00955DAE">
        <w:t xml:space="preserve"> More Public Transport, Walking, And Cycling </w:t>
      </w:r>
      <w:r w:rsidR="00BB2A77" w:rsidRPr="00955DAE">
        <w:t>with</w:t>
      </w:r>
      <w:r w:rsidRPr="00955DAE">
        <w:t xml:space="preserve"> Lower Car Use”—published in September 2014 by the Institute for Transportation and Development Policy (ITDP) and University of California, Davis—examines how major changes in urban transport investments worldwide would affect urban passenger </w:t>
      </w:r>
      <w:r w:rsidR="008C3527" w:rsidRPr="00955DAE">
        <w:t xml:space="preserve">transit. </w:t>
      </w:r>
      <w:r w:rsidRPr="00955DAE">
        <w:t>The report calculates CO2 emissions in 2050 under two scenarios: a) business-as-usual; and b) High Shift. In High shift governments and other governing bodies “increase rail and clean bus transport, especially bus rapid transit (BRT), and help urban areas provide infrastructure to ensure safe walking, bicycling and other active forms of transportation”. In the projections</w:t>
      </w:r>
      <w:r w:rsidR="00BB2A77" w:rsidRPr="00955DAE">
        <w:t>,</w:t>
      </w:r>
      <w:r w:rsidRPr="00955DAE">
        <w:t xml:space="preserve"> investments on </w:t>
      </w:r>
      <w:r w:rsidR="00BB2A77" w:rsidRPr="00955DAE">
        <w:t>car-oriented</w:t>
      </w:r>
      <w:r w:rsidRPr="00955DAE">
        <w:t xml:space="preserve"> infrastructure such as road construction and parking garages are decreased, in order to discourage car ownership. The study uses the United Nations urban population forecasts </w:t>
      </w:r>
      <w:r w:rsidR="00BB2A77" w:rsidRPr="00955DAE">
        <w:t>and</w:t>
      </w:r>
      <w:r w:rsidRPr="00955DAE">
        <w:t xml:space="preserve"> extends the global Mobility Model (MoMo) framework developed by the International Energy Agency (IEA) to investigate the extent of various urban passenger transport systems in cities across the world, as well as new estimates of the extent of mobility by non-motorized transport and low power e-bikes.</w:t>
      </w:r>
    </w:p>
    <w:p w14:paraId="2B95F159" w14:textId="77777777" w:rsidR="00D161BC" w:rsidRPr="00955DAE" w:rsidRDefault="00D161BC" w:rsidP="00D161BC">
      <w:r w:rsidRPr="00955DAE">
        <w:t xml:space="preserve">According to the study by ITDP and UC Davis, “more than USD$100 trillion in cumulative public and private spending could be saved, and 1,700 megatons of annual carbon dioxide (CO2)—a 40 percent reduction of urban passenger transport emissions—could be eliminated by 2050 if the world expands public transportation, walking and cycling in cities”. </w:t>
      </w:r>
    </w:p>
    <w:p w14:paraId="3258AE30" w14:textId="77777777" w:rsidR="00D161BC" w:rsidRPr="00955DAE" w:rsidRDefault="00D161BC" w:rsidP="00D161BC">
      <w:r w:rsidRPr="00955DAE">
        <w:t>The report by ITDP &amp; UC Davis concludes the following: “Given the assumptions made and scenarios compared, the main finding is that a high transit, high-non-motorized-vehicle scenario that (at least in the developing world) provides similar total mobility (in passenger kilometers) as a baseline, more car-dominated scenario, is likely to be more equitable, less expensive to construct and operate over the next 40 years, and to sharply reduce CO2 emissions. Unmanaged growth in motor vehicle use threatens to exacerbate growing income inequality and environmental ills, while more sustainable transport delivers access for all, reducing these ills. This report’s findings should help support wider agreement on climate policy, where costs and equity of the cleanup burden between rich and poor countries are key issues.”</w:t>
      </w:r>
    </w:p>
    <w:p w14:paraId="0F1F2C86" w14:textId="5A642A59" w:rsidR="00D161BC" w:rsidRPr="00955DAE" w:rsidRDefault="00D161BC" w:rsidP="006F4646">
      <w:pPr>
        <w:pStyle w:val="Heading4"/>
        <w:numPr>
          <w:ilvl w:val="3"/>
          <w:numId w:val="21"/>
        </w:numPr>
      </w:pPr>
      <w:bookmarkStart w:id="31" w:name="_Toc465147956"/>
      <w:r w:rsidRPr="00955DAE">
        <w:t>Global Transportation and Energy Roadmap</w:t>
      </w:r>
      <w:bookmarkEnd w:id="31"/>
    </w:p>
    <w:p w14:paraId="39FBD64A" w14:textId="36531294" w:rsidR="00D161BC" w:rsidRPr="00955DAE" w:rsidRDefault="00D161BC" w:rsidP="00D161BC">
      <w:r w:rsidRPr="00955DAE">
        <w:t xml:space="preserve">The International Council on Clean Transportation (ICCT) published in 2012 the Global Transportation and Energy Roadmap </w:t>
      </w:r>
      <w:r w:rsidRPr="00955DAE">
        <w:fldChar w:fldCharType="begin"/>
      </w:r>
      <w:r w:rsidRPr="00955DAE">
        <w:instrText xml:space="preserve"> ADDIN EN.CITE &lt;EndNote&gt;&lt;Cite&gt;&lt;Author&gt;ICCT&lt;/Author&gt;&lt;Year&gt;2015&lt;/Year&gt;&lt;RecNum&gt;534&lt;/RecNum&gt;&lt;DisplayText&gt;(ICCT, 2015)&lt;/DisplayText&gt;&lt;record&gt;&lt;rec-number&gt;534&lt;/rec-number&gt;&lt;foreign-keys&gt;&lt;key app="EN" db-id="dv0vp0rwdwts5wexz21xx5z4d5ewf0t9dvdw"&gt;534&lt;/key&gt;&lt;/foreign-keys&gt;&lt;ref-type name="Report"&gt;27&lt;/ref-type&gt;&lt;contributors&gt;&lt;authors&gt;&lt;author&gt;ICCT,&lt;/author&gt;&lt;/authors&gt;&lt;/contributors&gt;&lt;titles&gt;&lt;title&gt;Global Transportation and Energy Roadmap&lt;/title&gt;&lt;/titles&gt;&lt;dates&gt;&lt;year&gt;2015&lt;/year&gt;&lt;/dates&gt;&lt;urls&gt;&lt;/urls&gt;&lt;/record&gt;&lt;/Cite&gt;&lt;/EndNote&gt;</w:instrText>
      </w:r>
      <w:r w:rsidRPr="00955DAE">
        <w:fldChar w:fldCharType="separate"/>
      </w:r>
      <w:r w:rsidRPr="00955DAE">
        <w:t>(</w:t>
      </w:r>
      <w:hyperlink r:id="rId33" w:anchor="_ENREF_6" w:tooltip="ICCT, 2015 #534" w:history="1">
        <w:r w:rsidRPr="00955DAE">
          <w:rPr>
            <w:rStyle w:val="Hyperlink"/>
            <w:bCs/>
          </w:rPr>
          <w:t>ICCT, 2015</w:t>
        </w:r>
      </w:hyperlink>
      <w:r w:rsidRPr="00955DAE">
        <w:t>)</w:t>
      </w:r>
      <w:r w:rsidRPr="00955DAE">
        <w:fldChar w:fldCharType="end"/>
      </w:r>
      <w:r w:rsidRPr="00955DAE">
        <w:t xml:space="preserve">. The report examines the global effect of transportation policies on oil consumption and emissions and evaluates the potential for their reduction. This is achieved by transferring best practices around the globe and by efficiently integrating new technological developments. </w:t>
      </w:r>
      <w:r w:rsidR="00BB2A77" w:rsidRPr="00955DAE">
        <w:t>Moreover,</w:t>
      </w:r>
      <w:r w:rsidRPr="00955DAE">
        <w:t xml:space="preserve"> it is believed that policies with stricter focus on sustainable development and emission reduction must be taken if keeping global temperature average below 2 degrees is to be achieved. Modal shift is a key part of this report, demonstrating the beneficial effects it has towards the set goals. </w:t>
      </w:r>
      <w:r w:rsidR="00BB2A77" w:rsidRPr="00955DAE">
        <w:t>However,</w:t>
      </w:r>
      <w:r w:rsidRPr="00955DAE">
        <w:t xml:space="preserve"> it is acknowledged that the complexity associated with modal changes is much greater compared with other sections of the report. Lower regulatory certainty, policy package complexity, and fewer examples of best practices are among the reasons for this. Yet, since growth in vehicle activity plays the most significant role in increasing global emissions, modal shift and activity reduction policies can play a key role in reducing oil consumption and CO2 emissions. Their estimation is that these two elements can lead to reductions up to 6.6 Mboe</w:t>
      </w:r>
      <w:r w:rsidRPr="00955DAE">
        <w:rPr>
          <w:vertAlign w:val="superscript"/>
        </w:rPr>
        <w:footnoteReference w:id="5"/>
      </w:r>
      <w:r w:rsidRPr="00955DAE">
        <w:t>/day and 1.3 GtCO2e</w:t>
      </w:r>
      <w:r w:rsidRPr="00955DAE">
        <w:rPr>
          <w:vertAlign w:val="superscript"/>
        </w:rPr>
        <w:footnoteReference w:id="6"/>
      </w:r>
      <w:r w:rsidRPr="00955DAE">
        <w:t xml:space="preserve"> by 2030.</w:t>
      </w:r>
    </w:p>
    <w:p w14:paraId="32511102" w14:textId="72E09920" w:rsidR="006F4646" w:rsidRPr="00955DAE" w:rsidRDefault="00D161BC" w:rsidP="006F4646">
      <w:pPr>
        <w:pStyle w:val="Heading4"/>
        <w:numPr>
          <w:ilvl w:val="3"/>
          <w:numId w:val="21"/>
        </w:numPr>
      </w:pPr>
      <w:bookmarkStart w:id="32" w:name="_Toc465147957"/>
      <w:r w:rsidRPr="00955DAE">
        <w:t>EU Transport 2050</w:t>
      </w:r>
      <w:bookmarkEnd w:id="32"/>
      <w:r w:rsidRPr="00955DAE">
        <w:t xml:space="preserve"> </w:t>
      </w:r>
    </w:p>
    <w:p w14:paraId="1CBB31D3" w14:textId="77777777" w:rsidR="00D161BC" w:rsidRPr="00955DAE" w:rsidRDefault="00D161BC" w:rsidP="00D161BC">
      <w:r w:rsidRPr="00955DAE">
        <w:t>Urban transport is responsible for about a quarter of CO2 emissions from transport in Europe. The European Commission in 2011 adopted a comprehensive strategy called Transport 2050 for a competitive transport system aimed to “increase mobility, remove major barriers in key areas and fuel growth and employment” and to “dramatically reduce Europe's dependence on imported oil and cut carbon emissions in transport by 60% by 2050”.</w:t>
      </w:r>
    </w:p>
    <w:p w14:paraId="54732173" w14:textId="77777777" w:rsidR="00D161BC" w:rsidRPr="00955DAE" w:rsidRDefault="00D161BC" w:rsidP="00D161BC">
      <w:r w:rsidRPr="00955DAE">
        <w:t xml:space="preserve">The strategic document “Roadmap to a single European transport area” presents the European Commissions’ vision for the future of the EU transport system and defines a policy agenda for the decade 2010-2020 </w:t>
      </w:r>
      <w:r w:rsidRPr="00955DAE">
        <w:fldChar w:fldCharType="begin"/>
      </w:r>
      <w:r w:rsidRPr="00955DAE">
        <w:instrText xml:space="preserve"> ADDIN EN.CITE &lt;EndNote&gt;&lt;Cite&gt;&lt;Author&gt;European Commission&lt;/Author&gt;&lt;Year&gt;2011&lt;/Year&gt;&lt;RecNum&gt;535&lt;/RecNum&gt;&lt;DisplayText&gt;(European Commission et al., 2011)&lt;/DisplayText&gt;&lt;record&gt;&lt;rec-number&gt;535&lt;/rec-number&gt;&lt;foreign-keys&gt;&lt;key app="EN" db-id="dv0vp0rwdwts5wexz21xx5z4d5ewf0t9dvdw"&gt;535&lt;/key&gt;&lt;/foreign-keys&gt;&lt;ref-type name="Journal Article"&gt;17&lt;/ref-type&gt;&lt;contributors&gt;&lt;authors&gt;&lt;author&gt;&lt;style face="normal" font="default" size="100%"&gt;European Commission&lt;/style&gt;&lt;style face="normal" font="default" charset="161" size="100%"&gt; &lt;/style&gt;&lt;style face="normal" font="default" size="100%"&gt;et al., E. C.&lt;/style&gt;&lt;/author&gt;&lt;/authors&gt;&lt;/contributors&gt;&lt;titles&gt;&lt;title&gt;WHITE PAPER roadmap to a single European transport area towards a competitive and resource efficient transport system&lt;/title&gt;&lt;secondary-title&gt;COM (2011)&lt;/secondary-title&gt;&lt;/titles&gt;&lt;periodical&gt;&lt;full-title&gt;COM (2011)&lt;/full-title&gt;&lt;/periodical&gt;&lt;volume&gt;144&lt;/volume&gt;&lt;dates&gt;&lt;year&gt;2011&lt;/year&gt;&lt;pub-dates&gt;&lt;date&gt;2011&lt;/date&gt;&lt;/pub-dates&gt;&lt;/dates&gt;&lt;urls&gt;&lt;/urls&gt;&lt;remote-database-provider&gt;Google Scholar&lt;/remote-database-provider&gt;&lt;/record&gt;&lt;/Cite&gt;&lt;/EndNote&gt;</w:instrText>
      </w:r>
      <w:r w:rsidRPr="00955DAE">
        <w:fldChar w:fldCharType="separate"/>
      </w:r>
      <w:r w:rsidRPr="00955DAE">
        <w:t>(</w:t>
      </w:r>
      <w:hyperlink r:id="rId34" w:anchor="_ENREF_2" w:tooltip="European Commission et al., 2011 #535" w:history="1">
        <w:r w:rsidRPr="00955DAE">
          <w:rPr>
            <w:rStyle w:val="Hyperlink"/>
            <w:bCs/>
          </w:rPr>
          <w:t>European Commission et al., 2011</w:t>
        </w:r>
      </w:hyperlink>
      <w:r w:rsidRPr="00955DAE">
        <w:t>)</w:t>
      </w:r>
      <w:r w:rsidRPr="00955DAE">
        <w:fldChar w:fldCharType="end"/>
      </w:r>
      <w:r w:rsidRPr="00955DAE">
        <w:t>. It defines a set of goals designed to guide policy actions and measure progress and includes phasing out conventionally fueled cars from cities by 2050.</w:t>
      </w:r>
    </w:p>
    <w:p w14:paraId="5FD722A6" w14:textId="77777777" w:rsidR="00D161BC" w:rsidRPr="00955DAE" w:rsidRDefault="00D161BC" w:rsidP="00D161BC">
      <w:r w:rsidRPr="00955DAE">
        <w:t>To achieve clean urban transport and commuting the Transport 2050 strategy: “plans for cities to switch to cleaner transport facilitated by the lower requirements for vehicle range and higher population density. Public transport choices are planned to be more widely available, as well as the option of walking and cycling”.</w:t>
      </w:r>
    </w:p>
    <w:p w14:paraId="54E23F3A" w14:textId="14760CF5" w:rsidR="0065575A" w:rsidRPr="00955DAE" w:rsidRDefault="00BB2A77" w:rsidP="0065575A">
      <w:pPr>
        <w:pStyle w:val="Heading2"/>
      </w:pPr>
      <w:bookmarkStart w:id="33" w:name="_Toc526981539"/>
      <w:bookmarkStart w:id="34" w:name="_Toc68775167"/>
      <w:bookmarkStart w:id="35" w:name="_Toc72966195"/>
      <w:r w:rsidRPr="00955DAE">
        <w:t>ADVANTAGES AND</w:t>
      </w:r>
      <w:r w:rsidR="0065575A" w:rsidRPr="00955DAE">
        <w:t xml:space="preserve"> disadvantages of </w:t>
      </w:r>
      <w:bookmarkEnd w:id="33"/>
      <w:bookmarkEnd w:id="34"/>
      <w:r w:rsidR="0065575A" w:rsidRPr="00955DAE">
        <w:t>Public Transit</w:t>
      </w:r>
      <w:bookmarkEnd w:id="35"/>
    </w:p>
    <w:p w14:paraId="06A06C7D" w14:textId="77777777" w:rsidR="0065575A" w:rsidRPr="00955DAE" w:rsidRDefault="0065575A" w:rsidP="0065575A">
      <w:pPr>
        <w:pStyle w:val="Heading3"/>
      </w:pPr>
      <w:bookmarkStart w:id="36" w:name="_Toc526981540"/>
      <w:bookmarkStart w:id="37" w:name="_Toc68775168"/>
      <w:bookmarkStart w:id="38" w:name="_Toc72966196"/>
      <w:r w:rsidRPr="00955DAE">
        <w:t>Similar Solutions</w:t>
      </w:r>
      <w:bookmarkEnd w:id="36"/>
      <w:bookmarkEnd w:id="37"/>
      <w:bookmarkEnd w:id="38"/>
    </w:p>
    <w:p w14:paraId="536EB7C6" w14:textId="54F2C37B" w:rsidR="0065575A" w:rsidRPr="00955DAE" w:rsidRDefault="0065575A" w:rsidP="0065575A">
      <w:r w:rsidRPr="00955DAE">
        <w:t xml:space="preserve">Solutions that are similar to or can replace public transit are all other modes that serve the urban passenger market. These modes include car, e-bike, conventional bike, walking, e-kick scooters and e-mopeds. All but the last two modes (which are considered motorized 2/3 wheelers) are current Drawdown Solutions (car encompasses three solutions-electric, hybrid and sharing which will be evaluated as a unit). </w:t>
      </w:r>
    </w:p>
    <w:p w14:paraId="598D01E4" w14:textId="77777777" w:rsidR="0065575A" w:rsidRPr="00955DAE" w:rsidRDefault="0065575A" w:rsidP="0065575A">
      <w:pPr>
        <w:pStyle w:val="Heading3"/>
      </w:pPr>
      <w:bookmarkStart w:id="39" w:name="_Toc526981541"/>
      <w:bookmarkStart w:id="40" w:name="_Toc68775169"/>
      <w:bookmarkStart w:id="41" w:name="_Toc72966197"/>
      <w:r w:rsidRPr="00955DAE">
        <w:t>Arguments for Adoption</w:t>
      </w:r>
      <w:bookmarkEnd w:id="39"/>
      <w:bookmarkEnd w:id="40"/>
      <w:bookmarkEnd w:id="41"/>
    </w:p>
    <w:p w14:paraId="118E754D" w14:textId="30BA38FD" w:rsidR="0065575A" w:rsidRPr="00955DAE" w:rsidRDefault="0065575A" w:rsidP="0065575A">
      <w:r w:rsidRPr="00955DAE">
        <w:t>Public transit is a good mode choice for urban passenger transit. It is an important component of the mix of mode choices and has the ability to shift use from modes with higher emissions. It enables some use from riders that would not use the conventional option. The solution`s advantages and disadvantages are better understood when compared to the other available urban passenger mode choices. 2/3 wheelers are not currently Dra</w:t>
      </w:r>
      <w:r w:rsidR="00F02DFE" w:rsidRPr="00955DAE">
        <w:t>w</w:t>
      </w:r>
      <w:r w:rsidRPr="00955DAE">
        <w:t xml:space="preserve">down solutions and will not be evaluated as to whether the benefits outweigh the costs because there is no consensus and Drawdown has not yet modeled the results. </w:t>
      </w:r>
    </w:p>
    <w:p w14:paraId="0A654E93" w14:textId="63962D1F" w:rsidR="00F02DFE" w:rsidRPr="00955DAE" w:rsidRDefault="00F02DFE" w:rsidP="0065575A">
      <w:r w:rsidRPr="00955DAE">
        <w:t xml:space="preserve">Public transit costs </w:t>
      </w:r>
      <w:r w:rsidR="00844242" w:rsidRPr="00955DAE">
        <w:t xml:space="preserve">in this analysis </w:t>
      </w:r>
      <w:r w:rsidRPr="00955DAE">
        <w:t xml:space="preserve">are the costs to the user, not the builder or operator. </w:t>
      </w:r>
      <w:r w:rsidR="00BB2A77" w:rsidRPr="00955DAE">
        <w:t>Therefore,</w:t>
      </w:r>
      <w:r w:rsidRPr="00955DAE">
        <w:t xml:space="preserve"> </w:t>
      </w:r>
      <w:r w:rsidR="00844242" w:rsidRPr="00955DAE">
        <w:t xml:space="preserve">at the user level, </w:t>
      </w:r>
      <w:r w:rsidRPr="00955DAE">
        <w:t xml:space="preserve">it is one of the most cost-effective modes. Only walking costs less and e-bikes and traditional bikes are similar when comparing bike sharing rather than ownership (although ownership when amortized by pkm over the life of the bike is also similar). Cars are significantly more costly due to the </w:t>
      </w:r>
      <w:r w:rsidR="00495579" w:rsidRPr="00955DAE">
        <w:t xml:space="preserve">purchase, depreciation, maintenance and operation (fuel and insurance) costs. </w:t>
      </w:r>
      <w:r w:rsidR="00955DAE" w:rsidRPr="00955DAE">
        <w:t>However, t</w:t>
      </w:r>
      <w:r w:rsidR="005D1DF0" w:rsidRPr="00955DAE">
        <w:t xml:space="preserve">here are significant costs to the municipalities/operators of public transit that must supply the vehicles and the infrastructure and often subsidize the user costs as well. </w:t>
      </w:r>
      <w:r w:rsidR="00955DAE" w:rsidRPr="00955DAE">
        <w:t xml:space="preserve">This results in indirect costs to individuals through taxation and opportunity costs for other tax-based services. Cars also </w:t>
      </w:r>
      <w:r w:rsidR="00955DAE">
        <w:t xml:space="preserve">have significant costs to governments/operators that build and maintain the infrastructure. This results in costs to users through fuel taxes, other taxes and opportunity costs. </w:t>
      </w:r>
    </w:p>
    <w:p w14:paraId="4E5FDA7D" w14:textId="2EFCFC3A" w:rsidR="0065575A" w:rsidRPr="00955DAE" w:rsidRDefault="0065575A" w:rsidP="0065575A">
      <w:r w:rsidRPr="00955DAE">
        <w:t xml:space="preserve">The solution </w:t>
      </w:r>
      <w:r w:rsidR="00844242" w:rsidRPr="00955DAE">
        <w:t xml:space="preserve">per pkm, </w:t>
      </w:r>
      <w:r w:rsidRPr="00955DAE">
        <w:t>emits significantly less than cars. By pkm, metro is one of the least polluting modes, and many buses are now electric</w:t>
      </w:r>
      <w:r w:rsidR="00B47171" w:rsidRPr="00955DAE">
        <w:t>, whic</w:t>
      </w:r>
      <w:r w:rsidR="00220E89">
        <w:t>h further reduces emissions.</w:t>
      </w:r>
      <w:r w:rsidRPr="00955DAE">
        <w:t xml:space="preserve"> However, indirect emissions come from manufacturing the different vehicles used by each mode. </w:t>
      </w:r>
      <w:r w:rsidR="00B47171" w:rsidRPr="00955DAE">
        <w:t xml:space="preserve">Public transit requires </w:t>
      </w:r>
      <w:r w:rsidRPr="00955DAE">
        <w:t>a much higher level of materials than walking</w:t>
      </w:r>
      <w:r w:rsidR="00495579" w:rsidRPr="00955DAE">
        <w:t xml:space="preserve"> and traditional bike</w:t>
      </w:r>
      <w:r w:rsidR="00B47171" w:rsidRPr="00955DAE">
        <w:t xml:space="preserve"> infrastructure</w:t>
      </w:r>
      <w:r w:rsidRPr="00955DAE">
        <w:t xml:space="preserve">. </w:t>
      </w:r>
    </w:p>
    <w:p w14:paraId="4E4DD110" w14:textId="486C5E49" w:rsidR="0065575A" w:rsidRPr="00955DAE" w:rsidRDefault="0065575A" w:rsidP="001A35A3">
      <w:r w:rsidRPr="00955DAE">
        <w:t xml:space="preserve">The solution is much faster than a conventional bike and walking. In congestion, which is common in the urban passenger market that is modeled, </w:t>
      </w:r>
      <w:r w:rsidR="00224901" w:rsidRPr="00955DAE">
        <w:t>public transit</w:t>
      </w:r>
      <w:r w:rsidRPr="00955DAE">
        <w:t xml:space="preserve"> can go as fast or faster than cars</w:t>
      </w:r>
      <w:r w:rsidR="001A35A3" w:rsidRPr="00955DAE">
        <w:t xml:space="preserve"> </w:t>
      </w:r>
      <w:r w:rsidR="001A35A3" w:rsidRPr="00955DAE">
        <w:fldChar w:fldCharType="begin"/>
      </w:r>
      <w:r w:rsidR="00100F3B" w:rsidRPr="00955DAE">
        <w:instrText xml:space="preserve"> ADDIN ZOTERO_ITEM CSL_CITATION {"citationID":"Zj612rSh","properties":{"formattedCitation":"(Altieri et al., 2020)","plainCitation":"(Altieri et al., 2020)","noteIndex":0},"citationItems":[{"id":18541,"uris":["http://zotero.org/groups/2241942/items/Z9ZJZD7N"],"uri":["http://zotero.org/groups/2241942/items/Z9ZJZD7N"],"itemData":{"id":18541,"type":"article-journal","abstract":"Extensive research has found that people are more likely to choose the transport alternative which offers shorter travel time. But few studies approached the role of travel time across different transport alternatives and cities. This research assesses the influence of competitive travel time between car and public transit in public transit modal share for commute trips. São Paulo, New York, and Tokyo were selected to perform the analysis. A Fractional Logistic Regression in the binary form was drawn, and a competitive travel time index was calculated based on the Car/Public transit travel time ratio weighted by the number of the employed population at the origin and jobs at destinations in the absence of an Origin-Destination matrix. Findings suggest that, though car ownership was identified as the major factor, Car/Public transit travel time ratio is positively associated with the increase of public transit modal share. Furthermore, the Car/Public transit travel time ratio effect in public transit modal share consistently increases as people get increased access to cars.","container-title":"Journal of Transport Geography","DOI":"10.1016/j.jtrangeo.2020.102817","ISSN":"0966-6923","journalAbbreviation":"Journal of Transport Geography","language":"en","page":"102817","source":"ScienceDirect","title":"Give public transit a chance: A comparative analysis of competitive travel time in public transit modal share","title-short":"Give public transit a chance","volume":"87","author":[{"family":"Altieri","given":"Marcelo"},{"family":"Silva","given":"Cecília"},{"family":"Terabe","given":"Shintaro"}],"issued":{"date-parts":[["2020",7,1]]}}}],"schema":"https://github.com/citation-style-language/schema/raw/master/csl-citation.json"} </w:instrText>
      </w:r>
      <w:r w:rsidR="001A35A3" w:rsidRPr="00955DAE">
        <w:fldChar w:fldCharType="separate"/>
      </w:r>
      <w:r w:rsidR="001A35A3" w:rsidRPr="00955DAE">
        <w:rPr>
          <w:rFonts w:cs="Times New Roman"/>
          <w:sz w:val="22"/>
        </w:rPr>
        <w:t>(Altieri et al., 2020)</w:t>
      </w:r>
      <w:r w:rsidR="001A35A3" w:rsidRPr="00955DAE">
        <w:fldChar w:fldCharType="end"/>
      </w:r>
      <w:r w:rsidR="00224901" w:rsidRPr="00955DAE">
        <w:t xml:space="preserve"> </w:t>
      </w:r>
      <w:r w:rsidR="001A35A3" w:rsidRPr="00955DAE">
        <w:t xml:space="preserve">especially </w:t>
      </w:r>
      <w:r w:rsidR="00224901" w:rsidRPr="00955DAE">
        <w:t>if there is dedicated infrastructure</w:t>
      </w:r>
      <w:r w:rsidRPr="00955DAE">
        <w:t xml:space="preserve">. E-bikes are selected over public transit when it is perceived as </w:t>
      </w:r>
      <w:r w:rsidR="00BB2A77" w:rsidRPr="00955DAE">
        <w:t>faster,</w:t>
      </w:r>
      <w:r w:rsidRPr="00955DAE">
        <w:t xml:space="preserve"> or congestion is a factor. </w:t>
      </w:r>
    </w:p>
    <w:p w14:paraId="1A5A42FC" w14:textId="157834BC" w:rsidR="0065575A" w:rsidRPr="00955DAE" w:rsidRDefault="00224901" w:rsidP="0065575A">
      <w:r w:rsidRPr="00955DAE">
        <w:t xml:space="preserve">Public transit requires less physical effort than walking or conventional bike. The physical efforts include boarding and possibly traversing a station. The solution requires approximately as much physicality as private vehicles and slightly less than e-bikes. </w:t>
      </w:r>
    </w:p>
    <w:p w14:paraId="3F8BD947" w14:textId="613FECD9" w:rsidR="009A3B7C" w:rsidRPr="00955DAE" w:rsidRDefault="00220E89" w:rsidP="00AD0EDA">
      <w:r>
        <w:t>T</w:t>
      </w:r>
      <w:r w:rsidRPr="00955DAE">
        <w:t xml:space="preserve">his solution does not contribute nearly as much to congestion </w:t>
      </w:r>
      <w:r w:rsidRPr="00955DAE">
        <w:fldChar w:fldCharType="begin"/>
      </w:r>
      <w:r w:rsidR="005E5FFB">
        <w:instrText xml:space="preserve"> ADDIN ZOTERO_ITEM CSL_CITATION {"citationID":"cGSv8Y27","properties":{"formattedCitation":"(AlKheder, 2021)","plainCitation":"(AlKheder, 2021)","noteIndex":0},"citationItems":[{"id":18489,"uris":["http://zotero.org/groups/2241942/items/XPKTZYQV"],"uri":["http://zotero.org/groups/2241942/items/XPKTZYQV"],"itemData":{"id":18489,"type":"article-journal","abstract":"Traffic congestion is one of the most important problems that faces metropolises despite of the measures being taken to mitigate and reduce such problem. Traffic congestion in Kuwait requires a rapid solution, especially in Kuwait City. Public transportation can decrease the number of private vehicles to ease the traffic congestion, provide a good impact on the environment, and enhance the cost-effectiveness, reliability, and accessibility of the road network. This research encourages the use of public transportation for congestion reduction. All needed data were collected from different sources. They were used to simulate the future network condition in terms of reducing traffic congestion, fuel consumption, and gas emissions. The obtained data were processed using synchro software. The findings showed a reduction in the congestion by about 45% in some streets. The environmental impact was enhanced with a noticeable level of reduction in the gas emissions. The fuel consumption was reduced to 46% after the improved data. The consumer surplus was 7848.32 KD while the social welfare was 57258.6 KD for this study.","container-title":"Environmental Challenges","DOI":"10.1016/j.envc.2021.100075","ISSN":"2667-0100","journalAbbreviation":"Environmental Challenges","language":"en","page":"100075","source":"ScienceDirect","title":"Promoting public transport as a strategy to reduce GHG emissions from private vehicles in Kuwait","volume":"3","author":[{"family":"AlKheder","given":"Sharaf"}],"issued":{"date-parts":[["2021",4,1]]}}}],"schema":"https://github.com/citation-style-language/schema/raw/master/csl-citation.json"} </w:instrText>
      </w:r>
      <w:r w:rsidRPr="00955DAE">
        <w:fldChar w:fldCharType="separate"/>
      </w:r>
      <w:r w:rsidRPr="00955DAE">
        <w:rPr>
          <w:rFonts w:cs="Times New Roman"/>
          <w:sz w:val="22"/>
        </w:rPr>
        <w:t>(AlKheder, 2021)</w:t>
      </w:r>
      <w:r w:rsidRPr="00955DAE">
        <w:fldChar w:fldCharType="end"/>
      </w:r>
      <w:r w:rsidRPr="00955DAE">
        <w:t xml:space="preserve"> as do cars, including TNCs </w:t>
      </w:r>
      <w:r w:rsidRPr="00955DAE">
        <w:fldChar w:fldCharType="begin"/>
      </w:r>
      <w:r w:rsidR="005E5FFB">
        <w:instrText xml:space="preserve"> ADDIN ZOTERO_ITEM CSL_CITATION {"citationID":"D3bgTIRi","properties":{"formattedCitation":"(Diao et al., 2021)","plainCitation":"(Diao et al., 2021)","noteIndex":0},"citationItems":[{"id":18538,"uris":["http://zotero.org/groups/2241942/items/D3VTVGA8"],"uri":["http://zotero.org/groups/2241942/items/D3VTVGA8"],"itemData":{"id":18538,"type":"article-journal","abstract":"The role of transportation network companies (TNCs) in the urban transport system is under intense debate. In this study, we systematically assess three aspects of the net impacts of TNCs on urban mobility in the United States—road congestion, transit ridership and private vehicle ownership—and examine how these impacts have evolved over time. Based on a set of fixed-effect panel models estimated using metropolitan statistical area level data, we find that the entrance of TNCs led to increased road congestion in terms of both intensity (by 0.9%) and duration (by 4.5%), an 8.9% decline in transit ridership and an insignificant change in vehicle ownership. Despite the ideal of providing a sustainable mobility solution by promoting large-scale car sharing, our analysis suggests that TNCs have intensified urban transport challenges since their debut in the United States.","container-title":"Nature Sustainability","DOI":"10.1038/s41893-020-00678-z","ISSN":"2398-9629","language":"en","note":"publisher: Nature Publishing Group","page":"1-7","source":"www.nature.com","title":"Impacts of transportation network companies on urban mobility","author":[{"family":"Diao","given":"Mi"},{"family":"Kong","given":"Hui"},{"family":"Zhao","given":"Jinhua"}],"issued":{"date-parts":[["2021",2,1]]}}}],"schema":"https://github.com/citation-style-language/schema/raw/master/csl-citation.json"} </w:instrText>
      </w:r>
      <w:r w:rsidRPr="00955DAE">
        <w:fldChar w:fldCharType="separate"/>
      </w:r>
      <w:r w:rsidRPr="00955DAE">
        <w:rPr>
          <w:rFonts w:cs="Times New Roman"/>
          <w:sz w:val="22"/>
        </w:rPr>
        <w:t>(Diao et al., 2021)</w:t>
      </w:r>
      <w:r w:rsidRPr="00955DAE">
        <w:fldChar w:fldCharType="end"/>
      </w:r>
      <w:r w:rsidRPr="00955DAE">
        <w:t>.</w:t>
      </w:r>
    </w:p>
    <w:p w14:paraId="13C86DCE" w14:textId="26C79F01" w:rsidR="0065575A" w:rsidRPr="00955DAE" w:rsidRDefault="0065575A" w:rsidP="0065575A">
      <w:r w:rsidRPr="00955DAE">
        <w:t xml:space="preserve">The space efficiency of e-bikes, conventional bikes and walking are significantly less than that of </w:t>
      </w:r>
      <w:r w:rsidR="00366679" w:rsidRPr="00955DAE">
        <w:t>public transit</w:t>
      </w:r>
      <w:r w:rsidRPr="00955DAE">
        <w:t>. Comp</w:t>
      </w:r>
      <w:r w:rsidR="00366679" w:rsidRPr="00955DAE">
        <w:t>a</w:t>
      </w:r>
      <w:r w:rsidRPr="00955DAE">
        <w:t xml:space="preserve">ring the solution to </w:t>
      </w:r>
      <w:r w:rsidR="00366679" w:rsidRPr="00955DAE">
        <w:t>private vehicles</w:t>
      </w:r>
      <w:r w:rsidRPr="00955DAE">
        <w:t xml:space="preserve"> is complex as a bus can take up the same space as a car but dedicated lanes for buses or trams take up less space as cars usually have multiple lanes.</w:t>
      </w:r>
    </w:p>
    <w:p w14:paraId="764002A7" w14:textId="77777777" w:rsidR="00D706D1" w:rsidRPr="00955DAE" w:rsidRDefault="00D706D1" w:rsidP="00D706D1">
      <w:pPr>
        <w:pStyle w:val="Heading3"/>
      </w:pPr>
      <w:bookmarkStart w:id="42" w:name="_Toc526981542"/>
      <w:bookmarkStart w:id="43" w:name="_Toc68775170"/>
      <w:bookmarkStart w:id="44" w:name="_Toc72966198"/>
      <w:r w:rsidRPr="00955DAE">
        <w:t>Additional Benefits and Burdens</w:t>
      </w:r>
      <w:bookmarkEnd w:id="42"/>
      <w:bookmarkEnd w:id="43"/>
      <w:bookmarkEnd w:id="44"/>
    </w:p>
    <w:p w14:paraId="10B2B808" w14:textId="6A6EE246" w:rsidR="00D706D1" w:rsidRDefault="00D706D1" w:rsidP="005E5FFB">
      <w:r w:rsidRPr="00955DAE">
        <w:t xml:space="preserve">Additional benefits </w:t>
      </w:r>
      <w:r w:rsidR="001A35A3" w:rsidRPr="00955DAE">
        <w:t xml:space="preserve">include increased road safety for </w:t>
      </w:r>
      <w:r w:rsidR="000910B4">
        <w:t xml:space="preserve">all road users including </w:t>
      </w:r>
      <w:r w:rsidR="001A35A3" w:rsidRPr="00955DAE">
        <w:t>public transit riders</w:t>
      </w:r>
      <w:r w:rsidR="000910B4">
        <w:t>,</w:t>
      </w:r>
      <w:r w:rsidR="001A35A3" w:rsidRPr="00955DAE">
        <w:t xml:space="preserve"> pedestrians and cyclists </w:t>
      </w:r>
      <w:r w:rsidR="001A35A3" w:rsidRPr="00955DAE">
        <w:fldChar w:fldCharType="begin"/>
      </w:r>
      <w:r w:rsidR="00AD0EDA" w:rsidRPr="00955DAE">
        <w:instrText xml:space="preserve"> ADDIN ZOTERO_ITEM CSL_CITATION {"citationID":"4WMn7Rc7","properties":{"formattedCitation":"(Morency et al., 2018; UITP and ICLEI, 2020)","plainCitation":"(Morency et al., 2018; UITP and ICLEI, 2020)","noteIndex":0},"citationItems":[{"id":18542,"uris":["http://zotero.org/groups/2241942/items/8EAM8AZS"],"uri":["http://zotero.org/groups/2241942/items/8EAM8AZS"],"itemData":{"id":18542,"type":"article-journal","abstract":"Some studies have estimated fatality and injury rates for bus occupants, but data was aggregated at the country level and made no distinction between bus types. Also, injured pedestrians and cyclists, as a result of bus travel, were overlooked. We compared injury rates for car and city bus occupants on specific urban major roads, as well as the cyclist and pedestrian injuries associated with car and bus travel. We selected ten bus routes along major urban arterials (in Montreal, Canada). Passenger-kilometers traveled were estimated from vehicle counts at intersections (2002–2010) and from bus passenger counts (2008). Police accident reports (2001–2010) provided injury data for all modes. Injury rates associated with car and bus travel were calculated for vehicle occupants, pedestrians, and cyclists. Injury rate ratios were also computed. The safety benefits of bus travel, defined as the number of vehicle occupant, cyclist, and pedestrian injuries saved, were estimated for each route. Overall, for all ten routes, the ratio between car and bus occupant injury rates is 3.7 (95% CI [3.4, 4.0]). The rates of pedestrian and cyclist injuries per hundred million passenger-kilometers are also significantly greater for car travel than that for bus travel: 4.1 (95% CI [3.5, 4.9]) times greater for pedestrian injuries; 5.3 (95% CI [3.8, 7.6]) times greater for cyclist injuries. Similar results were observed for fatally and severely injured vehicle occupants, cyclists, and pedestrians. At the route level, the safety benefits of bus travel increase with the difference in injury rate associated with car and bus travel but also with the amount of passenger-kilometers by bus. Results show that city bus is a safer mode than car, for vehicle occupants but also for cyclists and pedestrians traveling along these bus routes. The safety benefits of bus travel greatly vary across urban routes; this spatial variation is most likely linked to environmental factors. Understanding the safety benefits of public transit for specific transport routes is likely to provide valuable information for mobilizing city and transportation planners.","container-title":"Journal of Urban Health","DOI":"10.1007/s11524-017-0222-6","ISSN":"1468-2869","issue":"2","journalAbbreviation":"J Urban Health","language":"en","page":"196-207","source":"Springer Link","title":"Traveling by Bus Instead of Car on Urban Major Roads: Safety Benefits for Vehicle Occupants, Pedestrians, and Cyclists","title-short":"Traveling by Bus Instead of Car on Urban Major Roads","volume":"95","author":[{"family":"Morency","given":"Patrick"},{"family":"Strauss","given":"Jillian"},{"family":"Pépin","given":"Félix"},{"family":"Tessier","given":"François"},{"family":"Grondines","given":"Jocelyn"}],"issued":{"date-parts":[["2018",4,1]]}}},{"id":18550,"uris":["http://zotero.org/groups/2241942/items/D4D9RGVQ"],"uri":["http://zotero.org/groups/2241942/items/D4D9RGVQ"],"itemData":{"id":18550,"type":"webpage","abstract":"UITP and ICLEI teamed up to produce a report about road safety and how public transport can contribute to the Sustainable Development Goals.","container-title":"UITP","language":"en-US","title":"Promoting safe and sustainable cities with public transport for the SDGs","URL":"https://www.uitp.org/publications/promoting-safe-and-sustainable-cities-with-public-transport-for-the-sdgs/","author":[{"family":"UITP and ICLEI","given":""}],"accessed":{"date-parts":[["2021",5,21]]},"issued":{"date-parts":[["2020"]]}}}],"schema":"https://github.com/citation-style-language/schema/raw/master/csl-citation.json"} </w:instrText>
      </w:r>
      <w:r w:rsidR="001A35A3" w:rsidRPr="00955DAE">
        <w:fldChar w:fldCharType="separate"/>
      </w:r>
      <w:r w:rsidR="00AD0EDA" w:rsidRPr="00955DAE">
        <w:rPr>
          <w:rFonts w:cs="Times New Roman"/>
          <w:sz w:val="22"/>
        </w:rPr>
        <w:t>(Morency et al., 2018; UITP and ICLEI, 2020)</w:t>
      </w:r>
      <w:r w:rsidR="001A35A3" w:rsidRPr="00955DAE">
        <w:fldChar w:fldCharType="end"/>
      </w:r>
      <w:r w:rsidRPr="00955DAE">
        <w:t xml:space="preserve">. </w:t>
      </w:r>
      <w:r w:rsidR="000910B4">
        <w:t xml:space="preserve">Cities with high public transport use </w:t>
      </w:r>
      <w:r w:rsidR="005E5FFB">
        <w:t xml:space="preserve">have low traffic fatalities which has another benefit of helping to achieve SDGs 3 and 11 </w:t>
      </w:r>
      <w:r w:rsidR="005E5FFB">
        <w:fldChar w:fldCharType="begin"/>
      </w:r>
      <w:r w:rsidR="005E5FFB">
        <w:instrText xml:space="preserve"> ADDIN ZOTERO_ITEM CSL_CITATION {"citationID":"hzZOBmqN","properties":{"formattedCitation":"(UITP and ICLEI, 2020)","plainCitation":"(UITP and ICLEI, 2020)","noteIndex":0},"citationItems":[{"id":18550,"uris":["http://zotero.org/groups/2241942/items/D4D9RGVQ"],"uri":["http://zotero.org/groups/2241942/items/D4D9RGVQ"],"itemData":{"id":18550,"type":"webpage","abstract":"UITP and ICLEI teamed up to produce a report about road safety and how public transport can contribute to the Sustainable Development Goals.","container-title":"UITP","language":"en-US","title":"Promoting safe and sustainable cities with public transport for the SDGs","URL":"https://www.uitp.org/publications/promoting-safe-and-sustainable-cities-with-public-transport-for-the-sdgs/","author":[{"family":"UITP and ICLEI","given":""}],"accessed":{"date-parts":[["2021",5,21]]},"issued":{"date-parts":[["2020"]]}}}],"schema":"https://github.com/citation-style-language/schema/raw/master/csl-citation.json"} </w:instrText>
      </w:r>
      <w:r w:rsidR="005E5FFB">
        <w:fldChar w:fldCharType="separate"/>
      </w:r>
      <w:r w:rsidR="005E5FFB" w:rsidRPr="005E5FFB">
        <w:rPr>
          <w:rFonts w:cs="Times New Roman"/>
        </w:rPr>
        <w:t>(UITP and ICLEI, 2020)</w:t>
      </w:r>
      <w:r w:rsidR="005E5FFB">
        <w:fldChar w:fldCharType="end"/>
      </w:r>
      <w:r w:rsidR="005E5FFB">
        <w:t xml:space="preserve">. </w:t>
      </w:r>
    </w:p>
    <w:p w14:paraId="3AEB7D55" w14:textId="1CFB7F22" w:rsidR="00C016E4" w:rsidRPr="00955DAE" w:rsidRDefault="00C016E4" w:rsidP="00C016E4">
      <w:r>
        <w:t xml:space="preserve">Public transit facilitates accessibility across cities connecting users with jobs and businesses which translates into increased employment and sales leading to growth in the economy </w:t>
      </w:r>
      <w:r>
        <w:fldChar w:fldCharType="begin"/>
      </w:r>
      <w:r w:rsidR="00783D51">
        <w:instrText xml:space="preserve"> ADDIN ZOTERO_ITEM CSL_CITATION {"citationID":"ap7d7Bqs","properties":{"formattedCitation":"(UITP, 2021, p. 2021)","plainCitation":"(UITP, 2021, p. 2021)","noteIndex":0},"citationItems":[{"id":18943,"uris":["http://zotero.org/groups/2241942/items/RACVTIHM"],"uri":["http://zotero.org/groups/2241942/items/RACVTIHM"],"itemData":{"id":18943,"type":"webpage","abstract":"Urban transport providers all over the world are continually looking to strengthen their current funding model, as well as develop new sources of revenue.","container-title":"UITP","language":"en-US","title":"Transport Economics","URL":"https://www.uitp.org//transport-economtopicsics/","author":[{"family":"UITP","given":""}],"issued":{"date-parts":[["2021"]]}},"locator":"2021"}],"schema":"https://github.com/citation-style-language/schema/raw/master/csl-citation.json"} </w:instrText>
      </w:r>
      <w:r>
        <w:fldChar w:fldCharType="separate"/>
      </w:r>
      <w:r w:rsidRPr="00C016E4">
        <w:rPr>
          <w:rFonts w:cs="Times New Roman"/>
        </w:rPr>
        <w:t>(UITP, 2021, p. 2021)</w:t>
      </w:r>
      <w:r>
        <w:fldChar w:fldCharType="end"/>
      </w:r>
      <w:r>
        <w:t xml:space="preserve">. </w:t>
      </w:r>
    </w:p>
    <w:p w14:paraId="334ACC05" w14:textId="6205D548" w:rsidR="00D706D1" w:rsidRPr="00955DAE" w:rsidRDefault="00D706D1" w:rsidP="00D706D1">
      <w:r w:rsidRPr="00955DAE">
        <w:t xml:space="preserve">Any rebound effects of induced trips </w:t>
      </w:r>
      <w:r w:rsidR="00BB2A77" w:rsidRPr="00955DAE">
        <w:t>are</w:t>
      </w:r>
      <w:r w:rsidRPr="00955DAE">
        <w:t xml:space="preserve"> not a burden as </w:t>
      </w:r>
      <w:r w:rsidR="001A35A3" w:rsidRPr="00955DAE">
        <w:t>a</w:t>
      </w:r>
      <w:r w:rsidRPr="00955DAE">
        <w:t xml:space="preserve"> marginal </w:t>
      </w:r>
      <w:r w:rsidR="001A35A3" w:rsidRPr="00955DAE">
        <w:t xml:space="preserve">rider </w:t>
      </w:r>
      <w:r w:rsidR="005E5FFB">
        <w:t xml:space="preserve">increases vehicle occupancy and </w:t>
      </w:r>
      <w:r w:rsidR="001A35A3" w:rsidRPr="00955DAE">
        <w:t xml:space="preserve">decreases the emissions per </w:t>
      </w:r>
      <w:r w:rsidR="00B47171" w:rsidRPr="00955DAE">
        <w:t>p</w:t>
      </w:r>
      <w:r w:rsidR="001A35A3" w:rsidRPr="00955DAE">
        <w:t>km</w:t>
      </w:r>
      <w:r w:rsidRPr="00955DAE">
        <w:t>.</w:t>
      </w:r>
    </w:p>
    <w:p w14:paraId="5781AFBC" w14:textId="7C4860DC" w:rsidR="00D706D1" w:rsidRPr="00955DAE" w:rsidRDefault="00D706D1" w:rsidP="00D706D1">
      <w:r w:rsidRPr="00955DAE">
        <w:t xml:space="preserve">Burdens are the </w:t>
      </w:r>
      <w:r w:rsidR="00D00D16" w:rsidRPr="00955DAE">
        <w:t xml:space="preserve">opportunity costs of </w:t>
      </w:r>
      <w:r w:rsidR="001A35A3" w:rsidRPr="00955DAE">
        <w:t xml:space="preserve">financial </w:t>
      </w:r>
      <w:r w:rsidR="00D00D16" w:rsidRPr="00955DAE">
        <w:t>expenses</w:t>
      </w:r>
      <w:r w:rsidR="001A35A3" w:rsidRPr="00955DAE">
        <w:t xml:space="preserve"> to municipalities</w:t>
      </w:r>
      <w:r w:rsidR="00093691">
        <w:t xml:space="preserve"> that could be used for other public services</w:t>
      </w:r>
      <w:r w:rsidRPr="00955DAE">
        <w:t xml:space="preserve">. </w:t>
      </w:r>
    </w:p>
    <w:p w14:paraId="253FA9EC" w14:textId="1BDE04D2" w:rsidR="00D706D1" w:rsidRPr="00955DAE" w:rsidRDefault="00D706D1" w:rsidP="00D706D1">
      <w:pPr>
        <w:pStyle w:val="Caption"/>
        <w:ind w:left="720"/>
        <w:rPr>
          <w:rFonts w:eastAsia="Times New Roman" w:cs="Times New Roman"/>
          <w:b/>
          <w:bCs/>
          <w:color w:val="000000" w:themeColor="text1"/>
        </w:rPr>
      </w:pPr>
      <w:bookmarkStart w:id="45" w:name="_Toc526981324"/>
      <w:bookmarkStart w:id="46" w:name="_Toc68775210"/>
      <w:bookmarkStart w:id="47" w:name="_Toc72965756"/>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1</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2</w:t>
      </w:r>
      <w:r w:rsidR="008017C1">
        <w:fldChar w:fldCharType="end"/>
      </w:r>
      <w:r w:rsidRPr="00955DAE">
        <w:t xml:space="preserve"> Urban Passenger Mode </w:t>
      </w:r>
      <w:bookmarkEnd w:id="45"/>
      <w:bookmarkEnd w:id="46"/>
      <w:r w:rsidR="00DE05B4" w:rsidRPr="00955DAE">
        <w:t>Comparison</w:t>
      </w:r>
      <w:bookmarkEnd w:id="47"/>
    </w:p>
    <w:tbl>
      <w:tblPr>
        <w:tblStyle w:val="TableGrid"/>
        <w:tblW w:w="5000" w:type="pct"/>
        <w:tblLook w:val="04A0" w:firstRow="1" w:lastRow="0" w:firstColumn="1" w:lastColumn="0" w:noHBand="0" w:noVBand="1"/>
      </w:tblPr>
      <w:tblGrid>
        <w:gridCol w:w="1336"/>
        <w:gridCol w:w="1336"/>
        <w:gridCol w:w="1336"/>
        <w:gridCol w:w="1336"/>
        <w:gridCol w:w="1336"/>
        <w:gridCol w:w="1335"/>
        <w:gridCol w:w="1335"/>
      </w:tblGrid>
      <w:tr w:rsidR="00D706D1" w:rsidRPr="00955DAE" w14:paraId="52FFFE5A" w14:textId="77777777" w:rsidTr="000A12DD">
        <w:trPr>
          <w:trHeight w:val="594"/>
          <w:tblHeader/>
        </w:trPr>
        <w:tc>
          <w:tcPr>
            <w:tcW w:w="714" w:type="pct"/>
            <w:shd w:val="clear" w:color="auto" w:fill="4F81BD" w:themeFill="accent1"/>
          </w:tcPr>
          <w:p w14:paraId="1666886C" w14:textId="77777777" w:rsidR="00D706D1" w:rsidRPr="00955DAE" w:rsidRDefault="00D706D1" w:rsidP="000A12DD">
            <w:pPr>
              <w:spacing w:line="240" w:lineRule="auto"/>
              <w:jc w:val="center"/>
              <w:rPr>
                <w:b/>
                <w:color w:val="FFFFFF" w:themeColor="background1"/>
                <w:sz w:val="20"/>
                <w:szCs w:val="20"/>
              </w:rPr>
            </w:pPr>
          </w:p>
        </w:tc>
        <w:tc>
          <w:tcPr>
            <w:tcW w:w="714" w:type="pct"/>
            <w:shd w:val="clear" w:color="auto" w:fill="4F81BD" w:themeFill="accent1"/>
          </w:tcPr>
          <w:p w14:paraId="768C47DC" w14:textId="77777777" w:rsidR="00D706D1" w:rsidRPr="00955DAE" w:rsidRDefault="00D706D1" w:rsidP="000A12DD">
            <w:pPr>
              <w:spacing w:line="240" w:lineRule="auto"/>
              <w:jc w:val="center"/>
              <w:rPr>
                <w:b/>
                <w:color w:val="FFFFFF" w:themeColor="background1"/>
                <w:sz w:val="20"/>
                <w:szCs w:val="20"/>
              </w:rPr>
            </w:pPr>
            <w:r w:rsidRPr="00955DAE">
              <w:rPr>
                <w:b/>
                <w:color w:val="FFFFFF" w:themeColor="background1"/>
                <w:sz w:val="20"/>
                <w:szCs w:val="20"/>
              </w:rPr>
              <w:t>User Costs</w:t>
            </w:r>
          </w:p>
        </w:tc>
        <w:tc>
          <w:tcPr>
            <w:tcW w:w="714" w:type="pct"/>
            <w:shd w:val="clear" w:color="auto" w:fill="4F81BD" w:themeFill="accent1"/>
          </w:tcPr>
          <w:p w14:paraId="7EADBEB3" w14:textId="77777777" w:rsidR="00D706D1" w:rsidRPr="00955DAE" w:rsidRDefault="00D706D1" w:rsidP="000A12DD">
            <w:pPr>
              <w:spacing w:line="240" w:lineRule="auto"/>
              <w:jc w:val="center"/>
              <w:rPr>
                <w:b/>
                <w:color w:val="FFFFFF" w:themeColor="background1"/>
                <w:sz w:val="20"/>
                <w:szCs w:val="20"/>
              </w:rPr>
            </w:pPr>
            <w:r w:rsidRPr="00955DAE">
              <w:rPr>
                <w:b/>
                <w:color w:val="FFFFFF" w:themeColor="background1"/>
                <w:sz w:val="20"/>
                <w:szCs w:val="20"/>
              </w:rPr>
              <w:t>Emissions</w:t>
            </w:r>
          </w:p>
        </w:tc>
        <w:tc>
          <w:tcPr>
            <w:tcW w:w="714" w:type="pct"/>
            <w:shd w:val="clear" w:color="auto" w:fill="4F81BD" w:themeFill="accent1"/>
          </w:tcPr>
          <w:p w14:paraId="6A79DBED" w14:textId="77777777" w:rsidR="00D706D1" w:rsidRPr="00955DAE" w:rsidRDefault="00D706D1" w:rsidP="000A12DD">
            <w:pPr>
              <w:spacing w:line="240" w:lineRule="auto"/>
              <w:jc w:val="center"/>
              <w:rPr>
                <w:b/>
                <w:color w:val="FFFFFF" w:themeColor="background1"/>
                <w:sz w:val="20"/>
                <w:szCs w:val="20"/>
              </w:rPr>
            </w:pPr>
            <w:r w:rsidRPr="00955DAE">
              <w:rPr>
                <w:b/>
                <w:color w:val="FFFFFF" w:themeColor="background1"/>
                <w:sz w:val="20"/>
                <w:szCs w:val="20"/>
              </w:rPr>
              <w:t>Speed</w:t>
            </w:r>
          </w:p>
        </w:tc>
        <w:tc>
          <w:tcPr>
            <w:tcW w:w="714" w:type="pct"/>
            <w:shd w:val="clear" w:color="auto" w:fill="4F81BD" w:themeFill="accent1"/>
          </w:tcPr>
          <w:p w14:paraId="5FF6F986" w14:textId="77777777" w:rsidR="00D706D1" w:rsidRPr="00955DAE" w:rsidRDefault="00D706D1" w:rsidP="000A12DD">
            <w:pPr>
              <w:spacing w:line="240" w:lineRule="auto"/>
              <w:jc w:val="center"/>
              <w:rPr>
                <w:b/>
                <w:color w:val="FFFFFF" w:themeColor="background1"/>
                <w:sz w:val="20"/>
                <w:szCs w:val="20"/>
              </w:rPr>
            </w:pPr>
            <w:r w:rsidRPr="00955DAE">
              <w:rPr>
                <w:b/>
                <w:color w:val="FFFFFF" w:themeColor="background1"/>
                <w:sz w:val="20"/>
                <w:szCs w:val="20"/>
              </w:rPr>
              <w:t>Physicality</w:t>
            </w:r>
          </w:p>
        </w:tc>
        <w:tc>
          <w:tcPr>
            <w:tcW w:w="714" w:type="pct"/>
            <w:shd w:val="clear" w:color="auto" w:fill="4F81BD" w:themeFill="accent1"/>
          </w:tcPr>
          <w:p w14:paraId="20CF6F23" w14:textId="77777777" w:rsidR="00D706D1" w:rsidRPr="00955DAE" w:rsidRDefault="00D706D1" w:rsidP="000A12DD">
            <w:pPr>
              <w:spacing w:line="240" w:lineRule="auto"/>
              <w:jc w:val="center"/>
              <w:rPr>
                <w:b/>
                <w:color w:val="FFFFFF" w:themeColor="background1"/>
                <w:sz w:val="20"/>
                <w:szCs w:val="20"/>
              </w:rPr>
            </w:pPr>
            <w:r w:rsidRPr="00955DAE">
              <w:rPr>
                <w:b/>
                <w:color w:val="FFFFFF" w:themeColor="background1"/>
                <w:sz w:val="20"/>
                <w:szCs w:val="20"/>
              </w:rPr>
              <w:t>Congestion</w:t>
            </w:r>
          </w:p>
        </w:tc>
        <w:tc>
          <w:tcPr>
            <w:tcW w:w="714" w:type="pct"/>
            <w:shd w:val="clear" w:color="auto" w:fill="4F81BD" w:themeFill="accent1"/>
          </w:tcPr>
          <w:p w14:paraId="50E742F1" w14:textId="77777777" w:rsidR="00D706D1" w:rsidRPr="00955DAE" w:rsidRDefault="00D706D1" w:rsidP="000A12DD">
            <w:pPr>
              <w:spacing w:line="240" w:lineRule="auto"/>
              <w:jc w:val="center"/>
              <w:rPr>
                <w:b/>
                <w:color w:val="FFFFFF" w:themeColor="background1"/>
                <w:sz w:val="20"/>
                <w:szCs w:val="20"/>
              </w:rPr>
            </w:pPr>
            <w:r w:rsidRPr="00955DAE">
              <w:rPr>
                <w:b/>
                <w:color w:val="FFFFFF" w:themeColor="background1"/>
                <w:sz w:val="20"/>
                <w:szCs w:val="20"/>
              </w:rPr>
              <w:t>Space Efficiency</w:t>
            </w:r>
          </w:p>
        </w:tc>
      </w:tr>
      <w:tr w:rsidR="00D706D1" w:rsidRPr="00955DAE" w14:paraId="13393F58" w14:textId="77777777" w:rsidTr="000A12DD">
        <w:trPr>
          <w:trHeight w:val="334"/>
        </w:trPr>
        <w:tc>
          <w:tcPr>
            <w:tcW w:w="714" w:type="pct"/>
          </w:tcPr>
          <w:p w14:paraId="41CDA4A0" w14:textId="77777777" w:rsidR="00D706D1" w:rsidRPr="00955DAE" w:rsidRDefault="00D706D1" w:rsidP="000A12DD">
            <w:pPr>
              <w:spacing w:line="240" w:lineRule="auto"/>
              <w:rPr>
                <w:sz w:val="20"/>
                <w:szCs w:val="20"/>
              </w:rPr>
            </w:pPr>
            <w:r w:rsidRPr="00955DAE">
              <w:rPr>
                <w:sz w:val="20"/>
                <w:szCs w:val="20"/>
              </w:rPr>
              <w:t>E-Bike</w:t>
            </w:r>
          </w:p>
        </w:tc>
        <w:tc>
          <w:tcPr>
            <w:tcW w:w="714" w:type="pct"/>
            <w:shd w:val="clear" w:color="auto" w:fill="DBE5F1" w:themeFill="accent1" w:themeFillTint="33"/>
          </w:tcPr>
          <w:p w14:paraId="0931777A"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DBE5F1" w:themeFill="accent1" w:themeFillTint="33"/>
          </w:tcPr>
          <w:p w14:paraId="49C145A2"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95B3D7" w:themeFill="accent1" w:themeFillTint="99"/>
          </w:tcPr>
          <w:p w14:paraId="1699282D" w14:textId="77777777" w:rsidR="00D706D1" w:rsidRPr="00955DAE" w:rsidRDefault="00D706D1" w:rsidP="000A12DD">
            <w:pPr>
              <w:spacing w:line="240" w:lineRule="auto"/>
              <w:rPr>
                <w:sz w:val="20"/>
                <w:szCs w:val="20"/>
              </w:rPr>
            </w:pPr>
            <w:r w:rsidRPr="00955DAE">
              <w:rPr>
                <w:sz w:val="20"/>
                <w:szCs w:val="20"/>
              </w:rPr>
              <w:t>High</w:t>
            </w:r>
          </w:p>
        </w:tc>
        <w:tc>
          <w:tcPr>
            <w:tcW w:w="714" w:type="pct"/>
            <w:shd w:val="clear" w:color="auto" w:fill="B8CCE4" w:themeFill="accent1" w:themeFillTint="66"/>
          </w:tcPr>
          <w:p w14:paraId="0CA71567" w14:textId="77777777" w:rsidR="00D706D1" w:rsidRPr="00955DAE" w:rsidRDefault="00D706D1" w:rsidP="000A12DD">
            <w:pPr>
              <w:spacing w:line="240" w:lineRule="auto"/>
              <w:rPr>
                <w:sz w:val="20"/>
                <w:szCs w:val="20"/>
              </w:rPr>
            </w:pPr>
            <w:r w:rsidRPr="00955DAE">
              <w:rPr>
                <w:sz w:val="20"/>
                <w:szCs w:val="20"/>
              </w:rPr>
              <w:t>Medium</w:t>
            </w:r>
          </w:p>
        </w:tc>
        <w:tc>
          <w:tcPr>
            <w:tcW w:w="714" w:type="pct"/>
            <w:shd w:val="clear" w:color="auto" w:fill="DBE5F1" w:themeFill="accent1" w:themeFillTint="33"/>
          </w:tcPr>
          <w:p w14:paraId="00ECB5BD"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DBE5F1" w:themeFill="accent1" w:themeFillTint="33"/>
          </w:tcPr>
          <w:p w14:paraId="1404B24F" w14:textId="77777777" w:rsidR="00D706D1" w:rsidRPr="00955DAE" w:rsidRDefault="00D706D1" w:rsidP="000A12DD">
            <w:pPr>
              <w:spacing w:line="240" w:lineRule="auto"/>
              <w:rPr>
                <w:sz w:val="20"/>
                <w:szCs w:val="20"/>
              </w:rPr>
            </w:pPr>
            <w:r w:rsidRPr="00955DAE">
              <w:rPr>
                <w:sz w:val="20"/>
                <w:szCs w:val="20"/>
              </w:rPr>
              <w:t>Low</w:t>
            </w:r>
          </w:p>
        </w:tc>
      </w:tr>
      <w:tr w:rsidR="00D706D1" w:rsidRPr="00955DAE" w14:paraId="06CAB13F" w14:textId="77777777" w:rsidTr="000A12DD">
        <w:trPr>
          <w:trHeight w:val="334"/>
        </w:trPr>
        <w:tc>
          <w:tcPr>
            <w:tcW w:w="714" w:type="pct"/>
          </w:tcPr>
          <w:p w14:paraId="163FCC41" w14:textId="77777777" w:rsidR="00D706D1" w:rsidRPr="00955DAE" w:rsidRDefault="00D706D1" w:rsidP="000A12DD">
            <w:pPr>
              <w:spacing w:line="240" w:lineRule="auto"/>
              <w:rPr>
                <w:sz w:val="20"/>
                <w:szCs w:val="20"/>
              </w:rPr>
            </w:pPr>
            <w:r w:rsidRPr="00955DAE">
              <w:rPr>
                <w:sz w:val="20"/>
                <w:szCs w:val="20"/>
              </w:rPr>
              <w:t xml:space="preserve">Conventional Bike </w:t>
            </w:r>
          </w:p>
        </w:tc>
        <w:tc>
          <w:tcPr>
            <w:tcW w:w="714" w:type="pct"/>
            <w:shd w:val="clear" w:color="auto" w:fill="DBE5F1" w:themeFill="accent1" w:themeFillTint="33"/>
          </w:tcPr>
          <w:p w14:paraId="288B9B11"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D9D9D9" w:themeFill="background1" w:themeFillShade="D9"/>
          </w:tcPr>
          <w:p w14:paraId="0EC894E9" w14:textId="77777777" w:rsidR="00D706D1" w:rsidRPr="00955DAE" w:rsidRDefault="00D706D1" w:rsidP="000A12DD">
            <w:pPr>
              <w:spacing w:line="240" w:lineRule="auto"/>
              <w:rPr>
                <w:sz w:val="20"/>
                <w:szCs w:val="20"/>
              </w:rPr>
            </w:pPr>
            <w:r w:rsidRPr="00955DAE">
              <w:rPr>
                <w:sz w:val="20"/>
                <w:szCs w:val="20"/>
              </w:rPr>
              <w:t>None</w:t>
            </w:r>
          </w:p>
        </w:tc>
        <w:tc>
          <w:tcPr>
            <w:tcW w:w="714" w:type="pct"/>
            <w:shd w:val="clear" w:color="auto" w:fill="B8CCE4" w:themeFill="accent1" w:themeFillTint="66"/>
          </w:tcPr>
          <w:p w14:paraId="4005738B" w14:textId="77777777" w:rsidR="00D706D1" w:rsidRPr="00955DAE" w:rsidRDefault="00D706D1" w:rsidP="000A12DD">
            <w:pPr>
              <w:spacing w:line="240" w:lineRule="auto"/>
              <w:rPr>
                <w:sz w:val="20"/>
                <w:szCs w:val="20"/>
              </w:rPr>
            </w:pPr>
            <w:r w:rsidRPr="00955DAE">
              <w:rPr>
                <w:sz w:val="20"/>
                <w:szCs w:val="20"/>
              </w:rPr>
              <w:t>Medium</w:t>
            </w:r>
          </w:p>
        </w:tc>
        <w:tc>
          <w:tcPr>
            <w:tcW w:w="714" w:type="pct"/>
            <w:shd w:val="clear" w:color="auto" w:fill="95B3D7" w:themeFill="accent1" w:themeFillTint="99"/>
          </w:tcPr>
          <w:p w14:paraId="2C2E62DE" w14:textId="77777777" w:rsidR="00D706D1" w:rsidRPr="00955DAE" w:rsidRDefault="00D706D1" w:rsidP="000A12DD">
            <w:pPr>
              <w:spacing w:line="240" w:lineRule="auto"/>
              <w:rPr>
                <w:sz w:val="20"/>
                <w:szCs w:val="20"/>
              </w:rPr>
            </w:pPr>
            <w:r w:rsidRPr="00955DAE">
              <w:rPr>
                <w:sz w:val="20"/>
                <w:szCs w:val="20"/>
              </w:rPr>
              <w:t>High</w:t>
            </w:r>
          </w:p>
        </w:tc>
        <w:tc>
          <w:tcPr>
            <w:tcW w:w="714" w:type="pct"/>
            <w:shd w:val="clear" w:color="auto" w:fill="DBE5F1" w:themeFill="accent1" w:themeFillTint="33"/>
          </w:tcPr>
          <w:p w14:paraId="0A93A5D5"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DBE5F1" w:themeFill="accent1" w:themeFillTint="33"/>
          </w:tcPr>
          <w:p w14:paraId="5D4DA548" w14:textId="77777777" w:rsidR="00D706D1" w:rsidRPr="00955DAE" w:rsidRDefault="00D706D1" w:rsidP="000A12DD">
            <w:pPr>
              <w:spacing w:line="240" w:lineRule="auto"/>
              <w:rPr>
                <w:sz w:val="20"/>
                <w:szCs w:val="20"/>
              </w:rPr>
            </w:pPr>
            <w:r w:rsidRPr="00955DAE">
              <w:rPr>
                <w:sz w:val="20"/>
                <w:szCs w:val="20"/>
              </w:rPr>
              <w:t>Low</w:t>
            </w:r>
          </w:p>
        </w:tc>
      </w:tr>
      <w:tr w:rsidR="00D706D1" w:rsidRPr="00955DAE" w14:paraId="1DE57478" w14:textId="77777777" w:rsidTr="000A12DD">
        <w:trPr>
          <w:trHeight w:val="315"/>
        </w:trPr>
        <w:tc>
          <w:tcPr>
            <w:tcW w:w="714" w:type="pct"/>
          </w:tcPr>
          <w:p w14:paraId="28FE7B8E" w14:textId="77777777" w:rsidR="00D706D1" w:rsidRPr="00955DAE" w:rsidRDefault="00D706D1" w:rsidP="000A12DD">
            <w:pPr>
              <w:spacing w:line="240" w:lineRule="auto"/>
              <w:rPr>
                <w:sz w:val="20"/>
                <w:szCs w:val="20"/>
              </w:rPr>
            </w:pPr>
            <w:r w:rsidRPr="00955DAE">
              <w:rPr>
                <w:sz w:val="20"/>
                <w:szCs w:val="20"/>
              </w:rPr>
              <w:t>Car</w:t>
            </w:r>
          </w:p>
        </w:tc>
        <w:tc>
          <w:tcPr>
            <w:tcW w:w="714" w:type="pct"/>
            <w:shd w:val="clear" w:color="auto" w:fill="95B3D7" w:themeFill="accent1" w:themeFillTint="99"/>
          </w:tcPr>
          <w:p w14:paraId="45D6BCDE" w14:textId="77777777" w:rsidR="00D706D1" w:rsidRPr="00955DAE" w:rsidRDefault="00D706D1" w:rsidP="000A12DD">
            <w:pPr>
              <w:spacing w:line="240" w:lineRule="auto"/>
              <w:rPr>
                <w:sz w:val="20"/>
                <w:szCs w:val="20"/>
              </w:rPr>
            </w:pPr>
            <w:r w:rsidRPr="00955DAE">
              <w:rPr>
                <w:sz w:val="20"/>
                <w:szCs w:val="20"/>
              </w:rPr>
              <w:t>High</w:t>
            </w:r>
          </w:p>
        </w:tc>
        <w:tc>
          <w:tcPr>
            <w:tcW w:w="714" w:type="pct"/>
            <w:shd w:val="clear" w:color="auto" w:fill="95B3D7" w:themeFill="accent1" w:themeFillTint="99"/>
          </w:tcPr>
          <w:p w14:paraId="5A187906" w14:textId="77777777" w:rsidR="00D706D1" w:rsidRPr="00955DAE" w:rsidRDefault="00D706D1" w:rsidP="000A12DD">
            <w:pPr>
              <w:spacing w:line="240" w:lineRule="auto"/>
              <w:rPr>
                <w:sz w:val="20"/>
                <w:szCs w:val="20"/>
              </w:rPr>
            </w:pPr>
            <w:r w:rsidRPr="00955DAE">
              <w:rPr>
                <w:sz w:val="20"/>
                <w:szCs w:val="20"/>
              </w:rPr>
              <w:t>High</w:t>
            </w:r>
          </w:p>
        </w:tc>
        <w:tc>
          <w:tcPr>
            <w:tcW w:w="714" w:type="pct"/>
            <w:shd w:val="clear" w:color="auto" w:fill="B8CCE4" w:themeFill="accent1" w:themeFillTint="66"/>
          </w:tcPr>
          <w:p w14:paraId="77E7B5FD" w14:textId="77777777" w:rsidR="00D706D1" w:rsidRPr="00955DAE" w:rsidRDefault="00D706D1" w:rsidP="000A12DD">
            <w:pPr>
              <w:spacing w:line="240" w:lineRule="auto"/>
              <w:rPr>
                <w:sz w:val="20"/>
                <w:szCs w:val="20"/>
              </w:rPr>
            </w:pPr>
            <w:r w:rsidRPr="00955DAE">
              <w:rPr>
                <w:sz w:val="20"/>
                <w:szCs w:val="20"/>
              </w:rPr>
              <w:t>Medium</w:t>
            </w:r>
          </w:p>
        </w:tc>
        <w:tc>
          <w:tcPr>
            <w:tcW w:w="714" w:type="pct"/>
            <w:shd w:val="clear" w:color="auto" w:fill="DBE5F1" w:themeFill="accent1" w:themeFillTint="33"/>
          </w:tcPr>
          <w:p w14:paraId="0F3DB0CF"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95B3D7" w:themeFill="accent1" w:themeFillTint="99"/>
          </w:tcPr>
          <w:p w14:paraId="4CB4BF74" w14:textId="77777777" w:rsidR="00D706D1" w:rsidRPr="00955DAE" w:rsidRDefault="00D706D1" w:rsidP="000A12DD">
            <w:pPr>
              <w:spacing w:line="240" w:lineRule="auto"/>
              <w:rPr>
                <w:sz w:val="20"/>
                <w:szCs w:val="20"/>
              </w:rPr>
            </w:pPr>
            <w:r w:rsidRPr="00955DAE">
              <w:rPr>
                <w:sz w:val="20"/>
                <w:szCs w:val="20"/>
              </w:rPr>
              <w:t>High</w:t>
            </w:r>
          </w:p>
        </w:tc>
        <w:tc>
          <w:tcPr>
            <w:tcW w:w="714" w:type="pct"/>
            <w:shd w:val="clear" w:color="auto" w:fill="95B3D7" w:themeFill="accent1" w:themeFillTint="99"/>
          </w:tcPr>
          <w:p w14:paraId="4D219F34" w14:textId="77777777" w:rsidR="00D706D1" w:rsidRPr="00955DAE" w:rsidRDefault="00D706D1" w:rsidP="000A12DD">
            <w:pPr>
              <w:spacing w:line="240" w:lineRule="auto"/>
              <w:rPr>
                <w:sz w:val="20"/>
                <w:szCs w:val="20"/>
              </w:rPr>
            </w:pPr>
            <w:r w:rsidRPr="00955DAE">
              <w:rPr>
                <w:sz w:val="20"/>
                <w:szCs w:val="20"/>
              </w:rPr>
              <w:t>High</w:t>
            </w:r>
          </w:p>
        </w:tc>
      </w:tr>
      <w:tr w:rsidR="00D706D1" w:rsidRPr="00955DAE" w14:paraId="2D8A62A9" w14:textId="77777777" w:rsidTr="000A12DD">
        <w:trPr>
          <w:trHeight w:val="352"/>
        </w:trPr>
        <w:tc>
          <w:tcPr>
            <w:tcW w:w="714" w:type="pct"/>
          </w:tcPr>
          <w:p w14:paraId="06B1ECA0" w14:textId="77777777" w:rsidR="00D706D1" w:rsidRPr="00955DAE" w:rsidRDefault="00D706D1" w:rsidP="000A12DD">
            <w:pPr>
              <w:spacing w:line="240" w:lineRule="auto"/>
              <w:rPr>
                <w:sz w:val="20"/>
                <w:szCs w:val="20"/>
              </w:rPr>
            </w:pPr>
            <w:r w:rsidRPr="00955DAE">
              <w:rPr>
                <w:sz w:val="20"/>
                <w:szCs w:val="20"/>
              </w:rPr>
              <w:t>Public Transit</w:t>
            </w:r>
          </w:p>
        </w:tc>
        <w:tc>
          <w:tcPr>
            <w:tcW w:w="714" w:type="pct"/>
            <w:shd w:val="clear" w:color="auto" w:fill="DBE5F1" w:themeFill="accent1" w:themeFillTint="33"/>
          </w:tcPr>
          <w:p w14:paraId="72CF5F1C"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DBE5F1" w:themeFill="accent1" w:themeFillTint="33"/>
          </w:tcPr>
          <w:p w14:paraId="18809CBA"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95B3D7" w:themeFill="accent1" w:themeFillTint="99"/>
          </w:tcPr>
          <w:p w14:paraId="19094019" w14:textId="77777777" w:rsidR="00D706D1" w:rsidRPr="00955DAE" w:rsidRDefault="00D706D1" w:rsidP="000A12DD">
            <w:pPr>
              <w:spacing w:after="0" w:line="240" w:lineRule="auto"/>
              <w:jc w:val="left"/>
              <w:rPr>
                <w:sz w:val="20"/>
                <w:szCs w:val="20"/>
              </w:rPr>
            </w:pPr>
            <w:r w:rsidRPr="00955DAE">
              <w:rPr>
                <w:sz w:val="20"/>
                <w:szCs w:val="20"/>
              </w:rPr>
              <w:t>High</w:t>
            </w:r>
          </w:p>
        </w:tc>
        <w:tc>
          <w:tcPr>
            <w:tcW w:w="714" w:type="pct"/>
            <w:shd w:val="clear" w:color="auto" w:fill="DBE5F1" w:themeFill="accent1" w:themeFillTint="33"/>
          </w:tcPr>
          <w:p w14:paraId="12ECBF39"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DBE5F1" w:themeFill="accent1" w:themeFillTint="33"/>
          </w:tcPr>
          <w:p w14:paraId="1F70B3C4"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B8CCE4" w:themeFill="accent1" w:themeFillTint="66"/>
          </w:tcPr>
          <w:p w14:paraId="41AD39AC" w14:textId="77777777" w:rsidR="00D706D1" w:rsidRPr="00955DAE" w:rsidRDefault="00D706D1" w:rsidP="000A12DD">
            <w:pPr>
              <w:spacing w:line="240" w:lineRule="auto"/>
              <w:rPr>
                <w:sz w:val="20"/>
                <w:szCs w:val="20"/>
              </w:rPr>
            </w:pPr>
            <w:r w:rsidRPr="00955DAE">
              <w:rPr>
                <w:sz w:val="20"/>
                <w:szCs w:val="20"/>
              </w:rPr>
              <w:t>Medium</w:t>
            </w:r>
          </w:p>
        </w:tc>
      </w:tr>
      <w:tr w:rsidR="00D706D1" w:rsidRPr="00955DAE" w14:paraId="717B3DA2" w14:textId="77777777" w:rsidTr="000A12DD">
        <w:trPr>
          <w:trHeight w:val="352"/>
        </w:trPr>
        <w:tc>
          <w:tcPr>
            <w:tcW w:w="714" w:type="pct"/>
          </w:tcPr>
          <w:p w14:paraId="30F7CBCE" w14:textId="77777777" w:rsidR="00D706D1" w:rsidRPr="00955DAE" w:rsidRDefault="00D706D1" w:rsidP="000A12DD">
            <w:pPr>
              <w:spacing w:line="240" w:lineRule="auto"/>
              <w:rPr>
                <w:sz w:val="20"/>
                <w:szCs w:val="20"/>
              </w:rPr>
            </w:pPr>
            <w:r w:rsidRPr="00955DAE">
              <w:rPr>
                <w:sz w:val="20"/>
                <w:szCs w:val="20"/>
              </w:rPr>
              <w:t>Walking.</w:t>
            </w:r>
          </w:p>
        </w:tc>
        <w:tc>
          <w:tcPr>
            <w:tcW w:w="714" w:type="pct"/>
            <w:shd w:val="clear" w:color="auto" w:fill="DBE5F1" w:themeFill="accent1" w:themeFillTint="33"/>
          </w:tcPr>
          <w:p w14:paraId="2D527295"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D9D9D9" w:themeFill="background1" w:themeFillShade="D9"/>
          </w:tcPr>
          <w:p w14:paraId="4F028250" w14:textId="77777777" w:rsidR="00D706D1" w:rsidRPr="00955DAE" w:rsidRDefault="00D706D1" w:rsidP="000A12DD">
            <w:pPr>
              <w:spacing w:line="240" w:lineRule="auto"/>
              <w:rPr>
                <w:sz w:val="20"/>
                <w:szCs w:val="20"/>
              </w:rPr>
            </w:pPr>
            <w:r w:rsidRPr="00955DAE">
              <w:rPr>
                <w:sz w:val="20"/>
                <w:szCs w:val="20"/>
              </w:rPr>
              <w:t>None</w:t>
            </w:r>
          </w:p>
        </w:tc>
        <w:tc>
          <w:tcPr>
            <w:tcW w:w="714" w:type="pct"/>
            <w:shd w:val="clear" w:color="auto" w:fill="DBE5F1" w:themeFill="accent1" w:themeFillTint="33"/>
          </w:tcPr>
          <w:p w14:paraId="2E4E1C24"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95B3D7" w:themeFill="accent1" w:themeFillTint="99"/>
          </w:tcPr>
          <w:p w14:paraId="059A6C32" w14:textId="77777777" w:rsidR="00D706D1" w:rsidRPr="00955DAE" w:rsidRDefault="00D706D1" w:rsidP="000A12DD">
            <w:pPr>
              <w:spacing w:line="240" w:lineRule="auto"/>
              <w:rPr>
                <w:sz w:val="20"/>
                <w:szCs w:val="20"/>
              </w:rPr>
            </w:pPr>
            <w:r w:rsidRPr="00955DAE">
              <w:rPr>
                <w:sz w:val="20"/>
                <w:szCs w:val="20"/>
              </w:rPr>
              <w:t>High</w:t>
            </w:r>
          </w:p>
        </w:tc>
        <w:tc>
          <w:tcPr>
            <w:tcW w:w="714" w:type="pct"/>
            <w:shd w:val="clear" w:color="auto" w:fill="DBE5F1" w:themeFill="accent1" w:themeFillTint="33"/>
          </w:tcPr>
          <w:p w14:paraId="103568D9" w14:textId="77777777" w:rsidR="00D706D1" w:rsidRPr="00955DAE" w:rsidRDefault="00D706D1" w:rsidP="000A12DD">
            <w:pPr>
              <w:spacing w:line="240" w:lineRule="auto"/>
              <w:rPr>
                <w:sz w:val="20"/>
                <w:szCs w:val="20"/>
              </w:rPr>
            </w:pPr>
            <w:r w:rsidRPr="00955DAE">
              <w:rPr>
                <w:sz w:val="20"/>
                <w:szCs w:val="20"/>
              </w:rPr>
              <w:t>Low</w:t>
            </w:r>
          </w:p>
        </w:tc>
        <w:tc>
          <w:tcPr>
            <w:tcW w:w="714" w:type="pct"/>
            <w:shd w:val="clear" w:color="auto" w:fill="DBE5F1" w:themeFill="accent1" w:themeFillTint="33"/>
          </w:tcPr>
          <w:p w14:paraId="6C040686" w14:textId="77777777" w:rsidR="00D706D1" w:rsidRPr="00955DAE" w:rsidRDefault="00D706D1" w:rsidP="000A12DD">
            <w:pPr>
              <w:spacing w:line="240" w:lineRule="auto"/>
              <w:rPr>
                <w:sz w:val="20"/>
                <w:szCs w:val="20"/>
              </w:rPr>
            </w:pPr>
            <w:r w:rsidRPr="00955DAE">
              <w:rPr>
                <w:sz w:val="20"/>
                <w:szCs w:val="20"/>
              </w:rPr>
              <w:t>Low</w:t>
            </w:r>
          </w:p>
        </w:tc>
      </w:tr>
    </w:tbl>
    <w:p w14:paraId="756DEC01" w14:textId="32D2A7FF" w:rsidR="00966563" w:rsidRPr="00955DAE" w:rsidRDefault="551A77D0" w:rsidP="00AE749D">
      <w:pPr>
        <w:pStyle w:val="Heading1"/>
      </w:pPr>
      <w:bookmarkStart w:id="48" w:name="_Toc72966199"/>
      <w:r w:rsidRPr="00955DAE">
        <w:t>Methodology</w:t>
      </w:r>
      <w:bookmarkEnd w:id="48"/>
    </w:p>
    <w:p w14:paraId="5683B5C8" w14:textId="56FE0697" w:rsidR="00AD34D6" w:rsidRPr="00955DAE" w:rsidRDefault="00AD34D6" w:rsidP="00AD34D6">
      <w:pPr>
        <w:pStyle w:val="Heading2"/>
      </w:pPr>
      <w:bookmarkStart w:id="49" w:name="_Toc72966200"/>
      <w:r w:rsidRPr="00955DAE">
        <w:t>introduction</w:t>
      </w:r>
      <w:bookmarkEnd w:id="49"/>
    </w:p>
    <w:p w14:paraId="093833F7" w14:textId="0786B304" w:rsidR="00FB2C53" w:rsidRPr="00955DAE" w:rsidRDefault="008F24BF" w:rsidP="005D6FDB">
      <w:r w:rsidRPr="00955DAE">
        <w:t>P</w:t>
      </w:r>
      <w:r w:rsidR="00FB2C53" w:rsidRPr="00955DAE">
        <w:t xml:space="preserve">roject Drawdown’s models are developed in Microsoft Excel using standard templates that allow easier integration since integration is critical to the bottom-up approach used. The template used for this solution was the Reduction and Replacement Solutions (RRS) which accounts for reductions in energy consumption and emissions generation for a solution relative to a conventional technology. These technologies are assumed to compete in markets to supply the final functional </w:t>
      </w:r>
      <w:r w:rsidR="00BB2A77" w:rsidRPr="00955DAE">
        <w:t>demand,</w:t>
      </w:r>
      <w:r w:rsidR="00FB2C53" w:rsidRPr="00955DAE">
        <w:t xml:space="preserve"> which is exogenous to the model, but may be shared across several solution models. The adoption and markets are therefore defined in terms of functional units, and for investment costing, adoptions are also converted to implementation units. The adoptions of both conventional and solution were projected for each of several scenarios from 2015 to 2060 (from a base year of 2014) and the comparison of these scenarios (for the 2020-2050 segment</w:t>
      </w:r>
      <w:r w:rsidR="006B1084" w:rsidRPr="00955DAE">
        <w:rPr>
          <w:vertAlign w:val="superscript"/>
        </w:rPr>
        <w:footnoteReference w:id="7"/>
      </w:r>
      <w:r w:rsidR="00FB2C53" w:rsidRPr="00955DAE">
        <w:t>) is what constituted the results.</w:t>
      </w:r>
    </w:p>
    <w:p w14:paraId="1B671100" w14:textId="3AE80CFA" w:rsidR="00AD34D6" w:rsidRPr="00955DAE" w:rsidRDefault="00AD34D6" w:rsidP="005D6FDB">
      <w:r w:rsidRPr="00955DAE">
        <w:t>T</w:t>
      </w:r>
      <w:r w:rsidR="00CC5011" w:rsidRPr="00955DAE">
        <w:t>he functional unit</w:t>
      </w:r>
      <w:r w:rsidR="00CC5011" w:rsidRPr="00955DAE">
        <w:rPr>
          <w:rStyle w:val="FootnoteReference"/>
        </w:rPr>
        <w:footnoteReference w:id="8"/>
      </w:r>
      <w:r w:rsidR="00CC5011" w:rsidRPr="00955DAE">
        <w:t xml:space="preserve"> of </w:t>
      </w:r>
      <w:r w:rsidR="00931DFE" w:rsidRPr="00955DAE">
        <w:t>the</w:t>
      </w:r>
      <w:r w:rsidR="00CC5011" w:rsidRPr="00955DAE">
        <w:t xml:space="preserve"> analysis is the passenger kilometer (pkm); and the implementation unit</w:t>
      </w:r>
      <w:r w:rsidR="00CC5011" w:rsidRPr="00955DAE">
        <w:rPr>
          <w:rStyle w:val="FootnoteReference"/>
        </w:rPr>
        <w:footnoteReference w:id="9"/>
      </w:r>
      <w:r w:rsidR="00CC5011" w:rsidRPr="00955DAE">
        <w:t xml:space="preserve"> the urban trip. </w:t>
      </w:r>
      <w:r w:rsidRPr="00955DAE">
        <w:t xml:space="preserve">The agency level </w:t>
      </w:r>
      <w:r w:rsidR="0042382F" w:rsidRPr="0042382F">
        <w:t xml:space="preserve">used for the </w:t>
      </w:r>
      <w:r w:rsidR="007E601B">
        <w:t>analysis</w:t>
      </w:r>
      <w:r w:rsidR="0042382F" w:rsidRPr="0042382F">
        <w:t xml:space="preserve"> is the </w:t>
      </w:r>
      <w:r w:rsidR="007E601B">
        <w:t>individual</w:t>
      </w:r>
      <w:r w:rsidR="0042382F" w:rsidRPr="0042382F">
        <w:t xml:space="preserve">, </w:t>
      </w:r>
      <w:r w:rsidR="00812CC5">
        <w:t>as t</w:t>
      </w:r>
      <w:r w:rsidR="00812CC5" w:rsidRPr="0042382F">
        <w:t xml:space="preserve">he agent that will decide whether to use car or mass transit is the individual that makes the trip. Therefore we analyze these impacts on the perspective of the </w:t>
      </w:r>
      <w:r w:rsidR="00812CC5">
        <w:t xml:space="preserve">individual </w:t>
      </w:r>
      <w:r w:rsidR="00812CC5" w:rsidRPr="0042382F">
        <w:t>user</w:t>
      </w:r>
      <w:r w:rsidR="00812CC5">
        <w:t xml:space="preserve"> rather than from the municipality or operator of the infrastructure.</w:t>
      </w:r>
      <w:r w:rsidR="0042382F">
        <w:t xml:space="preserve"> </w:t>
      </w:r>
    </w:p>
    <w:p w14:paraId="7B73204B" w14:textId="0FEE6C6E" w:rsidR="00CC5011" w:rsidRPr="00955DAE" w:rsidRDefault="00AD34D6" w:rsidP="005D6FDB">
      <w:r w:rsidRPr="00955DAE">
        <w:t>The Total Addressable Market (TAM) covers all demand for the function provided by the solution</w:t>
      </w:r>
      <w:r w:rsidR="00163A25">
        <w:t>.</w:t>
      </w:r>
      <w:r w:rsidRPr="00955DAE">
        <w:t xml:space="preserve"> </w:t>
      </w:r>
      <w:r w:rsidR="00163A25">
        <w:t>For</w:t>
      </w:r>
      <w:r w:rsidRPr="00955DAE">
        <w:t xml:space="preserve"> public transit, the TAM </w:t>
      </w:r>
      <w:r w:rsidR="00163A25">
        <w:t>is</w:t>
      </w:r>
      <w:r w:rsidRPr="00955DAE">
        <w:t xml:space="preserve"> global demand for urban passenger travel including conventional and emerging solutions. </w:t>
      </w:r>
      <w:r w:rsidR="00CC5011" w:rsidRPr="00955DAE">
        <w:t xml:space="preserve">Most reports available in the literature exclude non-motorized trips when calculating urban modal share. </w:t>
      </w:r>
      <w:r w:rsidR="00F32FEB" w:rsidRPr="00955DAE">
        <w:t>This was repeated here</w:t>
      </w:r>
      <w:r w:rsidR="00CC5011" w:rsidRPr="00955DAE">
        <w:t xml:space="preserve"> for two main reasons. First the modal share is calculated through pkm, and therefore the smaller trip distance of a non-motorized trip results to a much smaller share. Second, non-motorized trips are much harder to record and predict. </w:t>
      </w:r>
      <w:r w:rsidRPr="00955DAE">
        <w:t xml:space="preserve">Adjustments have been made to account for the non-motorized pkm. </w:t>
      </w:r>
      <w:r w:rsidR="00F32FEB" w:rsidRPr="00955DAE">
        <w:t>One should</w:t>
      </w:r>
      <w:r w:rsidR="00CC5011" w:rsidRPr="00955DAE">
        <w:t xml:space="preserve"> note however than non-motorized trips are often complementary to </w:t>
      </w:r>
      <w:r w:rsidR="00FF732D" w:rsidRPr="00955DAE">
        <w:t>public</w:t>
      </w:r>
      <w:r w:rsidR="00CC5011" w:rsidRPr="00955DAE">
        <w:t xml:space="preserve">-transit trips, and so an increase in </w:t>
      </w:r>
      <w:r w:rsidR="00FF732D" w:rsidRPr="00955DAE">
        <w:t>public</w:t>
      </w:r>
      <w:r w:rsidR="00CC5011" w:rsidRPr="00955DAE">
        <w:t xml:space="preserve"> transit adoption should lead to increased walking, cycle infrastructure patronage and electric bicycle usage, three other solutions examined in Project Drawdown.</w:t>
      </w:r>
    </w:p>
    <w:p w14:paraId="0AAACC71" w14:textId="6449E035" w:rsidR="00CC5011" w:rsidRPr="00955DAE" w:rsidRDefault="00931DFE" w:rsidP="005D6FDB">
      <w:r w:rsidRPr="00955DAE">
        <w:t>The</w:t>
      </w:r>
      <w:r w:rsidR="00CC5011" w:rsidRPr="00955DAE">
        <w:t xml:space="preserve"> </w:t>
      </w:r>
      <w:r w:rsidRPr="00955DAE">
        <w:t>Project Drawdown Scenario</w:t>
      </w:r>
      <w:r w:rsidR="00B47171" w:rsidRPr="00955DAE">
        <w:t>s</w:t>
      </w:r>
      <w:r w:rsidR="00CC5011" w:rsidRPr="00955DAE">
        <w:t xml:space="preserve">, </w:t>
      </w:r>
      <w:r w:rsidRPr="00955DAE">
        <w:t>(PDS)</w:t>
      </w:r>
      <w:r w:rsidR="00CC5011" w:rsidRPr="00955DAE">
        <w:t xml:space="preserve">, </w:t>
      </w:r>
      <w:r w:rsidR="00B47171" w:rsidRPr="00955DAE">
        <w:t>estimate</w:t>
      </w:r>
      <w:r w:rsidR="00CC5011" w:rsidRPr="00955DAE">
        <w:t xml:space="preserve"> a</w:t>
      </w:r>
      <w:r w:rsidR="00B47171" w:rsidRPr="00955DAE">
        <w:t xml:space="preserve">n annual </w:t>
      </w:r>
      <w:r w:rsidR="00CC5011" w:rsidRPr="00955DAE">
        <w:t xml:space="preserve">increase of the modal share of </w:t>
      </w:r>
      <w:r w:rsidR="00FF732D" w:rsidRPr="00955DAE">
        <w:t>public</w:t>
      </w:r>
      <w:r w:rsidR="00CC5011" w:rsidRPr="00955DAE">
        <w:t xml:space="preserve"> transit in urban environments as the total number of pkm grows. The increased number of </w:t>
      </w:r>
      <w:r w:rsidR="00FF732D" w:rsidRPr="00955DAE">
        <w:t>public</w:t>
      </w:r>
      <w:r w:rsidR="00CC5011" w:rsidRPr="00955DAE">
        <w:t xml:space="preserve"> transit trips will mainly come from newly generated trips, although some </w:t>
      </w:r>
      <w:r w:rsidR="00AD34D6" w:rsidRPr="00955DAE">
        <w:t>will</w:t>
      </w:r>
      <w:r w:rsidR="00CC5011" w:rsidRPr="00955DAE">
        <w:t xml:space="preserve"> come from existing private vehicle, non-motorized, or other mode trips.</w:t>
      </w:r>
    </w:p>
    <w:p w14:paraId="3DBB6C4D" w14:textId="652C376B" w:rsidR="000C5FC2" w:rsidRPr="00955DAE" w:rsidRDefault="000C5FC2" w:rsidP="005D6FDB">
      <w:pPr>
        <w:rPr>
          <w:bCs/>
        </w:rPr>
      </w:pPr>
      <w:r w:rsidRPr="00955DAE">
        <w:rPr>
          <w:bCs/>
        </w:rPr>
        <w:t xml:space="preserve">The conventional technology in this model will be the private car, more specifically ICE cars. Since hybrid, electric, or other engine vehicles sum up to only a few percent of the global car fleet, </w:t>
      </w:r>
      <w:r w:rsidR="00F32FEB" w:rsidRPr="00955DAE">
        <w:rPr>
          <w:bCs/>
        </w:rPr>
        <w:t>they</w:t>
      </w:r>
      <w:r w:rsidRPr="00955DAE">
        <w:rPr>
          <w:bCs/>
        </w:rPr>
        <w:t xml:space="preserve"> will not </w:t>
      </w:r>
      <w:r w:rsidR="00F32FEB" w:rsidRPr="00955DAE">
        <w:rPr>
          <w:bCs/>
        </w:rPr>
        <w:t xml:space="preserve">be </w:t>
      </w:r>
      <w:r w:rsidRPr="00955DAE">
        <w:rPr>
          <w:bCs/>
        </w:rPr>
        <w:t>consider</w:t>
      </w:r>
      <w:r w:rsidR="00F32FEB" w:rsidRPr="00955DAE">
        <w:rPr>
          <w:bCs/>
        </w:rPr>
        <w:t xml:space="preserve">ed </w:t>
      </w:r>
      <w:r w:rsidRPr="00955DAE">
        <w:rPr>
          <w:bCs/>
        </w:rPr>
        <w:t xml:space="preserve">in this approach. </w:t>
      </w:r>
    </w:p>
    <w:p w14:paraId="5A368908" w14:textId="611CFCC5" w:rsidR="000C5FC2" w:rsidRPr="00955DAE" w:rsidRDefault="000C5FC2" w:rsidP="00E21252">
      <w:r w:rsidRPr="00955DAE">
        <w:t xml:space="preserve">The solution on the other hand is </w:t>
      </w:r>
      <w:r w:rsidR="00FF732D" w:rsidRPr="00955DAE">
        <w:t>public</w:t>
      </w:r>
      <w:r w:rsidRPr="00955DAE">
        <w:t xml:space="preserve"> transit. Since </w:t>
      </w:r>
      <w:r w:rsidR="00FF732D" w:rsidRPr="00955DAE">
        <w:t>public</w:t>
      </w:r>
      <w:r w:rsidRPr="00955DAE">
        <w:t xml:space="preserve"> transit consists of multiple modes, </w:t>
      </w:r>
      <w:r w:rsidR="00F32FEB" w:rsidRPr="00955DAE">
        <w:t>only</w:t>
      </w:r>
      <w:r w:rsidRPr="00955DAE">
        <w:t xml:space="preserve"> </w:t>
      </w:r>
      <w:r w:rsidR="00F32FEB" w:rsidRPr="00955DAE">
        <w:t>the more dominant modes are</w:t>
      </w:r>
      <w:r w:rsidRPr="00955DAE">
        <w:t xml:space="preserve"> consider</w:t>
      </w:r>
      <w:r w:rsidR="00F32FEB" w:rsidRPr="00955DAE">
        <w:t>ed:</w:t>
      </w:r>
      <w:r w:rsidRPr="00955DAE">
        <w:t xml:space="preserve"> namely bus, BRT, minibus, subway, and light rail. Impacts regarding climate and financial impacts of </w:t>
      </w:r>
      <w:r w:rsidR="00FF732D" w:rsidRPr="00955DAE">
        <w:t>public</w:t>
      </w:r>
      <w:r w:rsidRPr="00955DAE">
        <w:t xml:space="preserve"> transit will be calculated by aggregating the individual mode outputs weighted by vehicle fleet.</w:t>
      </w:r>
    </w:p>
    <w:p w14:paraId="506ADEB7" w14:textId="4A726592" w:rsidR="000C5FC2" w:rsidRPr="00955DAE" w:rsidRDefault="000C5FC2" w:rsidP="005D6FDB">
      <w:pPr>
        <w:rPr>
          <w:szCs w:val="24"/>
        </w:rPr>
      </w:pPr>
      <w:r w:rsidRPr="00955DAE">
        <w:rPr>
          <w:szCs w:val="24"/>
        </w:rPr>
        <w:t xml:space="preserve">As mentioned </w:t>
      </w:r>
      <w:r w:rsidR="00E21252" w:rsidRPr="00955DAE">
        <w:rPr>
          <w:szCs w:val="24"/>
        </w:rPr>
        <w:t>previously</w:t>
      </w:r>
      <w:r w:rsidRPr="00955DAE">
        <w:rPr>
          <w:szCs w:val="24"/>
        </w:rPr>
        <w:t xml:space="preserve">, the functional unit of </w:t>
      </w:r>
      <w:r w:rsidR="00931DFE" w:rsidRPr="00955DAE">
        <w:rPr>
          <w:szCs w:val="24"/>
        </w:rPr>
        <w:t>the</w:t>
      </w:r>
      <w:r w:rsidRPr="00955DAE">
        <w:rPr>
          <w:szCs w:val="24"/>
        </w:rPr>
        <w:t xml:space="preserve"> analysis is the passenger kilometer and the implementation unit the urban trip. Since </w:t>
      </w:r>
      <w:r w:rsidR="00931DFE" w:rsidRPr="00955DAE">
        <w:rPr>
          <w:szCs w:val="24"/>
        </w:rPr>
        <w:t>the</w:t>
      </w:r>
      <w:r w:rsidRPr="00955DAE">
        <w:rPr>
          <w:szCs w:val="24"/>
        </w:rPr>
        <w:t xml:space="preserve"> conventional technology and solution have different average trip lengths, estimations will be done using these figures. Average urban trip length for a private car is 9km (ITDP), which corresponds to 1</w:t>
      </w:r>
      <w:r w:rsidR="001A1A9A" w:rsidRPr="00955DAE">
        <w:rPr>
          <w:szCs w:val="24"/>
        </w:rPr>
        <w:t>5</w:t>
      </w:r>
      <w:r w:rsidRPr="00955DAE">
        <w:rPr>
          <w:szCs w:val="24"/>
        </w:rPr>
        <w:t>.</w:t>
      </w:r>
      <w:r w:rsidR="001A1A9A" w:rsidRPr="00955DAE">
        <w:rPr>
          <w:szCs w:val="24"/>
        </w:rPr>
        <w:t>3</w:t>
      </w:r>
      <w:r w:rsidRPr="00955DAE">
        <w:rPr>
          <w:szCs w:val="24"/>
        </w:rPr>
        <w:t xml:space="preserve">6 pkm (average car occupancy rate </w:t>
      </w:r>
      <w:r w:rsidR="002D2287" w:rsidRPr="00955DAE">
        <w:rPr>
          <w:szCs w:val="24"/>
        </w:rPr>
        <w:t>sources listed below</w:t>
      </w:r>
      <w:r w:rsidRPr="00955DAE">
        <w:rPr>
          <w:szCs w:val="24"/>
        </w:rPr>
        <w:t xml:space="preserve">). Average urban trip length for </w:t>
      </w:r>
      <w:r w:rsidR="00FF732D" w:rsidRPr="00955DAE">
        <w:rPr>
          <w:szCs w:val="24"/>
        </w:rPr>
        <w:t>public</w:t>
      </w:r>
      <w:r w:rsidRPr="00955DAE">
        <w:rPr>
          <w:szCs w:val="24"/>
        </w:rPr>
        <w:t xml:space="preserve"> transit is 7.02 km. It is estimated from equation 1 using ITDP data for individual transit modes. </w:t>
      </w:r>
    </w:p>
    <w:p w14:paraId="2EEF007A" w14:textId="77777777" w:rsidR="000C5FC2" w:rsidRPr="00955DAE" w:rsidRDefault="008017C1" w:rsidP="005D6FDB">
      <m:oMathPara>
        <m:oMath>
          <m:sSub>
            <m:sSubPr>
              <m:ctrlPr>
                <w:rPr>
                  <w:rFonts w:ascii="Cambria Math" w:hAnsi="Cambria Math"/>
                  <w:i/>
                  <w:szCs w:val="24"/>
                </w:rPr>
              </m:ctrlPr>
            </m:sSubPr>
            <m:e>
              <m:r>
                <w:rPr>
                  <w:rFonts w:ascii="Cambria Math" w:hAnsi="Cambria Math"/>
                </w:rPr>
                <m:t>trl</m:t>
              </m:r>
            </m:e>
            <m:sub>
              <m:r>
                <w:rPr>
                  <w:rFonts w:ascii="Cambria Math" w:hAnsi="Cambria Math"/>
                </w:rPr>
                <m:t>T</m:t>
              </m:r>
            </m:sub>
          </m:sSub>
          <m:r>
            <w:rPr>
              <w:rFonts w:ascii="Cambria Math" w:hAnsi="Cambria Math"/>
            </w:rPr>
            <m:t>=</m:t>
          </m:r>
          <m:nary>
            <m:naryPr>
              <m:chr m:val="∑"/>
              <m:limLoc m:val="undOvr"/>
              <m:ctrlPr>
                <w:rPr>
                  <w:rFonts w:ascii="Cambria Math" w:hAnsi="Cambria Math"/>
                  <w:i/>
                  <w:szCs w:val="24"/>
                </w:rPr>
              </m:ctrlPr>
            </m:naryPr>
            <m:sub>
              <m:r>
                <w:rPr>
                  <w:rFonts w:ascii="Cambria Math" w:hAnsi="Cambria Math"/>
                </w:rPr>
                <m:t>1</m:t>
              </m:r>
            </m:sub>
            <m:sup>
              <m:r>
                <w:rPr>
                  <w:rFonts w:ascii="Cambria Math" w:hAnsi="Cambria Math"/>
                </w:rPr>
                <m:t>m</m:t>
              </m:r>
            </m:sup>
            <m:e>
              <m:sSub>
                <m:sSubPr>
                  <m:ctrlPr>
                    <w:rPr>
                      <w:rFonts w:ascii="Cambria Math" w:hAnsi="Cambria Math"/>
                      <w:i/>
                      <w:szCs w:val="24"/>
                    </w:rPr>
                  </m:ctrlPr>
                </m:sSubPr>
                <m:e>
                  <m:r>
                    <w:rPr>
                      <w:rFonts w:ascii="Cambria Math" w:hAnsi="Cambria Math"/>
                    </w:rPr>
                    <m:t>trl</m:t>
                  </m:r>
                </m:e>
                <m:sub>
                  <m:r>
                    <w:rPr>
                      <w:rFonts w:ascii="Cambria Math" w:hAnsi="Cambria Math"/>
                    </w:rPr>
                    <m:t>m</m:t>
                  </m:r>
                </m:sub>
              </m:sSub>
              <m:r>
                <w:rPr>
                  <w:rFonts w:ascii="Cambria Math" w:hAnsi="Cambria Math"/>
                </w:rPr>
                <m:t>*</m:t>
              </m:r>
              <m:sSub>
                <m:sSubPr>
                  <m:ctrlPr>
                    <w:rPr>
                      <w:rFonts w:ascii="Cambria Math" w:hAnsi="Cambria Math"/>
                      <w:i/>
                      <w:szCs w:val="24"/>
                    </w:rPr>
                  </m:ctrlPr>
                </m:sSubPr>
                <m:e>
                  <m:r>
                    <w:rPr>
                      <w:rFonts w:ascii="Cambria Math" w:hAnsi="Cambria Math"/>
                    </w:rPr>
                    <m:t>fl</m:t>
                  </m:r>
                </m:e>
                <m:sub>
                  <m:r>
                    <w:rPr>
                      <w:rFonts w:ascii="Cambria Math" w:hAnsi="Cambria Math"/>
                    </w:rPr>
                    <m:t>m</m:t>
                  </m:r>
                </m:sub>
              </m:sSub>
            </m:e>
          </m:nary>
        </m:oMath>
      </m:oMathPara>
    </w:p>
    <w:p w14:paraId="21F214AD" w14:textId="77777777" w:rsidR="000C5FC2" w:rsidRPr="00955DAE" w:rsidRDefault="000C5FC2" w:rsidP="005D6FDB">
      <w:r w:rsidRPr="00955DAE">
        <w:t>Where</w:t>
      </w:r>
    </w:p>
    <w:p w14:paraId="5F0FE7D8" w14:textId="77777777" w:rsidR="000C5FC2" w:rsidRPr="00955DAE" w:rsidRDefault="000C5FC2" w:rsidP="005D6FDB">
      <w:r w:rsidRPr="00955DAE">
        <w:rPr>
          <w:i/>
        </w:rPr>
        <w:t>trl</w:t>
      </w:r>
      <w:r w:rsidRPr="00955DAE">
        <w:rPr>
          <w:i/>
          <w:vertAlign w:val="subscript"/>
        </w:rPr>
        <w:t>m</w:t>
      </w:r>
      <w:r w:rsidRPr="00955DAE">
        <w:t xml:space="preserve"> is the average trip length for mode m;</w:t>
      </w:r>
    </w:p>
    <w:p w14:paraId="003E2FC0" w14:textId="50417ACA" w:rsidR="000C5FC2" w:rsidRPr="00955DAE" w:rsidRDefault="000C5FC2" w:rsidP="005D6FDB">
      <w:r w:rsidRPr="00955DAE">
        <w:rPr>
          <w:i/>
        </w:rPr>
        <w:t>trl</w:t>
      </w:r>
      <w:r w:rsidRPr="00955DAE">
        <w:rPr>
          <w:i/>
          <w:vertAlign w:val="subscript"/>
        </w:rPr>
        <w:t>T</w:t>
      </w:r>
      <w:r w:rsidRPr="00955DAE">
        <w:t xml:space="preserve"> is the average trip length for </w:t>
      </w:r>
      <w:r w:rsidR="00FF732D" w:rsidRPr="00955DAE">
        <w:t>public</w:t>
      </w:r>
      <w:r w:rsidRPr="00955DAE">
        <w:t xml:space="preserve"> transit;</w:t>
      </w:r>
    </w:p>
    <w:p w14:paraId="42A29D9F" w14:textId="3040CDC1" w:rsidR="00CC5011" w:rsidRPr="00955DAE" w:rsidRDefault="000C5FC2" w:rsidP="005D6FDB">
      <w:r w:rsidRPr="00955DAE">
        <w:rPr>
          <w:i/>
        </w:rPr>
        <w:t>fl</w:t>
      </w:r>
      <w:r w:rsidRPr="00955DAE">
        <w:rPr>
          <w:i/>
          <w:vertAlign w:val="subscript"/>
        </w:rPr>
        <w:t>m</w:t>
      </w:r>
      <w:r w:rsidRPr="00955DAE">
        <w:t xml:space="preserve"> is the fleet size for each mode m.</w:t>
      </w:r>
    </w:p>
    <w:p w14:paraId="298F46AB" w14:textId="5376CFEF" w:rsidR="00F52595" w:rsidRPr="00955DAE" w:rsidRDefault="00686965" w:rsidP="00483FFA">
      <w:pPr>
        <w:pStyle w:val="Heading2"/>
      </w:pPr>
      <w:bookmarkStart w:id="50" w:name="_Toc72966201"/>
      <w:r w:rsidRPr="00955DAE">
        <w:t>Data Sources</w:t>
      </w:r>
      <w:bookmarkEnd w:id="50"/>
    </w:p>
    <w:p w14:paraId="527304C2" w14:textId="3BE5742C" w:rsidR="00E21252" w:rsidRPr="00955DAE" w:rsidRDefault="00E21252" w:rsidP="00E21252">
      <w:r w:rsidRPr="00955DAE">
        <w:t>Data from multiple sources were compiled to construct this model, with an emphasis on recent, credible, and peer-reviewed methodology. The data sources used for the model have been divided in three main sections: Total Addressable Market (TAM), Adoption Projections and Variable Inputs.</w:t>
      </w:r>
    </w:p>
    <w:p w14:paraId="6E9F8F67" w14:textId="01B50C44" w:rsidR="00E21252" w:rsidRPr="00955DAE" w:rsidRDefault="00E21252" w:rsidP="00E21252">
      <w:pPr>
        <w:pStyle w:val="Heading3"/>
      </w:pPr>
      <w:bookmarkStart w:id="51" w:name="_Toc68775174"/>
      <w:bookmarkStart w:id="52" w:name="_Toc72966202"/>
      <w:r w:rsidRPr="00955DAE">
        <w:t>Total Addressable Market</w:t>
      </w:r>
      <w:bookmarkEnd w:id="51"/>
      <w:bookmarkEnd w:id="52"/>
    </w:p>
    <w:p w14:paraId="7A4D63E4" w14:textId="4DF92E0D" w:rsidR="00E21252" w:rsidRPr="00955DAE" w:rsidRDefault="00E21252" w:rsidP="007F5B1F">
      <w:bookmarkStart w:id="53" w:name="_Hlk66991771"/>
      <w:r w:rsidRPr="00955DAE">
        <w:t xml:space="preserve">The Total Addressable Market (TAM) covers all demand for the function provided by the solution. For </w:t>
      </w:r>
      <w:r w:rsidR="00746B14">
        <w:t xml:space="preserve">the Public Transit </w:t>
      </w:r>
      <w:r w:rsidRPr="00955DAE">
        <w:t xml:space="preserve">solution, TAM is world urban passenger kilometers made by all modes. Global TAM was projected mainly using data obtained from </w:t>
      </w:r>
      <w:r w:rsidRPr="00955DAE">
        <w:fldChar w:fldCharType="begin"/>
      </w:r>
      <w:r w:rsidR="007F5B1F" w:rsidRPr="00955DAE">
        <w:instrText xml:space="preserve"> ADDIN ZOTERO_ITEM CSL_CITATION {"citationID":"c9Xwxwr3","properties":{"formattedCitation":"(IEA, 2016a; The International Council on Clean Transportation, 2012; UC Davis et al., 2015)","plainCitation":"(IEA, 2016a; The International Council on Clean Transportation, 2012; UC Davis et al., 2015)","noteIndex":0},"citationItems":[{"id":8013,"uris":["http://zotero.org/groups/277937/items/F9F69ME7"],"uri":["http://zotero.org/groups/277937/items/F9F69ME7"],"itemData":{"id":8013,"type":"report","event-place":"Paris","publisher":"International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id":4021,"uris":["http://zotero.org/groups/277937/items/JKNCVGCJ"],"uri":["http://zotero.org/groups/277937/items/JKNCVGCJ"],"itemData":{"id":4021,"type":"report","publisher":"The International Council on Clean Transportation","title":"ICCT Roadmap Model","URL":"http://www.theicct.org/global-transportation-roadmap-model","author":[{"literal":"The International Council on Clean Transportation"}],"accessed":{"date-parts":[["2016",5,19]]},"issued":{"date-parts":[["2012",12]]}}},{"id":3061,"uris":["http://zotero.org/groups/277937/items/V5S7QU6I"],"uri":["http://zotero.org/groups/277937/items/V5S7QU6I"],"itemData":{"id":3061,"type":"article","title":"ITDP-UCD HS Cycling Report Figures","author":[{"family":"UC Davis","given":""},{"family":"Fulton","given":"Lewis"},{"family":"Mason","given":"Jacob"}],"issued":{"date-parts":[["2015",11,10]]}},"label":"page"}],"schema":"https://github.com/citation-style-language/schema/raw/master/csl-citation.json"} </w:instrText>
      </w:r>
      <w:r w:rsidRPr="00955DAE">
        <w:fldChar w:fldCharType="separate"/>
      </w:r>
      <w:r w:rsidR="007F5B1F" w:rsidRPr="00955DAE">
        <w:rPr>
          <w:rFonts w:cs="Times New Roman"/>
        </w:rPr>
        <w:t>(IEA, 2016a; The International Council on Clean Transportation, 2012; UC Davis et al., 2015)</w:t>
      </w:r>
      <w:r w:rsidRPr="00955DAE">
        <w:fldChar w:fldCharType="end"/>
      </w:r>
      <w:r w:rsidRPr="00955DAE">
        <w:t xml:space="preserve">. Regional data come from ITDP-UC Davis </w:t>
      </w:r>
      <w:r w:rsidRPr="00955DAE">
        <w:fldChar w:fldCharType="begin"/>
      </w:r>
      <w:r w:rsidRPr="00955DAE">
        <w:instrText xml:space="preserve"> ADDIN ZOTERO_ITEM CSL_CITATION {"citationID":"1IwVFe7G","properties":{"formattedCitation":"(UC Davis et al., 2015)","plainCitation":"(UC Davis et al., 2015)","noteIndex":0},"citationItems":[{"id":3061,"uris":["http://zotero.org/groups/277937/items/V5S7QU6I"],"uri":["http://zotero.org/groups/277937/items/V5S7QU6I"],"itemData":{"id":3061,"type":"article","title":"ITDP-UCD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Pr="00955DAE">
        <w:fldChar w:fldCharType="separate"/>
      </w:r>
      <w:r w:rsidRPr="00955DAE">
        <w:rPr>
          <w:rFonts w:cs="Times New Roman"/>
        </w:rPr>
        <w:t>(UC Davis et al., 2015)</w:t>
      </w:r>
      <w:r w:rsidRPr="00955DAE">
        <w:fldChar w:fldCharType="end"/>
      </w:r>
      <w:r w:rsidRPr="00955DAE">
        <w:t xml:space="preserve">. </w:t>
      </w:r>
    </w:p>
    <w:p w14:paraId="05FE1D3D" w14:textId="77777777" w:rsidR="00E21252" w:rsidRPr="00955DAE" w:rsidRDefault="00E21252" w:rsidP="00E21252">
      <w:pPr>
        <w:pStyle w:val="Heading3"/>
      </w:pPr>
      <w:bookmarkStart w:id="54" w:name="_Toc68775175"/>
      <w:bookmarkStart w:id="55" w:name="_Toc72966203"/>
      <w:bookmarkEnd w:id="53"/>
      <w:r w:rsidRPr="00955DAE">
        <w:t>A</w:t>
      </w:r>
      <w:bookmarkStart w:id="56" w:name="_Hlk66991970"/>
      <w:r w:rsidRPr="00955DAE">
        <w:t>doption Projections</w:t>
      </w:r>
      <w:bookmarkEnd w:id="54"/>
      <w:bookmarkEnd w:id="55"/>
    </w:p>
    <w:p w14:paraId="00B466EF" w14:textId="6B6879CB" w:rsidR="00E21252" w:rsidRPr="00955DAE" w:rsidRDefault="00E21252" w:rsidP="007F5B1F">
      <w:r w:rsidRPr="00955DAE">
        <w:t xml:space="preserve">Adoption projections are gathered from as many credible sources as possible. Sources include </w:t>
      </w:r>
      <w:r w:rsidRPr="00955DAE">
        <w:fldChar w:fldCharType="begin"/>
      </w:r>
      <w:r w:rsidR="007F5B1F" w:rsidRPr="00955DAE">
        <w:instrText xml:space="preserve"> ADDIN ZOTERO_ITEM CSL_CITATION {"citationID":"qiaWbRP4","properties":{"formattedCitation":"(IEA, 2016a; OECD/ITF, 2021; UC Davis et al., 2015)","plainCitation":"(IEA, 2016a; OECD/ITF, 2021; UC Davis et al., 2015)","noteIndex":0},"citationItems":[{"id":8013,"uris":["http://zotero.org/groups/277937/items/F9F69ME7"],"uri":["http://zotero.org/groups/277937/items/F9F69ME7"],"itemData":{"id":8013,"type":"report","event-place":"Paris","publisher":"International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id":18042,"uris":["http://zotero.org/groups/2241942/items/BRBA4SQW"],"uri":["http://zotero.org/groups/2241942/items/BRBA4SQW"],"itemData":{"id":18042,"type":"article","title":"ITF Transport Outlook 2021","author":[{"family":"OECD/ITF","given":""}],"issued":{"date-parts":[["2021"]]}}},{"id":3061,"uris":["http://zotero.org/groups/277937/items/V5S7QU6I"],"uri":["http://zotero.org/groups/277937/items/V5S7QU6I"],"itemData":{"id":3061,"type":"article","title":"ITDP-UCD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Pr="00955DAE">
        <w:fldChar w:fldCharType="separate"/>
      </w:r>
      <w:r w:rsidR="007F5B1F" w:rsidRPr="00955DAE">
        <w:rPr>
          <w:rFonts w:cs="Times New Roman"/>
        </w:rPr>
        <w:t>(IEA, 2016a; OECD/ITF, 2021; UC Davis et al., 2015)</w:t>
      </w:r>
      <w:r w:rsidRPr="00955DAE">
        <w:fldChar w:fldCharType="end"/>
      </w:r>
      <w:r w:rsidRPr="00955DAE">
        <w:t xml:space="preserve">. </w:t>
      </w:r>
      <w:r w:rsidR="0067085B" w:rsidRPr="00955DAE">
        <w:t xml:space="preserve">Regional data come from ITF and ITDP-UC Davis </w:t>
      </w:r>
      <w:r w:rsidR="0067085B" w:rsidRPr="00955DAE">
        <w:fldChar w:fldCharType="begin"/>
      </w:r>
      <w:r w:rsidR="0067085B" w:rsidRPr="00955DAE">
        <w:instrText xml:space="preserve"> ADDIN ZOTERO_ITEM CSL_CITATION {"citationID":"vvnEYMbj","properties":{"formattedCitation":"(OECD/ITF, 2021; UC Davis et al., 2015)","plainCitation":"(OECD/ITF, 2021; UC Davis et al., 2015)","noteIndex":0},"citationItems":[{"id":18042,"uris":["http://zotero.org/groups/2241942/items/BRBA4SQW"],"uri":["http://zotero.org/groups/2241942/items/BRBA4SQW"],"itemData":{"id":18042,"type":"article","title":"ITF Transport Outlook 2021","author":[{"family":"OECD/ITF","given":""}],"issued":{"date-parts":[["2021"]]}}},{"id":3061,"uris":["http://zotero.org/groups/277937/items/V5S7QU6I"],"uri":["http://zotero.org/groups/277937/items/V5S7QU6I"],"itemData":{"id":3061,"type":"article","title":"ITDP-UCD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0067085B" w:rsidRPr="00955DAE">
        <w:fldChar w:fldCharType="separate"/>
      </w:r>
      <w:r w:rsidR="0067085B" w:rsidRPr="00955DAE">
        <w:rPr>
          <w:rFonts w:cs="Times New Roman"/>
        </w:rPr>
        <w:t>(OECD/ITF, 2021; UC Davis et al., 2015)</w:t>
      </w:r>
      <w:r w:rsidR="0067085B" w:rsidRPr="00955DAE">
        <w:fldChar w:fldCharType="end"/>
      </w:r>
    </w:p>
    <w:p w14:paraId="23DD9406" w14:textId="77777777" w:rsidR="00E21252" w:rsidRPr="00955DAE" w:rsidRDefault="00E21252" w:rsidP="00E21252">
      <w:pPr>
        <w:pStyle w:val="Heading3"/>
      </w:pPr>
      <w:bookmarkStart w:id="57" w:name="_Toc68775176"/>
      <w:bookmarkStart w:id="58" w:name="_Toc72966204"/>
      <w:bookmarkEnd w:id="56"/>
      <w:r w:rsidRPr="00955DAE">
        <w:t>Variable Inputs</w:t>
      </w:r>
      <w:bookmarkEnd w:id="57"/>
      <w:bookmarkEnd w:id="58"/>
    </w:p>
    <w:p w14:paraId="068482AD" w14:textId="34CB0429" w:rsidR="00E21252" w:rsidRPr="00955DAE" w:rsidRDefault="00E21252" w:rsidP="00E21252">
      <w:r w:rsidRPr="00955DAE">
        <w:t xml:space="preserve">Variable inputs are used in the Variable Meta-Analysis and are updated to reflect current conditions at each update. </w:t>
      </w:r>
    </w:p>
    <w:p w14:paraId="57F13152" w14:textId="652010C8" w:rsidR="0067085B" w:rsidRPr="00955DAE" w:rsidRDefault="0067085B" w:rsidP="0067085B">
      <w:pPr>
        <w:pStyle w:val="Heading4"/>
        <w:numPr>
          <w:ilvl w:val="3"/>
          <w:numId w:val="21"/>
        </w:numPr>
      </w:pPr>
      <w:r w:rsidRPr="00955DAE">
        <w:t>Financial Variables</w:t>
      </w:r>
    </w:p>
    <w:p w14:paraId="2688FACE" w14:textId="4BA173D8" w:rsidR="00746B14" w:rsidRDefault="00746B14" w:rsidP="0067085B">
      <w:r>
        <w:t xml:space="preserve">Financial variables include first costs and operating costs for both </w:t>
      </w:r>
      <w:r w:rsidR="00F00512">
        <w:t xml:space="preserve">conventional and the solution. Operating costs are variable and fixed and are derived from lifetime capacity and average annual use for conventional and solution. </w:t>
      </w:r>
    </w:p>
    <w:p w14:paraId="038C668B" w14:textId="74AFA6E1" w:rsidR="0067085B" w:rsidRPr="00955DAE" w:rsidRDefault="0067085B" w:rsidP="00F00512">
      <w:r w:rsidRPr="00955DAE">
        <w:t xml:space="preserve">Conventional first costs are mostly reported at the regional level and </w:t>
      </w:r>
      <w:r w:rsidR="00F00512">
        <w:t xml:space="preserve">are </w:t>
      </w:r>
      <w:r w:rsidR="00955370" w:rsidRPr="00955DAE">
        <w:t>based</w:t>
      </w:r>
      <w:r w:rsidR="00F00512">
        <w:t xml:space="preserve"> on</w:t>
      </w:r>
      <w:r w:rsidR="00955370" w:rsidRPr="00955DAE">
        <w:t xml:space="preserve"> </w:t>
      </w:r>
      <w:r w:rsidR="00955370" w:rsidRPr="00955DAE">
        <w:fldChar w:fldCharType="begin"/>
      </w:r>
      <w:r w:rsidR="00F00512">
        <w:instrText xml:space="preserve"> ADDIN ZOTERO_ITEM CSL_CITATION {"citationID":"CSjiiLsE","properties":{"formattedCitation":"(IEA, 2019; IEA &amp; ICCT, 2019; ITDP, 2019; Lutney &amp; Nicholas, 2019; Mock, 2018)","plainCitation":"(IEA, 2019; IEA &amp; ICCT, 2019; ITDP, 2019; Lutney &amp; Nicholas, 2019; Mock, 2018)","noteIndex":0},"citationItems":[{"id":18108,"uris":["http://zotero.org/groups/2241942/items/JBUI8VGS"],"uri":["http://zotero.org/groups/2241942/items/JBUI8VGS"],"itemData":{"id":18108,"type":"webpage","abstract":"Global EV Outlook 2019 - Analysis and key findings. A report by the International Energy Agency.","container-title":"IEA","language":"en-GB","title":"Global EV Outlook 2019 – Analysis","URL":"https://www.iea.org/reports/global-ev-outlook-2019","author":[{"family":"IEA","given":""}],"accessed":{"date-parts":[["2021",4,4]]},"issued":{"date-parts":[["2019"]]}}},{"id":18110,"uris":["http://zotero.org/groups/2241942/items/XPNRE4S3"],"uri":["http://zotero.org/groups/2241942/items/XPNRE4S3"],"itemData":{"id":18110,"type":"webpage","abstract":"Fuel Economy in Major Car Markets - Analysis and key findings. A report by the International Energy Agency.","container-title":"IEA","language":"en-GB","title":"Fuel Economy in Major Car Markets: Technology and Policy Drivers 2005-2017 – Analysis","title-short":"Fuel Economy in Major Car Markets","URL":"https://www.iea.org/reports/fuel-economy-in-major-car-markets","author":[{"family":"IEA","given":"ICCT"},{"family":"ICCT","given":""}],"accessed":{"date-parts":[["2021",4,4]]},"issued":{"date-parts":[["2019"]]}}},{"id":18046,"uris":["http://zotero.org/groups/2241942/items/6XGVJEN7"],"uri":["http://zotero.org/groups/2241942/items/6XGVJEN7"],"itemData":{"id":18046,"type":"webpage","abstract":"Shared and electric micromobility are helping cities tackle the climate crisis. ITDP’s report, The Electric Assist: Leveraging E-bikes and E-scooters for More Livable Cities, provides a comprehensive understanding of the opportunities and risks posed by e-bikes and e-scooters, as well as recommendations for how cities can link electric micromobility to sustainable transport goals and expand the benefits of these modes. Check out the report for more ideas on how cities manage and reap the benefits from the rapid growth of electric bicycle and scooter use. For more, check out our webinar on this publication &gt;&gt; Download our 'E-bikes and E-scooters: Drivers","container-title":"Institute for Transportation and Development Policy","language":"en-US","title":"The Electric Assist: Leveraging E-bikes and E-scooters for More Livable Cities","title-short":"The Electric Assist","URL":"https://www.itdp.org/publication/electric-assist/","author":[{"family":"ITDP","given":""}],"accessed":{"date-parts":[["2021",3,30]]},"issued":{"date-parts":[["2019"]]}}},{"id":18116,"uris":["http://zotero.org/groups/2241942/items/7L7G7TCW"],"uri":["http://zotero.org/groups/2241942/items/7L7G7TCW"],"itemData":{"id":18116,"type":"webpage","title":"Update on electric vehicle costs in the United States through 2030 | International Council on Clean Transportation","URL":"https://theicct.org/publications/update-US-2030-electric-vehicle-cost","author":[{"family":"Lutney","given":""},{"family":"Nicholas","given":""}],"accessed":{"date-parts":[["2021",4,5]]},"issued":{"date-parts":[["2019"]]}}},{"id":18118,"uris":["http://zotero.org/groups/2241942/items/QGW8PJYV"],"uri":["http://zotero.org/groups/2241942/items/QGW8PJYV"],"itemData":{"id":18118,"type":"webpage","title":"European vehicle market statistics, 2018/2019 | International Council on Clean Transportation","URL":"https://theicct.org/publications/european-vehicle-market-statistics-20182019","author":[{"family":"Mock","given":""}],"accessed":{"date-parts":[["2021",4,5]]},"issued":{"date-parts":[["2018"]]}}}],"schema":"https://github.com/citation-style-language/schema/raw/master/csl-citation.json"} </w:instrText>
      </w:r>
      <w:r w:rsidR="00955370" w:rsidRPr="00955DAE">
        <w:fldChar w:fldCharType="separate"/>
      </w:r>
      <w:r w:rsidR="00F00512" w:rsidRPr="00F00512">
        <w:rPr>
          <w:rFonts w:cs="Times New Roman"/>
        </w:rPr>
        <w:t>(IEA, 2019; IEA &amp; ICCT, 2019; ITDP, 2019; Lutney &amp; Nicholas, 2019; Mock, 2018)</w:t>
      </w:r>
      <w:r w:rsidR="00955370" w:rsidRPr="00955DAE">
        <w:fldChar w:fldCharType="end"/>
      </w:r>
      <w:r w:rsidR="00955370" w:rsidRPr="00955DAE">
        <w:t xml:space="preserve"> </w:t>
      </w:r>
      <w:r w:rsidR="00955370" w:rsidRPr="00955DAE">
        <w:fldChar w:fldCharType="begin"/>
      </w:r>
      <w:r w:rsidR="00F00512">
        <w:instrText xml:space="preserve"> ADDIN ZOTERO_ITEM CSL_CITATION {"citationID":"xZWpwbmX","properties":{"formattedCitation":"(Carnext, 2019; Carview, 2019; Coren, 2019; Feijter, 2018a, 2018b; Gasnier, 2019; Hu, 2019a, 2019b; IEA, 2019; IEA &amp; ICCT, 2019; ITDP, 2019; Lutney &amp; Nicholas, 2019; Mock, 2018; Ning, 2018; Tate, 2019; Wang, 2017, 2018)","plainCitation":"(Carnext, 2019; Carview, 2019; Coren, 2019; Feijter, 2018a, 2018b; Gasnier, 2019; Hu, 2019a, 2019b; IEA, 2019; IEA &amp; ICCT, 2019; ITDP, 2019; Lutney &amp; Nicholas, 2019; Mock, 2018; Ning, 2018; Tate, 2019; Wang, 2017, 2018)","noteIndex":0},"citationItems":[{"id":18124,"uris":["http://zotero.org/groups/2241942/items/PMKMVV46"],"uri":["http://zotero.org/groups/2241942/items/PMKMVV46"],"itemData":{"id":18124,"type":"webpage","title":"How many kilometers did the break-even point between hybrid and gasoline vehicles run? | Everyone's scrap car information navigation","URL":"https://carnext.jp/magazine/article/hybrid_break-even_point/","author":[{"family":"Carnext","given":""}],"accessed":{"</w:instrText>
      </w:r>
      <w:r w:rsidR="00F00512">
        <w:rPr>
          <w:rFonts w:hint="eastAsia"/>
        </w:rPr>
        <w:instrText>date-parts":[["2021",4,5]]},"issued":{"date-parts":[["2019"]]}}},{"id":18122,"uris":["http://zotero.org/groups/2241942/items/VYN39U2U"],"uri":["http://zotero.org/groups/2241942/items/VYN39U2U"],"itemData":{"id":18122,"type":"webpage","abstract":"</w:instrText>
      </w:r>
      <w:r w:rsidR="00F00512">
        <w:rPr>
          <w:rFonts w:hint="eastAsia"/>
        </w:rPr>
        <w:instrText>環境性能と損得勘定のどちらを選ぶか　一般的にハイブリッド車は、ノーマルエンジン車に比べて燃費性能が優れる。しかし、車両価格はハイブリッド車の方が高い。そもそもハイブリッド車の目的は、二酸化炭素の排出量や化石燃料の使用量を抑えることで、お金の</w:instrText>
      </w:r>
      <w:r w:rsidR="00F00512">
        <w:rPr>
          <w:rFonts w:hint="eastAsia"/>
        </w:rPr>
        <w:instrText>...","container-title":"</w:instrText>
      </w:r>
      <w:r w:rsidR="00F00512">
        <w:rPr>
          <w:rFonts w:hint="eastAsia"/>
        </w:rPr>
        <w:instrText>日本最大級のクルマ総合情報サイト、カービュー</w:instrText>
      </w:r>
      <w:r w:rsidR="00F00512">
        <w:rPr>
          <w:rFonts w:hint="eastAsia"/>
        </w:rPr>
        <w:instrText>!","language":"en","title":"Which is more advantageous, a hybrid car or a gasoline car? I compared</w:instrText>
      </w:r>
      <w:r w:rsidR="00F00512">
        <w:instrText xml:space="preserve"> by fuel efficiency &amp; price","URL":"https://carview.yahoo.co.jp/news/detail/c59aa60e0ee1d234a25d071e6392f45e559a978b/","author":[{"family":"Carview","given":""}],"accessed":{"date-parts":[["2021",4,5]]},"issued":{"date-parts":[["2019"]]}}},{"id":18120,"uris":["http://zotero.org/groups/2241942/items/VMDPBQWI"],"uri":["http://zotero.org/groups/2241942/items/VMDPBQWI"],"itemData":{"id":18120,"type":"webpage","title":"The average electric vehicle is getting cheaper in the US — Quartz","URL":"https://qz.com/1695602/the-average-electric-vehicle-is-getting-cheaper-in-the-us/","author":[{"family":"Coren","given":""}],"accessed":{"date-parts":[["2021",4,5]]},"issued":{"date-parts":[["2019"]]}}},{"id":18140,"uris":["http://zotero.org/groups/2241942/items/V6326W97"],"uri":["http://zotero.org/groups/2241942/items/V6326W97"],"itemData":{"id":18140,"type":"webpage","title":"More On The New Buick Excelle sedan For China - CarNewsChina.com","URL":"https://carnewschina.com/2018/05/24/more-on-the-new-buick-excelle-sedan-for-china/","author":[{"family":"Feijter","given":""}],"accessed":{"date-parts":[["2021",4,5]]},"issued":{"date-parts":[["2018"]]}}},{"id":18128,"uris":["http://zotero.org/groups/2241942/items/BAGD5Q7K"],"uri":["http://zotero.org/groups/2241942/items/BAGD5Q7K"],"itemData":{"id":18128,"type":"webpage","abstract":"This is the new Nissan Sylphy EV, a full electric variant of the Sylphy sedan. The EV version is for China only, it will not be marketed in other markets. The Sylphy EV will debut later this month on the 2018 Beijing Auto Show. This is the China-spec petrol-powered Nissan Sylphy. Price starts at 99.800 … Continue reading \"Nissan Sylphy Goes Electric In China\"","container-title":"CarNewsChina.com","language":"en-US","title":"Nissan Sylphy Goes Electric In China","URL":"https://carnewschina.com/2018/04/13/nissan-sylphy-goes-electric-in-china/","author":[{"family":"Feijter","given":"Author Tycho","dropping-particle":"de"}],"accessed":{"date-parts":[["2021",4,5]]},"issued":{"date-parts":[["2018",4,13]]}}},{"id":18142,"uris":["http://zotero.org/groups/2241942/items/FBGSL56B"],"uri":["http://zotero.org/groups/2241942/items/FBGSL56B"],"itemData":{"id":18142,"type":"post-weblog","abstract":"The Jetta unveiling at the Shanghai Auto Show 2019. After announcing its creation in February, Volkswagen presented its new entry-level China-exclusive brand Jetta for the first time to the public …","container-title":"Best Selling Cars Blog","language":"en-US","note":"section: Uncategorized","title":"Strategy: With its new low-cost brand Jetta, Volkswagen is trying to pull a Dacia in China","title-short":"Strategy","URL":"https://bestsellingcarsblog.com/2019/05/strategy-with-its-new-low-cost-brand-jetta-volkswagen-is-trying-to-pull-a-dacia-in-china/","author":[{"family":"Gasnier","given":"Matt"}],"accessed":{"date-parts":[["2021",4,5]]},"issued":{"date-parts":[["2019",5,2]]}}},{"id":18134,"uris":["http://zotero.org/groups/2241942/items/5HHWNQU5"],"uri":["http://zotero.org/groups/2241942/items/5HHWNQU5"],"itemData":{"id":18134,"type":"webpage","title":"All-New Toyota Corolla Launched in China Market, Powered by 1.2T &amp; 1.8L Hybrid, Features 12.1in Display - Chinapev.com","URL":"https://www.chinapev.com/faw/faw-toyota/all-new-toyota-corolla-launched-in-china-market-powered-by-1-2t-1-8l-hybrid-features-12-1in-display/","author":[{"family":"Hu","given":""}],"accessed":{"date-parts":[["2021",4,5]]},"issued":{"date-parts":[["2019"]]}}},{"id":18138,"uris":["http://zotero.org/groups/2241942/items/BPMPFWBL"],"uri":["http://zotero.org/groups/2241942/items/BPMPFWBL"],"itemData":{"id":18138,"type":"webpage","abstract":"The Jetta brand of FAW-Volkswagen announced the official launch of the first model Jetta VS5 at the Chengdu Motor Show, this is a compact SUV with an official g","container-title":"China Car News, Reviews and More","language":"en-US","title":"Volkswagen’s New Brand JETTA Launched First SUV VS5 At 2019 Chengdu Motor Show","URL":"https://www.chinapev.com/faw/jetta/volkswagens-new-brand-jetta-launched-first-suv-vs5-at-2019-chengdu-motor-show/","author":[{"family":"Hu","given":""}],"accessed":{"date-parts":[["2021",4,5]]},"issued":{"date-parts":[["2019",9,9]]}}},{"id":18108,"uris":["http://zotero.org/groups/2241942/items/JBUI8VGS"],"uri":["http://zotero.org/groups/2241942/items/JBUI8VGS"],"itemData":{"id":18108,"type":"webpage","abstract":"Global EV Outlook 2019 - Analysis and key findings. A report by the International Energy Agency.","container-title":"IEA","language":"en-GB","title":"Global EV Outlook 2019 – Analysis","URL":"https://www.iea.org/reports/global-ev-outlook-2019","author":[{"family":"IEA","given":""}],"accessed":{"date-parts":[["2021",4,4]]},"issued":{"date-parts":[["2019"]]}}},{"id":18110,"uris":["http://zotero.org/groups/2241942/items/XPNRE4S3"],"uri":["http://zotero.org/groups/2241942/items/XPNRE4S3"],"itemData":{"id":18110,"type":"webpage","abstract":"Fuel Economy in Major Car Markets - Analysis and key findings. A report by the International Energy Agency.","container-title":"IEA","language":"en-GB","title":"Fuel Economy in Major Car Markets: Technology and Policy Drivers 2005-2017 – Analysis","title-short":"Fuel Economy in Major Car Markets","URL":"https://www.iea.org/reports/fuel-economy-in-major-car-markets","author":[{"family":"IEA","given":"ICCT"},{"family":"ICCT","given":""}],"accessed":{"date-parts":[["2021",4,4]]},"issued":{"date-parts":[["2019"]]}}},{"id":18046,"uris":["http://zotero.org/groups/2241942/items/6XGVJEN7"],"uri":["http://zotero.org/groups/2241942/items/6XGVJEN7"],"itemData":{"id":18046,"type":"webpage","abstract":"Shared and electric micromobility are helping cities tackle the climate crisis. ITDP’s report, The Electric Assist: Leveraging E-bikes and E-scooters for More Livable Cities, provides a comprehensive understanding of the opportunities and risks posed by e-bikes and e-scooters, as well as recommendations for how cities can link electric micromobility to sustainable transport goals and expand the benefits of these modes. Check out the report for more ideas on how cities manage and reap the benefits from the rapid growth of electric bicycle and scooter use. For more, check out our webinar on this publication &gt;&gt; Download our 'E-bikes and E-scooters: Drivers","container-title":"Institute for Transportation and Development Policy","language":"en-US","title":"The Electric Assist: Leveraging E-bikes and E-scooters for More Livable Cities","title-short":"The Electric Assist","URL":"https://www.itdp.org/publication/electric-assist/","author":[{"family":"ITDP","given":""}],"accessed":{"date-parts":[["2021",3,30]]},"issued":{"date-parts":[["2019"]]}}},{"id":18116,"uris":["http://zotero.org/groups/2241942/items/7L7G7TCW"],"uri":["http://zotero.org/groups/2241942/items/7L7G7TCW"],"itemData":{"id":18116,"type":"webpage","title":"Update on electric vehicle costs in the United States through 2030 | International Council on Clean Transportation","URL":"https://theicct.org/publications/update-US-2030-electric-vehicle-cost","author":[{"family":"Lutney","given":""},{"family":"Nicholas","given":""}],"accessed":{"date-parts":[["2021",4,5]]},"issued":{"date-parts":[["2019"]]}}},{"id":18118,"uris":["http://zotero.org/groups/2241942/items/QGW8PJYV"],"uri":["http://zotero.org/groups/2241942/items/QGW8PJYV"],"itemData":{"id":18118,"type":"webpage","title":"European vehicle market statistics, 2018/2019 | International Council on Clean Transportation","URL":"https://theicct.org/publications/european-vehicle-market-statistics-20182019","author":[{"family":"Mock","given":""}],"accessed":{"date-parts":[["2021",4,5]]},"issued":{"date-parts":[["2018"]]}}},{"id":18136,"uris":["http://zotero.org/groups/2241942/items/VRQF5BPC"],"uri":["http://zotero.org/groups/2241942/items/VRQF5BPC"],"itemData":{"id":18136,"type":"webpage","abstract":"The very first photos of the all-new Volkswagen Bora sedan for China. It stands on the same MQB platform, and is almost exactly the same size, as the new Volkswagen Lavida Plus. This is the current Volkswagen Bora, based on the rather old PQ34 platform. Engines: 110 hp 1.5 and a 131 hp 1.4 turbo. … Continue reading \"First Photos Of The All New Volkswagen Bora For China\"","container-title":"CarNewsChina.com","language":"en-US","title":"First Photos Of The All New Volkswagen Bora For China","URL":"https://carnewschina.com/2018/04/16/first-photos-of-the-all-new-volkswagen-bora-for-china/","author":[{"family":"Ning","given":"Author W. E."}],"accessed":{"date-parts":[["2021",4,5]]},"issued":{"date-parts":[["2018",4,16]]}}},{"id":18130,"uris":["http://zotero.org/groups/2241942/items/JLGAW89Q"],"uri":["http://zotero.org/groups/2241942/items/JLGAW89Q"],"itemData":{"id":18130,"type":"webpage","abstract":"We learned from the Haval official website that 2019 Haval H6 was officially launched. The new car has launched a total of eight models, with a price range of 9","container-title":"China Car News, Reviews and More","language":"en-US","title":"Great Wall Motor Launched 2019 Haval H6 in China Market","URL":"https://www.chinapev.com/gwm/great-wall-motor-launched-2019-haval-h6-in-china-market/","author":[{"family":"Tate","given":""}],"accessed":{"date-parts":[["2021",4,5]]},"issued":{"date-parts":[["2019",6,11]]}}},{"id":18132,"uris":["http://zotero.org/groups/2241942/items/D9V885FZ"],"uri":["http://zotero.org/groups/2241942/items/D9V885FZ"],"itemData":{"id":18132,"type":"webpage","container-title":"CarNewsChina.com","language":"en-US","title":"Wuling Hongguang S3 Archives","URL":"https://carnewschina.com/tag/wuling-hongguang-s3/","author":[{"family":"Wang","given":""}],"accessed":{"date-parts":[["2021",4,5]]},"issued":{"date-parts":[["2017"]]}}},{"id":18126,"uris":["http://zotero.org/groups/2241942/items/52TIMJQC"],"uri":["http://zotero.org/groups/2241942/items/52TIMJQC"],"itemData":{"id":18126,"type":"webpage","abstract":"This is the new Volkswagen Lavida Plus. Is it the successor of the best selling Lavida? Yes, and no. In typical Chinese fashion the current Lavida will continue, it will be sold alongside the Lavida Plus. After some time, likely two years, the old Lavida will finally retire. And by that time the Lavida Plus … Continue reading \"This Is The New Volkswagen Lavida Plus For China\"","container-title":"CarNewsChina.com","language":"en-US","title":"This Is The New Volkswagen Lavida Plus For China","URL":"https://carnewschina.com/2018/04/10/this-is-the-new-volkswagen-lavida-plus-for-china/","author":[{"family":"Wang","given":"Author Joey"}],"accessed":{"date-parts":[["2021",4,5]]},"issued":{"date-parts":[["2018",4,10]]}}}],"schema":"https://github.com/citation-style-language/schema/raw/master/csl-citation.json"} </w:instrText>
      </w:r>
      <w:r w:rsidR="00955370" w:rsidRPr="00955DAE">
        <w:fldChar w:fldCharType="separate"/>
      </w:r>
      <w:r w:rsidR="00F00512" w:rsidRPr="00F00512">
        <w:rPr>
          <w:rFonts w:cs="Times New Roman"/>
        </w:rPr>
        <w:t>(Carnext, 2019; Carview, 2019; Coren, 2019; Feijter, 2018a, 2018b; Gasnier, 2019; Hu, 2019a, 2019b; IEA, 2019; IEA &amp; ICCT, 2019; ITDP, 2019; Lutney &amp; Nicholas, 2019; Mock, 2018; Ning, 2018; Tate, 2019; Wang, 2017, 2018)</w:t>
      </w:r>
      <w:r w:rsidR="00955370" w:rsidRPr="00955DAE">
        <w:fldChar w:fldCharType="end"/>
      </w:r>
      <w:r w:rsidR="00955370" w:rsidRPr="00955DAE">
        <w:t>.</w:t>
      </w:r>
    </w:p>
    <w:p w14:paraId="2CC1715E" w14:textId="2A76B55A" w:rsidR="00955370" w:rsidRPr="00955DAE" w:rsidRDefault="00955370" w:rsidP="0067085B">
      <w:r w:rsidRPr="00955DAE">
        <w:t>There is no s</w:t>
      </w:r>
      <w:r w:rsidR="0067085B" w:rsidRPr="00955DAE">
        <w:t xml:space="preserve">olution first cost data </w:t>
      </w:r>
      <w:r w:rsidRPr="00955DAE">
        <w:t>because the analysis is from a user perspective and the user is not charged for the purchase of the transit vehicle.</w:t>
      </w:r>
    </w:p>
    <w:p w14:paraId="78EEDA68" w14:textId="5EF88316" w:rsidR="0067085B" w:rsidRPr="00955DAE" w:rsidRDefault="0067085B" w:rsidP="00955370">
      <w:r w:rsidRPr="00955DAE">
        <w:t xml:space="preserve">The </w:t>
      </w:r>
      <w:r w:rsidR="00955370" w:rsidRPr="00955DAE">
        <w:t xml:space="preserve">conventional and </w:t>
      </w:r>
      <w:r w:rsidRPr="00955DAE">
        <w:t xml:space="preserve">solution lifetime capacity data </w:t>
      </w:r>
      <w:r w:rsidR="00955370" w:rsidRPr="00955DAE">
        <w:t xml:space="preserve">and average annual use </w:t>
      </w:r>
      <w:r w:rsidRPr="00955DAE">
        <w:t xml:space="preserve">come from </w:t>
      </w:r>
      <w:r w:rsidR="00955370" w:rsidRPr="00955DAE">
        <w:fldChar w:fldCharType="begin"/>
      </w:r>
      <w:r w:rsidR="00955370" w:rsidRPr="00955DAE">
        <w:instrText xml:space="preserve"> ADDIN ZOTERO_ITEM CSL_CITATION {"citationID":"0J2SsThQ","properties":{"formattedCitation":"(UC Davis et al., 2015)","plainCitation":"(UC Davis et al., 2015)","noteIndex":0},"citationItems":[{"id":3061,"uris":["http://zotero.org/groups/277937/items/V5S7QU6I"],"uri":["http://zotero.org/groups/277937/items/V5S7QU6I"],"itemData":{"id":3061,"type":"article","title":"ITDP-UCD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00955370" w:rsidRPr="00955DAE">
        <w:fldChar w:fldCharType="separate"/>
      </w:r>
      <w:r w:rsidR="00955370" w:rsidRPr="00955DAE">
        <w:rPr>
          <w:rFonts w:cs="Times New Roman"/>
        </w:rPr>
        <w:t>(UC Davis et al., 2015)</w:t>
      </w:r>
      <w:r w:rsidR="00955370" w:rsidRPr="00955DAE">
        <w:fldChar w:fldCharType="end"/>
      </w:r>
      <w:r w:rsidRPr="00955DAE">
        <w:t>.</w:t>
      </w:r>
    </w:p>
    <w:p w14:paraId="1F4B4D0B" w14:textId="6B156784" w:rsidR="0067085B" w:rsidRPr="00955DAE" w:rsidRDefault="00E24E6B" w:rsidP="00F00512">
      <w:r w:rsidRPr="00955DAE">
        <w:t>Conventional</w:t>
      </w:r>
      <w:r w:rsidR="0067085B" w:rsidRPr="00955DAE">
        <w:t xml:space="preserve"> variable operating </w:t>
      </w:r>
      <w:r w:rsidRPr="00955DAE">
        <w:t xml:space="preserve">costs are </w:t>
      </w:r>
      <w:r w:rsidR="00195B0B" w:rsidRPr="00955DAE">
        <w:t xml:space="preserve">regional and </w:t>
      </w:r>
      <w:r w:rsidRPr="00955DAE">
        <w:t xml:space="preserve">based on </w:t>
      </w:r>
      <w:r w:rsidRPr="00955DAE">
        <w:fldChar w:fldCharType="begin"/>
      </w:r>
      <w:r w:rsidR="00F00512">
        <w:instrText xml:space="preserve"> ADDIN ZOTERO_ITEM CSL_CITATION {"citationID":"u5RzRIO5","properties":{"formattedCitation":"(AAA, 2019; Bartlett, n.d.; BTS, 2019; Masson, 2018)","plainCitation":"(AAA, 2019; Bartlett, n.d.; BTS, 2019; Masson, 2018)","noteIndex":0},"citationItems":[{"id":18150,"uris":["http://zotero.org/groups/2241942/items/YRA8W5PC"],"uri":["http://zotero.org/groups/2241942/items/YRA8W5PC"],"itemData":{"id":18150,"type":"webpage","title":"AAA's Your Driving Costs | AAA Exchange","URL":"https://exchange.aaa.com/automotive/driving-costs/#.YGpUgZ37Tid","author":[{"family":"AAA","given":""}],"accessed":{"date-parts":[["2021",4,5]]},"issued":{"date-parts":[["2019"]]}}},{"id":18154,"uris":["http://zotero.org/groups/2241942/items/ZK52T8YE"],"uri":["http://zotero.org/groups/2241942/items/ZK52T8YE"],"itemData":{"id":18154,"type":"webpage","abstract":"In this look at the cost of cat ownership. Consumer Reports reveals the difference in maintenance and repair costs among 25 car brands at 3, 5, and 10 years of ownership based on member data.","container-title":"Consumer Reports","language":"en-US","title":"The Cost of Car Ownership Over Time","URL":"https://www.consumerreports.org/car-maintenance/the-cost-of-car-ownership/","author":[{"family":"Bartlett","given":"Jeff S."}],"accessed":{"date-parts":[["2021",4,5]]}}},{"id":18147,"uris":["http://zotero.org/groups/2241942/items/H2357NRE"],"uri":["http://zotero.org/groups/2241942/items/H2357NRE"],"itemData":{"id":18147,"type":"webpage","title":"Average Cost of Owning and Operating an Automobile | Bureau of Transportation Statistics","URL":"https://www.bts.gov/content/average-cost-owning-and-operating-automobilea-assuming-15000-vehicle-miles-year","author":[{"family":"BTS","given":""}],"accessed":{"date-parts":[["2021",4,5]]},"issued":{"date-parts":[["2019"]]}}},{"id":18152,"uris":["http://zotero.org/groups/2241942/items/CIELCYUX"],"uri":["http://zotero.org/groups/2241942/items/CIELCYUX"],"itemData":{"id":18152,"type":"webpage","title":"Average car costs more than £160 per month to run | The Car Expert","URL":"https://www.thecarexpert.co.uk/average-car-costs-more-than-160-per-month-to-run/","author":[{"family":"Masson","given":"Stuart"}],"accessed":{"date-parts":[["2021",4,5]]},"issued":{"date-parts":[["2018"]]}}}],"schema":"https://github.com/citation-style-language/schema/raw/master/csl-citation.json"} </w:instrText>
      </w:r>
      <w:r w:rsidRPr="00955DAE">
        <w:fldChar w:fldCharType="separate"/>
      </w:r>
      <w:r w:rsidR="00F00512" w:rsidRPr="00F00512">
        <w:rPr>
          <w:rFonts w:cs="Times New Roman"/>
        </w:rPr>
        <w:t>(AAA, 2019; Bartlett, n.d.; BTS, 2019; Masson, 2018)</w:t>
      </w:r>
      <w:r w:rsidRPr="00955DAE">
        <w:fldChar w:fldCharType="end"/>
      </w:r>
      <w:r w:rsidRPr="00955DAE">
        <w:t>.</w:t>
      </w:r>
    </w:p>
    <w:p w14:paraId="418B97C7" w14:textId="6605373F" w:rsidR="00E24E6B" w:rsidRPr="00955DAE" w:rsidRDefault="00E24E6B" w:rsidP="00F00512">
      <w:r w:rsidRPr="00955DAE">
        <w:t>Solution variable operating costs</w:t>
      </w:r>
      <w:r w:rsidR="00195B0B" w:rsidRPr="00955DAE">
        <w:t xml:space="preserve"> are regional and</w:t>
      </w:r>
      <w:r w:rsidRPr="00955DAE">
        <w:t xml:space="preserve"> come from </w:t>
      </w:r>
      <w:r w:rsidR="00195B0B" w:rsidRPr="00955DAE">
        <w:fldChar w:fldCharType="begin"/>
      </w:r>
      <w:r w:rsidR="00F00512">
        <w:instrText xml:space="preserve"> ADDIN ZOTERO_ITEM CSL_CITATION {"citationID":"HOBs7ZN0","properties":{"formattedCitation":"(Dillinger, 2017; Litman, 2021)","plainCitation":"(Dillinger, 2017; Litman, 2021)","noteIndex":0},"citationItems":[{"id":18554,"uris":["http://zotero.org/groups/2241942/items/DJY6KRB6"],"uri":["http://zotero.org/groups/2241942/items/DJY6KRB6"],"itemData":{"id":18554,"type":"webpage","abstract":"Should you want to go and visit and not spend on cabs or are looking to make a move into a different city, the cost of public transport, especially when exploring, is something that will affect you.","container-title":"WorldAtlas","language":"en-US","title":"Average Cost Of Public Transit By Country","URL":"https://www.worldatlas.com/articles/cost-of-public-transportation-around-the-world.html","author":[{"family":"Dillinger","given":""}],"accessed":{"date-parts":[["2021",5,21]]},"issued":{"date-parts":[["2017"]]}}},{"id":18552,"uris":["http://zotero.org/groups/2241942/items/SHX2FATA"],"uri":["http://zotero.org/groups/2241942/items/SHX2FATA"],"itemData":{"id":18552,"type":"webpage","title":"Victoria Transport Institute - Public Transit","URL":"https://www.vtpi.org/documents/public.php","author":[{"family":"Litman","given":""}],"accessed":{"date-parts":[["2021",5,21]]},"issued":{"date-parts":[["2021"]]}}}],"schema":"https://github.com/citation-style-language/schema/raw/master/csl-citation.json"} </w:instrText>
      </w:r>
      <w:r w:rsidR="00195B0B" w:rsidRPr="00955DAE">
        <w:fldChar w:fldCharType="separate"/>
      </w:r>
      <w:r w:rsidR="00F00512" w:rsidRPr="00F00512">
        <w:rPr>
          <w:rFonts w:cs="Times New Roman"/>
        </w:rPr>
        <w:t>(Dillinger, 2017; Litman, 2021)</w:t>
      </w:r>
      <w:r w:rsidR="00195B0B" w:rsidRPr="00955DAE">
        <w:fldChar w:fldCharType="end"/>
      </w:r>
      <w:r w:rsidR="00195B0B" w:rsidRPr="00955DAE">
        <w:t>.</w:t>
      </w:r>
    </w:p>
    <w:p w14:paraId="5FD67AEA" w14:textId="0A145D7D" w:rsidR="00AF2A24" w:rsidRPr="00955DAE" w:rsidRDefault="00AF2A24" w:rsidP="00F00512">
      <w:r w:rsidRPr="00955DAE">
        <w:t xml:space="preserve">Conventional fixed costs are based on </w:t>
      </w:r>
      <w:r w:rsidRPr="00955DAE">
        <w:fldChar w:fldCharType="begin"/>
      </w:r>
      <w:r w:rsidR="00F00512">
        <w:instrText xml:space="preserve"> ADDIN ZOTERO_ITEM CSL_CITATION {"citationID":"Mvt5wRYv","properties":{"formattedCitation":"(AAA, 2019; Hagman et al., 2016; Masson, 2018; Norman, 2021)","plainCitation":"(AAA, 2019; Hagman et al., 2016; Masson, 2018; Norman, 2021)","noteIndex":0},"citationItems":[{"id":18150,"uris":["http://zotero.org/groups/2241942/items/YRA8W5PC"],"uri":["http://zotero.org/groups/2241942/items/YRA8W5PC"],"itemData":{"id":18150,"type":"webpage","title":"AAA's Your Driving Costs | AAA Exchange","URL":"https://exchange.aaa.com/automotive/driving-costs/#.YGpUgZ37Tid","author":[{"family":"AAA","given":""}],"accessed":{"date-parts":[["2021",4,5]]},"issued":{"date-parts":[["2019"]]}}},{"id":18257,"uris":["http://zotero.org/groups/2241942/items/MZTS29SQ"],"uri":["http://zotero.org/groups/2241942/items/MZTS29SQ"],"itemData":{"id":18257,"type":"article-journal","abstract":"Battery electric vehicles (BEVs) have been slow to diffuse on the international as well as the Swedish market. Previous studies have indicated situational factors such as economic factors, size and performance to be of major importance for vehicle purchasers in their choice of vehicle. In this paper, the authors explore a consumer centric total cost of ownership (TCO) model to investigate the possible discrepancy between purchase price and the TCO between internal combustion engine vehicles (ICEVs), hybrid electric vehicles (HEVs) and BEVs. The creation and testing of the TCO model reveals that computation could be a challenging task for consumers due to bounded access of relevant data and the prediction of future conditions. The application of the model to the vehicle sample found that BEVs could be cheaper compared to ICEVs and HEVs. The findings in this paper could prove to be of importance for policy and marketing alike in designing the most appropriate business models and information campaigns based on consumer conditions in order to further promoting the diffusion of BEVs in society.","collection-title":"Innovations in Technologies for Sustainable Transport","container-title":"Research in Transportation Business &amp; Management","DOI":"10.1016/j.rtbm.2016.01.003","ISSN":"2210-5395","journalAbbreviation":"Research in Transportation Business &amp; Management","language":"en","page":"11-17","source":"ScienceDirect","title":"Total cost of ownership and its potential implications for battery electric vehicle diffusion","volume":"18","author":[{"family":"Hagman","given":"Jens"},{"family":"Ritzén","given":"Sofia"},{"family":"Stier","given":"Jenny Janhager"},{"family":"Susilo","given":"Yusak"}],"issued":{"date-parts":[["2016",3,1]]}}},{"id":18152,"uris":["http://zotero.org/groups/2241942/items/CIELCYUX"],"uri":["http://zotero.org/groups/2241942/items/CIELCYUX"],"itemData":{"id":18152,"type":"webpage","title":"Average car costs more than £160 per month to run | The Car Expert","URL":"https://www.thecarexpert.co.uk/average-car-costs-more-than-160-per-month-to-run/","author":[{"family":"Masson","given":"Stuart"}],"accessed":{"date-parts":[["2021",4,5]]},"issued":{"date-parts":[["2018"]]}}},{"id":18156,"uris":["http://zotero.org/groups/2241942/items/2CFXPYSX"],"uri":["http://zotero.org/groups/2241942/items/2CFXPYSX"],"itemData":{"id":18156,"type":"webpage","title":"Average Car Insurance Costs in 2021 - NerdWallet","URL":"https://www.nerdwallet.com/blog/insurance/car-insurance-basics/how-much-is-car-insurance/","author":[{"family":"Norman","given":""}],"accessed":{"date-parts":[["2021",4,5]]},"issued":{"date-parts":[["2021"]]}}}],"schema":"https://github.com/citation-style-language/schema/raw/master/csl-citation.json"} </w:instrText>
      </w:r>
      <w:r w:rsidRPr="00955DAE">
        <w:fldChar w:fldCharType="separate"/>
      </w:r>
      <w:r w:rsidR="00F00512" w:rsidRPr="00F00512">
        <w:rPr>
          <w:rFonts w:cs="Times New Roman"/>
        </w:rPr>
        <w:t>(AAA, 2019; Hagman et al., 2016; Masson, 2018; Norman, 2021)</w:t>
      </w:r>
      <w:r w:rsidRPr="00955DAE">
        <w:fldChar w:fldCharType="end"/>
      </w:r>
      <w:r w:rsidRPr="00955DAE">
        <w:t>.</w:t>
      </w:r>
    </w:p>
    <w:p w14:paraId="08F5FA7C" w14:textId="60006B8E" w:rsidR="00AF2A24" w:rsidRPr="00955DAE" w:rsidRDefault="00AF2A24" w:rsidP="00195B0B">
      <w:r w:rsidRPr="00955DAE">
        <w:t xml:space="preserve">There are no solution fixed costs. </w:t>
      </w:r>
    </w:p>
    <w:p w14:paraId="0B2B1B2E" w14:textId="4D8216EA" w:rsidR="00AF2A24" w:rsidRPr="00955DAE" w:rsidRDefault="00AF2A24" w:rsidP="00AF2A24">
      <w:pPr>
        <w:pStyle w:val="Heading4"/>
        <w:numPr>
          <w:ilvl w:val="3"/>
          <w:numId w:val="21"/>
        </w:numPr>
      </w:pPr>
      <w:r w:rsidRPr="00955DAE">
        <w:t>Emissions Reduction Variables</w:t>
      </w:r>
    </w:p>
    <w:p w14:paraId="324300A0" w14:textId="285B63CE" w:rsidR="00C66E05" w:rsidRPr="00955DAE" w:rsidRDefault="00C66E05" w:rsidP="00C66E05">
      <w:r w:rsidRPr="00955DAE">
        <w:t xml:space="preserve">Solution total energy used is based on </w:t>
      </w:r>
      <w:r w:rsidRPr="00955DAE">
        <w:fldChar w:fldCharType="begin"/>
      </w:r>
      <w:r w:rsidRPr="00955DAE">
        <w:instrText xml:space="preserve"> ADDIN ZOTERO_ITEM CSL_CITATION {"citationID":"53lk7hoI","properties":{"formattedCitation":"(UC Davis et al., 2015)","plainCitation":"(UC Davis et al., 2015)","noteIndex":0},"citationItems":[{"id":3061,"uris":["http://zotero.org/groups/277937/items/V5S7QU6I"],"uri":["http://zotero.org/groups/277937/items/V5S7QU6I"],"itemData":{"id":3061,"type":"article","title":"ITDP-UCD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Pr="00955DAE">
        <w:fldChar w:fldCharType="separate"/>
      </w:r>
      <w:r w:rsidRPr="00955DAE">
        <w:rPr>
          <w:rFonts w:cs="Times New Roman"/>
        </w:rPr>
        <w:t>(UC Davis et al., 2015)</w:t>
      </w:r>
      <w:r w:rsidRPr="00955DAE">
        <w:fldChar w:fldCharType="end"/>
      </w:r>
      <w:r w:rsidRPr="00955DAE">
        <w:t xml:space="preserve">. </w:t>
      </w:r>
    </w:p>
    <w:p w14:paraId="0E75FA70" w14:textId="3A31BE2C" w:rsidR="00002F52" w:rsidRPr="00955DAE" w:rsidRDefault="00002F52" w:rsidP="0067085B">
      <w:r w:rsidRPr="00955DAE">
        <w:t xml:space="preserve">The conventional fuel consumed per pkm data is from </w:t>
      </w:r>
      <w:r w:rsidRPr="00955DAE">
        <w:fldChar w:fldCharType="begin"/>
      </w:r>
      <w:r w:rsidR="00E7545E">
        <w:instrText xml:space="preserve"> ADDIN ZOTERO_ITEM CSL_CITATION {"citationID":"kDIsN7sx","properties":{"formattedCitation":"(Bieker, 2020; ITF/OECD, 2020; Sch\\uc0\\u228{}fer &amp; Yeh, 2020; Wu et al., 2019)","plainCitation":"(Bieker, 2020; ITF/OECD, 2020; Schäfer &amp; Yeh, 2020; Wu et al., 2019)","noteIndex":0},"citationItems":[{"id":18064,"uris":["http://zotero.org/groups/2241942/items/DBLRBXVU"],"uri":["http://zotero.org/groups/2241942/items/DBLRBXVU"],"itemData":{"id":18064,"type":"report","language":"en","page":"56","publisher":"icct (the International Council on Clean Transportation)","source":"Zotero","title":"European vehicle market statistics: Pocketbook 2019-2020","author":[{"family":"Bieker","given":"Georg"}],"issued":{"date-parts":[["2020"]]}}},{"id":18099,"uris":["http://zotero.org/groups/2241942/items/2G3S8RMU"],"uri":["http://zotero.org/groups/2241942/items/2G3S8RMU"],"itemData":{"id":18099,"type":"article-journal","language":"en","page":"89","source":"Zotero","title":"Good to Go? Assessing the Environmental Performance of New Mobility","author":[{"family":"ITF/OECD","given":""}],"issued":{"date-parts":[["2020"]]}}},{"id":18069,"uris":["http://zotero.org/groups/2241942/items/9VBY6VLZ"],"uri":["http://zotero.org/groups/2241942/items/9VBY6VLZ"],"itemData":{"id":18069,"type":"article-journal","abstract":"Understanding patterns of energy use and greenhouse gas (GHG) emissions from the transport sector can help to improve the sustainability of transportation. This study analyses the most important determinants of energy and GHG intensities for light-duty vehicles, buses, railroads and aircraft.","container-title":"Nature Sustainability","DOI":"10.1038/s41893-020-0514-9","ISSN":"2398-9629","language":"en","note":"publisher: Nature Publishing Group","page":"1-4","source":"www.nature.com","title":"A holistic analysis of passenger travel energy and greenhouse gas intensities","author":[{"family":"Schäfer","given":"Andreas W."},{"family":"Yeh","given":"Sonia"}],"issued":{"date-parts":[["2020"]]}}},{"id":18068,"uris":["http://zotero.org/groups/2241942/items/HUM4C6EY"],"uri":["http://zotero.org/groups/2241942/items/HUM4C6EY"],"itemData":{"id":18068,"type":"article-journal","abstract":"Measuring real-world fuel consumption of light duty vehicles can be challenging due to the limited collection of actual data. In this paper, we use big data retrieved from the record of real-world fuel consumptions of different brands of vehicles in different areas (n = 106,809 samples from 201 brands of vehicles and 34 cities) in China to build up a real-world fuel consumption rate (RFCR) model to estimate the fuel consumption given the driving conditions and figure out the main factors that affect actual fuel consumption in the real world. We find the average deviation of actual fuel consumptions and the fitting results of RFCR model is 4.22% , which does not significantly differ from zero, and the fuel consumptions calculated by RFCR model tend to be 1.40 L/100 km (about 25%) higher than the official reported data. Furthermore, we find that annual average temperature and altitude factors significantly influence the fuel consumption rate. The results indicate that there is a real world performance discrepancy between the theoretical fuel consumption released by authorities and that in the real world, and some green behaviors (choose light duty vehicles, reduce the use of air conditioning and change to manual transmission type) can reduce energy consumption of vehicles.","container-title":"Energy","DOI":"10.1016/j.energy.2019.116388","ISSN":"0360-5442","journalAbbreviation":"Energy","language":"en","note":"00000","page":"116388","source":"ScienceDirect","title":"Impact factors of the real-world fuel consumption rate of light duty vehicles in China","author":[{"family":"Wu","given":"Tian"},{"family":"Han","given":"Xiao"},{"family":"Zheng","given":"M. Mocarlo"},{"family":"Ou","given":"Xunmin"},{"family":"Sun","given":"Hongbo"},{"family":"Zhang","given":"Xiong"}],"issued":{"date-parts":[["2019"]]}}}],"schema":"https://github.com/citation-style-language/schema/raw/master/csl-citation.json"} </w:instrText>
      </w:r>
      <w:r w:rsidRPr="00955DAE">
        <w:fldChar w:fldCharType="separate"/>
      </w:r>
      <w:r w:rsidR="00E7545E" w:rsidRPr="00E7545E">
        <w:rPr>
          <w:rFonts w:cs="Times New Roman"/>
          <w:szCs w:val="24"/>
        </w:rPr>
        <w:t>(Bieker, 2020; ITF/OECD, 2020; Schäfer &amp; Yeh, 2020; Wu et al., 2019)</w:t>
      </w:r>
      <w:r w:rsidRPr="00955DAE">
        <w:fldChar w:fldCharType="end"/>
      </w:r>
      <w:r w:rsidRPr="00955DAE">
        <w:t xml:space="preserve"> </w:t>
      </w:r>
      <w:r w:rsidR="00E7545E" w:rsidRPr="00955DAE">
        <w:t>some of which have multiple data points for many countries</w:t>
      </w:r>
      <w:r w:rsidRPr="00955DAE">
        <w:t>.</w:t>
      </w:r>
    </w:p>
    <w:p w14:paraId="7F98DC86" w14:textId="21597BB9" w:rsidR="00002F52" w:rsidRPr="00955DAE" w:rsidRDefault="00002F52" w:rsidP="00002F52">
      <w:r w:rsidRPr="00955DAE">
        <w:t xml:space="preserve">Solution fuel efficiency factor is based on </w:t>
      </w:r>
      <w:r w:rsidRPr="00955DAE">
        <w:fldChar w:fldCharType="begin"/>
      </w:r>
      <w:r w:rsidRPr="00955DAE">
        <w:instrText xml:space="preserve"> ADDIN ZOTERO_ITEM CSL_CITATION {"citationID":"qOdUpaxm","properties":{"formattedCitation":"(UC Davis et al., 2015)","plainCitation":"(UC Davis et al., 2015)","noteIndex":0},"citationItems":[{"id":3061,"uris":["http://zotero.org/groups/277937/items/V5S7QU6I"],"uri":["http://zotero.org/groups/277937/items/V5S7QU6I"],"itemData":{"id":3061,"type":"article","title":"ITDP-UCD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Pr="00955DAE">
        <w:fldChar w:fldCharType="separate"/>
      </w:r>
      <w:r w:rsidRPr="00955DAE">
        <w:rPr>
          <w:rFonts w:cs="Times New Roman"/>
        </w:rPr>
        <w:t>(UC Davis et al., 2015)</w:t>
      </w:r>
      <w:r w:rsidRPr="00955DAE">
        <w:fldChar w:fldCharType="end"/>
      </w:r>
      <w:r w:rsidRPr="00955DAE">
        <w:t xml:space="preserve">. </w:t>
      </w:r>
    </w:p>
    <w:p w14:paraId="25EA9BDB" w14:textId="00EC3B9B" w:rsidR="0067085B" w:rsidRPr="00955DAE" w:rsidRDefault="0067085B" w:rsidP="0067085B">
      <w:r w:rsidRPr="00955DAE">
        <w:t xml:space="preserve">Indirect emissions for conventional and solution data come from </w:t>
      </w:r>
      <w:r w:rsidRPr="00955DAE">
        <w:fldChar w:fldCharType="begin"/>
      </w:r>
      <w:r w:rsidRPr="00955DAE">
        <w:instrText xml:space="preserve"> ADDIN ZOTERO_ITEM CSL_CITATION {"citationID":"axU6ewHu","properties":{"formattedCitation":"(ITF/OECD, 2020)","plainCitation":"(ITF/OECD, 2020)","noteIndex":0},"citationItems":[{"id":18099,"uris":["http://zotero.org/groups/2241942/items/2G3S8RMU"],"uri":["http://zotero.org/groups/2241942/items/2G3S8RMU"],"itemData":{"id":18099,"type":"article-journal","language":"en","page":"89","source":"Zotero","title":"Good to Go? Assessing the Environmental Performance of New Mobility","author":[{"family":"ITF/OECD","given":""}],"issued":{"date-parts":[["2020"]]}}}],"schema":"https://github.com/citation-style-language/schema/raw/master/csl-citation.json"} </w:instrText>
      </w:r>
      <w:r w:rsidRPr="00955DAE">
        <w:fldChar w:fldCharType="separate"/>
      </w:r>
      <w:r w:rsidRPr="00955DAE">
        <w:rPr>
          <w:rFonts w:cs="Times New Roman"/>
        </w:rPr>
        <w:t>(ITF/OECD, 2020)</w:t>
      </w:r>
      <w:r w:rsidRPr="00955DAE">
        <w:fldChar w:fldCharType="end"/>
      </w:r>
      <w:r w:rsidRPr="00955DAE">
        <w:t xml:space="preserve">. </w:t>
      </w:r>
    </w:p>
    <w:p w14:paraId="0F3EB3F7" w14:textId="546BFAAF" w:rsidR="00002F52" w:rsidRPr="00955DAE" w:rsidRDefault="00002F52" w:rsidP="00002F52">
      <w:pPr>
        <w:pStyle w:val="Heading4"/>
        <w:numPr>
          <w:ilvl w:val="3"/>
          <w:numId w:val="21"/>
        </w:numPr>
      </w:pPr>
      <w:r w:rsidRPr="00955DAE">
        <w:t>Additional Variables</w:t>
      </w:r>
    </w:p>
    <w:p w14:paraId="5D3FB4B0" w14:textId="4D646C89" w:rsidR="0067085B" w:rsidRPr="00955DAE" w:rsidRDefault="0067085B" w:rsidP="0067085B">
      <w:r w:rsidRPr="00955DAE">
        <w:t xml:space="preserve">Average car occupancy comes from a variety of sources including </w:t>
      </w:r>
      <w:r w:rsidRPr="00955DAE">
        <w:fldChar w:fldCharType="begin"/>
      </w:r>
      <w:r w:rsidR="00E7545E">
        <w:instrText xml:space="preserve"> ADDIN ZOTERO_ITEM CSL_CITATION {"citationID":"eHBvGUHj","properties":{"formattedCitation":"(Center for Sustainable Systems University of Michigan, 2020; Environmental and Economic Policy Research Center of the Ministry of Ecology and Environment, 2018; ITF/OECD, 2020; Liu et al., 2017; McQueen et al., 2020; Sch\\uc0\\u228{}fer &amp; Yeh, 2020)","plainCitation":"(Center for Sustainable Systems University of Michigan, 2020; Environmental and Economic Policy Research Center of the Ministry of Ecology and Environment, 2018; ITF/OECD, 2020; Liu et al., 2017; McQueen et al., 2020; Schäfer &amp; Yeh, 2020)","noteIndex":0},"citationItems":[{"id":18067,"uris":["http://zotero.org/groups/2241942/items/NCDYERAB"],"uri":["http://zotero.org/groups/2241942/items/NCDYERAB"],"itemData":{"id":18067,"type":"webpage","title":"Personal Transportation Factsheet | Center for Sustainable Systems","URL":"http://css.umich.edu/factsheets/personal-transportation-factsheet","author":[{"family":"Center for Sustainable Systems University of Michigan","given":""}],"accessed":{"date-parts":[["2021",2,26]]},"issued":{"date-parts":[["2020"]]}}},{"id":18060,"uris":["http://zotero.org/groups/2241942/items/HSGK25C4"],"uri":["http://zotero.org/groups/2241942/items/HSGK25C4"],"itemData":{"id":18060,"type":"report","language":"Chinese","title":"The green development report of sharing mobility","URL":"http://www.prcee.org/yjcg/yjbg/201909/W020190905526779202048.pdf","author":[{"family":"Environmental and Economic Policy Research Center of the Ministry of Ecology and Environment","given":""}],"accessed":{"date-parts":[["2021",2,26]]},"issued":{"date-parts":[["2018"]]}}},{"id":18099,"uris":["http://zotero.org/groups/2241942/items/2G3S8RMU"],"uri":["http://zotero.org/groups/2241942/items/2G3S8RMU"],"itemData":{"id":18099,"type":"article-journal","language":"en","page":"89","source":"Zotero","title":"Good to Go? Assessing the Environmental Performance of New Mobility","author":[{"family":"ITF/OECD","given":""}],"issued":{"date-parts":[["2020"]]}}},{"id":18061,"uris":["http://zotero.org/groups/2241942/items/DBE2ZIX3"],"uri":["http://zotero.org/groups/2241942/items/DBE2ZIX3"],"itemData":{"id":18061,"type":"article-journal","abstract":"Abstract. Currently, the emission inventory of vehicular volatile organic compounds (VOCs) is one of those with the largest errors and uncertainties due to suboptimal estimation methods and the lack of first-hand basic data. In this study, an updated speciated emission inventory of VOCs and an estimation of intermediate-volatility organic compounds (IVOCs) from vehicles in China at the provincial level for the year of 2015 are developed based on a set of state-of-the-art methods and an abundance of local measurement data. Activity data for light-duty vehicles are derived from trajectories of more than 70 000 cars for 1 year. The annual mileage of trucks are calculated from reported data by more than 2 million trucks in China. The emission profiles are updated using measurement data. Vehicular tailpipe emissions (VTEs) and four types of vehicular evaporation emissions (VEEs), including refueling, hot soak, diurnal and running loss, are taken into account. Results show that the total vehicular VOC emissions in China are 4.21 Tg (with a 95 % confidence interval range from 2.90 to 6.54 Tg) and the IVOC emissions are 200.37 Gg in 2015. VTEs are still the predominant contributor, while VEEs are responsible for 39.20 % of VOC emissions. The control of VEEs is yet to be optimized in China. Among VTEs, passenger vehicles emissions have the largest share (49.86 %), followed by trucks (28.15 %) and motorcycles (21.99 %). Among VEEs, running loss is the largest contributor (81.05 %). For both VTEs and VEEs, Guangdong, Shandong and Jiangsu province are three of the highest, with a respective contribution of 10.66, 8.85 and 6.54 % to the total amounts of VOCs from vehicles. 97 VOC species are analyzed in this VOC emission inventory. i-Pentane, toluene and formaldehyde are found to be the most abundant species in China's vehicular VOC emissions. The estimated IVOCs are another inconvenient truth, concluding that precursor emissions for secondary organic aerosol (SOA) from vehicles are much larger than previously estimated.","container-title":"Atmospheric Chemistry and Physics","DOI":"10.5194/acp-17-12709-2017","ISSN":"1680-7324","issue":"20","journalAbbreviation":"Atmos. Chem. Phys.","language":"en","page":"12709-12724","source":"DOI.org (Crossref)","title":"An updated emission inventory of vehicular VOCs and IVOCs in China","volume":"17","author":[{"family":"Liu","given":"Huan"},{"family":"Man","given":"Hanyang"},{"family":"Cui","given":"Hongyang"},{"family":"Wang","given":"Yanjun"},{"family":"Deng","given":"Fanyuan"},{"family":"Wang","given":"Yue"},{"family":"Yang","given":"Xiaofan"},{"family":"Xiao","given":"Qian"},{"family":"Zhang","given":"Qiang"},{"family":"Ding","given":"Yan"},{"family":"He","given":"Kebin"}],"issued":{"date-parts":[["2017"]]}}},{"id":18063,"uris":["http://zotero.org/groups/2241942/items/BCUVQN9H"],"uri":["http://zotero.org/groups/2241942/items/BCUVQN9H"],"itemData":{"id":18063,"type":"article-journal","abstract":"Electric bicycles (e-bikes) have been found to offer a promising solution to reduce the greenhouse gas (GHG) impact of a region’s passenger transportation system. Using data from a North American survey of e-bike owners, a mode replacement model was adapted and augmented to consider the case of Portland, OR for various levels of e-bike person miles traveled (PMT) mode share penetration. It was estimated that for a 15% e-bike PMT mode share, car trip mode share could be reduced from 84.7% to 74.8%. Total car PMT per day could be reduced from 28.9 million to 25.5 million. Furthermore, carbon dioxide (CO2) emissions from passenger transportation could be reduced by 12% after accounting for e-bike emissions from electricity generation and induced e-bike trips. An individual e-bike could provide an average reduction of 225 kg CO2 per year. These estimates show that e-bikes have the potential to help cities and regions achieve their climate goals. Additionally, this research can be used to support policies and programs necessary to facilitate the growth of this emerging mode to realize carbon reduction impacts.","container-title":"Transportation Research Part D: Transport and Environment","DOI":"10.1016/j.trd.2020.102482","ISSN":"1361-9209","journalAbbreviation":"Transportation Research Part D: Transport and Environment","language":"en","page":"102482","source":"ScienceDirect","title":"The E-Bike Potential: Estimating regional e-bike impacts on greenhouse gas emissions","title-short":"The E-Bike Potential","volume":"87","author":[{"family":"McQueen","given":"Michael"},{"family":"MacArthur","given":"John"},{"family":"Cherry","given":"Christopher"}],"issued":{"date-parts":[["2020"]]}}},{"id":18069,"uris":["http://zotero.org/groups/2241942/items/9VBY6VLZ"],"uri":["http://zotero.org/groups/2241942/items/9VBY6VLZ"],"itemData":{"id":18069,"type":"article-journal","abstract":"Understanding patterns of energy use and greenhouse gas (GHG) emissions from the transport sector can help to improve the sustainability of transportation. This study analyses the most important determinants of energy and GHG intensities for light-duty vehicles, buses, railroads and aircraft.","container-title":"Nature Sustainability","DOI":"10.1038/s41893-020-0514-9","ISSN":"2398-9629","language":"en","note":"publisher: Nature Publishing Group","page":"1-4","source":"www.nature.com","title":"A holistic analysis of passenger travel energy and greenhouse gas intensities","author":[{"family":"Schäfer","given":"Andreas W."},{"family":"Yeh","given":"Sonia"}],"issued":{"date-parts":[["2020"]]}}}],"schema":"https://github.com/citation-style-language/schema/raw/master/csl-citation.json"} </w:instrText>
      </w:r>
      <w:r w:rsidRPr="00955DAE">
        <w:fldChar w:fldCharType="separate"/>
      </w:r>
      <w:r w:rsidR="00E7545E" w:rsidRPr="00E7545E">
        <w:rPr>
          <w:rFonts w:cs="Times New Roman"/>
          <w:szCs w:val="24"/>
        </w:rPr>
        <w:t>(Center for Sustainable Systems University of Michigan, 2020; Environmental and Economic Policy Research Center of the Ministry of Ecology and Environment, 2018; ITF/OECD, 2020; Liu et al., 2017; McQueen et al., 2020; Schäfer &amp; Yeh, 2020)</w:t>
      </w:r>
      <w:r w:rsidRPr="00955DAE">
        <w:fldChar w:fldCharType="end"/>
      </w:r>
      <w:r w:rsidRPr="00955DAE">
        <w:t>.</w:t>
      </w:r>
    </w:p>
    <w:p w14:paraId="7003A4BE" w14:textId="45602FC5" w:rsidR="0067085B" w:rsidRPr="00955DAE" w:rsidRDefault="0067085B" w:rsidP="00E7545E">
      <w:r w:rsidRPr="00955DAE">
        <w:t xml:space="preserve">Average car lifetime data come from several sources such as </w:t>
      </w:r>
      <w:r w:rsidRPr="00955DAE">
        <w:fldChar w:fldCharType="begin"/>
      </w:r>
      <w:r w:rsidR="00E7545E">
        <w:instrText xml:space="preserve"> ADDIN ZOTERO_ITEM CSL_CITATION {"citationID":"huRL3DkS","properties":{"formattedCitation":"(Hawkins et al., 2012; ITF/OECD, 2020; NHTSA, 2006; Zheng et al., 2019)","plainCitation":"(Hawkins et al., 2012; ITF/OECD, 2020; NHTSA, 2006; Zheng et al., 2019)","noteIndex":0},"citationItems":[{"id":2870,"uris":["http://zotero.org/groups/277937/items/7EMRZHMX"],"uri":["http://zotero.org/groups/277937/items/7EMRZHMX"],"itemData":{"id":2870,"type":"article-journal","container-title":"The International Journal of Life Cycle Assessment","DOI":"10.1007/s11367-012-0440-9","ISSN":"0948-3349, 1614-7502","issue":"8","language":"en","page":"997-1014","source":"CrossRef","title":"Environmental impacts of hybrid and electric vehicles—a review","volume":"17","author":[{"family":"Hawkins","given":"Troy R."},{"family":"Gausen","given":"Ola Moa"},{"family":"Strømman","given":"Anders Hammer"}],"issued":{"date-parts":[["2012",9]]}}},{"id":18099,"uris":["http://zotero.org/groups/2241942/items/2G3S8RMU"],"uri":["http://zotero.org/groups/2241942/items/2G3S8RMU"],"itemData":{"id":18099,"type":"article-journal","language":"en","page":"89","source":"Zotero","title":"Good to Go? Assessing the Environmental Performance of New Mobility","author":[{"family":"ITF/OECD","given":""}],"issued":{"date-parts":[["2020"]]}}},{"id":18102,"uris":["http://zotero.org/groups/2241942/items/MCJPSK3J"],"uri":["http://zotero.org/groups/2241942/items/MCJPSK3J"],"itemData":{"id":18102,"type":"article","title":"VEHICLE SURVIVABILITY AND TRAVEL MILEAGE SCHEDULES","URL":"https://crashstats.nhtsa.dot.gov/Api/Public/ViewPublication/809952","author":[{"family":"NHTSA","given":""}],"issued":{"date-parts":[["2006"]]}}},{"id":18062,"uris":["http://zotero.org/groups/2241942/items/VXSMI4IC"],"uri":["http://zotero.org/groups/2241942/items/VXSMI4IC"],"itemData":{"id":18062,"type":"article-journal","abstract":"With the rapid growth of passenger vehicle stock, China faces serious environmental and energy security problems. To reduce and remove low-efficiency vehicles on the road in an effort to ensure vehicle safety and fuel efficiency, China updated its compulsory scrappage standard for motor vehicles in 2013. The new standard increases the scrappage VKT (vehicle kilometers traveled) limit from 500,000 km to 600,000 km and removes the upper vehicle age limit of 15 years for passenger vehicles. 2012–2016 National registration data and 1980–2016 annual sales data were used to examine the on-road vehicle age distribution and survival rate of China passenger vehicle. The results showed that the median vehicle lifetime (age at 50% survival rate) had increased by 2.4 years—from 10.5 years in 2012 to 12.9 years in 2016. Vehicle survival rate by vehicle purpose and vehicle type shows that compared to cars and cross passenger cars (mainly minibuses, which are variants of minivans with displacement no more than 1.0L), SUVs and MPVs have higher survival rates. The overall increase in vehicle lifetime and survival rate from 2012 to 2016 will increase total fuel consumption by 2.5%–3.7% in China.","container-title":"Energy Policy","DOI":"10.1016/j.enpol.2019.02.037","ISSN":"0301-4215","journalAbbreviation":"Energy Policy","language":"en","page":"587-597","source":"ScienceDirect","title":"Survival rate of China passenger vehicles: A data-driven approach","title-short":"Survival rate of China passenger vehicles","volume":"129","author":[{"family":"Zheng","given":"Jihu"},{"family":"Zhou","given":"Yan"},{"family":"Yu","given":"Rujie"},{"family":"Zhao","given":"Dongchang"},{"family":"Lu","given":"Zifeng"},{"family":"Zhang","given":"Peng"}],"issued":{"date-parts":[["2019"]]}}}],"schema":"https://github.com/citation-style-language/schema/raw/master/csl-citation.json"} </w:instrText>
      </w:r>
      <w:r w:rsidRPr="00955DAE">
        <w:fldChar w:fldCharType="separate"/>
      </w:r>
      <w:r w:rsidR="00E7545E" w:rsidRPr="00E7545E">
        <w:rPr>
          <w:rFonts w:cs="Times New Roman"/>
        </w:rPr>
        <w:t>(Hawkins et al., 2012; ITF/OECD, 2020; NHTSA, 2006; Zheng et al., 2019)</w:t>
      </w:r>
      <w:r w:rsidRPr="00955DAE">
        <w:fldChar w:fldCharType="end"/>
      </w:r>
      <w:r w:rsidRPr="00955DAE">
        <w:t>.</w:t>
      </w:r>
    </w:p>
    <w:p w14:paraId="6CA68C61" w14:textId="2C9CAF14" w:rsidR="00E21252" w:rsidRPr="00955DAE" w:rsidRDefault="0067085B" w:rsidP="00E7545E">
      <w:r w:rsidRPr="00955DAE">
        <w:t xml:space="preserve">The household discount rate is based on data from </w:t>
      </w:r>
      <w:r w:rsidRPr="00955DAE">
        <w:fldChar w:fldCharType="begin"/>
      </w:r>
      <w:r w:rsidR="00E7545E">
        <w:instrText xml:space="preserve"> ADDIN ZOTERO_ITEM CSL_CITATION {"citationID":"zlca1UU2","properties":{"formattedCitation":"(Koster &amp; Pinchbeck, 2018; Li &amp; Pizer, 2018, 2021; Martin et al., 2020)","plainCitation":"(Koster &amp; Pinchbeck, 2018; Li &amp; Pizer, 2018, 2021; Martin et al., 2020)","noteIndex":0},"citationItems":[{"id":18104,"uris":["http://zotero.org/groups/2241942/items/8YXQN75X"],"uri":["http://zotero.org/groups/2241942/items/8YXQN75X"],"itemData":{"id":18104,"type":"article","title":"How do Households Value the Future? Evidence from Property Taxes","author":[{"family":"Koster","given":"Hans"},{"family":"Pinchbeck","given":"Edward"}],"issued":{"date-parts":[["2018"]]}}},{"id":17986,"uris":["http://zotero.org/groups/2241942/items/YRP6IJ9Q"],"uri":["http://zotero.org/groups/2241942/items/YRP6IJ9Q"],"itemData":{"id":17986,"type":"report","abstract":"The choice of discount rate has a significant impact on net benefit estimates when costs today have benefits over long time horizons. Standard U.S. government practice for cost–benefit analysis is to bound such analysis using two alternative rates. These rates are meant to represent the rate of return paid by capital investment and the rate received by consumers. Previous work has shown this approach legitimately bounds the analysis—but only when future benefits accrue directly to consumers either in a two-period model or as a perpetuity. We generalize to consider arbitrary patterns of future benefits, accruing either directly to consumers or indirectly through future investment. We derive an expression for the appropriate discount rate and show that it converges to the consumption rate for benefits increasingly far into the future. More generally, the bounding rates depend on the temporal pattern of the undiscounted dollars. As an application, we estimate the appropriate discount rate for climate change damages from carbon dioxide, finding it lies in a narrow range (+/- 0.5 percent) around the consumer rate of interest.","event-place":"Cambridge, MA","language":"en","note":"DOI: 10.3386/w25413","number":"w25413","page":"w25413","publisher":"National Bureau of Economic Research","publisher-place":"Cambridge, MA","source":"DOI.org (Crossref)","title":"The Discount Rate for Public Policy over the Distant Future","URL":"http://www.nber.org/papers/w25413.pdf","author":[{"family":"Li","given":"Qingran"},{"family":"Pizer","given":"William"}],"accessed":{"date-parts":[["2021",3,16]]},"issued":{"date-parts":[["2018",12]]}}},{"id":17984,"uris":["http://zotero.org/groups/2241942/items/SBWHLUZZ"],"uri":["http://zotero.org/groups/2241942/items/SBWHLUZZ"],"itemData":{"id":17984,"type":"article-journal","abstract":"The choice of discount rate has a significant impact on net benefit estimates when costs today have benefits over long time horizons. Standard U.S. government practice for cost–benefit analysis is to bound such analysis using two alternative rates. These rates are meant to represent the rate of return paid by capital investment and the rate received by consumers. Previous work has shown this approach legitimately bounds the analysis—but only when future benefits accrue directly to consumers either in a two-period model or as a perpetuity. We generalize to consider arbitrary patterns of future benefits, accruing either directly to consumers or indirectly through future investment. We derive an expression for the appropriate discount rate and show that it converges to the consumption rate for benefits increasingly far into the future. More generally, the bounding rates depend on the temporal pattern of the undiscounted dollars. As an application, we estimate the appropriate discount rate for climate change damages from carbon dioxide, finding it lies in a narrow range ( ±0.5 percent) around the consumer rate of interest.","container-title":"Journal of Environmental Economics and Management","DOI":"10.1016/j.jeem.2021.102428","ISSN":"0095-0696","journalAbbreviation":"Journal of Environmental Economics and Management","language":"en","page":"102428","source":"ScienceDirect","title":"Use of the consumption discount rate for public policy over the distant future","volume":"107","author":[{"family":"Li","given":"Qingran"},{"family":"Pizer","given":"William A."}],"issued":{"date-parts":[["2021",5,1]]}}},{"id":17983,"uris":["http://zotero.org/groups/2241942/items/WLYDVJAI"],"uri":["http://zotero.org/groups/2241942/items/WLYDVJAI"],"itemData":{"id":17983,"type":"article-journal","abstract":"The COVID-19 pandemic has caused a massive economic shock across the world due to business interruptions and shutdowns from social-distancing measures. To evaluate the socio-economic impact of COVID-19 on individuals, a micro-economic model is developed to estimate the direct impact of distancing on household income, savings, consumption, and poverty. The model assumes two periods: a crisis period during which some individuals experience a drop in income and can use their savings to maintain consumption; and a recovery period, when households save to replenish their depleted savings to pre-crisis level. The San Francisco Bay Area is used as a case study, and the impacts of a lockdown are quantified, accounting for the effects of unemployment insurance (UI) and the CARES Act federal stimulus. Assuming a shelter-in-place period of three months, the poverty rate would temporarily increase from 17.1% to 25.9% in the Bay Area in the absence of social protection, and the lowest income earners would suffer the most in relative terms. If fully implemented, the combination of UI and CARES could keep the increase in poverty close to zero, and reduce the average recovery time, for individuals who suffer an income loss, from 11.8 to 6.7 months. However, the severity of the economic impact is spatially heterogeneous, and certain communities are more affected than the average and could take more than a year to recover. Overall, this model is a first step in quantifying the household-level impacts of COVID-19 at a regional scale. This study can be extended to explore the impact of indirect macroeconomic effects, the role of uncertainty in households’ decision-making and the potential effect of simultaneous exogenous shocks (e.g., natural disasters).","container-title":"Economics of Disasters and Climate Change","DOI":"10.1007/s41885-020-00070-3","ISSN":"2511-1280, 2511-1299","issue":"3","journalAbbreviation":"EconDisCliCha","language":"en","page":"453-479","source":"DOI.org (Crossref)","title":"Socio-Economic Impacts of COVID-19 on Household Consumption and Poverty","volume":"4","author":[{"family":"Martin","given":"Amory"},{"family":"Markhvida","given":"Maryia"},{"family":"Hallegatte","given":"Stéphane"},{"family":"Walsh","given":"Brian"}],"issued":{"date-parts":[["2020",10]]}}}],"schema":"https://github.com/citation-style-language/schema/raw/master/csl-citation.json"} </w:instrText>
      </w:r>
      <w:r w:rsidRPr="00955DAE">
        <w:fldChar w:fldCharType="separate"/>
      </w:r>
      <w:r w:rsidR="00E7545E" w:rsidRPr="00E7545E">
        <w:rPr>
          <w:rFonts w:cs="Times New Roman"/>
        </w:rPr>
        <w:t>(Koster &amp; Pinchbeck, 2018; Li &amp; Pizer, 2018, 2021; Martin et al., 2020)</w:t>
      </w:r>
      <w:r w:rsidRPr="00955DAE">
        <w:fldChar w:fldCharType="end"/>
      </w:r>
      <w:r w:rsidRPr="00955DAE">
        <w:t>.</w:t>
      </w:r>
    </w:p>
    <w:p w14:paraId="3F6B79A0" w14:textId="66214643" w:rsidR="00DF4904" w:rsidRPr="00955DAE" w:rsidRDefault="00686965" w:rsidP="00483FFA">
      <w:pPr>
        <w:pStyle w:val="Heading2"/>
      </w:pPr>
      <w:bookmarkStart w:id="59" w:name="_Toc72966205"/>
      <w:r w:rsidRPr="00955DAE">
        <w:t>Total Addressable Market</w:t>
      </w:r>
      <w:bookmarkEnd w:id="59"/>
    </w:p>
    <w:p w14:paraId="1DDB2321" w14:textId="1E522116" w:rsidR="000C5FC2" w:rsidRPr="00955DAE" w:rsidRDefault="000C5FC2" w:rsidP="005D6FDB">
      <w:r w:rsidRPr="00955DAE">
        <w:t>The total addressable market is the total of functional transportation units provided to the world urban market by all modes. Data were obtained from the International Council on Clean Transportation (ICCT), Institute for Transportation and Development Policy (ITDP) and International Energy Agency (IEA). The values shown represent the average from all the sources (</w:t>
      </w:r>
      <w:r w:rsidR="00906380" w:rsidRPr="00955DAE">
        <w:fldChar w:fldCharType="begin"/>
      </w:r>
      <w:r w:rsidR="00906380" w:rsidRPr="00955DAE">
        <w:instrText xml:space="preserve"> REF _Ref516539 \h </w:instrText>
      </w:r>
      <w:r w:rsidR="00906380" w:rsidRPr="00955DAE">
        <w:fldChar w:fldCharType="separate"/>
      </w:r>
      <w:r w:rsidR="00906380" w:rsidRPr="00955DAE">
        <w:t>Table 2.1</w:t>
      </w:r>
      <w:r w:rsidR="00906380" w:rsidRPr="00955DAE">
        <w:fldChar w:fldCharType="end"/>
      </w:r>
      <w:r w:rsidRPr="00955DAE">
        <w:t xml:space="preserve">). Since most of the collected data report values in </w:t>
      </w:r>
      <w:r w:rsidR="00BB2A77" w:rsidRPr="00955DAE">
        <w:t>5-year</w:t>
      </w:r>
      <w:r w:rsidRPr="00955DAE">
        <w:t xml:space="preserve"> intervals, values for the in-between years were estimated with the use of data interpolation. Regional data come from the ITDP-UC Davis study, taken from their High Shift scenario. While the global TAM more than doubles throughout the study period, that the regional TAMs for OECD90 and Eastern Europe initially grow before returning to around 2015 levels. The growth comes mainly from Middle East and Africa region, where the TAM is almost 4 times bigger; and Asia, where the TAM more than doubles by 2050. In Latin America the TAM grows about 80%.</w:t>
      </w:r>
    </w:p>
    <w:p w14:paraId="2846DAF1" w14:textId="78BAD6DB" w:rsidR="005D6FDB" w:rsidRPr="00955DAE" w:rsidRDefault="005D6FDB" w:rsidP="005D6FDB">
      <w:pPr>
        <w:pStyle w:val="Caption"/>
        <w:keepNext/>
      </w:pPr>
      <w:bookmarkStart w:id="60" w:name="_Ref516539"/>
      <w:bookmarkStart w:id="61" w:name="_Toc72965757"/>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2</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1</w:t>
      </w:r>
      <w:r w:rsidR="008017C1">
        <w:fldChar w:fldCharType="end"/>
      </w:r>
      <w:bookmarkEnd w:id="60"/>
      <w:r w:rsidRPr="00955DAE">
        <w:t xml:space="preserve"> Global and Regional TAM, in billion pkm</w:t>
      </w:r>
      <w:bookmarkEnd w:id="61"/>
    </w:p>
    <w:tbl>
      <w:tblPr>
        <w:tblW w:w="5000" w:type="pct"/>
        <w:tblLook w:val="04A0" w:firstRow="1" w:lastRow="0" w:firstColumn="1" w:lastColumn="0" w:noHBand="0" w:noVBand="1"/>
      </w:tblPr>
      <w:tblGrid>
        <w:gridCol w:w="2484"/>
        <w:gridCol w:w="1717"/>
        <w:gridCol w:w="1717"/>
        <w:gridCol w:w="1717"/>
        <w:gridCol w:w="1715"/>
      </w:tblGrid>
      <w:tr w:rsidR="005D6FDB" w:rsidRPr="00955DAE" w14:paraId="429D85BA" w14:textId="77777777" w:rsidTr="005D6FDB">
        <w:trPr>
          <w:trHeight w:val="600"/>
        </w:trPr>
        <w:tc>
          <w:tcPr>
            <w:tcW w:w="1328"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694C4BF9" w14:textId="77777777" w:rsidR="000C5FC2" w:rsidRPr="00955DAE" w:rsidRDefault="000C5FC2">
            <w:pPr>
              <w:spacing w:line="240" w:lineRule="auto"/>
              <w:jc w:val="center"/>
              <w:rPr>
                <w:rFonts w:eastAsia="Times New Roman" w:cs="Times New Roman"/>
                <w:b/>
                <w:color w:val="FFFFFF" w:themeColor="background1"/>
                <w:sz w:val="23"/>
                <w:szCs w:val="23"/>
                <w:lang w:eastAsia="en-US"/>
              </w:rPr>
            </w:pPr>
            <w:r w:rsidRPr="00955DAE">
              <w:rPr>
                <w:rFonts w:eastAsia="Times New Roman" w:cs="Times New Roman"/>
                <w:b/>
                <w:color w:val="FFFFFF" w:themeColor="background1"/>
                <w:sz w:val="23"/>
                <w:szCs w:val="23"/>
                <w:lang w:eastAsia="en-US"/>
              </w:rPr>
              <w:t>Drawdown Region</w:t>
            </w:r>
          </w:p>
        </w:tc>
        <w:tc>
          <w:tcPr>
            <w:tcW w:w="918"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2F0B8279" w14:textId="77777777" w:rsidR="000C5FC2" w:rsidRPr="00955DAE" w:rsidRDefault="000C5FC2">
            <w:pPr>
              <w:spacing w:line="240" w:lineRule="auto"/>
              <w:jc w:val="center"/>
              <w:rPr>
                <w:rFonts w:eastAsia="Times New Roman" w:cs="Times New Roman"/>
                <w:b/>
                <w:color w:val="FFFFFF" w:themeColor="background1"/>
                <w:sz w:val="23"/>
                <w:szCs w:val="23"/>
                <w:lang w:eastAsia="en-US"/>
              </w:rPr>
            </w:pPr>
            <w:r w:rsidRPr="00955DAE">
              <w:rPr>
                <w:rFonts w:eastAsia="Times New Roman" w:cs="Times New Roman"/>
                <w:b/>
                <w:color w:val="FFFFFF" w:themeColor="background1"/>
                <w:sz w:val="23"/>
                <w:szCs w:val="23"/>
                <w:lang w:eastAsia="en-US"/>
              </w:rPr>
              <w:t>2015</w:t>
            </w:r>
          </w:p>
        </w:tc>
        <w:tc>
          <w:tcPr>
            <w:tcW w:w="918"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67992ED3" w14:textId="77777777" w:rsidR="000C5FC2" w:rsidRPr="00955DAE" w:rsidRDefault="000C5FC2">
            <w:pPr>
              <w:spacing w:line="240" w:lineRule="auto"/>
              <w:jc w:val="center"/>
              <w:rPr>
                <w:rFonts w:eastAsia="Times New Roman" w:cs="Times New Roman"/>
                <w:b/>
                <w:color w:val="FFFFFF" w:themeColor="background1"/>
                <w:sz w:val="23"/>
                <w:szCs w:val="23"/>
                <w:lang w:eastAsia="en-US"/>
              </w:rPr>
            </w:pPr>
            <w:r w:rsidRPr="00955DAE">
              <w:rPr>
                <w:rFonts w:eastAsia="Times New Roman" w:cs="Times New Roman"/>
                <w:b/>
                <w:color w:val="FFFFFF" w:themeColor="background1"/>
                <w:sz w:val="23"/>
                <w:szCs w:val="23"/>
                <w:lang w:eastAsia="en-US"/>
              </w:rPr>
              <w:t>2030</w:t>
            </w:r>
          </w:p>
        </w:tc>
        <w:tc>
          <w:tcPr>
            <w:tcW w:w="918"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7AA650CE" w14:textId="77777777" w:rsidR="000C5FC2" w:rsidRPr="00955DAE" w:rsidRDefault="000C5FC2">
            <w:pPr>
              <w:spacing w:line="240" w:lineRule="auto"/>
              <w:jc w:val="center"/>
              <w:rPr>
                <w:rFonts w:eastAsia="Times New Roman" w:cs="Times New Roman"/>
                <w:b/>
                <w:color w:val="FFFFFF" w:themeColor="background1"/>
                <w:sz w:val="23"/>
                <w:szCs w:val="23"/>
                <w:lang w:eastAsia="en-US"/>
              </w:rPr>
            </w:pPr>
            <w:r w:rsidRPr="00955DAE">
              <w:rPr>
                <w:rFonts w:eastAsia="Times New Roman" w:cs="Times New Roman"/>
                <w:b/>
                <w:color w:val="FFFFFF" w:themeColor="background1"/>
                <w:sz w:val="23"/>
                <w:szCs w:val="23"/>
                <w:lang w:eastAsia="en-US"/>
              </w:rPr>
              <w:t>2045</w:t>
            </w:r>
          </w:p>
        </w:tc>
        <w:tc>
          <w:tcPr>
            <w:tcW w:w="917" w:type="pct"/>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5976EE36" w14:textId="77777777" w:rsidR="000C5FC2" w:rsidRPr="00955DAE" w:rsidRDefault="000C5FC2">
            <w:pPr>
              <w:spacing w:line="240" w:lineRule="auto"/>
              <w:jc w:val="center"/>
              <w:rPr>
                <w:rFonts w:eastAsia="Times New Roman" w:cs="Times New Roman"/>
                <w:b/>
                <w:color w:val="FFFFFF" w:themeColor="background1"/>
                <w:sz w:val="23"/>
                <w:szCs w:val="23"/>
                <w:lang w:eastAsia="en-US"/>
              </w:rPr>
            </w:pPr>
            <w:r w:rsidRPr="00955DAE">
              <w:rPr>
                <w:rFonts w:eastAsia="Times New Roman" w:cs="Times New Roman"/>
                <w:b/>
                <w:color w:val="FFFFFF" w:themeColor="background1"/>
                <w:sz w:val="23"/>
                <w:szCs w:val="23"/>
                <w:lang w:eastAsia="en-US"/>
              </w:rPr>
              <w:t>2050</w:t>
            </w:r>
          </w:p>
        </w:tc>
      </w:tr>
      <w:tr w:rsidR="000C5FC2" w:rsidRPr="00955DAE" w14:paraId="49C97139" w14:textId="77777777" w:rsidTr="005D6FDB">
        <w:trPr>
          <w:trHeight w:val="300"/>
        </w:trPr>
        <w:tc>
          <w:tcPr>
            <w:tcW w:w="1328" w:type="pct"/>
            <w:tcBorders>
              <w:top w:val="single" w:sz="4" w:space="0" w:color="auto"/>
              <w:left w:val="single" w:sz="4" w:space="0" w:color="auto"/>
              <w:bottom w:val="single" w:sz="4" w:space="0" w:color="auto"/>
              <w:right w:val="single" w:sz="4" w:space="0" w:color="auto"/>
            </w:tcBorders>
            <w:vAlign w:val="center"/>
            <w:hideMark/>
          </w:tcPr>
          <w:p w14:paraId="302010EE"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World</w:t>
            </w:r>
          </w:p>
        </w:tc>
        <w:tc>
          <w:tcPr>
            <w:tcW w:w="918" w:type="pct"/>
            <w:tcBorders>
              <w:top w:val="single" w:sz="4" w:space="0" w:color="auto"/>
              <w:left w:val="single" w:sz="4" w:space="0" w:color="auto"/>
              <w:bottom w:val="single" w:sz="4" w:space="0" w:color="auto"/>
              <w:right w:val="single" w:sz="4" w:space="0" w:color="auto"/>
            </w:tcBorders>
            <w:noWrap/>
            <w:vAlign w:val="center"/>
            <w:hideMark/>
          </w:tcPr>
          <w:p w14:paraId="59364490"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26,539</w:t>
            </w:r>
          </w:p>
        </w:tc>
        <w:tc>
          <w:tcPr>
            <w:tcW w:w="918" w:type="pct"/>
            <w:tcBorders>
              <w:top w:val="single" w:sz="4" w:space="0" w:color="auto"/>
              <w:left w:val="nil"/>
              <w:bottom w:val="single" w:sz="4" w:space="0" w:color="auto"/>
              <w:right w:val="single" w:sz="4" w:space="0" w:color="auto"/>
            </w:tcBorders>
            <w:noWrap/>
            <w:vAlign w:val="center"/>
            <w:hideMark/>
          </w:tcPr>
          <w:p w14:paraId="11F13ACE"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38,473</w:t>
            </w:r>
          </w:p>
        </w:tc>
        <w:tc>
          <w:tcPr>
            <w:tcW w:w="918" w:type="pct"/>
            <w:tcBorders>
              <w:top w:val="single" w:sz="4" w:space="0" w:color="auto"/>
              <w:left w:val="nil"/>
              <w:bottom w:val="single" w:sz="4" w:space="0" w:color="auto"/>
              <w:right w:val="single" w:sz="4" w:space="0" w:color="auto"/>
            </w:tcBorders>
            <w:noWrap/>
            <w:vAlign w:val="center"/>
            <w:hideMark/>
          </w:tcPr>
          <w:p w14:paraId="6E69B94A"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51,468</w:t>
            </w:r>
          </w:p>
        </w:tc>
        <w:tc>
          <w:tcPr>
            <w:tcW w:w="917" w:type="pct"/>
            <w:tcBorders>
              <w:top w:val="single" w:sz="4" w:space="0" w:color="auto"/>
              <w:left w:val="nil"/>
              <w:bottom w:val="single" w:sz="4" w:space="0" w:color="auto"/>
              <w:right w:val="single" w:sz="4" w:space="0" w:color="auto"/>
            </w:tcBorders>
            <w:noWrap/>
            <w:vAlign w:val="center"/>
            <w:hideMark/>
          </w:tcPr>
          <w:p w14:paraId="68F63E85"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56,606</w:t>
            </w:r>
          </w:p>
        </w:tc>
      </w:tr>
      <w:tr w:rsidR="000C5FC2" w:rsidRPr="00955DAE" w14:paraId="6CB3726F" w14:textId="77777777" w:rsidTr="005D6FDB">
        <w:trPr>
          <w:trHeight w:val="300"/>
        </w:trPr>
        <w:tc>
          <w:tcPr>
            <w:tcW w:w="1328" w:type="pct"/>
            <w:tcBorders>
              <w:top w:val="single" w:sz="4" w:space="0" w:color="auto"/>
              <w:left w:val="single" w:sz="4" w:space="0" w:color="auto"/>
              <w:bottom w:val="single" w:sz="4" w:space="0" w:color="auto"/>
              <w:right w:val="single" w:sz="4" w:space="0" w:color="auto"/>
            </w:tcBorders>
            <w:vAlign w:val="center"/>
            <w:hideMark/>
          </w:tcPr>
          <w:p w14:paraId="500969AE"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OECD90</w:t>
            </w:r>
            <w:r w:rsidRPr="00955DAE">
              <w:rPr>
                <w:rStyle w:val="FootnoteReference"/>
                <w:rFonts w:eastAsia="Times New Roman" w:cs="Times New Roman"/>
                <w:color w:val="000000"/>
                <w:sz w:val="23"/>
                <w:szCs w:val="23"/>
                <w:lang w:eastAsia="en-US"/>
              </w:rPr>
              <w:footnoteReference w:id="10"/>
            </w:r>
          </w:p>
        </w:tc>
        <w:tc>
          <w:tcPr>
            <w:tcW w:w="918" w:type="pct"/>
            <w:tcBorders>
              <w:top w:val="single" w:sz="4" w:space="0" w:color="auto"/>
              <w:left w:val="single" w:sz="4" w:space="0" w:color="auto"/>
              <w:bottom w:val="single" w:sz="4" w:space="0" w:color="auto"/>
              <w:right w:val="single" w:sz="4" w:space="0" w:color="auto"/>
            </w:tcBorders>
            <w:noWrap/>
            <w:vAlign w:val="center"/>
            <w:hideMark/>
          </w:tcPr>
          <w:p w14:paraId="1428071D"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9,476</w:t>
            </w:r>
          </w:p>
        </w:tc>
        <w:tc>
          <w:tcPr>
            <w:tcW w:w="918" w:type="pct"/>
            <w:tcBorders>
              <w:top w:val="single" w:sz="4" w:space="0" w:color="auto"/>
              <w:left w:val="nil"/>
              <w:bottom w:val="single" w:sz="4" w:space="0" w:color="auto"/>
              <w:right w:val="single" w:sz="4" w:space="0" w:color="auto"/>
            </w:tcBorders>
            <w:noWrap/>
            <w:vAlign w:val="center"/>
            <w:hideMark/>
          </w:tcPr>
          <w:p w14:paraId="5EA5A146"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9,741</w:t>
            </w:r>
          </w:p>
        </w:tc>
        <w:tc>
          <w:tcPr>
            <w:tcW w:w="918" w:type="pct"/>
            <w:tcBorders>
              <w:top w:val="single" w:sz="4" w:space="0" w:color="auto"/>
              <w:left w:val="nil"/>
              <w:bottom w:val="single" w:sz="4" w:space="0" w:color="auto"/>
              <w:right w:val="single" w:sz="4" w:space="0" w:color="auto"/>
            </w:tcBorders>
            <w:noWrap/>
            <w:vAlign w:val="center"/>
            <w:hideMark/>
          </w:tcPr>
          <w:p w14:paraId="1328EE0C"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9,323</w:t>
            </w:r>
          </w:p>
        </w:tc>
        <w:tc>
          <w:tcPr>
            <w:tcW w:w="917" w:type="pct"/>
            <w:tcBorders>
              <w:top w:val="single" w:sz="4" w:space="0" w:color="auto"/>
              <w:left w:val="nil"/>
              <w:bottom w:val="single" w:sz="4" w:space="0" w:color="auto"/>
              <w:right w:val="single" w:sz="4" w:space="0" w:color="auto"/>
            </w:tcBorders>
            <w:noWrap/>
            <w:vAlign w:val="center"/>
            <w:hideMark/>
          </w:tcPr>
          <w:p w14:paraId="24410041"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9,281</w:t>
            </w:r>
          </w:p>
        </w:tc>
      </w:tr>
      <w:tr w:rsidR="000C5FC2" w:rsidRPr="00955DAE" w14:paraId="51A44645" w14:textId="77777777" w:rsidTr="005D6FDB">
        <w:trPr>
          <w:trHeight w:val="300"/>
        </w:trPr>
        <w:tc>
          <w:tcPr>
            <w:tcW w:w="1328" w:type="pct"/>
            <w:tcBorders>
              <w:top w:val="single" w:sz="4" w:space="0" w:color="auto"/>
              <w:left w:val="single" w:sz="4" w:space="0" w:color="auto"/>
              <w:bottom w:val="single" w:sz="4" w:space="0" w:color="auto"/>
              <w:right w:val="single" w:sz="4" w:space="0" w:color="auto"/>
            </w:tcBorders>
            <w:vAlign w:val="center"/>
            <w:hideMark/>
          </w:tcPr>
          <w:p w14:paraId="3B3A0EB3"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Eastern Europe</w:t>
            </w:r>
          </w:p>
        </w:tc>
        <w:tc>
          <w:tcPr>
            <w:tcW w:w="918" w:type="pct"/>
            <w:tcBorders>
              <w:top w:val="single" w:sz="4" w:space="0" w:color="auto"/>
              <w:left w:val="single" w:sz="4" w:space="0" w:color="auto"/>
              <w:bottom w:val="single" w:sz="4" w:space="0" w:color="auto"/>
              <w:right w:val="single" w:sz="4" w:space="0" w:color="auto"/>
            </w:tcBorders>
            <w:noWrap/>
            <w:vAlign w:val="center"/>
            <w:hideMark/>
          </w:tcPr>
          <w:p w14:paraId="3D52C4F7"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1,261</w:t>
            </w:r>
          </w:p>
        </w:tc>
        <w:tc>
          <w:tcPr>
            <w:tcW w:w="918" w:type="pct"/>
            <w:tcBorders>
              <w:top w:val="single" w:sz="4" w:space="0" w:color="auto"/>
              <w:left w:val="nil"/>
              <w:bottom w:val="single" w:sz="4" w:space="0" w:color="auto"/>
              <w:right w:val="single" w:sz="4" w:space="0" w:color="auto"/>
            </w:tcBorders>
            <w:noWrap/>
            <w:vAlign w:val="center"/>
            <w:hideMark/>
          </w:tcPr>
          <w:p w14:paraId="2B5B0CB3"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1,317</w:t>
            </w:r>
          </w:p>
        </w:tc>
        <w:tc>
          <w:tcPr>
            <w:tcW w:w="918" w:type="pct"/>
            <w:tcBorders>
              <w:top w:val="single" w:sz="4" w:space="0" w:color="auto"/>
              <w:left w:val="nil"/>
              <w:bottom w:val="single" w:sz="4" w:space="0" w:color="auto"/>
              <w:right w:val="single" w:sz="4" w:space="0" w:color="auto"/>
            </w:tcBorders>
            <w:noWrap/>
            <w:vAlign w:val="center"/>
            <w:hideMark/>
          </w:tcPr>
          <w:p w14:paraId="5F03081E"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1,277</w:t>
            </w:r>
          </w:p>
        </w:tc>
        <w:tc>
          <w:tcPr>
            <w:tcW w:w="917" w:type="pct"/>
            <w:tcBorders>
              <w:top w:val="single" w:sz="4" w:space="0" w:color="auto"/>
              <w:left w:val="nil"/>
              <w:bottom w:val="single" w:sz="4" w:space="0" w:color="auto"/>
              <w:right w:val="single" w:sz="4" w:space="0" w:color="auto"/>
            </w:tcBorders>
            <w:noWrap/>
            <w:vAlign w:val="center"/>
            <w:hideMark/>
          </w:tcPr>
          <w:p w14:paraId="125B3F9E"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1,273</w:t>
            </w:r>
          </w:p>
        </w:tc>
      </w:tr>
      <w:tr w:rsidR="000C5FC2" w:rsidRPr="00955DAE" w14:paraId="456E265C" w14:textId="77777777" w:rsidTr="005D6FDB">
        <w:trPr>
          <w:trHeight w:val="300"/>
        </w:trPr>
        <w:tc>
          <w:tcPr>
            <w:tcW w:w="1328" w:type="pct"/>
            <w:tcBorders>
              <w:top w:val="single" w:sz="4" w:space="0" w:color="auto"/>
              <w:left w:val="single" w:sz="4" w:space="0" w:color="auto"/>
              <w:bottom w:val="single" w:sz="4" w:space="0" w:color="auto"/>
              <w:right w:val="single" w:sz="4" w:space="0" w:color="auto"/>
            </w:tcBorders>
            <w:vAlign w:val="center"/>
            <w:hideMark/>
          </w:tcPr>
          <w:p w14:paraId="2628B5E9"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Asia (sans Japan)</w:t>
            </w:r>
          </w:p>
        </w:tc>
        <w:tc>
          <w:tcPr>
            <w:tcW w:w="918" w:type="pct"/>
            <w:tcBorders>
              <w:top w:val="single" w:sz="4" w:space="0" w:color="auto"/>
              <w:left w:val="single" w:sz="4" w:space="0" w:color="auto"/>
              <w:bottom w:val="single" w:sz="4" w:space="0" w:color="auto"/>
              <w:right w:val="single" w:sz="4" w:space="0" w:color="auto"/>
            </w:tcBorders>
            <w:noWrap/>
            <w:vAlign w:val="center"/>
            <w:hideMark/>
          </w:tcPr>
          <w:p w14:paraId="02D77441"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9,459</w:t>
            </w:r>
          </w:p>
        </w:tc>
        <w:tc>
          <w:tcPr>
            <w:tcW w:w="918" w:type="pct"/>
            <w:tcBorders>
              <w:top w:val="single" w:sz="4" w:space="0" w:color="auto"/>
              <w:left w:val="nil"/>
              <w:bottom w:val="single" w:sz="4" w:space="0" w:color="auto"/>
              <w:right w:val="single" w:sz="4" w:space="0" w:color="auto"/>
            </w:tcBorders>
            <w:noWrap/>
            <w:vAlign w:val="center"/>
            <w:hideMark/>
          </w:tcPr>
          <w:p w14:paraId="1E939577"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15,411</w:t>
            </w:r>
          </w:p>
        </w:tc>
        <w:tc>
          <w:tcPr>
            <w:tcW w:w="918" w:type="pct"/>
            <w:tcBorders>
              <w:top w:val="single" w:sz="4" w:space="0" w:color="auto"/>
              <w:left w:val="nil"/>
              <w:bottom w:val="single" w:sz="4" w:space="0" w:color="auto"/>
              <w:right w:val="single" w:sz="4" w:space="0" w:color="auto"/>
            </w:tcBorders>
            <w:noWrap/>
            <w:vAlign w:val="center"/>
            <w:hideMark/>
          </w:tcPr>
          <w:p w14:paraId="1ED9C463"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20,582</w:t>
            </w:r>
          </w:p>
        </w:tc>
        <w:tc>
          <w:tcPr>
            <w:tcW w:w="917" w:type="pct"/>
            <w:tcBorders>
              <w:top w:val="single" w:sz="4" w:space="0" w:color="auto"/>
              <w:left w:val="nil"/>
              <w:bottom w:val="single" w:sz="4" w:space="0" w:color="auto"/>
              <w:right w:val="single" w:sz="4" w:space="0" w:color="auto"/>
            </w:tcBorders>
            <w:noWrap/>
            <w:vAlign w:val="center"/>
            <w:hideMark/>
          </w:tcPr>
          <w:p w14:paraId="234FBF64"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22,091</w:t>
            </w:r>
          </w:p>
        </w:tc>
      </w:tr>
      <w:tr w:rsidR="000C5FC2" w:rsidRPr="00955DAE" w14:paraId="4C0826C0" w14:textId="77777777" w:rsidTr="005D6FDB">
        <w:trPr>
          <w:trHeight w:val="300"/>
        </w:trPr>
        <w:tc>
          <w:tcPr>
            <w:tcW w:w="1328" w:type="pct"/>
            <w:tcBorders>
              <w:top w:val="single" w:sz="4" w:space="0" w:color="auto"/>
              <w:left w:val="single" w:sz="4" w:space="0" w:color="auto"/>
              <w:bottom w:val="single" w:sz="4" w:space="0" w:color="auto"/>
              <w:right w:val="single" w:sz="4" w:space="0" w:color="auto"/>
            </w:tcBorders>
            <w:vAlign w:val="center"/>
            <w:hideMark/>
          </w:tcPr>
          <w:p w14:paraId="2DC278C1"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Middle East and Africa</w:t>
            </w:r>
          </w:p>
        </w:tc>
        <w:tc>
          <w:tcPr>
            <w:tcW w:w="918" w:type="pct"/>
            <w:tcBorders>
              <w:top w:val="single" w:sz="4" w:space="0" w:color="auto"/>
              <w:left w:val="single" w:sz="4" w:space="0" w:color="auto"/>
              <w:bottom w:val="single" w:sz="4" w:space="0" w:color="auto"/>
              <w:right w:val="single" w:sz="4" w:space="0" w:color="auto"/>
            </w:tcBorders>
            <w:noWrap/>
            <w:vAlign w:val="center"/>
            <w:hideMark/>
          </w:tcPr>
          <w:p w14:paraId="189F5C15"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2,847</w:t>
            </w:r>
          </w:p>
        </w:tc>
        <w:tc>
          <w:tcPr>
            <w:tcW w:w="918" w:type="pct"/>
            <w:tcBorders>
              <w:top w:val="single" w:sz="4" w:space="0" w:color="auto"/>
              <w:left w:val="nil"/>
              <w:bottom w:val="single" w:sz="4" w:space="0" w:color="auto"/>
              <w:right w:val="single" w:sz="4" w:space="0" w:color="auto"/>
            </w:tcBorders>
            <w:noWrap/>
            <w:vAlign w:val="center"/>
            <w:hideMark/>
          </w:tcPr>
          <w:p w14:paraId="349C4E8C"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4,614</w:t>
            </w:r>
          </w:p>
        </w:tc>
        <w:tc>
          <w:tcPr>
            <w:tcW w:w="918" w:type="pct"/>
            <w:tcBorders>
              <w:top w:val="single" w:sz="4" w:space="0" w:color="auto"/>
              <w:left w:val="nil"/>
              <w:bottom w:val="single" w:sz="4" w:space="0" w:color="auto"/>
              <w:right w:val="single" w:sz="4" w:space="0" w:color="auto"/>
            </w:tcBorders>
            <w:noWrap/>
            <w:vAlign w:val="center"/>
            <w:hideMark/>
          </w:tcPr>
          <w:p w14:paraId="6B7E1E2F"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7,963</w:t>
            </w:r>
          </w:p>
        </w:tc>
        <w:tc>
          <w:tcPr>
            <w:tcW w:w="917" w:type="pct"/>
            <w:tcBorders>
              <w:top w:val="single" w:sz="4" w:space="0" w:color="auto"/>
              <w:left w:val="nil"/>
              <w:bottom w:val="single" w:sz="4" w:space="0" w:color="auto"/>
              <w:right w:val="single" w:sz="4" w:space="0" w:color="auto"/>
            </w:tcBorders>
            <w:noWrap/>
            <w:vAlign w:val="center"/>
            <w:hideMark/>
          </w:tcPr>
          <w:p w14:paraId="6058DC4C"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9,485</w:t>
            </w:r>
          </w:p>
        </w:tc>
      </w:tr>
      <w:tr w:rsidR="000C5FC2" w:rsidRPr="00955DAE" w14:paraId="1B6CCF1F" w14:textId="77777777" w:rsidTr="005D6FDB">
        <w:trPr>
          <w:trHeight w:val="300"/>
        </w:trPr>
        <w:tc>
          <w:tcPr>
            <w:tcW w:w="1328" w:type="pct"/>
            <w:tcBorders>
              <w:top w:val="single" w:sz="4" w:space="0" w:color="auto"/>
              <w:left w:val="single" w:sz="4" w:space="0" w:color="auto"/>
              <w:bottom w:val="single" w:sz="4" w:space="0" w:color="auto"/>
              <w:right w:val="single" w:sz="4" w:space="0" w:color="auto"/>
            </w:tcBorders>
            <w:vAlign w:val="center"/>
            <w:hideMark/>
          </w:tcPr>
          <w:p w14:paraId="6FC3771A"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Latin America</w:t>
            </w:r>
          </w:p>
        </w:tc>
        <w:tc>
          <w:tcPr>
            <w:tcW w:w="918" w:type="pct"/>
            <w:tcBorders>
              <w:top w:val="single" w:sz="4" w:space="0" w:color="auto"/>
              <w:left w:val="single" w:sz="4" w:space="0" w:color="auto"/>
              <w:bottom w:val="single" w:sz="4" w:space="0" w:color="auto"/>
              <w:right w:val="single" w:sz="4" w:space="0" w:color="auto"/>
            </w:tcBorders>
            <w:noWrap/>
            <w:vAlign w:val="center"/>
            <w:hideMark/>
          </w:tcPr>
          <w:p w14:paraId="38BD1B1B"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2,715</w:t>
            </w:r>
          </w:p>
        </w:tc>
        <w:tc>
          <w:tcPr>
            <w:tcW w:w="918" w:type="pct"/>
            <w:tcBorders>
              <w:top w:val="single" w:sz="4" w:space="0" w:color="auto"/>
              <w:left w:val="nil"/>
              <w:bottom w:val="single" w:sz="4" w:space="0" w:color="auto"/>
              <w:right w:val="single" w:sz="4" w:space="0" w:color="auto"/>
            </w:tcBorders>
            <w:noWrap/>
            <w:vAlign w:val="center"/>
            <w:hideMark/>
          </w:tcPr>
          <w:p w14:paraId="49C59B9F"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3,863</w:t>
            </w:r>
          </w:p>
        </w:tc>
        <w:tc>
          <w:tcPr>
            <w:tcW w:w="918" w:type="pct"/>
            <w:tcBorders>
              <w:top w:val="single" w:sz="4" w:space="0" w:color="auto"/>
              <w:left w:val="nil"/>
              <w:bottom w:val="single" w:sz="4" w:space="0" w:color="auto"/>
              <w:right w:val="single" w:sz="4" w:space="0" w:color="auto"/>
            </w:tcBorders>
            <w:noWrap/>
            <w:vAlign w:val="center"/>
            <w:hideMark/>
          </w:tcPr>
          <w:p w14:paraId="3CF0012C"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4,721</w:t>
            </w:r>
          </w:p>
        </w:tc>
        <w:tc>
          <w:tcPr>
            <w:tcW w:w="917" w:type="pct"/>
            <w:tcBorders>
              <w:top w:val="single" w:sz="4" w:space="0" w:color="auto"/>
              <w:left w:val="nil"/>
              <w:bottom w:val="single" w:sz="4" w:space="0" w:color="auto"/>
              <w:right w:val="single" w:sz="4" w:space="0" w:color="auto"/>
            </w:tcBorders>
            <w:noWrap/>
            <w:vAlign w:val="center"/>
            <w:hideMark/>
          </w:tcPr>
          <w:p w14:paraId="5E69C9BA" w14:textId="77777777" w:rsidR="000C5FC2" w:rsidRPr="00955DAE" w:rsidRDefault="000C5FC2">
            <w:pPr>
              <w:spacing w:line="240" w:lineRule="auto"/>
              <w:jc w:val="center"/>
              <w:rPr>
                <w:rFonts w:eastAsia="Times New Roman" w:cs="Times New Roman"/>
                <w:color w:val="000000"/>
                <w:sz w:val="23"/>
                <w:szCs w:val="23"/>
                <w:lang w:eastAsia="en-US"/>
              </w:rPr>
            </w:pPr>
            <w:r w:rsidRPr="00955DAE">
              <w:rPr>
                <w:rFonts w:eastAsia="Times New Roman" w:cs="Times New Roman"/>
                <w:color w:val="000000"/>
                <w:sz w:val="23"/>
                <w:szCs w:val="23"/>
                <w:lang w:eastAsia="en-US"/>
              </w:rPr>
              <w:t>4,943</w:t>
            </w:r>
          </w:p>
        </w:tc>
      </w:tr>
    </w:tbl>
    <w:p w14:paraId="2591680F" w14:textId="77777777" w:rsidR="000C5FC2" w:rsidRPr="00955DAE" w:rsidRDefault="000C5FC2" w:rsidP="000C5FC2"/>
    <w:p w14:paraId="4303D5C0" w14:textId="73B6CC64" w:rsidR="00B144E5" w:rsidRPr="00955DAE" w:rsidRDefault="00686965" w:rsidP="00483FFA">
      <w:pPr>
        <w:pStyle w:val="Heading2"/>
      </w:pPr>
      <w:bookmarkStart w:id="62" w:name="_Toc72966206"/>
      <w:r w:rsidRPr="00955DAE">
        <w:t>Adoption Scenarios</w:t>
      </w:r>
      <w:bookmarkEnd w:id="62"/>
    </w:p>
    <w:p w14:paraId="6F9FC0E5" w14:textId="77777777" w:rsidR="00FB2C53" w:rsidRPr="00955DAE" w:rsidRDefault="00FB2C53" w:rsidP="005D6FDB">
      <w:bookmarkStart w:id="63" w:name="_Hlk525033174"/>
      <w:r w:rsidRPr="00955DAE">
        <w:t>Two different types of adoption scenarios were developed: a Reference (REF) Case which was considered the baseline, where not much changes in the world, and a set of Project Drawdown Scenarios (PDS) with varying levels of ambitious adoption of the solution. Published results show the comparison of one PDS to the REF, and therefore focus on the change to the world relative to a baseline.</w:t>
      </w:r>
    </w:p>
    <w:p w14:paraId="5BB095A5" w14:textId="412242B3" w:rsidR="000875B5" w:rsidRPr="00955DAE" w:rsidRDefault="000875B5" w:rsidP="005D49A8">
      <w:pPr>
        <w:pStyle w:val="Heading3"/>
      </w:pPr>
      <w:bookmarkStart w:id="64" w:name="_Toc72966207"/>
      <w:bookmarkEnd w:id="63"/>
      <w:r w:rsidRPr="00955DAE">
        <w:t>Reference Case / Current Adoption</w:t>
      </w:r>
      <w:bookmarkEnd w:id="64"/>
    </w:p>
    <w:p w14:paraId="5A65A1D8" w14:textId="104CAB80" w:rsidR="000C5FC2" w:rsidRPr="00955DAE" w:rsidRDefault="000C5FC2" w:rsidP="005D6FDB">
      <w:r w:rsidRPr="00955DAE">
        <w:t xml:space="preserve">For most Project Drawdown solutions, the </w:t>
      </w:r>
      <w:r w:rsidR="00931DFE" w:rsidRPr="00955DAE">
        <w:t>REF</w:t>
      </w:r>
      <w:r w:rsidRPr="00955DAE">
        <w:t xml:space="preserve"> scenario assumes that the 2014 adoption of the solution is “frozen” for the study period. However, in the case of </w:t>
      </w:r>
      <w:r w:rsidR="00FF732D" w:rsidRPr="00955DAE">
        <w:t>public</w:t>
      </w:r>
      <w:r w:rsidRPr="00955DAE">
        <w:t xml:space="preserve"> transit, based on the reports mentioned on the literature, a “frozen” </w:t>
      </w:r>
      <w:r w:rsidR="00931DFE" w:rsidRPr="00955DAE">
        <w:t>REF</w:t>
      </w:r>
      <w:r w:rsidRPr="00955DAE">
        <w:t xml:space="preserve"> is quite optimistic. Expectations for the future include a sharp decrease in </w:t>
      </w:r>
      <w:r w:rsidR="00FF732D" w:rsidRPr="00955DAE">
        <w:t>public</w:t>
      </w:r>
      <w:r w:rsidRPr="00955DAE">
        <w:t xml:space="preserve"> transit modal share, especially in the developing world, mainly in Asia and Africa, with the current modal shares in Europe and North America remaining stable. Therefore, in </w:t>
      </w:r>
      <w:r w:rsidR="00931DFE" w:rsidRPr="00955DAE">
        <w:t>the</w:t>
      </w:r>
      <w:r w:rsidRPr="00955DAE">
        <w:t xml:space="preserve"> </w:t>
      </w:r>
      <w:r w:rsidR="00931DFE" w:rsidRPr="00955DAE">
        <w:t>REF</w:t>
      </w:r>
      <w:r w:rsidRPr="00955DAE">
        <w:t xml:space="preserve"> scenario, the passenger kilometers for </w:t>
      </w:r>
      <w:r w:rsidR="00FF732D" w:rsidRPr="00955DAE">
        <w:t>public</w:t>
      </w:r>
      <w:r w:rsidRPr="00955DAE">
        <w:t xml:space="preserve"> transit will “freeze”, staying at the levels of 2014 throughout 2050. As the TAM grows, the share of </w:t>
      </w:r>
      <w:r w:rsidR="00FF732D" w:rsidRPr="00955DAE">
        <w:t>public</w:t>
      </w:r>
      <w:r w:rsidRPr="00955DAE">
        <w:t xml:space="preserve"> transit will decrease. This is consistent with what most reports and predictions for the future claim, assuming a </w:t>
      </w:r>
      <w:r w:rsidR="00931DFE" w:rsidRPr="00955DAE">
        <w:t>REF</w:t>
      </w:r>
      <w:r w:rsidRPr="00955DAE">
        <w:t xml:space="preserve"> approach.</w:t>
      </w:r>
    </w:p>
    <w:p w14:paraId="2FE0BC9D" w14:textId="10096525" w:rsidR="000875B5" w:rsidRPr="00955DAE" w:rsidRDefault="00D2050B" w:rsidP="005D49A8">
      <w:pPr>
        <w:pStyle w:val="Heading3"/>
      </w:pPr>
      <w:bookmarkStart w:id="65" w:name="_Toc72966208"/>
      <w:r w:rsidRPr="00955DAE">
        <w:t>Project Drawdown</w:t>
      </w:r>
      <w:r w:rsidR="000875B5" w:rsidRPr="00955DAE">
        <w:t xml:space="preserve"> Scenarios</w:t>
      </w:r>
      <w:bookmarkEnd w:id="65"/>
    </w:p>
    <w:p w14:paraId="006DA369" w14:textId="5336237C" w:rsidR="005A6986" w:rsidRPr="00955DAE" w:rsidRDefault="000875B5" w:rsidP="007F5B1F">
      <w:r w:rsidRPr="00955DAE">
        <w:t>Three Project Dr</w:t>
      </w:r>
      <w:r w:rsidR="005A6986" w:rsidRPr="00955DAE">
        <w:t xml:space="preserve">awdown </w:t>
      </w:r>
      <w:r w:rsidR="007546C9" w:rsidRPr="00955DAE">
        <w:t xml:space="preserve">scenarios (PDS) </w:t>
      </w:r>
      <w:r w:rsidR="005A6986" w:rsidRPr="00955DAE">
        <w:t>were developed for each solution, to compare the impact of an increase</w:t>
      </w:r>
      <w:r w:rsidR="00AC493E" w:rsidRPr="00955DAE">
        <w:t>d</w:t>
      </w:r>
      <w:r w:rsidR="005A6986" w:rsidRPr="00955DAE">
        <w:t xml:space="preserve"> adoption of the solution to a reference case scenario</w:t>
      </w:r>
      <w:r w:rsidR="001A1A9A" w:rsidRPr="00955DAE">
        <w:t xml:space="preserve">. Three sources were used to make the PDS projections, the International Transport Forum </w:t>
      </w:r>
      <w:r w:rsidR="001A1A9A" w:rsidRPr="00955DAE">
        <w:fldChar w:fldCharType="begin"/>
      </w:r>
      <w:r w:rsidR="001A1A9A" w:rsidRPr="00955DAE">
        <w:instrText xml:space="preserve"> ADDIN ZOTERO_ITEM CSL_CITATION {"citationID":"jwtaZ8wi","properties":{"formattedCitation":"(OECD/ITF, 2021)","plainCitation":"(OECD/ITF, 2021)","noteIndex":0},"citationItems":[{"id":18042,"uris":["http://zotero.org/groups/2241942/items/BRBA4SQW"],"uri":["http://zotero.org/groups/2241942/items/BRBA4SQW"],"itemData":{"id":18042,"type":"article","title":"ITF Transport Outlook 2021","author":[{"family":"OECD/ITF","given":""}],"issued":{"date-parts":[["2021"]]}}}],"schema":"https://github.com/citation-style-language/schema/raw/master/csl-citation.json"} </w:instrText>
      </w:r>
      <w:r w:rsidR="001A1A9A" w:rsidRPr="00955DAE">
        <w:fldChar w:fldCharType="separate"/>
      </w:r>
      <w:r w:rsidR="001A1A9A" w:rsidRPr="00955DAE">
        <w:rPr>
          <w:rFonts w:cs="Times New Roman"/>
        </w:rPr>
        <w:t>(OECD/ITF, 2021)</w:t>
      </w:r>
      <w:r w:rsidR="001A1A9A" w:rsidRPr="00955DAE">
        <w:fldChar w:fldCharType="end"/>
      </w:r>
      <w:r w:rsidR="001A1A9A" w:rsidRPr="00955DAE">
        <w:t xml:space="preserve">, International Energy Agency </w:t>
      </w:r>
      <w:r w:rsidR="001A1A9A" w:rsidRPr="00955DAE">
        <w:fldChar w:fldCharType="begin"/>
      </w:r>
      <w:r w:rsidR="007F5B1F" w:rsidRPr="00955DAE">
        <w:instrText xml:space="preserve"> ADDIN ZOTERO_ITEM CSL_CITATION {"citationID":"0AGvrU3Q","properties":{"formattedCitation":"(IEA,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001A1A9A" w:rsidRPr="00955DAE">
        <w:fldChar w:fldCharType="separate"/>
      </w:r>
      <w:r w:rsidR="007F5B1F" w:rsidRPr="00955DAE">
        <w:rPr>
          <w:rFonts w:cs="Times New Roman"/>
        </w:rPr>
        <w:t>(IEA, 2016a)</w:t>
      </w:r>
      <w:r w:rsidR="001A1A9A" w:rsidRPr="00955DAE">
        <w:fldChar w:fldCharType="end"/>
      </w:r>
      <w:r w:rsidR="001A1A9A" w:rsidRPr="00955DAE">
        <w:t xml:space="preserve"> and Institute for Transportation and Development Policy (ITDP), in cooperation with the University of California, Davis </w:t>
      </w:r>
      <w:r w:rsidR="001A1A9A" w:rsidRPr="00955DAE">
        <w:fldChar w:fldCharType="begin"/>
      </w:r>
      <w:r w:rsidR="001A1A9A" w:rsidRPr="00955DAE">
        <w:instrText xml:space="preserve"> ADDIN ZOTERO_ITEM CSL_CITATION {"citationID":"K5dGWDgr","properties":{"formattedCitation":"(UC Davis et al., 2015)","plainCitation":"(UC Davis et al., 2015)","noteIndex":0},"citationItems":[{"id":3061,"uris":["http://zotero.org/groups/277937/items/V5S7QU6I"],"uri":["http://zotero.org/groups/277937/items/V5S7QU6I"],"itemData":{"id":3061,"type":"article","title":"ITDP-UCD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001A1A9A" w:rsidRPr="00955DAE">
        <w:fldChar w:fldCharType="separate"/>
      </w:r>
      <w:r w:rsidR="001A1A9A" w:rsidRPr="00955DAE">
        <w:rPr>
          <w:rFonts w:cs="Times New Roman"/>
        </w:rPr>
        <w:t>(UC Davis et al., 2015)</w:t>
      </w:r>
      <w:r w:rsidR="001A1A9A" w:rsidRPr="00955DAE">
        <w:fldChar w:fldCharType="end"/>
      </w:r>
      <w:r w:rsidR="003B06D8" w:rsidRPr="00955DAE">
        <w:t xml:space="preserve">. The ITF reports public transit PKMs globally and regionally to 2050. </w:t>
      </w:r>
      <w:r w:rsidR="00633EA5" w:rsidRPr="00955DAE">
        <w:t xml:space="preserve">IEA estimates mode share of public transit which is then calculated into public transit pkms based upon the total urban passenger pkms from the same source (IEA). </w:t>
      </w:r>
      <w:r w:rsidR="003B06D8" w:rsidRPr="00955DAE">
        <w:t>ITDP reports a global estimate of transportation mode shares and PKM through 2050. Estimates of public transit share were made based on the proportion of public transit pkms based on a meta-analysis of all modes made for integration of all solutions by Drawdown.</w:t>
      </w:r>
    </w:p>
    <w:p w14:paraId="7934D76A" w14:textId="21AF70D3" w:rsidR="000C5FC2" w:rsidRPr="00955DAE" w:rsidRDefault="000C5FC2" w:rsidP="005D6FDB">
      <w:r w:rsidRPr="00955DAE">
        <w:t xml:space="preserve">In the </w:t>
      </w:r>
      <w:r w:rsidR="00931DFE" w:rsidRPr="00955DAE">
        <w:t>PDS</w:t>
      </w:r>
      <w:r w:rsidRPr="00955DAE">
        <w:t xml:space="preserve"> scenario, stakeholders and policy makers around the world take the appropriate decisions that will encourage </w:t>
      </w:r>
      <w:r w:rsidR="00FF732D" w:rsidRPr="00955DAE">
        <w:t>public</w:t>
      </w:r>
      <w:r w:rsidRPr="00955DAE">
        <w:t xml:space="preserve"> transit adoption throughout the world. That can mean different things in different regions. Everywhere however, strong investment in transit infrastructure will be necessary, albeit at different levels. In Europe for example, where most transit systems are in good condition, investments should be focused in improving the provided service, and help boost the existing upward trend of </w:t>
      </w:r>
      <w:r w:rsidR="00FF732D" w:rsidRPr="00955DAE">
        <w:t>public</w:t>
      </w:r>
      <w:r w:rsidRPr="00955DAE">
        <w:t xml:space="preserve"> transit modal share. In North America, the development of new </w:t>
      </w:r>
      <w:r w:rsidR="00FF732D" w:rsidRPr="00955DAE">
        <w:t>public</w:t>
      </w:r>
      <w:r w:rsidRPr="00955DAE">
        <w:t xml:space="preserve"> transit systems should be a priority, especially in cities that today are more car oriented. Creating new, modern, and reliable systems, together with policy decisions that encourage transit usage and provide incentives to decrease car use, can lead to an increase of </w:t>
      </w:r>
      <w:r w:rsidR="00FF732D" w:rsidRPr="00955DAE">
        <w:t>public</w:t>
      </w:r>
      <w:r w:rsidRPr="00955DAE">
        <w:t xml:space="preserve"> transit modal share. Similarly, in Asian megacities and other regions with high transit use (mainly in Central and South America), strong investments are needed to ensure that </w:t>
      </w:r>
      <w:r w:rsidR="00FF732D" w:rsidRPr="00955DAE">
        <w:t>public</w:t>
      </w:r>
      <w:r w:rsidRPr="00955DAE">
        <w:t xml:space="preserve"> transit systems remain peoples’ choice in the future. In most of these megacities, strong policies in favor of </w:t>
      </w:r>
      <w:r w:rsidR="00FF732D" w:rsidRPr="00955DAE">
        <w:t>public</w:t>
      </w:r>
      <w:r w:rsidRPr="00955DAE">
        <w:t xml:space="preserve"> transit already exist; but keeping and reinforcing them must be the policymakers’ target, to prevent a modal shift in favor of private car. In other regions around the world, where the largest part of the new travel demand will come from, substantial investments and efforts on all fronts are required. Substantial urban development will be needed in these regions, so there lies a big opportunity. These new urban areas can be developed after “transit-successful” cities, in Europe or Asia, with emphasis on transit systems and mixed land use. Combined with strong transit and non-motorized transport friendly policies, transit could absorb a significant part of the new trips. Beyond that, campaigns that target the behavioral and attitudinal aspect of people must be also undertaken.</w:t>
      </w:r>
    </w:p>
    <w:p w14:paraId="0A5AFB2C" w14:textId="111A5DA6" w:rsidR="000C5FC2" w:rsidRPr="00955DAE" w:rsidRDefault="000C5FC2" w:rsidP="005D6FDB">
      <w:r w:rsidRPr="00955DAE">
        <w:t xml:space="preserve">These recommendations can be found in most reports dealing with sustainable urban transport for the future. Based on information that is collected from different sources in the literature, maintaining a steady modal share of </w:t>
      </w:r>
      <w:r w:rsidR="00FF732D" w:rsidRPr="00955DAE">
        <w:t>public</w:t>
      </w:r>
      <w:r w:rsidRPr="00955DAE">
        <w:t xml:space="preserve"> transit seems an optimistic and plausible scenario that fits </w:t>
      </w:r>
      <w:r w:rsidR="00F32FEB" w:rsidRPr="00955DAE">
        <w:t>the</w:t>
      </w:r>
      <w:r w:rsidRPr="00955DAE">
        <w:t xml:space="preserve"> goal. In </w:t>
      </w:r>
      <w:r w:rsidR="00F32FEB" w:rsidRPr="00955DAE">
        <w:t>the</w:t>
      </w:r>
      <w:r w:rsidRPr="00955DAE">
        <w:t xml:space="preserve"> model, to ensure that everything is taken into account, some existing prognostications in the adoption data that correspond to more pessimistic scenarios</w:t>
      </w:r>
      <w:r w:rsidR="00F32FEB" w:rsidRPr="00955DAE">
        <w:t xml:space="preserve"> are included</w:t>
      </w:r>
      <w:r w:rsidRPr="00955DAE">
        <w:t xml:space="preserve">. For these two reasons, the estimated adoption growth </w:t>
      </w:r>
      <w:r w:rsidR="00F32FEB" w:rsidRPr="00955DAE">
        <w:t xml:space="preserve">is set </w:t>
      </w:r>
      <w:r w:rsidRPr="00955DAE">
        <w:t xml:space="preserve">to “high”, meaning one standard deviation above the mean of the existing adoption prognostications. </w:t>
      </w:r>
    </w:p>
    <w:p w14:paraId="0DB30AA7" w14:textId="4626AE3B" w:rsidR="00550E7D" w:rsidRPr="00955DAE" w:rsidRDefault="00AC493E" w:rsidP="00550E7D">
      <w:pPr>
        <w:pStyle w:val="Heading4"/>
        <w:numPr>
          <w:ilvl w:val="3"/>
          <w:numId w:val="21"/>
        </w:numPr>
      </w:pPr>
      <w:bookmarkStart w:id="66" w:name="_Toc507486009"/>
      <w:r w:rsidRPr="00955DAE">
        <w:t>Plausible Scenario</w:t>
      </w:r>
      <w:bookmarkEnd w:id="66"/>
    </w:p>
    <w:p w14:paraId="73D846FF" w14:textId="2DA33A98" w:rsidR="00BF248B" w:rsidRPr="00955DAE" w:rsidRDefault="00BF248B" w:rsidP="007F5B1F">
      <w:r w:rsidRPr="00955DAE">
        <w:t xml:space="preserve">This scenario assumes the </w:t>
      </w:r>
      <w:r w:rsidR="00A835AD" w:rsidRPr="00955DAE">
        <w:t>conservative</w:t>
      </w:r>
      <w:r w:rsidRPr="00955DAE">
        <w:t xml:space="preserve"> TAM predictions based on ETP </w:t>
      </w:r>
      <w:r w:rsidR="00A835AD" w:rsidRPr="00955DAE">
        <w:fldChar w:fldCharType="begin"/>
      </w:r>
      <w:r w:rsidR="007F5B1F" w:rsidRPr="00955DAE">
        <w:instrText xml:space="preserve"> ADDIN ZOTERO_ITEM CSL_CITATION {"citationID":"DJaKRhdP","properties":{"formattedCitation":"(IEA,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00A835AD" w:rsidRPr="00955DAE">
        <w:fldChar w:fldCharType="separate"/>
      </w:r>
      <w:r w:rsidR="007F5B1F" w:rsidRPr="00955DAE">
        <w:rPr>
          <w:rFonts w:cs="Times New Roman"/>
        </w:rPr>
        <w:t>(IEA, 2016a)</w:t>
      </w:r>
      <w:r w:rsidR="00A835AD" w:rsidRPr="00955DAE">
        <w:fldChar w:fldCharType="end"/>
      </w:r>
      <w:r w:rsidRPr="00955DAE">
        <w:t xml:space="preserve"> URBAN </w:t>
      </w:r>
      <w:r w:rsidR="00A835AD" w:rsidRPr="00955DAE">
        <w:t>4</w:t>
      </w:r>
      <w:r w:rsidRPr="00955DAE">
        <w:t xml:space="preserve"> DS + Non-motorized Travel Adjustment and</w:t>
      </w:r>
      <w:r w:rsidR="00A835AD" w:rsidRPr="00955DAE">
        <w:t xml:space="preserve"> ITDP/UC Davis </w:t>
      </w:r>
      <w:r w:rsidR="00A835AD" w:rsidRPr="00955DAE">
        <w:fldChar w:fldCharType="begin"/>
      </w:r>
      <w:r w:rsidR="0015141E" w:rsidRPr="00955DAE">
        <w:instrText xml:space="preserve"> ADDIN ZOTERO_ITEM CSL_CITATION {"citationID":"imxcexGZ","properties":{"formattedCitation":"(UC Davis et al., 2015)","plainCitation":"(UC Davis et al., 2015)","noteIndex":0},"citationItems":[{"id":3061,"uris":["http://zotero.org/groups/277937/items/V5S7QU6I"],"uri":["http://zotero.org/groups/277937/items/V5S7QU6I"],"itemData":{"id":3061,"type":"article","title":"ITDP-UCD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00A835AD" w:rsidRPr="00955DAE">
        <w:fldChar w:fldCharType="separate"/>
      </w:r>
      <w:r w:rsidR="0015141E" w:rsidRPr="00955DAE">
        <w:rPr>
          <w:rFonts w:cs="Times New Roman"/>
        </w:rPr>
        <w:t>(UC Davis et al., 2015)</w:t>
      </w:r>
      <w:r w:rsidR="00A835AD" w:rsidRPr="00955DAE">
        <w:fldChar w:fldCharType="end"/>
      </w:r>
      <w:r w:rsidR="00A835AD" w:rsidRPr="00955DAE">
        <w:t xml:space="preserve"> 'A Global High Shift Scenario' Updated Report Data - Baseline Scenario a</w:t>
      </w:r>
      <w:r w:rsidRPr="00955DAE">
        <w:t xml:space="preserve">nd the </w:t>
      </w:r>
      <w:r w:rsidR="00F73D50" w:rsidRPr="00955DAE">
        <w:t>conservative</w:t>
      </w:r>
      <w:r w:rsidRPr="00955DAE">
        <w:t xml:space="preserve"> adoption predictions based on </w:t>
      </w:r>
      <w:r w:rsidR="00F73D50" w:rsidRPr="00955DAE">
        <w:t>IEA ETP 16</w:t>
      </w:r>
      <w:r w:rsidR="00A835AD" w:rsidRPr="00955DAE">
        <w:t xml:space="preserve"> </w:t>
      </w:r>
      <w:r w:rsidR="0015141E" w:rsidRPr="00955DAE">
        <w:t xml:space="preserve">4DS </w:t>
      </w:r>
      <w:r w:rsidR="0015141E" w:rsidRPr="00955DAE">
        <w:fldChar w:fldCharType="begin"/>
      </w:r>
      <w:r w:rsidR="007F5B1F" w:rsidRPr="00955DAE">
        <w:instrText xml:space="preserve"> ADDIN ZOTERO_ITEM CSL_CITATION {"citationID":"0c6U4pZq","properties":{"formattedCitation":"(IEA,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0015141E" w:rsidRPr="00955DAE">
        <w:fldChar w:fldCharType="separate"/>
      </w:r>
      <w:r w:rsidR="007F5B1F" w:rsidRPr="00955DAE">
        <w:rPr>
          <w:rFonts w:cs="Times New Roman"/>
        </w:rPr>
        <w:t>(IEA, 2016a)</w:t>
      </w:r>
      <w:r w:rsidR="0015141E" w:rsidRPr="00955DAE">
        <w:fldChar w:fldCharType="end"/>
      </w:r>
      <w:r w:rsidR="0015141E" w:rsidRPr="00955DAE">
        <w:t xml:space="preserve"> and </w:t>
      </w:r>
      <w:r w:rsidRPr="00955DAE">
        <w:t>I</w:t>
      </w:r>
      <w:r w:rsidR="00A835AD" w:rsidRPr="00955DAE">
        <w:t>T</w:t>
      </w:r>
      <w:r w:rsidRPr="00955DAE">
        <w:t>F Re</w:t>
      </w:r>
      <w:r w:rsidR="0015141E" w:rsidRPr="00955DAE">
        <w:t>shape</w:t>
      </w:r>
      <w:r w:rsidRPr="00955DAE">
        <w:t xml:space="preserve"> </w:t>
      </w:r>
      <w:r w:rsidRPr="00955DAE">
        <w:fldChar w:fldCharType="begin"/>
      </w:r>
      <w:r w:rsidRPr="00955DAE">
        <w:instrText xml:space="preserve"> ADDIN ZOTERO_ITEM CSL_CITATION {"citationID":"pBcm78Hk","properties":{"formattedCitation":"(OECD/ITF, 2021)","plainCitation":"(OECD/ITF, 2021)","noteIndex":0},"citationItems":[{"id":18042,"uris":["http://zotero.org/groups/2241942/items/BRBA4SQW"],"uri":["http://zotero.org/groups/2241942/items/BRBA4SQW"],"itemData":{"id":18042,"type":"article","title":"ITF Transport Outlook 2021","author":[{"family":"OECD/ITF","given":""}],"issued":{"date-parts":[["2021"]]}}}],"schema":"https://github.com/citation-style-language/schema/raw/master/csl-citation.json"} </w:instrText>
      </w:r>
      <w:r w:rsidRPr="00955DAE">
        <w:fldChar w:fldCharType="separate"/>
      </w:r>
      <w:r w:rsidRPr="00955DAE">
        <w:rPr>
          <w:rFonts w:cs="Times New Roman"/>
        </w:rPr>
        <w:t>(OECD/ITF, 2021)</w:t>
      </w:r>
      <w:r w:rsidRPr="00955DAE">
        <w:fldChar w:fldCharType="end"/>
      </w:r>
      <w:r w:rsidRPr="00955DAE">
        <w:t xml:space="preserve"> </w:t>
      </w:r>
    </w:p>
    <w:p w14:paraId="0A63923E" w14:textId="61C787AD" w:rsidR="00AC493E" w:rsidRPr="00955DAE" w:rsidRDefault="00550E7D" w:rsidP="00550E7D">
      <w:pPr>
        <w:pStyle w:val="Heading4"/>
        <w:numPr>
          <w:ilvl w:val="3"/>
          <w:numId w:val="21"/>
        </w:numPr>
      </w:pPr>
      <w:bookmarkStart w:id="67" w:name="_Toc507486010"/>
      <w:r w:rsidRPr="00955DAE">
        <w:t>D</w:t>
      </w:r>
      <w:r w:rsidR="00AC493E" w:rsidRPr="00955DAE">
        <w:t>rawdown Scenario</w:t>
      </w:r>
      <w:bookmarkEnd w:id="67"/>
    </w:p>
    <w:p w14:paraId="135BD550" w14:textId="5101D451" w:rsidR="00F73D50" w:rsidRPr="00955DAE" w:rsidRDefault="00F73D50" w:rsidP="007F5B1F">
      <w:r w:rsidRPr="00955DAE">
        <w:t xml:space="preserve">This scenario assumes the </w:t>
      </w:r>
      <w:r w:rsidR="00A835AD" w:rsidRPr="00955DAE">
        <w:t>ambitious</w:t>
      </w:r>
      <w:r w:rsidRPr="00955DAE">
        <w:t xml:space="preserve"> TAM predictions based on ETP </w:t>
      </w:r>
      <w:r w:rsidRPr="00955DAE">
        <w:fldChar w:fldCharType="begin"/>
      </w:r>
      <w:r w:rsidR="007F5B1F" w:rsidRPr="00955DAE">
        <w:instrText xml:space="preserve"> ADDIN ZOTERO_ITEM CSL_CITATION {"citationID":"p6fPw7Cr","properties":{"formattedCitation":"(IEA,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Pr="00955DAE">
        <w:fldChar w:fldCharType="separate"/>
      </w:r>
      <w:r w:rsidR="007F5B1F" w:rsidRPr="00955DAE">
        <w:rPr>
          <w:rFonts w:cs="Times New Roman"/>
        </w:rPr>
        <w:t>(IEA, 2016a)</w:t>
      </w:r>
      <w:r w:rsidRPr="00955DAE">
        <w:fldChar w:fldCharType="end"/>
      </w:r>
      <w:r w:rsidRPr="00955DAE">
        <w:t xml:space="preserve"> URBAN </w:t>
      </w:r>
      <w:r w:rsidR="00A835AD" w:rsidRPr="00955DAE">
        <w:t>2</w:t>
      </w:r>
      <w:r w:rsidRPr="00955DAE">
        <w:t xml:space="preserve"> DS + Non-motorized Travel Adjustment and ITDP/UC Davis </w:t>
      </w:r>
      <w:r w:rsidRPr="00955DAE">
        <w:fldChar w:fldCharType="begin"/>
      </w:r>
      <w:r w:rsidR="00A835AD" w:rsidRPr="00955DAE">
        <w:instrText xml:space="preserve"> ADDIN ZOTERO_ITEM CSL_CITATION {"citationID":"V2szI7rP","properties":{"formattedCitation":"(UC Davis et al., 2015)","plainCitation":"(UC Davis et al., 2015)","noteIndex":0},"citationItems":[{"id":3061,"uris":["http://zotero.org/groups/277937/items/V5S7QU6I"],"uri":["http://zotero.org/groups/277937/items/V5S7QU6I"],"itemData":{"id":3061,"type":"article","title":"ITDP-UCD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Pr="00955DAE">
        <w:fldChar w:fldCharType="separate"/>
      </w:r>
      <w:r w:rsidRPr="00955DAE">
        <w:rPr>
          <w:rFonts w:cs="Times New Roman"/>
        </w:rPr>
        <w:t>(UC Davis et al., 2015)</w:t>
      </w:r>
      <w:r w:rsidRPr="00955DAE">
        <w:fldChar w:fldCharType="end"/>
      </w:r>
      <w:r w:rsidRPr="00955DAE">
        <w:t xml:space="preserve"> 'A Global High Shift Scenario' Updated Report Data </w:t>
      </w:r>
      <w:r w:rsidR="0015141E" w:rsidRPr="00955DAE">
        <w:t>–</w:t>
      </w:r>
      <w:r w:rsidRPr="00955DAE">
        <w:t xml:space="preserve"> </w:t>
      </w:r>
      <w:r w:rsidR="0015141E" w:rsidRPr="00955DAE">
        <w:t>High Shift</w:t>
      </w:r>
      <w:r w:rsidRPr="00955DAE">
        <w:t xml:space="preserve"> Scenario and the </w:t>
      </w:r>
      <w:r w:rsidR="0015141E" w:rsidRPr="00955DAE">
        <w:t>ambitious</w:t>
      </w:r>
      <w:r w:rsidRPr="00955DAE">
        <w:t xml:space="preserve"> adoption predictions based on</w:t>
      </w:r>
      <w:r w:rsidR="0015141E" w:rsidRPr="00955DAE">
        <w:t xml:space="preserve"> ETP 16 2DS with recent historical data added </w:t>
      </w:r>
      <w:r w:rsidR="0015141E" w:rsidRPr="00955DAE">
        <w:fldChar w:fldCharType="begin"/>
      </w:r>
      <w:r w:rsidR="007F5B1F" w:rsidRPr="00955DAE">
        <w:instrText xml:space="preserve"> ADDIN ZOTERO_ITEM CSL_CITATION {"citationID":"cb3jNiKz","properties":{"formattedCitation":"(IEA,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0015141E" w:rsidRPr="00955DAE">
        <w:fldChar w:fldCharType="separate"/>
      </w:r>
      <w:r w:rsidR="007F5B1F" w:rsidRPr="00955DAE">
        <w:rPr>
          <w:rFonts w:cs="Times New Roman"/>
        </w:rPr>
        <w:t>(IEA, 2016a)</w:t>
      </w:r>
      <w:r w:rsidR="0015141E" w:rsidRPr="00955DAE">
        <w:fldChar w:fldCharType="end"/>
      </w:r>
      <w:r w:rsidRPr="00955DAE">
        <w:t xml:space="preserve"> </w:t>
      </w:r>
      <w:r w:rsidR="0015141E" w:rsidRPr="00955DAE">
        <w:t xml:space="preserve">and ITDP/UC Davis </w:t>
      </w:r>
      <w:r w:rsidR="0015141E" w:rsidRPr="00955DAE">
        <w:fldChar w:fldCharType="begin"/>
      </w:r>
      <w:r w:rsidR="0015141E" w:rsidRPr="00955DAE">
        <w:instrText xml:space="preserve"> ADDIN ZOTERO_ITEM CSL_CITATION {"citationID":"2IW5daGS","properties":{"formattedCitation":"(UC Davis et al., 2015)","plainCitation":"(UC Davis et al., 2015)","noteIndex":0},"citationItems":[{"id":3061,"uris":["http://zotero.org/groups/277937/items/V5S7QU6I"],"uri":["http://zotero.org/groups/277937/items/V5S7QU6I"],"itemData":{"id":3061,"type":"article","title":"ITDP-UCD HS Cycling Report Figures","author":[{"family":"UC Davis","given":""},{"family":"Fulton","given":"Lewis"},{"family":"Mason","given":"Jacob"}],"issued":{"date-parts":[["2015",11,10]]}}}],"schema":"https://github.com/citation-style-language/schema/raw/master/csl-citation.json"} </w:instrText>
      </w:r>
      <w:r w:rsidR="0015141E" w:rsidRPr="00955DAE">
        <w:fldChar w:fldCharType="separate"/>
      </w:r>
      <w:r w:rsidR="0015141E" w:rsidRPr="00955DAE">
        <w:rPr>
          <w:rFonts w:cs="Times New Roman"/>
        </w:rPr>
        <w:t>(UC Davis et al., 2015)</w:t>
      </w:r>
      <w:r w:rsidR="0015141E" w:rsidRPr="00955DAE">
        <w:fldChar w:fldCharType="end"/>
      </w:r>
      <w:r w:rsidR="0015141E" w:rsidRPr="00955DAE">
        <w:t xml:space="preserve">'A Global High Shift Scenario' Updated Report Data  – High Shift </w:t>
      </w:r>
      <w:r w:rsidR="00350EF3" w:rsidRPr="00955DAE">
        <w:t xml:space="preserve"> with recent historical data added and </w:t>
      </w:r>
      <w:r w:rsidRPr="00955DAE">
        <w:t>ITF Reshape</w:t>
      </w:r>
      <w:r w:rsidR="0015141E" w:rsidRPr="00955DAE">
        <w:t xml:space="preserve">+ </w:t>
      </w:r>
      <w:r w:rsidRPr="00955DAE">
        <w:fldChar w:fldCharType="begin"/>
      </w:r>
      <w:r w:rsidRPr="00955DAE">
        <w:instrText xml:space="preserve"> ADDIN ZOTERO_ITEM CSL_CITATION {"citationID":"NZMhndZJ","properties":{"formattedCitation":"(OECD/ITF, 2021)","plainCitation":"(OECD/ITF, 2021)","noteIndex":0},"citationItems":[{"id":18042,"uris":["http://zotero.org/groups/2241942/items/BRBA4SQW"],"uri":["http://zotero.org/groups/2241942/items/BRBA4SQW"],"itemData":{"id":18042,"type":"article","title":"ITF Transport Outlook 2021","author":[{"family":"OECD/ITF","given":""}],"issued":{"date-parts":[["2021"]]}}}],"schema":"https://github.com/citation-style-language/schema/raw/master/csl-citation.json"} </w:instrText>
      </w:r>
      <w:r w:rsidRPr="00955DAE">
        <w:fldChar w:fldCharType="separate"/>
      </w:r>
      <w:r w:rsidRPr="00955DAE">
        <w:rPr>
          <w:rFonts w:cs="Times New Roman"/>
        </w:rPr>
        <w:t>(OECD/ITF, 2021)</w:t>
      </w:r>
      <w:r w:rsidRPr="00955DAE">
        <w:fldChar w:fldCharType="end"/>
      </w:r>
      <w:r w:rsidRPr="00955DAE">
        <w:t>.</w:t>
      </w:r>
    </w:p>
    <w:p w14:paraId="7A77F5DD" w14:textId="59A0BD47" w:rsidR="00AC493E" w:rsidRPr="00955DAE" w:rsidRDefault="0015141E" w:rsidP="00550E7D">
      <w:pPr>
        <w:pStyle w:val="Heading4"/>
        <w:numPr>
          <w:ilvl w:val="3"/>
          <w:numId w:val="21"/>
        </w:numPr>
      </w:pPr>
      <w:bookmarkStart w:id="68" w:name="_Toc507486011"/>
      <w:r w:rsidRPr="00955DAE">
        <w:t>Maximum</w:t>
      </w:r>
      <w:r w:rsidR="00AC493E" w:rsidRPr="00955DAE">
        <w:t xml:space="preserve"> Scenario</w:t>
      </w:r>
      <w:bookmarkEnd w:id="68"/>
    </w:p>
    <w:p w14:paraId="145C9C09" w14:textId="06F68B3F" w:rsidR="00F73D50" w:rsidRPr="00955DAE" w:rsidRDefault="00F73D50" w:rsidP="007F5B1F">
      <w:r w:rsidRPr="00955DAE">
        <w:t xml:space="preserve">This scenario assumes the </w:t>
      </w:r>
      <w:r w:rsidR="0015141E" w:rsidRPr="00955DAE">
        <w:t>baseline</w:t>
      </w:r>
      <w:r w:rsidRPr="00955DAE">
        <w:t xml:space="preserve"> TAM predictions based on ETP </w:t>
      </w:r>
      <w:r w:rsidRPr="00955DAE">
        <w:fldChar w:fldCharType="begin"/>
      </w:r>
      <w:r w:rsidR="007F5B1F" w:rsidRPr="00955DAE">
        <w:instrText xml:space="preserve"> ADDIN ZOTERO_ITEM CSL_CITATION {"citationID":"FHhuGHZH","properties":{"formattedCitation":"(IEA,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Pr="00955DAE">
        <w:fldChar w:fldCharType="separate"/>
      </w:r>
      <w:r w:rsidR="007F5B1F" w:rsidRPr="00955DAE">
        <w:rPr>
          <w:rFonts w:cs="Times New Roman"/>
        </w:rPr>
        <w:t>(IEA, 2016a)</w:t>
      </w:r>
      <w:r w:rsidRPr="00955DAE">
        <w:fldChar w:fldCharType="end"/>
      </w:r>
      <w:r w:rsidRPr="00955DAE">
        <w:t xml:space="preserve"> URBAN </w:t>
      </w:r>
      <w:r w:rsidR="0015141E" w:rsidRPr="00955DAE">
        <w:t>6</w:t>
      </w:r>
      <w:r w:rsidRPr="00955DAE">
        <w:t xml:space="preserve"> DS + Non-motorized Travel Adjustment and </w:t>
      </w:r>
      <w:r w:rsidR="0015141E" w:rsidRPr="00955DAE">
        <w:t xml:space="preserve">ICCT </w:t>
      </w:r>
      <w:r w:rsidR="0015141E" w:rsidRPr="00955DAE">
        <w:fldChar w:fldCharType="begin"/>
      </w:r>
      <w:r w:rsidR="0015141E" w:rsidRPr="00955DAE">
        <w:instrText xml:space="preserve"> ADDIN ZOTERO_ITEM CSL_CITATION {"citationID":"y2ta0WUs","properties":{"formattedCitation":"(The International Council on Clean Transportation, 2012)","plainCitation":"(The International Council on Clean Transportation, 2012)","noteIndex":0},"citationItems":[{"id":4021,"uris":["http://zotero.org/groups/277937/items/JKNCVGCJ"],"uri":["http://zotero.org/groups/277937/items/JKNCVGCJ"],"itemData":{"id":4021,"type":"report","publisher":"The International Council on Clean Transportation","title":"ICCT Roadmap Model","URL":"http://www.theicct.org/global-transportation-roadmap-model","author":[{"literal":"The International Council on Clean Transportation"}],"accessed":{"date-parts":[["2016",5,19]]},"issued":{"date-parts":[["2012",12]]}}}],"schema":"https://github.com/citation-style-language/schema/raw/master/csl-citation.json"} </w:instrText>
      </w:r>
      <w:r w:rsidR="0015141E" w:rsidRPr="00955DAE">
        <w:fldChar w:fldCharType="separate"/>
      </w:r>
      <w:r w:rsidR="0015141E" w:rsidRPr="00955DAE">
        <w:rPr>
          <w:rFonts w:cs="Times New Roman"/>
        </w:rPr>
        <w:t>(The International Council on Clean Transportation, 2012)</w:t>
      </w:r>
      <w:r w:rsidR="0015141E" w:rsidRPr="00955DAE">
        <w:fldChar w:fldCharType="end"/>
      </w:r>
      <w:r w:rsidR="0015141E" w:rsidRPr="00955DAE">
        <w:t xml:space="preserve"> "Global Transportation Roadmap Model" + Non-motorized Travel Adjustment</w:t>
      </w:r>
      <w:r w:rsidRPr="00955DAE">
        <w:t xml:space="preserve"> and </w:t>
      </w:r>
      <w:r w:rsidR="00350EF3" w:rsidRPr="00955DAE">
        <w:t>adoption is based on the maximum expected mass transit mobility worldwide as 45% of the Urban mobility TAM in 2050, we project a linear growth out to 2050 from current adoption in 2018.</w:t>
      </w:r>
    </w:p>
    <w:p w14:paraId="4C24E6F4" w14:textId="23F18AF2" w:rsidR="00FB3AB3" w:rsidRPr="00955DAE" w:rsidRDefault="00686965" w:rsidP="00483FFA">
      <w:pPr>
        <w:pStyle w:val="Heading2"/>
      </w:pPr>
      <w:bookmarkStart w:id="69" w:name="_Toc72966209"/>
      <w:r w:rsidRPr="00955DAE">
        <w:t>Inputs</w:t>
      </w:r>
      <w:bookmarkEnd w:id="69"/>
    </w:p>
    <w:p w14:paraId="5B61B0F2" w14:textId="6A62AE40" w:rsidR="00FB2C53" w:rsidRPr="00955DAE" w:rsidRDefault="00550E7D" w:rsidP="005D6FDB">
      <w:r w:rsidRPr="00955DAE">
        <w:t xml:space="preserve">Many variables have been defined and calculated for this analysis. They are grouped by climate inputs, financial inputs and technical inputs. Each variable is described below. </w:t>
      </w:r>
      <w:r w:rsidR="000C5FC2" w:rsidRPr="00955DAE">
        <w:t xml:space="preserve">In </w:t>
      </w:r>
      <w:r w:rsidR="00931DFE" w:rsidRPr="00955DAE">
        <w:t>the</w:t>
      </w:r>
      <w:r w:rsidR="000C5FC2" w:rsidRPr="00955DAE">
        <w:t xml:space="preserve"> analysis, the agent that will decide whether to use car or </w:t>
      </w:r>
      <w:r w:rsidR="00FF732D" w:rsidRPr="00955DAE">
        <w:t>public</w:t>
      </w:r>
      <w:r w:rsidR="000C5FC2" w:rsidRPr="00955DAE">
        <w:t xml:space="preserve"> transit is the individual that makes the trip. </w:t>
      </w:r>
      <w:r w:rsidR="00613FFD" w:rsidRPr="00955DAE">
        <w:t>Therefore,</w:t>
      </w:r>
      <w:r w:rsidR="000C5FC2" w:rsidRPr="00955DAE">
        <w:t xml:space="preserve"> the impacts on the perspective of the user</w:t>
      </w:r>
      <w:r w:rsidR="00F32FEB" w:rsidRPr="00955DAE">
        <w:t xml:space="preserve"> are analyzed</w:t>
      </w:r>
      <w:r w:rsidR="000C5FC2" w:rsidRPr="00955DAE">
        <w:t xml:space="preserve">. </w:t>
      </w:r>
    </w:p>
    <w:p w14:paraId="3EBCEF57" w14:textId="7B78E62A" w:rsidR="00FB3AB3" w:rsidRPr="00955DAE" w:rsidRDefault="00686965" w:rsidP="005D49A8">
      <w:pPr>
        <w:pStyle w:val="Heading3"/>
      </w:pPr>
      <w:bookmarkStart w:id="70" w:name="_Toc72966210"/>
      <w:r w:rsidRPr="00955DAE">
        <w:t>Climate Inputs</w:t>
      </w:r>
      <w:bookmarkEnd w:id="70"/>
    </w:p>
    <w:p w14:paraId="6822E4B2" w14:textId="24445A64" w:rsidR="00613FFD" w:rsidRPr="00955DAE" w:rsidRDefault="00613FFD" w:rsidP="00613FFD">
      <w:r w:rsidRPr="00955DAE">
        <w:t>This section addresses the environmental inputs of the model. These can be either direct emissions, through fuel combustion or the electricity grid, or indirect, through the construction of the vehicles.</w:t>
      </w:r>
    </w:p>
    <w:p w14:paraId="2AF5C10E" w14:textId="42CBFAA8" w:rsidR="00FB2C53" w:rsidRPr="00955DAE" w:rsidRDefault="00FB2C53" w:rsidP="00AB4BA0">
      <w:pPr>
        <w:pStyle w:val="Heading4"/>
        <w:numPr>
          <w:ilvl w:val="3"/>
          <w:numId w:val="21"/>
        </w:numPr>
      </w:pPr>
      <w:r w:rsidRPr="00955DAE">
        <w:t xml:space="preserve">Direct </w:t>
      </w:r>
      <w:r w:rsidR="006B1084" w:rsidRPr="00955DAE">
        <w:t xml:space="preserve">Emissions </w:t>
      </w:r>
    </w:p>
    <w:p w14:paraId="213E8DE7" w14:textId="48C03564" w:rsidR="00613FFD" w:rsidRPr="00955DAE" w:rsidRDefault="00613FFD" w:rsidP="005D6FDB">
      <w:r w:rsidRPr="00955DAE">
        <w:t xml:space="preserve">Direct emissions can come from fuel combustion or from electricity consumption. </w:t>
      </w:r>
      <w:r w:rsidR="00F32FEB" w:rsidRPr="00955DAE">
        <w:t>C</w:t>
      </w:r>
      <w:r w:rsidRPr="00955DAE">
        <w:t xml:space="preserve">ertain assumptions regarding </w:t>
      </w:r>
      <w:r w:rsidR="00F32FEB" w:rsidRPr="00955DAE">
        <w:t>the</w:t>
      </w:r>
      <w:r w:rsidRPr="00955DAE">
        <w:t xml:space="preserve"> technologies </w:t>
      </w:r>
      <w:r w:rsidR="00F32FEB" w:rsidRPr="00955DAE">
        <w:t xml:space="preserve">are made </w:t>
      </w:r>
      <w:r w:rsidRPr="00955DAE">
        <w:t xml:space="preserve">to calculate them. All conventional technology vehicles are ICE cars, therefore conventional has only fuel-combustion related emissions. On the other hand, </w:t>
      </w:r>
      <w:r w:rsidR="00FF732D" w:rsidRPr="00955DAE">
        <w:t>public</w:t>
      </w:r>
      <w:r w:rsidRPr="00955DAE">
        <w:t xml:space="preserve"> transit is a plethora of modes, some of which use ICE, while others use grid electricity. </w:t>
      </w:r>
      <w:r w:rsidR="00BB2A77" w:rsidRPr="00955DAE">
        <w:t>Therefore,</w:t>
      </w:r>
      <w:r w:rsidRPr="00955DAE">
        <w:t xml:space="preserve"> </w:t>
      </w:r>
      <w:r w:rsidR="00931DFE" w:rsidRPr="00955DAE">
        <w:t>the</w:t>
      </w:r>
      <w:r w:rsidRPr="00955DAE">
        <w:t xml:space="preserve"> solution has both types of direct emissions. </w:t>
      </w:r>
    </w:p>
    <w:p w14:paraId="77D696C1" w14:textId="77777777" w:rsidR="00613FFD" w:rsidRPr="00955DAE" w:rsidRDefault="00613FFD" w:rsidP="005D6FDB">
      <w:r w:rsidRPr="00955DAE">
        <w:t xml:space="preserve">For ICE cars, the input required is the average liters of fuel required per pkm. This information has also been used for the calculation of the operational cost of cars. It is calculated by dividing the average fuel consumption </w:t>
      </w:r>
      <w:r w:rsidRPr="00955DAE">
        <w:rPr>
          <w:bCs/>
        </w:rPr>
        <w:t>fe</w:t>
      </w:r>
      <w:r w:rsidRPr="00955DAE">
        <w:rPr>
          <w:bCs/>
          <w:vertAlign w:val="subscript"/>
        </w:rPr>
        <w:t>c</w:t>
      </w:r>
      <w:r w:rsidRPr="00955DAE">
        <w:t xml:space="preserve"> by the average car occupancy</w:t>
      </w:r>
      <w:r w:rsidRPr="00955DAE">
        <w:rPr>
          <w:bCs/>
        </w:rPr>
        <w:t xml:space="preserve"> AO</w:t>
      </w:r>
      <w:r w:rsidRPr="00955DAE">
        <w:rPr>
          <w:bCs/>
          <w:vertAlign w:val="subscript"/>
        </w:rPr>
        <w:t>c</w:t>
      </w:r>
      <w:r w:rsidRPr="00955DAE">
        <w:t>.</w:t>
      </w:r>
    </w:p>
    <w:p w14:paraId="1F310736" w14:textId="28FF388C" w:rsidR="00613FFD" w:rsidRPr="00955DAE" w:rsidRDefault="00613FFD" w:rsidP="005D6FDB">
      <w:r w:rsidRPr="00955DAE">
        <w:t xml:space="preserve">To calculate the reduction obtained by the solution technology, </w:t>
      </w:r>
      <w:r w:rsidR="00F32FEB" w:rsidRPr="00955DAE">
        <w:t>one</w:t>
      </w:r>
      <w:r w:rsidRPr="00955DAE">
        <w:t xml:space="preserve"> estimate</w:t>
      </w:r>
      <w:r w:rsidR="00F32FEB" w:rsidRPr="00955DAE">
        <w:t>s</w:t>
      </w:r>
      <w:r w:rsidRPr="00955DAE">
        <w:t xml:space="preserve"> how much fuel would be saved by switching a car pkm to a </w:t>
      </w:r>
      <w:r w:rsidR="00FF732D" w:rsidRPr="00955DAE">
        <w:t>public</w:t>
      </w:r>
      <w:r w:rsidRPr="00955DAE">
        <w:t xml:space="preserve"> transit pkm. For the average fuel consumption of a </w:t>
      </w:r>
      <w:r w:rsidR="00FF732D" w:rsidRPr="00955DAE">
        <w:t>public</w:t>
      </w:r>
      <w:r w:rsidRPr="00955DAE">
        <w:t xml:space="preserve"> transit pkm however, </w:t>
      </w:r>
      <w:r w:rsidR="00F32FEB" w:rsidRPr="00955DAE">
        <w:t>one</w:t>
      </w:r>
      <w:r w:rsidRPr="00955DAE">
        <w:t xml:space="preserve"> need</w:t>
      </w:r>
      <w:r w:rsidR="00F32FEB" w:rsidRPr="00955DAE">
        <w:t>s</w:t>
      </w:r>
      <w:r w:rsidRPr="00955DAE">
        <w:t xml:space="preserve"> to consider all transit modes that use ICE, in specific buses, minibuses, and BRT. </w:t>
      </w:r>
    </w:p>
    <w:p w14:paraId="25A69D42" w14:textId="53C6B5A0" w:rsidR="006B1084" w:rsidRPr="00955DAE" w:rsidRDefault="00613FFD" w:rsidP="005D6FDB">
      <w:r w:rsidRPr="00955DAE">
        <w:t xml:space="preserve">Rail </w:t>
      </w:r>
      <w:r w:rsidR="00FF732D" w:rsidRPr="00955DAE">
        <w:t>public</w:t>
      </w:r>
      <w:r w:rsidRPr="00955DAE">
        <w:t xml:space="preserve"> transit modes, namely subway, light rail, and commuter rail, use grid electricity to function. Furthermore, a </w:t>
      </w:r>
      <w:r w:rsidR="00AB4BA0" w:rsidRPr="00955DAE">
        <w:t>growing</w:t>
      </w:r>
      <w:r w:rsidRPr="00955DAE">
        <w:t xml:space="preserve"> percent of buses and minibuses are electric or hybrid. </w:t>
      </w:r>
      <w:r w:rsidR="00BB2A77" w:rsidRPr="00955DAE">
        <w:t>Therefore,</w:t>
      </w:r>
      <w:r w:rsidRPr="00955DAE">
        <w:t xml:space="preserve"> the amount of energy consume</w:t>
      </w:r>
      <w:r w:rsidR="00F32FEB" w:rsidRPr="00955DAE">
        <w:t>d</w:t>
      </w:r>
      <w:r w:rsidRPr="00955DAE">
        <w:t xml:space="preserve"> per trip</w:t>
      </w:r>
      <w:r w:rsidR="00F32FEB" w:rsidRPr="00955DAE">
        <w:t xml:space="preserve"> is estimated</w:t>
      </w:r>
      <w:r w:rsidRPr="00955DAE">
        <w:t xml:space="preserve">, to estimate the respective emissions for electricity production. Calculations from the Drawdown team have been used for all these figures. </w:t>
      </w:r>
    </w:p>
    <w:p w14:paraId="30FBF268" w14:textId="734D5895" w:rsidR="00FB2C53" w:rsidRPr="00955DAE" w:rsidRDefault="00FB2C53" w:rsidP="00AB4BA0">
      <w:pPr>
        <w:pStyle w:val="Heading4"/>
        <w:numPr>
          <w:ilvl w:val="3"/>
          <w:numId w:val="21"/>
        </w:numPr>
      </w:pPr>
      <w:r w:rsidRPr="00955DAE">
        <w:t xml:space="preserve">Indirect </w:t>
      </w:r>
      <w:r w:rsidR="006B1084" w:rsidRPr="00955DAE">
        <w:t xml:space="preserve">Emissions </w:t>
      </w:r>
    </w:p>
    <w:p w14:paraId="30258896" w14:textId="3AC4D512" w:rsidR="00FB2C53" w:rsidRPr="00955DAE" w:rsidRDefault="00613FFD" w:rsidP="005D6FDB">
      <w:r w:rsidRPr="00955DAE">
        <w:t xml:space="preserve">Indirect emissions from vehicle manufacturing must also be taken into account. Figures from various sources, related with the CO2e emissions generated to produce an ICE car or a </w:t>
      </w:r>
      <w:r w:rsidR="00FF732D" w:rsidRPr="00955DAE">
        <w:t>public</w:t>
      </w:r>
      <w:r w:rsidRPr="00955DAE">
        <w:t xml:space="preserve"> transit vehicle (bus and rail), are used to calculate these emissions per pkm.</w:t>
      </w:r>
    </w:p>
    <w:p w14:paraId="67ED68E5" w14:textId="080ECF31" w:rsidR="0021082B" w:rsidRPr="00955DAE" w:rsidRDefault="004F5425" w:rsidP="00EB247F">
      <w:pPr>
        <w:pStyle w:val="Caption"/>
        <w:rPr>
          <w:b/>
          <w:bCs/>
          <w:color w:val="000000" w:themeColor="text1"/>
          <w:sz w:val="20"/>
          <w:szCs w:val="20"/>
          <w:lang w:eastAsia="zh-CN"/>
        </w:rPr>
      </w:pPr>
      <w:bookmarkStart w:id="71" w:name="_Toc72965758"/>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2</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2</w:t>
      </w:r>
      <w:r w:rsidR="008017C1">
        <w:fldChar w:fldCharType="end"/>
      </w:r>
      <w:r w:rsidRPr="00955DAE">
        <w:t xml:space="preserve"> Climate Inputs</w:t>
      </w:r>
      <w:bookmarkEnd w:id="71"/>
    </w:p>
    <w:tbl>
      <w:tblPr>
        <w:tblStyle w:val="TableGrid"/>
        <w:tblW w:w="9350" w:type="dxa"/>
        <w:tblLook w:val="04A0" w:firstRow="1" w:lastRow="0" w:firstColumn="1" w:lastColumn="0" w:noHBand="0" w:noVBand="1"/>
      </w:tblPr>
      <w:tblGrid>
        <w:gridCol w:w="2076"/>
        <w:gridCol w:w="1427"/>
        <w:gridCol w:w="1486"/>
        <w:gridCol w:w="1467"/>
        <w:gridCol w:w="1366"/>
        <w:gridCol w:w="1528"/>
      </w:tblGrid>
      <w:tr w:rsidR="00632438" w:rsidRPr="00955DAE" w14:paraId="4B8113E0" w14:textId="77777777" w:rsidTr="006A55B6">
        <w:trPr>
          <w:cantSplit/>
          <w:trHeight w:val="393"/>
          <w:tblHeader/>
        </w:trPr>
        <w:tc>
          <w:tcPr>
            <w:tcW w:w="2076" w:type="dxa"/>
            <w:shd w:val="clear" w:color="auto" w:fill="4F81BD" w:themeFill="accent1"/>
            <w:vAlign w:val="center"/>
          </w:tcPr>
          <w:p w14:paraId="57B1C4B2" w14:textId="77777777" w:rsidR="00632438" w:rsidRPr="00955DAE" w:rsidRDefault="00632438" w:rsidP="00632438">
            <w:pPr>
              <w:spacing w:after="180" w:line="240" w:lineRule="auto"/>
              <w:jc w:val="center"/>
              <w:rPr>
                <w:rFonts w:eastAsia="Helvetica,Times New Roman" w:cstheme="minorHAnsi"/>
                <w:b/>
                <w:color w:val="FFFFFF" w:themeColor="background1"/>
                <w:kern w:val="0"/>
                <w:sz w:val="20"/>
                <w:szCs w:val="20"/>
                <w:lang w:eastAsia="ja-JP"/>
              </w:rPr>
            </w:pPr>
          </w:p>
        </w:tc>
        <w:tc>
          <w:tcPr>
            <w:tcW w:w="1427" w:type="dxa"/>
            <w:shd w:val="clear" w:color="auto" w:fill="4F81BD" w:themeFill="accent1"/>
            <w:vAlign w:val="center"/>
          </w:tcPr>
          <w:p w14:paraId="59D3CBA9" w14:textId="77777777" w:rsidR="00632438" w:rsidRPr="00955DAE" w:rsidRDefault="00632438" w:rsidP="00632438">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Units</w:t>
            </w:r>
          </w:p>
        </w:tc>
        <w:tc>
          <w:tcPr>
            <w:tcW w:w="1486" w:type="dxa"/>
            <w:shd w:val="clear" w:color="auto" w:fill="4F81BD" w:themeFill="accent1"/>
            <w:vAlign w:val="center"/>
          </w:tcPr>
          <w:p w14:paraId="2D38FAEC" w14:textId="77777777" w:rsidR="00632438" w:rsidRPr="00955DAE" w:rsidRDefault="00632438" w:rsidP="00632438">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Project Drawdown Data Set Range</w:t>
            </w:r>
          </w:p>
        </w:tc>
        <w:tc>
          <w:tcPr>
            <w:tcW w:w="1467" w:type="dxa"/>
            <w:shd w:val="clear" w:color="auto" w:fill="4F81BD" w:themeFill="accent1"/>
            <w:vAlign w:val="center"/>
          </w:tcPr>
          <w:p w14:paraId="7DFEF21E" w14:textId="77777777" w:rsidR="00632438" w:rsidRPr="00955DAE" w:rsidRDefault="00632438" w:rsidP="00632438">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Model Input</w:t>
            </w:r>
          </w:p>
        </w:tc>
        <w:tc>
          <w:tcPr>
            <w:tcW w:w="1366" w:type="dxa"/>
            <w:shd w:val="clear" w:color="auto" w:fill="4F81BD" w:themeFill="accent1"/>
            <w:vAlign w:val="center"/>
          </w:tcPr>
          <w:p w14:paraId="389B668E" w14:textId="77777777" w:rsidR="00632438" w:rsidRPr="00955DAE" w:rsidRDefault="00632438" w:rsidP="00632438">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Data Points (#)</w:t>
            </w:r>
          </w:p>
        </w:tc>
        <w:tc>
          <w:tcPr>
            <w:tcW w:w="1528" w:type="dxa"/>
            <w:shd w:val="clear" w:color="auto" w:fill="4F81BD" w:themeFill="accent1"/>
            <w:vAlign w:val="center"/>
          </w:tcPr>
          <w:p w14:paraId="3CBA2097" w14:textId="77777777" w:rsidR="00632438" w:rsidRPr="00955DAE" w:rsidRDefault="00632438" w:rsidP="00632438">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Sources (#)</w:t>
            </w:r>
          </w:p>
        </w:tc>
      </w:tr>
      <w:tr w:rsidR="00632438" w:rsidRPr="00955DAE" w14:paraId="5536871A" w14:textId="77777777" w:rsidTr="006A55B6">
        <w:trPr>
          <w:trHeight w:val="508"/>
        </w:trPr>
        <w:tc>
          <w:tcPr>
            <w:tcW w:w="2076" w:type="dxa"/>
            <w:vAlign w:val="center"/>
          </w:tcPr>
          <w:p w14:paraId="059F0EC5" w14:textId="77777777" w:rsidR="00632438" w:rsidRPr="00955DAE" w:rsidRDefault="00632438" w:rsidP="00632438">
            <w:pPr>
              <w:spacing w:after="180" w:line="240" w:lineRule="auto"/>
              <w:jc w:val="center"/>
              <w:rPr>
                <w:kern w:val="0"/>
                <w:sz w:val="22"/>
                <w:lang w:eastAsia="ja-JP"/>
              </w:rPr>
            </w:pPr>
            <w:r w:rsidRPr="00955DAE">
              <w:rPr>
                <w:kern w:val="0"/>
                <w:sz w:val="22"/>
                <w:lang w:eastAsia="ja-JP"/>
              </w:rPr>
              <w:t>Total Energy Used per Functional Unit - SOLUTION</w:t>
            </w:r>
          </w:p>
        </w:tc>
        <w:tc>
          <w:tcPr>
            <w:tcW w:w="1427" w:type="dxa"/>
            <w:shd w:val="clear" w:color="auto" w:fill="auto"/>
            <w:vAlign w:val="center"/>
          </w:tcPr>
          <w:p w14:paraId="42065E54" w14:textId="02D4D7AE" w:rsidR="00632438" w:rsidRPr="00955DAE" w:rsidRDefault="00632438" w:rsidP="00632438">
            <w:pPr>
              <w:spacing w:after="180" w:line="240" w:lineRule="auto"/>
              <w:jc w:val="center"/>
              <w:rPr>
                <w:rFonts w:eastAsia="Helvetica,Times New Roman" w:cstheme="minorHAnsi"/>
                <w:i/>
                <w:kern w:val="0"/>
                <w:sz w:val="20"/>
                <w:szCs w:val="20"/>
                <w:lang w:eastAsia="ja-JP"/>
              </w:rPr>
            </w:pPr>
            <w:r w:rsidRPr="00955DAE">
              <w:rPr>
                <w:rFonts w:eastAsia="Helvetica,Times New Roman" w:cstheme="minorHAnsi"/>
                <w:i/>
                <w:kern w:val="0"/>
                <w:sz w:val="20"/>
                <w:szCs w:val="20"/>
                <w:lang w:eastAsia="ja-JP"/>
              </w:rPr>
              <w:t>Twh per PKM</w:t>
            </w:r>
          </w:p>
        </w:tc>
        <w:tc>
          <w:tcPr>
            <w:tcW w:w="1486" w:type="dxa"/>
            <w:vAlign w:val="center"/>
          </w:tcPr>
          <w:p w14:paraId="095D904A" w14:textId="676C453C" w:rsidR="00632438" w:rsidRPr="00955DAE" w:rsidRDefault="00632438" w:rsidP="00632438">
            <w:pPr>
              <w:spacing w:after="180" w:line="240" w:lineRule="auto"/>
              <w:jc w:val="center"/>
              <w:rPr>
                <w:rFonts w:eastAsia="Helvetica,Times New Roman" w:cstheme="minorHAnsi"/>
                <w:color w:val="000000" w:themeColor="text1"/>
                <w:kern w:val="0"/>
                <w:sz w:val="20"/>
                <w:szCs w:val="20"/>
                <w:lang w:eastAsia="ja-JP"/>
              </w:rPr>
            </w:pPr>
          </w:p>
        </w:tc>
        <w:tc>
          <w:tcPr>
            <w:tcW w:w="1467" w:type="dxa"/>
            <w:vAlign w:val="center"/>
          </w:tcPr>
          <w:p w14:paraId="65751D34" w14:textId="7BA4995E" w:rsidR="00632438" w:rsidRPr="00955DAE" w:rsidRDefault="003A438E"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9.28E-12</w:t>
            </w:r>
          </w:p>
        </w:tc>
        <w:tc>
          <w:tcPr>
            <w:tcW w:w="1366" w:type="dxa"/>
            <w:vAlign w:val="center"/>
          </w:tcPr>
          <w:p w14:paraId="58EE482E" w14:textId="77777777" w:rsidR="00632438" w:rsidRPr="00955DAE" w:rsidRDefault="00632438"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1</w:t>
            </w:r>
          </w:p>
        </w:tc>
        <w:tc>
          <w:tcPr>
            <w:tcW w:w="1528" w:type="dxa"/>
            <w:vAlign w:val="center"/>
          </w:tcPr>
          <w:p w14:paraId="4853E2F4" w14:textId="375B505A" w:rsidR="00632438" w:rsidRPr="00955DAE" w:rsidRDefault="00632438"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1</w:t>
            </w:r>
          </w:p>
        </w:tc>
      </w:tr>
      <w:tr w:rsidR="00632438" w:rsidRPr="00955DAE" w14:paraId="5FA77117" w14:textId="77777777" w:rsidTr="006A55B6">
        <w:trPr>
          <w:trHeight w:val="508"/>
        </w:trPr>
        <w:tc>
          <w:tcPr>
            <w:tcW w:w="2076" w:type="dxa"/>
          </w:tcPr>
          <w:p w14:paraId="27E9CFD5" w14:textId="77777777" w:rsidR="00632438" w:rsidRPr="00955DAE" w:rsidRDefault="00632438" w:rsidP="00632438">
            <w:pPr>
              <w:spacing w:after="180" w:line="240" w:lineRule="auto"/>
              <w:jc w:val="center"/>
              <w:rPr>
                <w:kern w:val="0"/>
                <w:sz w:val="22"/>
                <w:lang w:eastAsia="ja-JP"/>
              </w:rPr>
            </w:pPr>
            <w:r w:rsidRPr="00955DAE">
              <w:rPr>
                <w:kern w:val="0"/>
                <w:sz w:val="22"/>
                <w:lang w:eastAsia="ja-JP"/>
              </w:rPr>
              <w:t>Fuel Consumed per Functional Unit - CONVENTIONAL</w:t>
            </w:r>
          </w:p>
        </w:tc>
        <w:tc>
          <w:tcPr>
            <w:tcW w:w="1427" w:type="dxa"/>
            <w:shd w:val="clear" w:color="auto" w:fill="auto"/>
          </w:tcPr>
          <w:p w14:paraId="4FD6DA9F" w14:textId="49EDF006" w:rsidR="00632438" w:rsidRPr="00955DAE" w:rsidRDefault="00632438" w:rsidP="00632438">
            <w:pPr>
              <w:spacing w:after="180" w:line="240" w:lineRule="auto"/>
              <w:jc w:val="center"/>
              <w:rPr>
                <w:rFonts w:eastAsia="Helvetica,Times New Roman" w:cstheme="minorHAnsi"/>
                <w:i/>
                <w:iCs/>
                <w:kern w:val="0"/>
                <w:sz w:val="20"/>
                <w:szCs w:val="20"/>
                <w:lang w:eastAsia="ja-JP"/>
              </w:rPr>
            </w:pPr>
            <w:r w:rsidRPr="00955DAE">
              <w:rPr>
                <w:i/>
                <w:iCs/>
                <w:kern w:val="0"/>
                <w:sz w:val="22"/>
                <w:lang w:eastAsia="ja-JP"/>
              </w:rPr>
              <w:t>Liter/ PKM</w:t>
            </w:r>
          </w:p>
        </w:tc>
        <w:tc>
          <w:tcPr>
            <w:tcW w:w="1486" w:type="dxa"/>
            <w:vAlign w:val="center"/>
          </w:tcPr>
          <w:p w14:paraId="008DE11A" w14:textId="593DAD3B" w:rsidR="00632438" w:rsidRPr="00955DAE" w:rsidRDefault="002145C0"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0.07-0.10</w:t>
            </w:r>
          </w:p>
        </w:tc>
        <w:tc>
          <w:tcPr>
            <w:tcW w:w="1467" w:type="dxa"/>
            <w:vAlign w:val="center"/>
          </w:tcPr>
          <w:p w14:paraId="5E016607" w14:textId="109375EE" w:rsidR="00632438" w:rsidRPr="00955DAE" w:rsidRDefault="002145C0"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0.08</w:t>
            </w:r>
          </w:p>
        </w:tc>
        <w:tc>
          <w:tcPr>
            <w:tcW w:w="1366" w:type="dxa"/>
            <w:vAlign w:val="center"/>
          </w:tcPr>
          <w:p w14:paraId="76B41499" w14:textId="5618BA87" w:rsidR="00632438" w:rsidRPr="00955DAE" w:rsidRDefault="002145C0"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8</w:t>
            </w:r>
          </w:p>
        </w:tc>
        <w:tc>
          <w:tcPr>
            <w:tcW w:w="1528" w:type="dxa"/>
            <w:vAlign w:val="center"/>
          </w:tcPr>
          <w:p w14:paraId="75873920" w14:textId="07644197" w:rsidR="00632438" w:rsidRPr="00955DAE" w:rsidRDefault="003A438E"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4</w:t>
            </w:r>
          </w:p>
        </w:tc>
      </w:tr>
      <w:tr w:rsidR="00632438" w:rsidRPr="00955DAE" w14:paraId="29A8111A" w14:textId="77777777" w:rsidTr="006A55B6">
        <w:trPr>
          <w:trHeight w:val="508"/>
        </w:trPr>
        <w:tc>
          <w:tcPr>
            <w:tcW w:w="2076" w:type="dxa"/>
          </w:tcPr>
          <w:p w14:paraId="35AA71EC" w14:textId="77777777" w:rsidR="00632438" w:rsidRPr="00955DAE" w:rsidRDefault="00632438" w:rsidP="00632438">
            <w:pPr>
              <w:spacing w:after="180" w:line="240" w:lineRule="auto"/>
              <w:jc w:val="center"/>
              <w:rPr>
                <w:kern w:val="0"/>
                <w:sz w:val="22"/>
                <w:lang w:eastAsia="ja-JP"/>
              </w:rPr>
            </w:pPr>
            <w:r w:rsidRPr="00955DAE">
              <w:rPr>
                <w:kern w:val="0"/>
                <w:sz w:val="22"/>
                <w:lang w:eastAsia="ja-JP"/>
              </w:rPr>
              <w:t>Indirect CO2 Emissions per CONVENTIONAL Functional Unit</w:t>
            </w:r>
          </w:p>
        </w:tc>
        <w:tc>
          <w:tcPr>
            <w:tcW w:w="1427" w:type="dxa"/>
            <w:shd w:val="clear" w:color="auto" w:fill="auto"/>
          </w:tcPr>
          <w:p w14:paraId="66E13A28" w14:textId="0DB8A2A7" w:rsidR="00632438" w:rsidRPr="00955DAE" w:rsidRDefault="00632438" w:rsidP="00632438">
            <w:pPr>
              <w:spacing w:after="180" w:line="240" w:lineRule="auto"/>
              <w:jc w:val="center"/>
              <w:rPr>
                <w:rFonts w:eastAsia="Helvetica,Times New Roman" w:cstheme="minorHAnsi"/>
                <w:i/>
                <w:iCs/>
                <w:kern w:val="0"/>
                <w:sz w:val="20"/>
                <w:szCs w:val="20"/>
                <w:lang w:eastAsia="ja-JP"/>
              </w:rPr>
            </w:pPr>
            <w:r w:rsidRPr="00955DAE">
              <w:rPr>
                <w:i/>
                <w:iCs/>
                <w:kern w:val="0"/>
                <w:sz w:val="22"/>
                <w:lang w:eastAsia="ja-JP"/>
              </w:rPr>
              <w:t>t CO2-eq/ PKM</w:t>
            </w:r>
          </w:p>
        </w:tc>
        <w:tc>
          <w:tcPr>
            <w:tcW w:w="1486" w:type="dxa"/>
            <w:vAlign w:val="center"/>
          </w:tcPr>
          <w:p w14:paraId="6980FF0C" w14:textId="770659DB" w:rsidR="00632438" w:rsidRPr="00955DAE" w:rsidRDefault="003A438E"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5.59E-05-7.36E-05</w:t>
            </w:r>
          </w:p>
        </w:tc>
        <w:tc>
          <w:tcPr>
            <w:tcW w:w="1467" w:type="dxa"/>
            <w:vAlign w:val="center"/>
          </w:tcPr>
          <w:p w14:paraId="14C56C7E" w14:textId="64EF0266" w:rsidR="00632438" w:rsidRPr="00955DAE" w:rsidRDefault="003A438E"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6.51E-05</w:t>
            </w:r>
          </w:p>
        </w:tc>
        <w:tc>
          <w:tcPr>
            <w:tcW w:w="1366" w:type="dxa"/>
            <w:vAlign w:val="center"/>
          </w:tcPr>
          <w:p w14:paraId="74DFDE49" w14:textId="05197F70" w:rsidR="00632438" w:rsidRPr="00955DAE" w:rsidRDefault="002145C0"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4</w:t>
            </w:r>
          </w:p>
        </w:tc>
        <w:tc>
          <w:tcPr>
            <w:tcW w:w="1528" w:type="dxa"/>
            <w:vAlign w:val="center"/>
          </w:tcPr>
          <w:p w14:paraId="4B5F7F6B" w14:textId="2C350497" w:rsidR="00632438" w:rsidRPr="00955DAE" w:rsidRDefault="003A438E"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1</w:t>
            </w:r>
          </w:p>
        </w:tc>
      </w:tr>
      <w:tr w:rsidR="00632438" w:rsidRPr="00955DAE" w14:paraId="30CA7BA6" w14:textId="77777777" w:rsidTr="006A55B6">
        <w:trPr>
          <w:trHeight w:val="508"/>
        </w:trPr>
        <w:tc>
          <w:tcPr>
            <w:tcW w:w="2076" w:type="dxa"/>
          </w:tcPr>
          <w:p w14:paraId="2FA4D522" w14:textId="77777777" w:rsidR="00632438" w:rsidRPr="00955DAE" w:rsidRDefault="00632438" w:rsidP="00632438">
            <w:pPr>
              <w:spacing w:after="180" w:line="240" w:lineRule="auto"/>
              <w:jc w:val="center"/>
              <w:rPr>
                <w:kern w:val="0"/>
                <w:sz w:val="22"/>
                <w:lang w:eastAsia="ja-JP"/>
              </w:rPr>
            </w:pPr>
            <w:r w:rsidRPr="00955DAE">
              <w:rPr>
                <w:kern w:val="0"/>
                <w:sz w:val="22"/>
                <w:lang w:eastAsia="ja-JP"/>
              </w:rPr>
              <w:t xml:space="preserve">Indirect CO2 Emissions per SOLUTION Unit </w:t>
            </w:r>
          </w:p>
        </w:tc>
        <w:tc>
          <w:tcPr>
            <w:tcW w:w="1427" w:type="dxa"/>
            <w:shd w:val="clear" w:color="auto" w:fill="auto"/>
          </w:tcPr>
          <w:p w14:paraId="61914627" w14:textId="3E3A8F94" w:rsidR="00632438" w:rsidRPr="00955DAE" w:rsidRDefault="00632438" w:rsidP="00632438">
            <w:pPr>
              <w:spacing w:after="180" w:line="240" w:lineRule="auto"/>
              <w:jc w:val="center"/>
              <w:rPr>
                <w:rFonts w:eastAsia="Helvetica,Times New Roman" w:cstheme="minorHAnsi"/>
                <w:i/>
                <w:iCs/>
                <w:kern w:val="0"/>
                <w:sz w:val="20"/>
                <w:szCs w:val="20"/>
                <w:lang w:eastAsia="ja-JP"/>
              </w:rPr>
            </w:pPr>
            <w:r w:rsidRPr="00955DAE">
              <w:rPr>
                <w:i/>
                <w:iCs/>
                <w:kern w:val="0"/>
                <w:sz w:val="22"/>
                <w:lang w:eastAsia="ja-JP"/>
              </w:rPr>
              <w:t>t CO2-eq/ PKM</w:t>
            </w:r>
          </w:p>
        </w:tc>
        <w:tc>
          <w:tcPr>
            <w:tcW w:w="1486" w:type="dxa"/>
            <w:vAlign w:val="center"/>
          </w:tcPr>
          <w:p w14:paraId="1D3D26FA" w14:textId="4A255D0D" w:rsidR="00632438" w:rsidRPr="00955DAE" w:rsidRDefault="003A438E"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5.24E-06-9.82E-06</w:t>
            </w:r>
          </w:p>
        </w:tc>
        <w:tc>
          <w:tcPr>
            <w:tcW w:w="1467" w:type="dxa"/>
            <w:vAlign w:val="center"/>
          </w:tcPr>
          <w:p w14:paraId="4E0D125F" w14:textId="060BA276" w:rsidR="00632438" w:rsidRPr="00955DAE" w:rsidRDefault="003A438E"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7.53E-06</w:t>
            </w:r>
          </w:p>
        </w:tc>
        <w:tc>
          <w:tcPr>
            <w:tcW w:w="1366" w:type="dxa"/>
            <w:vAlign w:val="center"/>
          </w:tcPr>
          <w:p w14:paraId="6686A046" w14:textId="77777777" w:rsidR="00632438" w:rsidRPr="00955DAE" w:rsidRDefault="00632438"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2</w:t>
            </w:r>
          </w:p>
        </w:tc>
        <w:tc>
          <w:tcPr>
            <w:tcW w:w="1528" w:type="dxa"/>
            <w:vAlign w:val="center"/>
          </w:tcPr>
          <w:p w14:paraId="55BF8E7F" w14:textId="08FDDA51" w:rsidR="00632438" w:rsidRPr="00955DAE" w:rsidRDefault="003A438E" w:rsidP="00632438">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1</w:t>
            </w:r>
          </w:p>
        </w:tc>
      </w:tr>
    </w:tbl>
    <w:p w14:paraId="44CA1A82" w14:textId="19FFE893" w:rsidR="005C6EC2" w:rsidRPr="00955DAE" w:rsidRDefault="003922A1" w:rsidP="00EB247F">
      <w:r w:rsidRPr="00955DAE">
        <w:t xml:space="preserve">Note: </w:t>
      </w:r>
      <w:r w:rsidR="00D25FC7" w:rsidRPr="00955DAE">
        <w:t>Project Drawdown data</w:t>
      </w:r>
      <w:r w:rsidRPr="00955DAE">
        <w:t xml:space="preserve"> set range </w:t>
      </w:r>
      <w:r w:rsidR="005C6EC2" w:rsidRPr="00955DAE">
        <w:t xml:space="preserve">is </w:t>
      </w:r>
      <w:r w:rsidR="0069014F" w:rsidRPr="00955DAE">
        <w:t xml:space="preserve">defined by </w:t>
      </w:r>
      <w:r w:rsidR="00AB783D" w:rsidRPr="00955DAE">
        <w:t xml:space="preserve">the low and high boundaries which are respectively 1 standard deviation below and above the mean of the </w:t>
      </w:r>
      <w:r w:rsidR="004C2EA3" w:rsidRPr="00955DAE">
        <w:t>collected data</w:t>
      </w:r>
      <w:r w:rsidR="00AB783D" w:rsidRPr="00955DAE">
        <w:t xml:space="preserve"> points</w:t>
      </w:r>
      <w:r w:rsidR="0069014F" w:rsidRPr="00955DAE">
        <w:rPr>
          <w:rStyle w:val="FootnoteReference"/>
        </w:rPr>
        <w:footnoteReference w:id="11"/>
      </w:r>
      <w:r w:rsidR="00AB783D" w:rsidRPr="00955DAE">
        <w:t>.</w:t>
      </w:r>
    </w:p>
    <w:p w14:paraId="24C491B8" w14:textId="465BF469" w:rsidR="00F52595" w:rsidRPr="00955DAE" w:rsidRDefault="00686965" w:rsidP="005D49A8">
      <w:pPr>
        <w:pStyle w:val="Heading3"/>
      </w:pPr>
      <w:bookmarkStart w:id="72" w:name="_Toc72966211"/>
      <w:r w:rsidRPr="00955DAE">
        <w:t>Financial Inputs</w:t>
      </w:r>
      <w:bookmarkEnd w:id="72"/>
    </w:p>
    <w:p w14:paraId="50BC45D2" w14:textId="60E245F2" w:rsidR="000C5FC2" w:rsidRPr="00955DAE" w:rsidRDefault="000C5FC2" w:rsidP="005D6FDB">
      <w:r w:rsidRPr="00955DAE">
        <w:t xml:space="preserve">This section addresses the financial inputs of the model, by splitting them to first and operational cost. </w:t>
      </w:r>
      <w:r w:rsidR="003A438E" w:rsidRPr="00955DAE">
        <w:t>The costs have been converted to US$2014 based on inflation.</w:t>
      </w:r>
    </w:p>
    <w:p w14:paraId="55C59906" w14:textId="6D283699" w:rsidR="0032353F" w:rsidRPr="00955DAE" w:rsidRDefault="0032353F" w:rsidP="00017CD6">
      <w:pPr>
        <w:pStyle w:val="Heading4"/>
        <w:numPr>
          <w:ilvl w:val="3"/>
          <w:numId w:val="21"/>
        </w:numPr>
      </w:pPr>
      <w:r w:rsidRPr="00955DAE">
        <w:t xml:space="preserve">First </w:t>
      </w:r>
      <w:r w:rsidR="006B1084" w:rsidRPr="00955DAE">
        <w:t xml:space="preserve">Cost </w:t>
      </w:r>
    </w:p>
    <w:p w14:paraId="4188EA75" w14:textId="12D8F239" w:rsidR="000C5FC2" w:rsidRPr="00955DAE" w:rsidRDefault="000C5FC2" w:rsidP="005D6FDB">
      <w:r w:rsidRPr="00955DAE">
        <w:t xml:space="preserve">Since </w:t>
      </w:r>
      <w:r w:rsidR="00F32FEB" w:rsidRPr="00955DAE">
        <w:t>this analysis is</w:t>
      </w:r>
      <w:r w:rsidRPr="00955DAE">
        <w:t xml:space="preserve"> from a user perspective, first cost exists for the conventional technology (private car), but not for </w:t>
      </w:r>
      <w:r w:rsidR="00FF732D" w:rsidRPr="00955DAE">
        <w:t>public</w:t>
      </w:r>
      <w:r w:rsidRPr="00955DAE">
        <w:t xml:space="preserve"> transit (solution). The user is responsible for purchasing their car, whereas </w:t>
      </w:r>
      <w:r w:rsidR="00017CD6" w:rsidRPr="00955DAE">
        <w:t>t</w:t>
      </w:r>
      <w:r w:rsidRPr="00955DAE">
        <w:t xml:space="preserve">he </w:t>
      </w:r>
      <w:r w:rsidR="00017CD6" w:rsidRPr="00955DAE">
        <w:t xml:space="preserve">person </w:t>
      </w:r>
      <w:r w:rsidRPr="00955DAE">
        <w:t>is not directly charged for the purchase of the transit vehicle (bus, rail). The first cost for the private car is estimated per implementation unit, the urban trip. The formula to estimate it is the following:</w:t>
      </w:r>
    </w:p>
    <w:p w14:paraId="3C975BCD" w14:textId="77777777" w:rsidR="000C5FC2" w:rsidRPr="00955DAE" w:rsidRDefault="008017C1" w:rsidP="005D6FDB">
      <m:oMathPara>
        <m:oMath>
          <m:sSub>
            <m:sSubPr>
              <m:ctrlPr>
                <w:rPr>
                  <w:rFonts w:ascii="Cambria Math" w:hAnsi="Cambria Math"/>
                  <w:i/>
                  <w:szCs w:val="24"/>
                </w:rPr>
              </m:ctrlPr>
            </m:sSubPr>
            <m:e>
              <m:r>
                <w:rPr>
                  <w:rFonts w:ascii="Cambria Math" w:hAnsi="Cambria Math"/>
                </w:rPr>
                <m:t>FCt</m:t>
              </m:r>
            </m:e>
            <m:sub>
              <m:r>
                <w:rPr>
                  <w:rFonts w:ascii="Cambria Math" w:hAnsi="Cambria Math"/>
                </w:rPr>
                <m:t>c</m:t>
              </m:r>
            </m:sub>
          </m:sSub>
          <m:r>
            <w:rPr>
              <w:rFonts w:ascii="Cambria Math" w:hAnsi="Cambria Math"/>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rPr>
                    <m:t>FC</m:t>
                  </m:r>
                </m:e>
                <m:sub>
                  <m:r>
                    <w:rPr>
                      <w:rFonts w:ascii="Cambria Math" w:hAnsi="Cambria Math"/>
                    </w:rPr>
                    <m:t>c</m:t>
                  </m:r>
                </m:sub>
              </m:sSub>
            </m:num>
            <m:den>
              <m:sSub>
                <m:sSubPr>
                  <m:ctrlPr>
                    <w:rPr>
                      <w:rFonts w:ascii="Cambria Math" w:hAnsi="Cambria Math"/>
                      <w:i/>
                      <w:szCs w:val="24"/>
                    </w:rPr>
                  </m:ctrlPr>
                </m:sSubPr>
                <m:e>
                  <m:r>
                    <w:rPr>
                      <w:rFonts w:ascii="Cambria Math" w:hAnsi="Cambria Math"/>
                    </w:rPr>
                    <m:t>n</m:t>
                  </m:r>
                </m:e>
                <m:sub>
                  <m:r>
                    <w:rPr>
                      <w:rFonts w:ascii="Cambria Math" w:hAnsi="Cambria Math"/>
                    </w:rPr>
                    <m:t>tr</m:t>
                  </m:r>
                </m:sub>
              </m:sSub>
            </m:den>
          </m:f>
        </m:oMath>
      </m:oMathPara>
    </w:p>
    <w:p w14:paraId="15A9A463" w14:textId="77777777" w:rsidR="000C5FC2" w:rsidRPr="00955DAE" w:rsidRDefault="000C5FC2" w:rsidP="005D6FDB">
      <w:r w:rsidRPr="00955DAE">
        <w:t xml:space="preserve">Where </w:t>
      </w:r>
    </w:p>
    <w:p w14:paraId="2814266F" w14:textId="77777777" w:rsidR="000C5FC2" w:rsidRPr="00955DAE" w:rsidRDefault="000C5FC2" w:rsidP="005D6FDB">
      <w:r w:rsidRPr="00955DAE">
        <w:t>FCt</w:t>
      </w:r>
      <w:r w:rsidRPr="00955DAE">
        <w:rPr>
          <w:vertAlign w:val="subscript"/>
        </w:rPr>
        <w:t>c</w:t>
      </w:r>
      <w:r w:rsidRPr="00955DAE">
        <w:t xml:space="preserve"> is the first cost per trip for car;</w:t>
      </w:r>
    </w:p>
    <w:p w14:paraId="28133A35" w14:textId="77777777" w:rsidR="000C5FC2" w:rsidRPr="00955DAE" w:rsidRDefault="000C5FC2" w:rsidP="005D6FDB">
      <w:r w:rsidRPr="00955DAE">
        <w:t>FC</w:t>
      </w:r>
      <w:r w:rsidRPr="00955DAE">
        <w:rPr>
          <w:vertAlign w:val="subscript"/>
        </w:rPr>
        <w:t>c</w:t>
      </w:r>
      <w:r w:rsidRPr="00955DAE">
        <w:t xml:space="preserve"> is the first cost of buying a car;</w:t>
      </w:r>
    </w:p>
    <w:p w14:paraId="157929C9" w14:textId="53ED6608" w:rsidR="006B1084" w:rsidRPr="00955DAE" w:rsidRDefault="000C5FC2" w:rsidP="005D6FDB">
      <w:r w:rsidRPr="00955DAE">
        <w:t>N</w:t>
      </w:r>
      <w:r w:rsidRPr="00955DAE">
        <w:rPr>
          <w:vertAlign w:val="subscript"/>
        </w:rPr>
        <w:t>tr</w:t>
      </w:r>
      <w:r w:rsidRPr="00955DAE">
        <w:t xml:space="preserve"> is the number of trips a car does in its lifetime (estimated by dividing the average lifetime vkm</w:t>
      </w:r>
      <w:r w:rsidRPr="00955DAE">
        <w:rPr>
          <w:rStyle w:val="FootnoteReference"/>
          <w:bCs/>
        </w:rPr>
        <w:footnoteReference w:id="12"/>
      </w:r>
      <w:r w:rsidRPr="00955DAE">
        <w:t xml:space="preserve"> of a car; to the average urban car trip length).</w:t>
      </w:r>
    </w:p>
    <w:p w14:paraId="55702CE0" w14:textId="0BE90D1B" w:rsidR="00017CD6" w:rsidRPr="00955DAE" w:rsidRDefault="00017CD6" w:rsidP="00017CD6">
      <w:pPr>
        <w:pStyle w:val="Heading4"/>
        <w:numPr>
          <w:ilvl w:val="3"/>
          <w:numId w:val="21"/>
        </w:numPr>
      </w:pPr>
      <w:r w:rsidRPr="00955DAE">
        <w:t>Operational Cost Factors</w:t>
      </w:r>
    </w:p>
    <w:p w14:paraId="15401F29" w14:textId="77777777" w:rsidR="00E83614" w:rsidRPr="00955DAE" w:rsidRDefault="00017CD6" w:rsidP="00017CD6">
      <w:r w:rsidRPr="00955DAE">
        <w:t xml:space="preserve">Conventional </w:t>
      </w:r>
      <w:r w:rsidR="00E83614" w:rsidRPr="00955DAE">
        <w:t xml:space="preserve">and solution </w:t>
      </w:r>
      <w:r w:rsidRPr="00955DAE">
        <w:t xml:space="preserve">operating and maintenance costs are on a $2014/pkm basis and are regionalized and weighted by mode share. The bottom-up approach is used due to the differences in mode share and costs across the regions. </w:t>
      </w:r>
    </w:p>
    <w:p w14:paraId="450E7A70" w14:textId="019EDFA1" w:rsidR="00017CD6" w:rsidRPr="00955DAE" w:rsidRDefault="00E83614" w:rsidP="00017CD6">
      <w:r w:rsidRPr="00955DAE">
        <w:t xml:space="preserve">The conventional, </w:t>
      </w:r>
      <w:r w:rsidR="00017CD6" w:rsidRPr="00955DAE">
        <w:t>ICE cars</w:t>
      </w:r>
      <w:r w:rsidRPr="00955DAE">
        <w:t>,</w:t>
      </w:r>
      <w:r w:rsidR="00017CD6" w:rsidRPr="00955DAE">
        <w:t xml:space="preserve"> carry the additional fixed expense of insurance to the user</w:t>
      </w:r>
      <w:r w:rsidRPr="00955DAE">
        <w:t xml:space="preserve"> and is calculated </w:t>
      </w:r>
      <w:r w:rsidR="0057530E" w:rsidRPr="00955DAE">
        <w:t>to</w:t>
      </w:r>
      <w:r w:rsidRPr="00955DAE">
        <w:t xml:space="preserve"> a pkm basis and added to the operating costs. </w:t>
      </w:r>
    </w:p>
    <w:p w14:paraId="595FA23D" w14:textId="21EB5124" w:rsidR="00E83614" w:rsidRPr="00955DAE" w:rsidRDefault="00E83614" w:rsidP="00E83614">
      <w:r w:rsidRPr="00955DAE">
        <w:t xml:space="preserve">For the conventional technology, the </w:t>
      </w:r>
      <w:r w:rsidR="0057530E" w:rsidRPr="00955DAE">
        <w:t xml:space="preserve">variable </w:t>
      </w:r>
      <w:r w:rsidRPr="00955DAE">
        <w:t>operating cost is calculated by combining maintenance and fuel costs and estimating the total cost per pkm. To do this steady oil prices were assumed for the duration of the study</w:t>
      </w:r>
      <w:r w:rsidRPr="00955DAE">
        <w:rPr>
          <w:rStyle w:val="FootnoteReference"/>
          <w:bCs/>
        </w:rPr>
        <w:footnoteReference w:id="13"/>
      </w:r>
      <w:r w:rsidRPr="00955DAE">
        <w:t>. The calculation is the following:</w:t>
      </w:r>
    </w:p>
    <w:p w14:paraId="44DFD441" w14:textId="31DF82F7" w:rsidR="00E83614" w:rsidRPr="00955DAE" w:rsidRDefault="008017C1" w:rsidP="00E83614">
      <m:oMathPara>
        <m:oMath>
          <m:sSub>
            <m:sSubPr>
              <m:ctrlPr>
                <w:rPr>
                  <w:rFonts w:ascii="Cambria Math" w:hAnsi="Cambria Math"/>
                  <w:i/>
                  <w:szCs w:val="24"/>
                </w:rPr>
              </m:ctrlPr>
            </m:sSubPr>
            <m:e>
              <m:r>
                <w:rPr>
                  <w:rFonts w:ascii="Cambria Math" w:hAnsi="Cambria Math"/>
                </w:rPr>
                <m:t>VOC</m:t>
              </m:r>
            </m:e>
            <m:sub>
              <m:r>
                <w:rPr>
                  <w:rFonts w:ascii="Cambria Math" w:hAnsi="Cambria Math"/>
                </w:rPr>
                <m:t>c</m:t>
              </m:r>
            </m:sub>
          </m:sSub>
          <m:r>
            <w:rPr>
              <w:rFonts w:ascii="Cambria Math" w:hAnsi="Cambria Math"/>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rPr>
                    <m:t>MC</m:t>
                  </m:r>
                </m:e>
                <m:sub>
                  <m:r>
                    <w:rPr>
                      <w:rFonts w:ascii="Cambria Math" w:hAnsi="Cambria Math"/>
                    </w:rPr>
                    <m:t>c</m:t>
                  </m:r>
                </m:sub>
              </m:sSub>
              <m:r>
                <w:rPr>
                  <w:rFonts w:ascii="Cambria Math" w:hAnsi="Cambria Math"/>
                </w:rPr>
                <m:t>+(f*</m:t>
              </m:r>
              <m:sSub>
                <m:sSubPr>
                  <m:ctrlPr>
                    <w:rPr>
                      <w:rFonts w:ascii="Cambria Math" w:hAnsi="Cambria Math"/>
                      <w:i/>
                      <w:szCs w:val="24"/>
                    </w:rPr>
                  </m:ctrlPr>
                </m:sSubPr>
                <m:e>
                  <m:r>
                    <w:rPr>
                      <w:rFonts w:ascii="Cambria Math" w:hAnsi="Cambria Math"/>
                    </w:rPr>
                    <m:t>fe</m:t>
                  </m:r>
                </m:e>
                <m:sub>
                  <m:r>
                    <w:rPr>
                      <w:rFonts w:ascii="Cambria Math" w:hAnsi="Cambria Math"/>
                    </w:rPr>
                    <m:t>c</m:t>
                  </m:r>
                </m:sub>
              </m:sSub>
              <m:r>
                <w:rPr>
                  <w:rFonts w:ascii="Cambria Math" w:hAnsi="Cambria Math"/>
                </w:rPr>
                <m:t>)</m:t>
              </m:r>
            </m:num>
            <m:den>
              <m:sSub>
                <m:sSubPr>
                  <m:ctrlPr>
                    <w:rPr>
                      <w:rFonts w:ascii="Cambria Math" w:hAnsi="Cambria Math"/>
                      <w:i/>
                      <w:szCs w:val="24"/>
                    </w:rPr>
                  </m:ctrlPr>
                </m:sSubPr>
                <m:e>
                  <m:r>
                    <w:rPr>
                      <w:rFonts w:ascii="Cambria Math" w:hAnsi="Cambria Math"/>
                    </w:rPr>
                    <m:t>AO</m:t>
                  </m:r>
                </m:e>
                <m:sub>
                  <m:r>
                    <w:rPr>
                      <w:rFonts w:ascii="Cambria Math" w:hAnsi="Cambria Math"/>
                    </w:rPr>
                    <m:t>c</m:t>
                  </m:r>
                </m:sub>
              </m:sSub>
            </m:den>
          </m:f>
        </m:oMath>
      </m:oMathPara>
    </w:p>
    <w:p w14:paraId="59DE9023" w14:textId="77777777" w:rsidR="00E83614" w:rsidRPr="00955DAE" w:rsidRDefault="00E83614" w:rsidP="00E83614">
      <w:r w:rsidRPr="00955DAE">
        <w:t>Where</w:t>
      </w:r>
    </w:p>
    <w:p w14:paraId="4A4C7657" w14:textId="66B00F2D" w:rsidR="00E83614" w:rsidRPr="00955DAE" w:rsidRDefault="0057530E" w:rsidP="00E83614">
      <w:r w:rsidRPr="00955DAE">
        <w:t>V</w:t>
      </w:r>
      <w:r w:rsidR="00E83614" w:rsidRPr="00955DAE">
        <w:t>OC</w:t>
      </w:r>
      <w:r w:rsidR="00E83614" w:rsidRPr="00955DAE">
        <w:rPr>
          <w:vertAlign w:val="subscript"/>
        </w:rPr>
        <w:t>c</w:t>
      </w:r>
      <w:r w:rsidR="00E83614" w:rsidRPr="00955DAE">
        <w:t xml:space="preserve"> is the </w:t>
      </w:r>
      <w:r w:rsidRPr="00955DAE">
        <w:t xml:space="preserve">variable </w:t>
      </w:r>
      <w:r w:rsidR="00E83614" w:rsidRPr="00955DAE">
        <w:t>operational cost of private car per pkm;</w:t>
      </w:r>
    </w:p>
    <w:p w14:paraId="7264C976" w14:textId="77777777" w:rsidR="00E83614" w:rsidRPr="00955DAE" w:rsidRDefault="00E83614" w:rsidP="00E83614">
      <w:r w:rsidRPr="00955DAE">
        <w:t>MC</w:t>
      </w:r>
      <w:r w:rsidRPr="00955DAE">
        <w:rPr>
          <w:vertAlign w:val="subscript"/>
        </w:rPr>
        <w:t>c</w:t>
      </w:r>
      <w:r w:rsidRPr="00955DAE">
        <w:t xml:space="preserve"> is the maintenance cost of private car per vkm;</w:t>
      </w:r>
    </w:p>
    <w:p w14:paraId="1F919640" w14:textId="77777777" w:rsidR="00E83614" w:rsidRPr="00955DAE" w:rsidRDefault="00E83614" w:rsidP="00E83614">
      <w:r w:rsidRPr="00955DAE">
        <w:t>f is the fuel price per liter;</w:t>
      </w:r>
    </w:p>
    <w:p w14:paraId="2F3DDBC2" w14:textId="77777777" w:rsidR="00E83614" w:rsidRPr="00955DAE" w:rsidRDefault="00E83614" w:rsidP="00E83614">
      <w:r w:rsidRPr="00955DAE">
        <w:t>fe</w:t>
      </w:r>
      <w:r w:rsidRPr="00955DAE">
        <w:rPr>
          <w:vertAlign w:val="subscript"/>
        </w:rPr>
        <w:t>c</w:t>
      </w:r>
      <w:r w:rsidRPr="00955DAE">
        <w:t xml:space="preserve"> is the fuel consumption in liter per vkm for private car;</w:t>
      </w:r>
    </w:p>
    <w:p w14:paraId="73247864" w14:textId="77777777" w:rsidR="00E83614" w:rsidRPr="00955DAE" w:rsidRDefault="00E83614" w:rsidP="00E83614">
      <w:r w:rsidRPr="00955DAE">
        <w:t>AO</w:t>
      </w:r>
      <w:r w:rsidRPr="00955DAE">
        <w:rPr>
          <w:vertAlign w:val="subscript"/>
        </w:rPr>
        <w:t>c</w:t>
      </w:r>
      <w:r w:rsidRPr="00955DAE">
        <w:t xml:space="preserve"> is the average car occupancy (in pkm per vkm).</w:t>
      </w:r>
    </w:p>
    <w:p w14:paraId="72D3CC6B" w14:textId="45E93F5D" w:rsidR="00E83614" w:rsidRPr="00955DAE" w:rsidRDefault="00E83614" w:rsidP="00967A2C"/>
    <w:p w14:paraId="2030B82A" w14:textId="0DA2C691" w:rsidR="00E83614" w:rsidRPr="00955DAE" w:rsidRDefault="00E83614" w:rsidP="00967A2C">
      <w:r w:rsidRPr="00955DAE">
        <w:t xml:space="preserve">There are no fixed operating costs for the solution. </w:t>
      </w:r>
    </w:p>
    <w:p w14:paraId="164FCD32" w14:textId="5A508C25" w:rsidR="00967A2C" w:rsidRPr="00955DAE" w:rsidRDefault="00967A2C" w:rsidP="00967A2C">
      <w:r w:rsidRPr="00955DAE">
        <w:t>For the solution</w:t>
      </w:r>
      <w:r w:rsidR="00E83614" w:rsidRPr="00955DAE">
        <w:t>, the variable operating cost</w:t>
      </w:r>
      <w:r w:rsidRPr="00955DAE">
        <w:t xml:space="preserve"> is the public transit ticket price, estimated by weighting ticket price with the transportation volume in each region. The calculation is the following:</w:t>
      </w:r>
    </w:p>
    <w:p w14:paraId="0E7FC0F9" w14:textId="77777777" w:rsidR="00967A2C" w:rsidRPr="00955DAE" w:rsidRDefault="008017C1" w:rsidP="00967A2C">
      <m:oMathPara>
        <m:oMath>
          <m:sSub>
            <m:sSubPr>
              <m:ctrlPr>
                <w:rPr>
                  <w:rFonts w:ascii="Cambria Math" w:hAnsi="Cambria Math"/>
                  <w:i/>
                  <w:szCs w:val="24"/>
                </w:rPr>
              </m:ctrlPr>
            </m:sSubPr>
            <m:e>
              <m:r>
                <w:rPr>
                  <w:rFonts w:ascii="Cambria Math" w:hAnsi="Cambria Math"/>
                </w:rPr>
                <m:t>OC</m:t>
              </m:r>
            </m:e>
            <m:sub>
              <m:r>
                <w:rPr>
                  <w:rFonts w:ascii="Cambria Math" w:hAnsi="Cambria Math"/>
                </w:rPr>
                <m:t>T</m:t>
              </m:r>
            </m:sub>
          </m:sSub>
          <m:r>
            <w:rPr>
              <w:rFonts w:ascii="Cambria Math" w:hAnsi="Cambria Math"/>
            </w:rPr>
            <m:t xml:space="preserve">= </m:t>
          </m:r>
          <m:f>
            <m:fPr>
              <m:type m:val="skw"/>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rPr>
                    <m:t>m=1</m:t>
                  </m:r>
                </m:sub>
                <m:sup>
                  <m:r>
                    <w:rPr>
                      <w:rFonts w:ascii="Cambria Math" w:hAnsi="Cambria Math"/>
                    </w:rPr>
                    <m:t>n</m:t>
                  </m:r>
                </m:sup>
                <m:e>
                  <m:sSub>
                    <m:sSubPr>
                      <m:ctrlPr>
                        <w:rPr>
                          <w:rFonts w:ascii="Cambria Math" w:hAnsi="Cambria Math"/>
                          <w:i/>
                          <w:szCs w:val="24"/>
                        </w:rPr>
                      </m:ctrlPr>
                    </m:sSubPr>
                    <m:e>
                      <m:r>
                        <w:rPr>
                          <w:rFonts w:ascii="Cambria Math" w:hAnsi="Cambria Math"/>
                        </w:rPr>
                        <m:t>OC</m:t>
                      </m:r>
                    </m:e>
                    <m:sub>
                      <m:r>
                        <w:rPr>
                          <w:rFonts w:ascii="Cambria Math" w:hAnsi="Cambria Math"/>
                        </w:rPr>
                        <m:t>Tm</m:t>
                      </m:r>
                    </m:sub>
                  </m:sSub>
                  <m:r>
                    <w:rPr>
                      <w:rFonts w:ascii="Cambria Math" w:hAnsi="Cambria Math"/>
                    </w:rPr>
                    <m:t>*</m:t>
                  </m:r>
                  <m:sSub>
                    <m:sSubPr>
                      <m:ctrlPr>
                        <w:rPr>
                          <w:rFonts w:ascii="Cambria Math" w:hAnsi="Cambria Math"/>
                          <w:i/>
                          <w:szCs w:val="24"/>
                        </w:rPr>
                      </m:ctrlPr>
                    </m:sSubPr>
                    <m:e>
                      <m:r>
                        <w:rPr>
                          <w:rFonts w:ascii="Cambria Math" w:hAnsi="Cambria Math"/>
                        </w:rPr>
                        <m:t>w</m:t>
                      </m:r>
                    </m:e>
                    <m:sub>
                      <m:r>
                        <w:rPr>
                          <w:rFonts w:ascii="Cambria Math" w:hAnsi="Cambria Math"/>
                        </w:rPr>
                        <m:t>m</m:t>
                      </m:r>
                    </m:sub>
                  </m:sSub>
                </m:e>
              </m:nary>
            </m:num>
            <m:den>
              <m:sSub>
                <m:sSubPr>
                  <m:ctrlPr>
                    <w:rPr>
                      <w:rFonts w:ascii="Cambria Math" w:hAnsi="Cambria Math"/>
                      <w:i/>
                      <w:sz w:val="28"/>
                      <w:szCs w:val="28"/>
                    </w:rPr>
                  </m:ctrlPr>
                </m:sSubPr>
                <m:e>
                  <m:r>
                    <w:rPr>
                      <w:rFonts w:ascii="Cambria Math" w:hAnsi="Cambria Math"/>
                      <w:sz w:val="28"/>
                    </w:rPr>
                    <m:t>trl</m:t>
                  </m:r>
                </m:e>
                <m:sub>
                  <m:r>
                    <w:rPr>
                      <w:rFonts w:ascii="Cambria Math" w:hAnsi="Cambria Math"/>
                      <w:sz w:val="28"/>
                    </w:rPr>
                    <m:t>T</m:t>
                  </m:r>
                </m:sub>
              </m:sSub>
            </m:den>
          </m:f>
        </m:oMath>
      </m:oMathPara>
    </w:p>
    <w:p w14:paraId="561AC0B6" w14:textId="77777777" w:rsidR="00967A2C" w:rsidRPr="00955DAE" w:rsidRDefault="00967A2C" w:rsidP="00967A2C">
      <w:r w:rsidRPr="00955DAE">
        <w:t>Where</w:t>
      </w:r>
    </w:p>
    <w:p w14:paraId="5B5FDF0E" w14:textId="77777777" w:rsidR="00967A2C" w:rsidRPr="00955DAE" w:rsidRDefault="00967A2C" w:rsidP="00967A2C">
      <w:r w:rsidRPr="00955DAE">
        <w:t>OC</w:t>
      </w:r>
      <w:r w:rsidRPr="00955DAE">
        <w:rPr>
          <w:vertAlign w:val="subscript"/>
        </w:rPr>
        <w:t>T</w:t>
      </w:r>
      <w:r w:rsidRPr="00955DAE">
        <w:t xml:space="preserve"> is the operational cost of transit (global average ticket price) per pkm;</w:t>
      </w:r>
    </w:p>
    <w:p w14:paraId="07FD0D3B" w14:textId="77777777" w:rsidR="00967A2C" w:rsidRPr="00955DAE" w:rsidRDefault="00967A2C" w:rsidP="00967A2C">
      <w:r w:rsidRPr="00955DAE">
        <w:t>OC</w:t>
      </w:r>
      <w:r w:rsidRPr="00955DAE">
        <w:rPr>
          <w:vertAlign w:val="subscript"/>
        </w:rPr>
        <w:t>Tm</w:t>
      </w:r>
      <w:r w:rsidRPr="00955DAE">
        <w:t xml:space="preserve"> is the average ticket price for region m;</w:t>
      </w:r>
    </w:p>
    <w:p w14:paraId="11F14E8D" w14:textId="77777777" w:rsidR="00967A2C" w:rsidRPr="00955DAE" w:rsidRDefault="00967A2C" w:rsidP="00967A2C">
      <w:r w:rsidRPr="00955DAE">
        <w:t>w</w:t>
      </w:r>
      <w:r w:rsidRPr="00955DAE">
        <w:rPr>
          <w:vertAlign w:val="subscript"/>
        </w:rPr>
        <w:t>m</w:t>
      </w:r>
      <w:r w:rsidRPr="00955DAE">
        <w:t xml:space="preserve"> is the weight of each region m, calculated as the percent of transport volume done in that region vs. the total;</w:t>
      </w:r>
    </w:p>
    <w:p w14:paraId="715F40F3" w14:textId="77777777" w:rsidR="00967A2C" w:rsidRPr="00955DAE" w:rsidRDefault="00967A2C" w:rsidP="00967A2C">
      <w:r w:rsidRPr="00955DAE">
        <w:t>trl</w:t>
      </w:r>
      <w:r w:rsidRPr="00955DAE">
        <w:rPr>
          <w:vertAlign w:val="subscript"/>
        </w:rPr>
        <w:t>T</w:t>
      </w:r>
      <w:r w:rsidRPr="00955DAE">
        <w:t xml:space="preserve"> is the average trip length of a transit trip.</w:t>
      </w:r>
    </w:p>
    <w:p w14:paraId="7B7861B8" w14:textId="333EB1DC" w:rsidR="00967A2C" w:rsidRPr="00955DAE" w:rsidRDefault="00E83614" w:rsidP="00967A2C">
      <w:r w:rsidRPr="00955DAE">
        <w:t>All</w:t>
      </w:r>
      <w:r w:rsidR="00967A2C" w:rsidRPr="00955DAE">
        <w:t xml:space="preserve"> operational costs are estimated per pkm, the functional unit, to provide comparable results.</w:t>
      </w:r>
    </w:p>
    <w:p w14:paraId="188C692D" w14:textId="440FC7CF" w:rsidR="0032353F" w:rsidRPr="00955DAE" w:rsidRDefault="0032353F" w:rsidP="0057530E">
      <w:pPr>
        <w:pStyle w:val="Heading4"/>
        <w:numPr>
          <w:ilvl w:val="3"/>
          <w:numId w:val="21"/>
        </w:numPr>
      </w:pPr>
      <w:r w:rsidRPr="00955DAE">
        <w:t xml:space="preserve">Learning </w:t>
      </w:r>
      <w:r w:rsidR="006B1084" w:rsidRPr="00955DAE">
        <w:t>Rate Factor</w:t>
      </w:r>
    </w:p>
    <w:p w14:paraId="57787AE7" w14:textId="2E288464" w:rsidR="0057530E" w:rsidRPr="00955DAE" w:rsidRDefault="0057530E" w:rsidP="0057530E">
      <w:r w:rsidRPr="00955DAE">
        <w:t>Due to the maturity of the technologies, the conventional and solution efficiency rate is very close to zero.</w:t>
      </w:r>
    </w:p>
    <w:p w14:paraId="7692F09A" w14:textId="0880B16B" w:rsidR="006B1084" w:rsidRPr="00955DAE" w:rsidRDefault="0057530E" w:rsidP="0057530E">
      <w:pPr>
        <w:pStyle w:val="Heading4"/>
      </w:pPr>
      <w:r w:rsidRPr="00955DAE">
        <w:t>2.5.2.4</w:t>
      </w:r>
      <w:r w:rsidRPr="00955DAE">
        <w:tab/>
        <w:t>Discount Rate</w:t>
      </w:r>
    </w:p>
    <w:p w14:paraId="7FE70729" w14:textId="040F479D" w:rsidR="006B1084" w:rsidRPr="00955DAE" w:rsidRDefault="0057530E" w:rsidP="006B1084">
      <w:r w:rsidRPr="00955DAE">
        <w:t>The household discount rate of 3.2% was used based on the average of 3 peer reviewed sources reporting global household discounting.</w:t>
      </w:r>
    </w:p>
    <w:p w14:paraId="1521B01D" w14:textId="655CA36F" w:rsidR="00D25FC7" w:rsidRPr="00955DAE" w:rsidRDefault="00D25FC7" w:rsidP="00D25FC7">
      <w:pPr>
        <w:pStyle w:val="Caption"/>
        <w:rPr>
          <w:rFonts w:asciiTheme="majorHAnsi" w:eastAsiaTheme="majorEastAsia" w:hAnsiTheme="majorHAnsi" w:cstheme="majorBidi"/>
          <w:b/>
          <w:bCs/>
          <w:color w:val="000000" w:themeColor="text1"/>
          <w:sz w:val="23"/>
          <w:szCs w:val="23"/>
          <w:lang w:eastAsia="zh-CN"/>
        </w:rPr>
      </w:pPr>
      <w:bookmarkStart w:id="73" w:name="_Toc72965759"/>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2</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3</w:t>
      </w:r>
      <w:r w:rsidR="008017C1">
        <w:fldChar w:fldCharType="end"/>
      </w:r>
      <w:r w:rsidRPr="00955DAE">
        <w:t xml:space="preserve"> Financial Inputs </w:t>
      </w:r>
      <w:r w:rsidR="009C0F77" w:rsidRPr="00955DAE">
        <w:t xml:space="preserve">for </w:t>
      </w:r>
      <w:r w:rsidRPr="00955DAE">
        <w:t>Conventional Technologies</w:t>
      </w:r>
      <w:bookmarkEnd w:id="73"/>
    </w:p>
    <w:tbl>
      <w:tblPr>
        <w:tblStyle w:val="TableGrid"/>
        <w:tblW w:w="5043" w:type="pct"/>
        <w:jc w:val="center"/>
        <w:tblLook w:val="04A0" w:firstRow="1" w:lastRow="0" w:firstColumn="1" w:lastColumn="0" w:noHBand="0" w:noVBand="1"/>
      </w:tblPr>
      <w:tblGrid>
        <w:gridCol w:w="2302"/>
        <w:gridCol w:w="1624"/>
        <w:gridCol w:w="1624"/>
        <w:gridCol w:w="1624"/>
        <w:gridCol w:w="1164"/>
        <w:gridCol w:w="1092"/>
      </w:tblGrid>
      <w:tr w:rsidR="00910DE0" w:rsidRPr="00955DAE" w14:paraId="5EBC0DC9" w14:textId="77777777" w:rsidTr="00DA57F1">
        <w:trPr>
          <w:cantSplit/>
          <w:trHeight w:val="1154"/>
          <w:tblHeader/>
          <w:jc w:val="center"/>
        </w:trPr>
        <w:tc>
          <w:tcPr>
            <w:tcW w:w="1221" w:type="pct"/>
            <w:shd w:val="clear" w:color="auto" w:fill="4F81BD" w:themeFill="accent1"/>
            <w:vAlign w:val="center"/>
          </w:tcPr>
          <w:p w14:paraId="74E672A4" w14:textId="77777777" w:rsidR="00910DE0" w:rsidRPr="00955DAE" w:rsidRDefault="00910DE0" w:rsidP="00AD4CF8">
            <w:pPr>
              <w:spacing w:after="180" w:line="240" w:lineRule="auto"/>
              <w:jc w:val="center"/>
              <w:rPr>
                <w:rFonts w:eastAsia="Helvetica,Times New Roman" w:cstheme="minorHAnsi"/>
                <w:b/>
                <w:color w:val="000000" w:themeColor="text1"/>
                <w:sz w:val="20"/>
                <w:szCs w:val="20"/>
              </w:rPr>
            </w:pPr>
          </w:p>
        </w:tc>
        <w:tc>
          <w:tcPr>
            <w:tcW w:w="861" w:type="pct"/>
            <w:shd w:val="clear" w:color="auto" w:fill="4F81BD" w:themeFill="accent1"/>
            <w:vAlign w:val="center"/>
          </w:tcPr>
          <w:p w14:paraId="47C8F982" w14:textId="77777777" w:rsidR="00910DE0" w:rsidRPr="00955DAE" w:rsidRDefault="00910DE0" w:rsidP="00AD4CF8">
            <w:pPr>
              <w:spacing w:after="180" w:line="240" w:lineRule="auto"/>
              <w:jc w:val="center"/>
              <w:rPr>
                <w:b/>
                <w:bCs/>
                <w:sz w:val="20"/>
                <w:szCs w:val="20"/>
              </w:rPr>
            </w:pPr>
            <w:r w:rsidRPr="00955DAE">
              <w:rPr>
                <w:b/>
                <w:bCs/>
                <w:color w:val="FFFFFF" w:themeColor="background1"/>
                <w:sz w:val="20"/>
                <w:szCs w:val="20"/>
              </w:rPr>
              <w:t>Units</w:t>
            </w:r>
          </w:p>
        </w:tc>
        <w:tc>
          <w:tcPr>
            <w:tcW w:w="861" w:type="pct"/>
            <w:shd w:val="clear" w:color="auto" w:fill="4F81BD" w:themeFill="accent1"/>
            <w:vAlign w:val="center"/>
          </w:tcPr>
          <w:p w14:paraId="0418DADA" w14:textId="42CB0C28" w:rsidR="00910DE0" w:rsidRPr="00955DAE" w:rsidRDefault="00910DE0" w:rsidP="00AD4CF8">
            <w:pPr>
              <w:spacing w:after="180" w:line="240" w:lineRule="auto"/>
              <w:jc w:val="center"/>
              <w:rPr>
                <w:b/>
                <w:bCs/>
                <w:color w:val="FFFFFF" w:themeColor="background1"/>
                <w:sz w:val="20"/>
                <w:szCs w:val="20"/>
              </w:rPr>
            </w:pPr>
            <w:r w:rsidRPr="00955DAE">
              <w:rPr>
                <w:b/>
                <w:bCs/>
                <w:color w:val="FFFFFF" w:themeColor="background1"/>
                <w:sz w:val="20"/>
                <w:szCs w:val="20"/>
              </w:rPr>
              <w:t>Project Drawdown Data Set Range</w:t>
            </w:r>
          </w:p>
        </w:tc>
        <w:tc>
          <w:tcPr>
            <w:tcW w:w="861" w:type="pct"/>
            <w:shd w:val="clear" w:color="auto" w:fill="4F81BD" w:themeFill="accent1"/>
            <w:vAlign w:val="center"/>
          </w:tcPr>
          <w:p w14:paraId="6FC568BA" w14:textId="77777777" w:rsidR="00910DE0" w:rsidRPr="00955DAE" w:rsidRDefault="00910DE0" w:rsidP="00AD4CF8">
            <w:pPr>
              <w:spacing w:after="180" w:line="240" w:lineRule="auto"/>
              <w:jc w:val="center"/>
              <w:rPr>
                <w:b/>
                <w:bCs/>
                <w:color w:val="FFFFFF" w:themeColor="background1"/>
                <w:sz w:val="20"/>
                <w:szCs w:val="20"/>
              </w:rPr>
            </w:pPr>
            <w:r w:rsidRPr="00955DAE">
              <w:rPr>
                <w:b/>
                <w:bCs/>
                <w:color w:val="FFFFFF" w:themeColor="background1"/>
                <w:sz w:val="20"/>
                <w:szCs w:val="20"/>
              </w:rPr>
              <w:t>Model Input</w:t>
            </w:r>
          </w:p>
        </w:tc>
        <w:tc>
          <w:tcPr>
            <w:tcW w:w="617" w:type="pct"/>
            <w:shd w:val="clear" w:color="auto" w:fill="4F81BD" w:themeFill="accent1"/>
            <w:vAlign w:val="center"/>
          </w:tcPr>
          <w:p w14:paraId="034FA35B" w14:textId="77777777" w:rsidR="00910DE0" w:rsidRPr="00955DAE" w:rsidRDefault="00910DE0" w:rsidP="00AD4CF8">
            <w:pPr>
              <w:spacing w:after="180" w:line="240" w:lineRule="auto"/>
              <w:jc w:val="center"/>
              <w:rPr>
                <w:b/>
                <w:bCs/>
                <w:color w:val="FFFFFF" w:themeColor="background1"/>
                <w:sz w:val="20"/>
                <w:szCs w:val="20"/>
              </w:rPr>
            </w:pPr>
            <w:r w:rsidRPr="00955DAE">
              <w:rPr>
                <w:b/>
                <w:bCs/>
                <w:color w:val="FFFFFF" w:themeColor="background1"/>
                <w:sz w:val="20"/>
                <w:szCs w:val="20"/>
              </w:rPr>
              <w:t>Data Points (#)</w:t>
            </w:r>
          </w:p>
        </w:tc>
        <w:tc>
          <w:tcPr>
            <w:tcW w:w="579" w:type="pct"/>
            <w:shd w:val="clear" w:color="auto" w:fill="4F81BD" w:themeFill="accent1"/>
            <w:vAlign w:val="center"/>
          </w:tcPr>
          <w:p w14:paraId="213A903C" w14:textId="77777777" w:rsidR="00910DE0" w:rsidRPr="00955DAE" w:rsidRDefault="00910DE0" w:rsidP="00AD4CF8">
            <w:pPr>
              <w:spacing w:after="180" w:line="240" w:lineRule="auto"/>
              <w:jc w:val="center"/>
              <w:rPr>
                <w:b/>
                <w:bCs/>
                <w:color w:val="FFFFFF" w:themeColor="background1"/>
                <w:sz w:val="20"/>
                <w:szCs w:val="20"/>
              </w:rPr>
            </w:pPr>
            <w:r w:rsidRPr="00955DAE">
              <w:rPr>
                <w:b/>
                <w:bCs/>
                <w:color w:val="FFFFFF" w:themeColor="background1"/>
                <w:sz w:val="20"/>
                <w:szCs w:val="20"/>
              </w:rPr>
              <w:t>Sources (#)</w:t>
            </w:r>
          </w:p>
        </w:tc>
      </w:tr>
      <w:tr w:rsidR="00910DE0" w:rsidRPr="00955DAE" w14:paraId="224D399B" w14:textId="77777777" w:rsidTr="00E978D4">
        <w:trPr>
          <w:trHeight w:val="149"/>
          <w:jc w:val="center"/>
        </w:trPr>
        <w:tc>
          <w:tcPr>
            <w:tcW w:w="1221" w:type="pct"/>
            <w:vAlign w:val="center"/>
          </w:tcPr>
          <w:p w14:paraId="400D3B56" w14:textId="77777777" w:rsidR="00910DE0" w:rsidRPr="00955DAE" w:rsidRDefault="00910DE0" w:rsidP="00AD4CF8">
            <w:pPr>
              <w:spacing w:after="180" w:line="240" w:lineRule="auto"/>
              <w:jc w:val="center"/>
              <w:rPr>
                <w:color w:val="000000" w:themeColor="text1"/>
                <w:sz w:val="20"/>
                <w:szCs w:val="20"/>
              </w:rPr>
            </w:pPr>
            <w:r w:rsidRPr="00955DAE">
              <w:rPr>
                <w:color w:val="000000" w:themeColor="text1"/>
                <w:sz w:val="20"/>
                <w:szCs w:val="20"/>
              </w:rPr>
              <w:t>First costs (Conventional)</w:t>
            </w:r>
          </w:p>
        </w:tc>
        <w:tc>
          <w:tcPr>
            <w:tcW w:w="861" w:type="pct"/>
            <w:vAlign w:val="center"/>
          </w:tcPr>
          <w:p w14:paraId="56AA3572" w14:textId="69E2FCDC" w:rsidR="00910DE0" w:rsidRPr="00955DAE" w:rsidRDefault="00910DE0" w:rsidP="00AD4CF8">
            <w:pPr>
              <w:spacing w:after="180" w:line="240" w:lineRule="auto"/>
              <w:jc w:val="center"/>
              <w:rPr>
                <w:rFonts w:eastAsia="Helvetica,Times New Roman" w:cstheme="minorHAnsi"/>
                <w:sz w:val="20"/>
                <w:szCs w:val="20"/>
              </w:rPr>
            </w:pPr>
            <w:r w:rsidRPr="00955DAE">
              <w:rPr>
                <w:bCs/>
                <w:i/>
                <w:sz w:val="20"/>
                <w:szCs w:val="20"/>
              </w:rPr>
              <w:t>US$2014/</w:t>
            </w:r>
            <w:r w:rsidR="00FC688C" w:rsidRPr="00955DAE">
              <w:rPr>
                <w:bCs/>
                <w:i/>
                <w:sz w:val="20"/>
                <w:szCs w:val="20"/>
              </w:rPr>
              <w:t>Person trip</w:t>
            </w:r>
          </w:p>
        </w:tc>
        <w:tc>
          <w:tcPr>
            <w:tcW w:w="861" w:type="pct"/>
            <w:vAlign w:val="center"/>
          </w:tcPr>
          <w:p w14:paraId="5AD14322" w14:textId="0B22DF20" w:rsidR="00910DE0" w:rsidRPr="00955DAE" w:rsidRDefault="007C0F6A"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0.86-1.23</w:t>
            </w:r>
          </w:p>
        </w:tc>
        <w:tc>
          <w:tcPr>
            <w:tcW w:w="861" w:type="pct"/>
            <w:vAlign w:val="center"/>
          </w:tcPr>
          <w:p w14:paraId="6782A95B" w14:textId="59457288" w:rsidR="00910DE0" w:rsidRPr="00955DAE" w:rsidRDefault="007C0F6A"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1.05</w:t>
            </w:r>
          </w:p>
        </w:tc>
        <w:tc>
          <w:tcPr>
            <w:tcW w:w="617" w:type="pct"/>
            <w:vAlign w:val="center"/>
          </w:tcPr>
          <w:p w14:paraId="1AA7E7F8" w14:textId="51336132" w:rsidR="00910DE0" w:rsidRPr="00955DAE" w:rsidRDefault="007C0F6A"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19</w:t>
            </w:r>
          </w:p>
        </w:tc>
        <w:tc>
          <w:tcPr>
            <w:tcW w:w="579" w:type="pct"/>
            <w:vAlign w:val="center"/>
          </w:tcPr>
          <w:p w14:paraId="367ADBC1" w14:textId="4FDD4E6F" w:rsidR="00910DE0" w:rsidRPr="00955DAE" w:rsidRDefault="00E16BEE"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17</w:t>
            </w:r>
          </w:p>
        </w:tc>
      </w:tr>
      <w:tr w:rsidR="00910DE0" w:rsidRPr="00955DAE" w14:paraId="29BBD18C" w14:textId="77777777" w:rsidTr="00E978D4">
        <w:trPr>
          <w:trHeight w:val="583"/>
          <w:jc w:val="center"/>
        </w:trPr>
        <w:tc>
          <w:tcPr>
            <w:tcW w:w="1221" w:type="pct"/>
            <w:vAlign w:val="center"/>
          </w:tcPr>
          <w:p w14:paraId="696E0629" w14:textId="77777777" w:rsidR="00910DE0" w:rsidRPr="00955DAE" w:rsidRDefault="00910DE0" w:rsidP="00AD4CF8">
            <w:pPr>
              <w:spacing w:after="180" w:line="240" w:lineRule="auto"/>
              <w:jc w:val="center"/>
              <w:rPr>
                <w:color w:val="000000" w:themeColor="text1"/>
                <w:sz w:val="20"/>
                <w:szCs w:val="20"/>
              </w:rPr>
            </w:pPr>
            <w:r w:rsidRPr="00955DAE">
              <w:rPr>
                <w:color w:val="000000" w:themeColor="text1"/>
                <w:sz w:val="20"/>
                <w:szCs w:val="20"/>
              </w:rPr>
              <w:t>Fixed Operation and Maintenance Costs (Conventional)</w:t>
            </w:r>
          </w:p>
        </w:tc>
        <w:tc>
          <w:tcPr>
            <w:tcW w:w="861" w:type="pct"/>
            <w:vAlign w:val="center"/>
          </w:tcPr>
          <w:p w14:paraId="3CEF4190" w14:textId="12985515" w:rsidR="00910DE0" w:rsidRPr="00955DAE" w:rsidRDefault="0032353F" w:rsidP="00AD4CF8">
            <w:pPr>
              <w:spacing w:after="180" w:line="240" w:lineRule="auto"/>
              <w:jc w:val="center"/>
              <w:rPr>
                <w:rFonts w:eastAsia="Helvetica,Times New Roman" w:cstheme="minorHAnsi"/>
                <w:sz w:val="20"/>
                <w:szCs w:val="20"/>
              </w:rPr>
            </w:pPr>
            <w:r w:rsidRPr="00955DAE">
              <w:rPr>
                <w:bCs/>
                <w:i/>
                <w:sz w:val="20"/>
                <w:szCs w:val="20"/>
              </w:rPr>
              <w:t>US$2014/</w:t>
            </w:r>
            <w:r w:rsidR="00E16BEE" w:rsidRPr="00955DAE">
              <w:rPr>
                <w:bCs/>
                <w:i/>
                <w:sz w:val="20"/>
                <w:szCs w:val="20"/>
              </w:rPr>
              <w:t>Person trip</w:t>
            </w:r>
          </w:p>
        </w:tc>
        <w:tc>
          <w:tcPr>
            <w:tcW w:w="861" w:type="pct"/>
            <w:vAlign w:val="center"/>
          </w:tcPr>
          <w:p w14:paraId="41B31604" w14:textId="351F4E68" w:rsidR="00910DE0" w:rsidRPr="00955DAE" w:rsidRDefault="00E16BEE"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0.174-0.617</w:t>
            </w:r>
          </w:p>
        </w:tc>
        <w:tc>
          <w:tcPr>
            <w:tcW w:w="861" w:type="pct"/>
            <w:vAlign w:val="center"/>
          </w:tcPr>
          <w:p w14:paraId="259F13A5" w14:textId="59F27A5B" w:rsidR="00910DE0" w:rsidRPr="00955DAE" w:rsidRDefault="00E16BEE"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0.396</w:t>
            </w:r>
          </w:p>
        </w:tc>
        <w:tc>
          <w:tcPr>
            <w:tcW w:w="617" w:type="pct"/>
            <w:vAlign w:val="center"/>
          </w:tcPr>
          <w:p w14:paraId="62C158C3" w14:textId="0F4A9575" w:rsidR="00910DE0" w:rsidRPr="00955DAE" w:rsidRDefault="00E16BEE"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20</w:t>
            </w:r>
          </w:p>
        </w:tc>
        <w:tc>
          <w:tcPr>
            <w:tcW w:w="579" w:type="pct"/>
            <w:vAlign w:val="center"/>
          </w:tcPr>
          <w:p w14:paraId="2E77170B" w14:textId="7816E3C5" w:rsidR="00910DE0" w:rsidRPr="00955DAE" w:rsidRDefault="00E16BEE"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6</w:t>
            </w:r>
          </w:p>
        </w:tc>
      </w:tr>
      <w:tr w:rsidR="00910DE0" w:rsidRPr="00955DAE" w14:paraId="789E9F95" w14:textId="77777777" w:rsidTr="00E978D4">
        <w:trPr>
          <w:trHeight w:val="149"/>
          <w:jc w:val="center"/>
        </w:trPr>
        <w:tc>
          <w:tcPr>
            <w:tcW w:w="1221" w:type="pct"/>
            <w:vAlign w:val="center"/>
          </w:tcPr>
          <w:p w14:paraId="564B7DFA" w14:textId="77777777" w:rsidR="00910DE0" w:rsidRPr="00955DAE" w:rsidRDefault="00910DE0" w:rsidP="00AD4CF8">
            <w:pPr>
              <w:spacing w:after="180" w:line="240" w:lineRule="auto"/>
              <w:jc w:val="center"/>
              <w:rPr>
                <w:color w:val="000000" w:themeColor="text1"/>
                <w:sz w:val="20"/>
                <w:szCs w:val="20"/>
              </w:rPr>
            </w:pPr>
            <w:r w:rsidRPr="00955DAE">
              <w:rPr>
                <w:color w:val="000000" w:themeColor="text1"/>
                <w:sz w:val="20"/>
                <w:szCs w:val="20"/>
              </w:rPr>
              <w:t>Variable Operation and Maintenance Costs (Conventional)</w:t>
            </w:r>
          </w:p>
        </w:tc>
        <w:tc>
          <w:tcPr>
            <w:tcW w:w="861" w:type="pct"/>
            <w:vAlign w:val="center"/>
          </w:tcPr>
          <w:p w14:paraId="292CCBF2" w14:textId="04189565" w:rsidR="00910DE0" w:rsidRPr="00955DAE" w:rsidRDefault="0032353F" w:rsidP="00AD4CF8">
            <w:pPr>
              <w:spacing w:after="180" w:line="240" w:lineRule="auto"/>
              <w:jc w:val="center"/>
              <w:rPr>
                <w:rFonts w:eastAsia="Helvetica,Times New Roman" w:cstheme="minorHAnsi"/>
                <w:sz w:val="20"/>
                <w:szCs w:val="20"/>
              </w:rPr>
            </w:pPr>
            <w:r w:rsidRPr="00955DAE">
              <w:rPr>
                <w:bCs/>
                <w:i/>
                <w:sz w:val="20"/>
                <w:szCs w:val="20"/>
              </w:rPr>
              <w:t>US$2014/</w:t>
            </w:r>
            <w:r w:rsidR="001B37D5" w:rsidRPr="00955DAE">
              <w:rPr>
                <w:bCs/>
                <w:i/>
                <w:sz w:val="20"/>
                <w:szCs w:val="20"/>
              </w:rPr>
              <w:t>Pkm</w:t>
            </w:r>
          </w:p>
        </w:tc>
        <w:tc>
          <w:tcPr>
            <w:tcW w:w="861" w:type="pct"/>
            <w:vAlign w:val="center"/>
          </w:tcPr>
          <w:p w14:paraId="3698BA83" w14:textId="389DEEF6" w:rsidR="00910DE0" w:rsidRPr="00955DAE" w:rsidRDefault="001B37D5"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0.00-0.447</w:t>
            </w:r>
          </w:p>
        </w:tc>
        <w:tc>
          <w:tcPr>
            <w:tcW w:w="861" w:type="pct"/>
            <w:vAlign w:val="center"/>
          </w:tcPr>
          <w:p w14:paraId="2C205561" w14:textId="202016E5" w:rsidR="00910DE0" w:rsidRPr="00955DAE" w:rsidRDefault="001B37D5"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0.218</w:t>
            </w:r>
          </w:p>
        </w:tc>
        <w:tc>
          <w:tcPr>
            <w:tcW w:w="617" w:type="pct"/>
            <w:vAlign w:val="center"/>
          </w:tcPr>
          <w:p w14:paraId="6F7826B4" w14:textId="5513B684" w:rsidR="00910DE0" w:rsidRPr="00955DAE" w:rsidRDefault="001B37D5"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5</w:t>
            </w:r>
          </w:p>
        </w:tc>
        <w:tc>
          <w:tcPr>
            <w:tcW w:w="579" w:type="pct"/>
            <w:vAlign w:val="center"/>
          </w:tcPr>
          <w:p w14:paraId="6F71B7A1" w14:textId="352E8792" w:rsidR="00910DE0" w:rsidRPr="00955DAE" w:rsidRDefault="001B37D5"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4</w:t>
            </w:r>
          </w:p>
        </w:tc>
      </w:tr>
      <w:tr w:rsidR="00910DE0" w:rsidRPr="00955DAE" w14:paraId="4CC8EC27" w14:textId="77777777" w:rsidTr="0032353F">
        <w:trPr>
          <w:trHeight w:val="149"/>
          <w:jc w:val="center"/>
        </w:trPr>
        <w:tc>
          <w:tcPr>
            <w:tcW w:w="1221" w:type="pct"/>
            <w:vAlign w:val="center"/>
          </w:tcPr>
          <w:p w14:paraId="45834DD9" w14:textId="77777777" w:rsidR="00910DE0" w:rsidRPr="00955DAE" w:rsidRDefault="00910DE0" w:rsidP="00AD4CF8">
            <w:pPr>
              <w:spacing w:after="180" w:line="240" w:lineRule="auto"/>
              <w:jc w:val="center"/>
              <w:rPr>
                <w:color w:val="000000" w:themeColor="text1"/>
                <w:sz w:val="20"/>
                <w:szCs w:val="20"/>
              </w:rPr>
            </w:pPr>
            <w:r w:rsidRPr="00955DAE">
              <w:rPr>
                <w:color w:val="000000" w:themeColor="text1"/>
                <w:sz w:val="20"/>
                <w:szCs w:val="20"/>
              </w:rPr>
              <w:t>Fuel Price (Conventional)</w:t>
            </w:r>
          </w:p>
        </w:tc>
        <w:tc>
          <w:tcPr>
            <w:tcW w:w="861" w:type="pct"/>
            <w:vAlign w:val="center"/>
          </w:tcPr>
          <w:p w14:paraId="594E5CB1" w14:textId="7778754D" w:rsidR="00910DE0" w:rsidRPr="00955DAE" w:rsidRDefault="00910DE0" w:rsidP="00AD4CF8">
            <w:pPr>
              <w:spacing w:after="180" w:line="240" w:lineRule="auto"/>
              <w:jc w:val="center"/>
              <w:rPr>
                <w:rFonts w:eastAsia="Helvetica,Times New Roman" w:cstheme="minorHAnsi"/>
                <w:b/>
                <w:sz w:val="20"/>
                <w:szCs w:val="20"/>
              </w:rPr>
            </w:pPr>
            <w:r w:rsidRPr="00955DAE">
              <w:rPr>
                <w:bCs/>
                <w:i/>
                <w:sz w:val="20"/>
                <w:szCs w:val="20"/>
              </w:rPr>
              <w:t>US$2014/</w:t>
            </w:r>
            <w:r w:rsidR="001B37D5" w:rsidRPr="00955DAE">
              <w:rPr>
                <w:bCs/>
                <w:i/>
                <w:sz w:val="20"/>
                <w:szCs w:val="20"/>
              </w:rPr>
              <w:t>liter</w:t>
            </w:r>
          </w:p>
        </w:tc>
        <w:tc>
          <w:tcPr>
            <w:tcW w:w="861" w:type="pct"/>
            <w:shd w:val="clear" w:color="auto" w:fill="auto"/>
            <w:vAlign w:val="center"/>
          </w:tcPr>
          <w:p w14:paraId="2E46CA7E" w14:textId="77777777" w:rsidR="00910DE0" w:rsidRPr="00955DAE" w:rsidRDefault="00910DE0" w:rsidP="00AD4CF8">
            <w:pPr>
              <w:spacing w:after="180" w:line="240" w:lineRule="auto"/>
              <w:jc w:val="center"/>
              <w:rPr>
                <w:rFonts w:eastAsia="Helvetica,Times New Roman" w:cstheme="minorHAnsi"/>
                <w:b/>
                <w:color w:val="000000" w:themeColor="text1"/>
                <w:sz w:val="20"/>
                <w:szCs w:val="20"/>
              </w:rPr>
            </w:pPr>
          </w:p>
        </w:tc>
        <w:tc>
          <w:tcPr>
            <w:tcW w:w="861" w:type="pct"/>
            <w:shd w:val="clear" w:color="auto" w:fill="auto"/>
            <w:vAlign w:val="center"/>
          </w:tcPr>
          <w:p w14:paraId="78F04F8B" w14:textId="39C2D2B7" w:rsidR="00910DE0" w:rsidRPr="00955DAE" w:rsidRDefault="00E16BEE" w:rsidP="00AD4CF8">
            <w:pPr>
              <w:spacing w:after="180" w:line="240" w:lineRule="auto"/>
              <w:jc w:val="center"/>
              <w:rPr>
                <w:rFonts w:eastAsia="Helvetica,Times New Roman" w:cstheme="minorHAnsi"/>
                <w:bCs/>
                <w:color w:val="000000" w:themeColor="text1"/>
                <w:sz w:val="20"/>
                <w:szCs w:val="20"/>
              </w:rPr>
            </w:pPr>
            <w:r w:rsidRPr="00955DAE">
              <w:rPr>
                <w:rFonts w:eastAsia="Helvetica,Times New Roman" w:cstheme="minorHAnsi"/>
                <w:bCs/>
                <w:color w:val="000000" w:themeColor="text1"/>
                <w:sz w:val="20"/>
                <w:szCs w:val="20"/>
              </w:rPr>
              <w:t>1.04</w:t>
            </w:r>
          </w:p>
        </w:tc>
        <w:tc>
          <w:tcPr>
            <w:tcW w:w="617" w:type="pct"/>
            <w:shd w:val="clear" w:color="auto" w:fill="auto"/>
            <w:vAlign w:val="center"/>
          </w:tcPr>
          <w:p w14:paraId="362873EB" w14:textId="4F73D220" w:rsidR="00910DE0" w:rsidRPr="00955DAE" w:rsidRDefault="00910DE0" w:rsidP="00AD4CF8">
            <w:pPr>
              <w:spacing w:after="180" w:line="240" w:lineRule="auto"/>
              <w:jc w:val="center"/>
              <w:rPr>
                <w:rFonts w:eastAsia="Helvetica,Times New Roman" w:cstheme="minorHAnsi"/>
                <w:color w:val="000000" w:themeColor="text1"/>
                <w:sz w:val="20"/>
                <w:szCs w:val="20"/>
              </w:rPr>
            </w:pPr>
          </w:p>
        </w:tc>
        <w:tc>
          <w:tcPr>
            <w:tcW w:w="579" w:type="pct"/>
            <w:shd w:val="clear" w:color="auto" w:fill="auto"/>
            <w:vAlign w:val="center"/>
          </w:tcPr>
          <w:p w14:paraId="48F3D1EA" w14:textId="0B261803" w:rsidR="00910DE0" w:rsidRPr="00955DAE" w:rsidRDefault="00910DE0" w:rsidP="00AD4CF8">
            <w:pPr>
              <w:spacing w:after="180" w:line="240" w:lineRule="auto"/>
              <w:jc w:val="center"/>
              <w:rPr>
                <w:rFonts w:eastAsia="Helvetica,Times New Roman" w:cstheme="minorHAnsi"/>
                <w:color w:val="000000" w:themeColor="text1"/>
                <w:sz w:val="20"/>
                <w:szCs w:val="20"/>
              </w:rPr>
            </w:pPr>
          </w:p>
        </w:tc>
      </w:tr>
    </w:tbl>
    <w:p w14:paraId="7E13702C" w14:textId="77777777" w:rsidR="00D25FC7" w:rsidRPr="00955DAE" w:rsidRDefault="00D25FC7" w:rsidP="00EB247F">
      <w:pPr>
        <w:rPr>
          <w:bCs/>
          <w:sz w:val="21"/>
          <w:szCs w:val="21"/>
        </w:rPr>
      </w:pPr>
    </w:p>
    <w:p w14:paraId="2A309D69" w14:textId="483AFD9E" w:rsidR="0021082B" w:rsidRPr="00955DAE" w:rsidRDefault="00274B56" w:rsidP="00EB247F">
      <w:pPr>
        <w:pStyle w:val="Caption"/>
        <w:rPr>
          <w:rFonts w:asciiTheme="majorHAnsi" w:eastAsiaTheme="majorEastAsia" w:hAnsiTheme="majorHAnsi" w:cstheme="majorBidi"/>
          <w:b/>
          <w:bCs/>
          <w:color w:val="000000" w:themeColor="text1"/>
          <w:sz w:val="23"/>
          <w:szCs w:val="23"/>
          <w:lang w:eastAsia="zh-CN"/>
        </w:rPr>
      </w:pPr>
      <w:bookmarkStart w:id="74" w:name="_Toc72965760"/>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2</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4</w:t>
      </w:r>
      <w:r w:rsidR="008017C1">
        <w:fldChar w:fldCharType="end"/>
      </w:r>
      <w:r w:rsidRPr="00955DAE">
        <w:t xml:space="preserve"> Financial Inputs</w:t>
      </w:r>
      <w:r w:rsidR="00D25FC7" w:rsidRPr="00955DAE">
        <w:t xml:space="preserve"> </w:t>
      </w:r>
      <w:r w:rsidR="009C0F77" w:rsidRPr="00955DAE">
        <w:t xml:space="preserve">for </w:t>
      </w:r>
      <w:r w:rsidR="00D25FC7" w:rsidRPr="00955DAE">
        <w:t>Solution</w:t>
      </w:r>
      <w:bookmarkEnd w:id="74"/>
    </w:p>
    <w:tbl>
      <w:tblPr>
        <w:tblStyle w:val="TableGrid"/>
        <w:tblW w:w="5062" w:type="pct"/>
        <w:jc w:val="center"/>
        <w:tblLook w:val="04A0" w:firstRow="1" w:lastRow="0" w:firstColumn="1" w:lastColumn="0" w:noHBand="0" w:noVBand="1"/>
      </w:tblPr>
      <w:tblGrid>
        <w:gridCol w:w="2310"/>
        <w:gridCol w:w="1632"/>
        <w:gridCol w:w="1865"/>
        <w:gridCol w:w="1397"/>
        <w:gridCol w:w="1168"/>
        <w:gridCol w:w="1094"/>
      </w:tblGrid>
      <w:tr w:rsidR="00910DE0" w:rsidRPr="00955DAE" w14:paraId="7E18B658" w14:textId="77777777" w:rsidTr="00DA57F1">
        <w:trPr>
          <w:cantSplit/>
          <w:trHeight w:val="1163"/>
          <w:tblHeader/>
          <w:jc w:val="center"/>
        </w:trPr>
        <w:tc>
          <w:tcPr>
            <w:tcW w:w="1220" w:type="pct"/>
            <w:shd w:val="clear" w:color="auto" w:fill="4F81BD" w:themeFill="accent1"/>
            <w:vAlign w:val="center"/>
          </w:tcPr>
          <w:p w14:paraId="26137DA0" w14:textId="77777777" w:rsidR="00910DE0" w:rsidRPr="00955DAE" w:rsidRDefault="00910DE0" w:rsidP="00AD4CF8">
            <w:pPr>
              <w:spacing w:after="180" w:line="240" w:lineRule="auto"/>
              <w:jc w:val="center"/>
              <w:rPr>
                <w:rFonts w:eastAsia="Helvetica,Times New Roman" w:cstheme="minorHAnsi"/>
                <w:b/>
                <w:color w:val="000000" w:themeColor="text1"/>
                <w:sz w:val="20"/>
                <w:szCs w:val="20"/>
              </w:rPr>
            </w:pPr>
          </w:p>
        </w:tc>
        <w:tc>
          <w:tcPr>
            <w:tcW w:w="862" w:type="pct"/>
            <w:shd w:val="clear" w:color="auto" w:fill="4F81BD" w:themeFill="accent1"/>
            <w:vAlign w:val="center"/>
          </w:tcPr>
          <w:p w14:paraId="2DBDF8CC" w14:textId="268B6116" w:rsidR="00910DE0" w:rsidRPr="00955DAE" w:rsidRDefault="00910DE0" w:rsidP="00AD4CF8">
            <w:pPr>
              <w:spacing w:after="180" w:line="240" w:lineRule="auto"/>
              <w:jc w:val="center"/>
              <w:rPr>
                <w:b/>
                <w:bCs/>
                <w:sz w:val="20"/>
                <w:szCs w:val="20"/>
              </w:rPr>
            </w:pPr>
            <w:r w:rsidRPr="00955DAE">
              <w:rPr>
                <w:b/>
                <w:bCs/>
                <w:color w:val="FFFFFF" w:themeColor="background1"/>
                <w:sz w:val="20"/>
                <w:szCs w:val="20"/>
              </w:rPr>
              <w:t>Units</w:t>
            </w:r>
          </w:p>
        </w:tc>
        <w:tc>
          <w:tcPr>
            <w:tcW w:w="985" w:type="pct"/>
            <w:shd w:val="clear" w:color="auto" w:fill="4F81BD" w:themeFill="accent1"/>
            <w:vAlign w:val="center"/>
          </w:tcPr>
          <w:p w14:paraId="75A978E1" w14:textId="1BF0E92A" w:rsidR="00910DE0" w:rsidRPr="00955DAE" w:rsidRDefault="00910DE0" w:rsidP="00AD4CF8">
            <w:pPr>
              <w:spacing w:after="180" w:line="240" w:lineRule="auto"/>
              <w:jc w:val="center"/>
              <w:rPr>
                <w:b/>
                <w:bCs/>
                <w:color w:val="FFFFFF" w:themeColor="background1"/>
                <w:sz w:val="20"/>
                <w:szCs w:val="20"/>
              </w:rPr>
            </w:pPr>
            <w:r w:rsidRPr="00955DAE">
              <w:rPr>
                <w:b/>
                <w:bCs/>
                <w:color w:val="FFFFFF" w:themeColor="background1"/>
                <w:sz w:val="20"/>
                <w:szCs w:val="20"/>
              </w:rPr>
              <w:t>Project Drawdown Data Set Range</w:t>
            </w:r>
          </w:p>
        </w:tc>
        <w:tc>
          <w:tcPr>
            <w:tcW w:w="738" w:type="pct"/>
            <w:shd w:val="clear" w:color="auto" w:fill="4F81BD" w:themeFill="accent1"/>
            <w:vAlign w:val="center"/>
          </w:tcPr>
          <w:p w14:paraId="018F52B8" w14:textId="1833173C" w:rsidR="00910DE0" w:rsidRPr="00955DAE" w:rsidRDefault="00910DE0" w:rsidP="00AD4CF8">
            <w:pPr>
              <w:spacing w:after="180" w:line="240" w:lineRule="auto"/>
              <w:jc w:val="center"/>
              <w:rPr>
                <w:b/>
                <w:bCs/>
                <w:color w:val="FFFFFF" w:themeColor="background1"/>
                <w:sz w:val="20"/>
                <w:szCs w:val="20"/>
              </w:rPr>
            </w:pPr>
            <w:r w:rsidRPr="00955DAE">
              <w:rPr>
                <w:b/>
                <w:bCs/>
                <w:color w:val="FFFFFF" w:themeColor="background1"/>
                <w:sz w:val="20"/>
                <w:szCs w:val="20"/>
              </w:rPr>
              <w:t>Model Input</w:t>
            </w:r>
          </w:p>
        </w:tc>
        <w:tc>
          <w:tcPr>
            <w:tcW w:w="617" w:type="pct"/>
            <w:shd w:val="clear" w:color="auto" w:fill="4F81BD" w:themeFill="accent1"/>
            <w:vAlign w:val="center"/>
          </w:tcPr>
          <w:p w14:paraId="7264FD6F" w14:textId="3A2AE4FA" w:rsidR="00910DE0" w:rsidRPr="00955DAE" w:rsidRDefault="00910DE0" w:rsidP="00AD4CF8">
            <w:pPr>
              <w:spacing w:after="180" w:line="240" w:lineRule="auto"/>
              <w:jc w:val="center"/>
              <w:rPr>
                <w:b/>
                <w:bCs/>
                <w:color w:val="FFFFFF" w:themeColor="background1"/>
                <w:sz w:val="20"/>
                <w:szCs w:val="20"/>
              </w:rPr>
            </w:pPr>
            <w:r w:rsidRPr="00955DAE">
              <w:rPr>
                <w:b/>
                <w:bCs/>
                <w:color w:val="FFFFFF" w:themeColor="background1"/>
                <w:sz w:val="20"/>
                <w:szCs w:val="20"/>
              </w:rPr>
              <w:t>Data Points (#)</w:t>
            </w:r>
          </w:p>
        </w:tc>
        <w:tc>
          <w:tcPr>
            <w:tcW w:w="578" w:type="pct"/>
            <w:shd w:val="clear" w:color="auto" w:fill="4F81BD" w:themeFill="accent1"/>
            <w:vAlign w:val="center"/>
          </w:tcPr>
          <w:p w14:paraId="275B8C0E" w14:textId="1A9F0AE3" w:rsidR="00910DE0" w:rsidRPr="00955DAE" w:rsidRDefault="00910DE0" w:rsidP="00AD4CF8">
            <w:pPr>
              <w:spacing w:after="180" w:line="240" w:lineRule="auto"/>
              <w:jc w:val="center"/>
              <w:rPr>
                <w:b/>
                <w:bCs/>
                <w:color w:val="FFFFFF" w:themeColor="background1"/>
                <w:sz w:val="20"/>
                <w:szCs w:val="20"/>
              </w:rPr>
            </w:pPr>
            <w:r w:rsidRPr="00955DAE">
              <w:rPr>
                <w:b/>
                <w:bCs/>
                <w:color w:val="FFFFFF" w:themeColor="background1"/>
                <w:sz w:val="20"/>
                <w:szCs w:val="20"/>
              </w:rPr>
              <w:t>Sources (#)</w:t>
            </w:r>
          </w:p>
        </w:tc>
      </w:tr>
      <w:tr w:rsidR="0069014F" w:rsidRPr="00955DAE" w14:paraId="7FBD7FC3" w14:textId="77777777" w:rsidTr="005C77F5">
        <w:trPr>
          <w:trHeight w:val="906"/>
          <w:jc w:val="center"/>
        </w:trPr>
        <w:tc>
          <w:tcPr>
            <w:tcW w:w="1220" w:type="pct"/>
            <w:vAlign w:val="center"/>
          </w:tcPr>
          <w:p w14:paraId="58BCEFDE" w14:textId="08B56F1A" w:rsidR="0069014F" w:rsidRPr="00955DAE" w:rsidRDefault="001B37D5" w:rsidP="00AD4CF8">
            <w:pPr>
              <w:spacing w:after="180" w:line="240" w:lineRule="auto"/>
              <w:jc w:val="center"/>
              <w:rPr>
                <w:color w:val="000000" w:themeColor="text1"/>
                <w:sz w:val="20"/>
                <w:szCs w:val="20"/>
              </w:rPr>
            </w:pPr>
            <w:r w:rsidRPr="00955DAE">
              <w:rPr>
                <w:color w:val="000000" w:themeColor="text1"/>
                <w:sz w:val="20"/>
                <w:szCs w:val="20"/>
              </w:rPr>
              <w:t>Variable</w:t>
            </w:r>
            <w:r w:rsidR="0069014F" w:rsidRPr="00955DAE">
              <w:rPr>
                <w:color w:val="000000" w:themeColor="text1"/>
                <w:sz w:val="20"/>
                <w:szCs w:val="20"/>
              </w:rPr>
              <w:t xml:space="preserve"> Operation and Maintenance Costs (Solution)</w:t>
            </w:r>
          </w:p>
        </w:tc>
        <w:tc>
          <w:tcPr>
            <w:tcW w:w="862" w:type="pct"/>
            <w:vAlign w:val="center"/>
          </w:tcPr>
          <w:p w14:paraId="794FCD2A" w14:textId="07136164" w:rsidR="0069014F" w:rsidRPr="00955DAE" w:rsidRDefault="0069014F" w:rsidP="00AD4CF8">
            <w:pPr>
              <w:spacing w:after="180" w:line="240" w:lineRule="auto"/>
              <w:jc w:val="center"/>
              <w:rPr>
                <w:rFonts w:eastAsia="Helvetica,Times New Roman" w:cstheme="minorHAnsi"/>
                <w:sz w:val="20"/>
                <w:szCs w:val="20"/>
              </w:rPr>
            </w:pPr>
            <w:r w:rsidRPr="00955DAE">
              <w:rPr>
                <w:bCs/>
                <w:i/>
                <w:sz w:val="20"/>
                <w:szCs w:val="20"/>
              </w:rPr>
              <w:t>US$2014/</w:t>
            </w:r>
            <w:r w:rsidR="001B37D5" w:rsidRPr="00955DAE">
              <w:rPr>
                <w:bCs/>
                <w:i/>
                <w:sz w:val="20"/>
                <w:szCs w:val="20"/>
              </w:rPr>
              <w:t>Pkm</w:t>
            </w:r>
          </w:p>
        </w:tc>
        <w:tc>
          <w:tcPr>
            <w:tcW w:w="985" w:type="pct"/>
            <w:vAlign w:val="center"/>
          </w:tcPr>
          <w:p w14:paraId="4F470140" w14:textId="41141DAF" w:rsidR="0069014F" w:rsidRPr="00955DAE" w:rsidRDefault="001B37D5"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0.048-0.242</w:t>
            </w:r>
          </w:p>
        </w:tc>
        <w:tc>
          <w:tcPr>
            <w:tcW w:w="738" w:type="pct"/>
            <w:vAlign w:val="center"/>
          </w:tcPr>
          <w:p w14:paraId="7207DC06" w14:textId="252C9E07" w:rsidR="0069014F" w:rsidRPr="00955DAE" w:rsidRDefault="001B37D5"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0.145</w:t>
            </w:r>
          </w:p>
        </w:tc>
        <w:tc>
          <w:tcPr>
            <w:tcW w:w="617" w:type="pct"/>
            <w:vAlign w:val="center"/>
          </w:tcPr>
          <w:p w14:paraId="3290C1F9" w14:textId="3BB7360E" w:rsidR="0069014F" w:rsidRPr="00955DAE" w:rsidRDefault="001B37D5"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6</w:t>
            </w:r>
          </w:p>
        </w:tc>
        <w:tc>
          <w:tcPr>
            <w:tcW w:w="578" w:type="pct"/>
            <w:vAlign w:val="center"/>
          </w:tcPr>
          <w:p w14:paraId="766E4798" w14:textId="7EA183CF" w:rsidR="0069014F" w:rsidRPr="00955DAE" w:rsidRDefault="001B37D5" w:rsidP="00AD4CF8">
            <w:pPr>
              <w:spacing w:after="180" w:line="240" w:lineRule="auto"/>
              <w:jc w:val="center"/>
              <w:rPr>
                <w:rFonts w:eastAsia="Helvetica,Times New Roman" w:cstheme="minorHAnsi"/>
                <w:color w:val="000000" w:themeColor="text1"/>
                <w:sz w:val="20"/>
                <w:szCs w:val="20"/>
              </w:rPr>
            </w:pPr>
            <w:r w:rsidRPr="00955DAE">
              <w:rPr>
                <w:rFonts w:eastAsia="Helvetica,Times New Roman" w:cstheme="minorHAnsi"/>
                <w:color w:val="000000" w:themeColor="text1"/>
                <w:sz w:val="20"/>
                <w:szCs w:val="20"/>
              </w:rPr>
              <w:t>2</w:t>
            </w:r>
          </w:p>
        </w:tc>
      </w:tr>
    </w:tbl>
    <w:p w14:paraId="56260956" w14:textId="77777777" w:rsidR="001D17E8" w:rsidRPr="00955DAE" w:rsidRDefault="001D17E8" w:rsidP="00EB247F"/>
    <w:p w14:paraId="56F5BC32" w14:textId="65C13C64" w:rsidR="001D17E8" w:rsidRPr="00955DAE" w:rsidRDefault="00686965" w:rsidP="00EB247F">
      <w:pPr>
        <w:pStyle w:val="Heading3"/>
      </w:pPr>
      <w:bookmarkStart w:id="75" w:name="_Toc72966212"/>
      <w:r w:rsidRPr="00955DAE">
        <w:t>Technical Inputs</w:t>
      </w:r>
      <w:bookmarkEnd w:id="75"/>
    </w:p>
    <w:p w14:paraId="4136AB75" w14:textId="73BAA2B6" w:rsidR="006B1084" w:rsidRPr="00955DAE" w:rsidRDefault="006B1084" w:rsidP="005D6FDB">
      <w:r w:rsidRPr="00955DAE">
        <w:t xml:space="preserve">Besides only climate- and financial-oriented variables, </w:t>
      </w:r>
      <w:r w:rsidR="00E55F46" w:rsidRPr="00955DAE">
        <w:t>some</w:t>
      </w:r>
      <w:r w:rsidRPr="00955DAE">
        <w:t xml:space="preserve"> variables have been defined which apply to both climate and financial results. These are called Technical </w:t>
      </w:r>
      <w:r w:rsidR="00BB2A77" w:rsidRPr="00955DAE">
        <w:t>inputs and</w:t>
      </w:r>
      <w:r w:rsidRPr="00955DAE">
        <w:t xml:space="preserve"> are described below.</w:t>
      </w:r>
    </w:p>
    <w:p w14:paraId="6A5EED2A" w14:textId="022D3B8D" w:rsidR="001B37D5" w:rsidRPr="00955DAE" w:rsidRDefault="001B37D5" w:rsidP="001B37D5">
      <w:pPr>
        <w:pStyle w:val="Heading4"/>
        <w:numPr>
          <w:ilvl w:val="3"/>
          <w:numId w:val="21"/>
        </w:numPr>
      </w:pPr>
      <w:r w:rsidRPr="00955DAE">
        <w:t>Replacement Factors</w:t>
      </w:r>
    </w:p>
    <w:p w14:paraId="78DAEFC4" w14:textId="32E54BFC" w:rsidR="001B37D5" w:rsidRPr="00955DAE" w:rsidRDefault="00180D61" w:rsidP="001B37D5">
      <w:r w:rsidRPr="00955DAE">
        <w:t>The Conventional and Solution Implementation unit is only relevant for a defined number of pkms equal to one trip. The conventional and solution average annual use and the lifetime capacity are therefore the same and is one trip.</w:t>
      </w:r>
    </w:p>
    <w:p w14:paraId="18EFA6FA" w14:textId="13A39260" w:rsidR="000875B5" w:rsidRPr="00955DAE" w:rsidRDefault="008F2B14" w:rsidP="008F2B14">
      <w:pPr>
        <w:pStyle w:val="Heading4"/>
        <w:numPr>
          <w:ilvl w:val="3"/>
          <w:numId w:val="21"/>
        </w:numPr>
      </w:pPr>
      <w:r w:rsidRPr="00955DAE">
        <w:t>Technical Factors</w:t>
      </w:r>
    </w:p>
    <w:p w14:paraId="713B867E" w14:textId="4F84F1BF" w:rsidR="008F2B14" w:rsidRPr="00955DAE" w:rsidRDefault="008F2B14" w:rsidP="008F2B14">
      <w:r w:rsidRPr="00955DAE">
        <w:t>Other variables were used in the calculations for the climate, financial and replacement factors. They are listed below.</w:t>
      </w:r>
    </w:p>
    <w:p w14:paraId="3A3B1B48" w14:textId="31A48AFE" w:rsidR="008F2B14" w:rsidRPr="00955DAE" w:rsidRDefault="008F2B14" w:rsidP="008F2B14">
      <w:pPr>
        <w:pStyle w:val="Caption"/>
      </w:pPr>
      <w:bookmarkStart w:id="76" w:name="_Toc72965761"/>
      <w:r w:rsidRPr="00955DAE">
        <w:t xml:space="preserve">Table </w:t>
      </w:r>
      <w:r w:rsidR="008017C1">
        <w:fldChar w:fldCharType="begin"/>
      </w:r>
      <w:r w:rsidR="008017C1">
        <w:instrText xml:space="preserve"> STYLEREF 1 \s </w:instrText>
      </w:r>
      <w:r w:rsidR="008017C1">
        <w:fldChar w:fldCharType="separate"/>
      </w:r>
      <w:r w:rsidRPr="00955DAE">
        <w:rPr>
          <w:cs/>
        </w:rPr>
        <w:t>‎</w:t>
      </w:r>
      <w:r w:rsidRPr="00955DAE">
        <w:t>2</w:t>
      </w:r>
      <w:r w:rsidR="008017C1">
        <w:fldChar w:fldCharType="end"/>
      </w:r>
      <w:r w:rsidRPr="00955DAE">
        <w:t>.</w:t>
      </w:r>
      <w:r w:rsidR="008017C1">
        <w:fldChar w:fldCharType="begin"/>
      </w:r>
      <w:r w:rsidR="008017C1">
        <w:instrText xml:space="preserve"> SEQ Table \* ARABIC \s 1 </w:instrText>
      </w:r>
      <w:r w:rsidR="008017C1">
        <w:fldChar w:fldCharType="separate"/>
      </w:r>
      <w:r w:rsidRPr="00955DAE">
        <w:t>5</w:t>
      </w:r>
      <w:r w:rsidR="008017C1">
        <w:fldChar w:fldCharType="end"/>
      </w:r>
      <w:r w:rsidRPr="00955DAE">
        <w:t xml:space="preserve"> Technical Inputs</w:t>
      </w:r>
      <w:bookmarkEnd w:id="76"/>
      <w:r w:rsidRPr="00955DAE">
        <w:t xml:space="preserve"> </w:t>
      </w:r>
    </w:p>
    <w:tbl>
      <w:tblPr>
        <w:tblStyle w:val="TableGrid1"/>
        <w:tblW w:w="9600" w:type="dxa"/>
        <w:jc w:val="center"/>
        <w:tblLook w:val="04A0" w:firstRow="1" w:lastRow="0" w:firstColumn="1" w:lastColumn="0" w:noHBand="0" w:noVBand="1"/>
      </w:tblPr>
      <w:tblGrid>
        <w:gridCol w:w="1991"/>
        <w:gridCol w:w="1744"/>
        <w:gridCol w:w="1620"/>
        <w:gridCol w:w="1604"/>
        <w:gridCol w:w="1353"/>
        <w:gridCol w:w="1288"/>
      </w:tblGrid>
      <w:tr w:rsidR="008F2B14" w:rsidRPr="00955DAE" w14:paraId="2BA352C5" w14:textId="77777777" w:rsidTr="008F2B14">
        <w:trPr>
          <w:cantSplit/>
          <w:trHeight w:val="591"/>
          <w:tblHeader/>
          <w:jc w:val="center"/>
        </w:trPr>
        <w:tc>
          <w:tcPr>
            <w:tcW w:w="1991" w:type="dxa"/>
            <w:shd w:val="clear" w:color="auto" w:fill="4F81BD" w:themeFill="accent1"/>
            <w:vAlign w:val="center"/>
          </w:tcPr>
          <w:p w14:paraId="60383237" w14:textId="77777777" w:rsidR="008F2B14" w:rsidRPr="00955DAE" w:rsidRDefault="008F2B14" w:rsidP="008F2B14">
            <w:pPr>
              <w:spacing w:after="180" w:line="240" w:lineRule="auto"/>
              <w:jc w:val="center"/>
              <w:rPr>
                <w:rFonts w:eastAsia="Helvetica,Times New Roman" w:cstheme="minorHAnsi"/>
                <w:b/>
                <w:color w:val="FFFFFF" w:themeColor="background1"/>
                <w:kern w:val="0"/>
                <w:sz w:val="20"/>
                <w:szCs w:val="20"/>
                <w:lang w:eastAsia="ja-JP"/>
              </w:rPr>
            </w:pPr>
          </w:p>
        </w:tc>
        <w:tc>
          <w:tcPr>
            <w:tcW w:w="1744" w:type="dxa"/>
            <w:shd w:val="clear" w:color="auto" w:fill="4F81BD" w:themeFill="accent1"/>
            <w:vAlign w:val="center"/>
          </w:tcPr>
          <w:p w14:paraId="66EB5BF8" w14:textId="77777777" w:rsidR="008F2B14" w:rsidRPr="00955DAE" w:rsidRDefault="008F2B14" w:rsidP="008F2B14">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Units</w:t>
            </w:r>
          </w:p>
        </w:tc>
        <w:tc>
          <w:tcPr>
            <w:tcW w:w="1620" w:type="dxa"/>
            <w:shd w:val="clear" w:color="auto" w:fill="4F81BD" w:themeFill="accent1"/>
            <w:vAlign w:val="center"/>
          </w:tcPr>
          <w:p w14:paraId="6E3419D3" w14:textId="77777777" w:rsidR="008F2B14" w:rsidRPr="00955DAE" w:rsidRDefault="008F2B14" w:rsidP="008F2B14">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Project Drawdown Data Set Range</w:t>
            </w:r>
          </w:p>
        </w:tc>
        <w:tc>
          <w:tcPr>
            <w:tcW w:w="1604" w:type="dxa"/>
            <w:shd w:val="clear" w:color="auto" w:fill="4F81BD" w:themeFill="accent1"/>
            <w:vAlign w:val="center"/>
          </w:tcPr>
          <w:p w14:paraId="5FCFA099" w14:textId="77777777" w:rsidR="008F2B14" w:rsidRPr="00955DAE" w:rsidRDefault="008F2B14" w:rsidP="008F2B14">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Model Input</w:t>
            </w:r>
          </w:p>
        </w:tc>
        <w:tc>
          <w:tcPr>
            <w:tcW w:w="1353" w:type="dxa"/>
            <w:shd w:val="clear" w:color="auto" w:fill="4F81BD" w:themeFill="accent1"/>
            <w:vAlign w:val="center"/>
          </w:tcPr>
          <w:p w14:paraId="3B50EB78" w14:textId="77777777" w:rsidR="008F2B14" w:rsidRPr="00955DAE" w:rsidRDefault="008F2B14" w:rsidP="008F2B14">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Data Points (#)</w:t>
            </w:r>
          </w:p>
        </w:tc>
        <w:tc>
          <w:tcPr>
            <w:tcW w:w="1288" w:type="dxa"/>
            <w:shd w:val="clear" w:color="auto" w:fill="4F81BD" w:themeFill="accent1"/>
            <w:vAlign w:val="center"/>
          </w:tcPr>
          <w:p w14:paraId="2A6624ED" w14:textId="77777777" w:rsidR="008F2B14" w:rsidRPr="00955DAE" w:rsidRDefault="008F2B14" w:rsidP="008F2B14">
            <w:pPr>
              <w:spacing w:after="180" w:line="240" w:lineRule="auto"/>
              <w:jc w:val="center"/>
              <w:rPr>
                <w:b/>
                <w:bCs/>
                <w:color w:val="FFFFFF" w:themeColor="background1"/>
                <w:kern w:val="0"/>
                <w:sz w:val="20"/>
                <w:szCs w:val="20"/>
                <w:lang w:eastAsia="ja-JP"/>
              </w:rPr>
            </w:pPr>
            <w:r w:rsidRPr="00955DAE">
              <w:rPr>
                <w:b/>
                <w:bCs/>
                <w:color w:val="FFFFFF" w:themeColor="background1"/>
                <w:kern w:val="0"/>
                <w:sz w:val="20"/>
                <w:szCs w:val="20"/>
                <w:lang w:eastAsia="ja-JP"/>
              </w:rPr>
              <w:t>Sources (#)</w:t>
            </w:r>
          </w:p>
        </w:tc>
      </w:tr>
      <w:tr w:rsidR="008F2B14" w:rsidRPr="00955DAE" w14:paraId="4D089615" w14:textId="77777777" w:rsidTr="008F2B14">
        <w:trPr>
          <w:trHeight w:val="437"/>
          <w:jc w:val="center"/>
        </w:trPr>
        <w:tc>
          <w:tcPr>
            <w:tcW w:w="1991" w:type="dxa"/>
          </w:tcPr>
          <w:p w14:paraId="33AB0BA9" w14:textId="77777777" w:rsidR="008F2B14" w:rsidRPr="00955DAE" w:rsidRDefault="008F2B14" w:rsidP="008F2B14">
            <w:pPr>
              <w:spacing w:line="240" w:lineRule="auto"/>
              <w:jc w:val="center"/>
              <w:rPr>
                <w:bCs/>
                <w:kern w:val="0"/>
                <w:sz w:val="20"/>
                <w:szCs w:val="20"/>
                <w:lang w:eastAsia="ja-JP"/>
              </w:rPr>
            </w:pPr>
            <w:r w:rsidRPr="00955DAE">
              <w:rPr>
                <w:kern w:val="0"/>
                <w:sz w:val="22"/>
                <w:lang w:eastAsia="ja-JP"/>
              </w:rPr>
              <w:t>Average Car Occupancy</w:t>
            </w:r>
          </w:p>
        </w:tc>
        <w:tc>
          <w:tcPr>
            <w:tcW w:w="1744" w:type="dxa"/>
          </w:tcPr>
          <w:p w14:paraId="43EB1FCC" w14:textId="777777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kern w:val="0"/>
                <w:sz w:val="22"/>
                <w:lang w:eastAsia="ja-JP"/>
              </w:rPr>
              <w:t>Persons/vehicle</w:t>
            </w:r>
          </w:p>
        </w:tc>
        <w:tc>
          <w:tcPr>
            <w:tcW w:w="1620" w:type="dxa"/>
            <w:vAlign w:val="center"/>
          </w:tcPr>
          <w:p w14:paraId="2E2FA0F0" w14:textId="777777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1.39-2.04</w:t>
            </w:r>
          </w:p>
        </w:tc>
        <w:tc>
          <w:tcPr>
            <w:tcW w:w="1604" w:type="dxa"/>
            <w:vAlign w:val="center"/>
          </w:tcPr>
          <w:p w14:paraId="743DEA21" w14:textId="777777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1.72</w:t>
            </w:r>
          </w:p>
        </w:tc>
        <w:tc>
          <w:tcPr>
            <w:tcW w:w="1353" w:type="dxa"/>
            <w:vAlign w:val="center"/>
          </w:tcPr>
          <w:p w14:paraId="064BF71E" w14:textId="777777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15</w:t>
            </w:r>
          </w:p>
        </w:tc>
        <w:tc>
          <w:tcPr>
            <w:tcW w:w="1288" w:type="dxa"/>
            <w:vAlign w:val="center"/>
          </w:tcPr>
          <w:p w14:paraId="2B53E86E" w14:textId="777777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6</w:t>
            </w:r>
          </w:p>
        </w:tc>
      </w:tr>
      <w:tr w:rsidR="008F2B14" w:rsidRPr="00955DAE" w14:paraId="5C88CF24" w14:textId="77777777" w:rsidTr="008F2B14">
        <w:trPr>
          <w:trHeight w:val="307"/>
          <w:jc w:val="center"/>
        </w:trPr>
        <w:tc>
          <w:tcPr>
            <w:tcW w:w="1991" w:type="dxa"/>
          </w:tcPr>
          <w:p w14:paraId="5D728077" w14:textId="77777777" w:rsidR="008F2B14" w:rsidRPr="00955DAE" w:rsidRDefault="008F2B14" w:rsidP="008F2B14">
            <w:pPr>
              <w:spacing w:line="240" w:lineRule="auto"/>
              <w:jc w:val="center"/>
              <w:rPr>
                <w:bCs/>
                <w:kern w:val="0"/>
                <w:sz w:val="20"/>
                <w:szCs w:val="20"/>
                <w:lang w:eastAsia="ja-JP"/>
              </w:rPr>
            </w:pPr>
            <w:r w:rsidRPr="00955DAE">
              <w:rPr>
                <w:kern w:val="0"/>
                <w:sz w:val="22"/>
                <w:lang w:eastAsia="ja-JP"/>
              </w:rPr>
              <w:t>Average Car Lifetime</w:t>
            </w:r>
          </w:p>
        </w:tc>
        <w:tc>
          <w:tcPr>
            <w:tcW w:w="1744" w:type="dxa"/>
          </w:tcPr>
          <w:p w14:paraId="0CB73119" w14:textId="00251061"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kern w:val="0"/>
                <w:sz w:val="22"/>
                <w:lang w:eastAsia="ja-JP"/>
              </w:rPr>
              <w:t>VKM</w:t>
            </w:r>
          </w:p>
        </w:tc>
        <w:tc>
          <w:tcPr>
            <w:tcW w:w="1620" w:type="dxa"/>
            <w:vAlign w:val="center"/>
          </w:tcPr>
          <w:p w14:paraId="6AE333B8" w14:textId="276C0026"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153,815-289,919</w:t>
            </w:r>
          </w:p>
        </w:tc>
        <w:tc>
          <w:tcPr>
            <w:tcW w:w="1604" w:type="dxa"/>
            <w:vAlign w:val="center"/>
          </w:tcPr>
          <w:p w14:paraId="2943F70E" w14:textId="1C826A66"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221,867</w:t>
            </w:r>
          </w:p>
        </w:tc>
        <w:tc>
          <w:tcPr>
            <w:tcW w:w="1353" w:type="dxa"/>
            <w:vAlign w:val="center"/>
          </w:tcPr>
          <w:p w14:paraId="2F69AC6D" w14:textId="60479682"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16</w:t>
            </w:r>
          </w:p>
        </w:tc>
        <w:tc>
          <w:tcPr>
            <w:tcW w:w="1288" w:type="dxa"/>
            <w:vAlign w:val="center"/>
          </w:tcPr>
          <w:p w14:paraId="0408B15C" w14:textId="777777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4</w:t>
            </w:r>
          </w:p>
        </w:tc>
      </w:tr>
      <w:tr w:rsidR="008F2B14" w:rsidRPr="00955DAE" w14:paraId="76BFFFE3" w14:textId="77777777" w:rsidTr="008F2B14">
        <w:trPr>
          <w:trHeight w:val="307"/>
          <w:jc w:val="center"/>
        </w:trPr>
        <w:tc>
          <w:tcPr>
            <w:tcW w:w="1991" w:type="dxa"/>
          </w:tcPr>
          <w:p w14:paraId="077F852D" w14:textId="77777777" w:rsidR="008F2B14" w:rsidRPr="00955DAE" w:rsidRDefault="008F2B14" w:rsidP="008F2B14">
            <w:pPr>
              <w:spacing w:line="240" w:lineRule="auto"/>
              <w:jc w:val="center"/>
              <w:rPr>
                <w:bCs/>
                <w:kern w:val="0"/>
                <w:sz w:val="20"/>
                <w:szCs w:val="20"/>
                <w:lang w:eastAsia="ja-JP"/>
              </w:rPr>
            </w:pPr>
            <w:r w:rsidRPr="00955DAE">
              <w:rPr>
                <w:kern w:val="0"/>
                <w:sz w:val="22"/>
                <w:lang w:eastAsia="ja-JP"/>
              </w:rPr>
              <w:t>Discount Rates - Households</w:t>
            </w:r>
          </w:p>
        </w:tc>
        <w:tc>
          <w:tcPr>
            <w:tcW w:w="1744" w:type="dxa"/>
          </w:tcPr>
          <w:p w14:paraId="4224D4CE" w14:textId="777777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kern w:val="0"/>
                <w:sz w:val="22"/>
                <w:lang w:eastAsia="ja-JP"/>
              </w:rPr>
              <w:t>Percent</w:t>
            </w:r>
          </w:p>
        </w:tc>
        <w:tc>
          <w:tcPr>
            <w:tcW w:w="1620" w:type="dxa"/>
            <w:vAlign w:val="center"/>
          </w:tcPr>
          <w:p w14:paraId="1A04CB4A" w14:textId="777777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3.0%-3.4%</w:t>
            </w:r>
          </w:p>
        </w:tc>
        <w:tc>
          <w:tcPr>
            <w:tcW w:w="1604" w:type="dxa"/>
            <w:vAlign w:val="center"/>
          </w:tcPr>
          <w:p w14:paraId="44F7914D" w14:textId="777777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3.2%</w:t>
            </w:r>
          </w:p>
        </w:tc>
        <w:tc>
          <w:tcPr>
            <w:tcW w:w="1353" w:type="dxa"/>
            <w:vAlign w:val="center"/>
          </w:tcPr>
          <w:p w14:paraId="688E1262" w14:textId="5D328F61"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4</w:t>
            </w:r>
          </w:p>
        </w:tc>
        <w:tc>
          <w:tcPr>
            <w:tcW w:w="1288" w:type="dxa"/>
            <w:vAlign w:val="center"/>
          </w:tcPr>
          <w:p w14:paraId="2D642A85" w14:textId="35957377" w:rsidR="008F2B14" w:rsidRPr="00955DAE" w:rsidRDefault="008F2B14" w:rsidP="008F2B14">
            <w:pPr>
              <w:spacing w:after="180" w:line="240" w:lineRule="auto"/>
              <w:jc w:val="center"/>
              <w:rPr>
                <w:rFonts w:eastAsia="Helvetica,Times New Roman" w:cstheme="minorHAnsi"/>
                <w:color w:val="000000" w:themeColor="text1"/>
                <w:kern w:val="0"/>
                <w:sz w:val="20"/>
                <w:szCs w:val="20"/>
                <w:lang w:eastAsia="ja-JP"/>
              </w:rPr>
            </w:pPr>
            <w:r w:rsidRPr="00955DAE">
              <w:rPr>
                <w:rFonts w:eastAsia="Helvetica,Times New Roman" w:cstheme="minorHAnsi"/>
                <w:color w:val="000000" w:themeColor="text1"/>
                <w:kern w:val="0"/>
                <w:sz w:val="20"/>
                <w:szCs w:val="20"/>
                <w:lang w:eastAsia="ja-JP"/>
              </w:rPr>
              <w:t>3</w:t>
            </w:r>
          </w:p>
        </w:tc>
      </w:tr>
    </w:tbl>
    <w:p w14:paraId="4E32D218" w14:textId="12B11079" w:rsidR="00B144E5" w:rsidRPr="00955DAE" w:rsidRDefault="00686965" w:rsidP="00483FFA">
      <w:pPr>
        <w:pStyle w:val="Heading2"/>
      </w:pPr>
      <w:bookmarkStart w:id="77" w:name="_Toc72966213"/>
      <w:r w:rsidRPr="00955DAE">
        <w:t>Assumptions</w:t>
      </w:r>
      <w:bookmarkEnd w:id="77"/>
    </w:p>
    <w:p w14:paraId="1C71D5EB" w14:textId="30CE48BE" w:rsidR="00E33621" w:rsidRPr="00955DAE" w:rsidRDefault="00E33621" w:rsidP="00EB247F">
      <w:pPr>
        <w:spacing w:after="240"/>
      </w:pPr>
      <w:r w:rsidRPr="00955DAE">
        <w:t xml:space="preserve">Six overarching assumptions have been made for Project Drawdown models to enable the development and integration of individual model solutions. These are that infrastructure required for solution is available and in-place, policies required are already in-place, no carbon price is modeled, all costs accrue at the level of agency modeled, improvements in technology are not modeled, and that first costs may change according to learning. Full details of core assumptions and methodology will be available at </w:t>
      </w:r>
      <w:hyperlink r:id="rId35" w:history="1">
        <w:r w:rsidRPr="00955DAE">
          <w:rPr>
            <w:rStyle w:val="Hyperlink"/>
          </w:rPr>
          <w:t>www.drawdown.org</w:t>
        </w:r>
      </w:hyperlink>
      <w:r w:rsidRPr="00955DAE">
        <w:t>. Beyond these core assumptions, there are other important assumptions made for the modeling of this specific solution. These are detailed below.</w:t>
      </w:r>
    </w:p>
    <w:p w14:paraId="5544D62A" w14:textId="7552A662" w:rsidR="00613FFD" w:rsidRPr="00955DAE" w:rsidRDefault="00613FFD" w:rsidP="000B25B1">
      <w:pPr>
        <w:pStyle w:val="ListParagraph"/>
        <w:numPr>
          <w:ilvl w:val="0"/>
          <w:numId w:val="1"/>
        </w:numPr>
        <w:ind w:left="426" w:hanging="426"/>
      </w:pPr>
      <w:r w:rsidRPr="00955DAE">
        <w:t>All cars</w:t>
      </w:r>
      <w:r w:rsidR="00B47171" w:rsidRPr="00955DAE">
        <w:t xml:space="preserve"> identified as a “convectional technology”</w:t>
      </w:r>
      <w:r w:rsidRPr="00955DAE">
        <w:t xml:space="preserve"> use ICE;</w:t>
      </w:r>
    </w:p>
    <w:p w14:paraId="3664F513" w14:textId="77777777" w:rsidR="00613FFD" w:rsidRPr="00955DAE" w:rsidRDefault="00613FFD" w:rsidP="000B25B1">
      <w:pPr>
        <w:pStyle w:val="ListParagraph"/>
        <w:numPr>
          <w:ilvl w:val="0"/>
          <w:numId w:val="1"/>
        </w:numPr>
        <w:ind w:left="426" w:hanging="426"/>
      </w:pPr>
      <w:r w:rsidRPr="00955DAE">
        <w:t xml:space="preserve">Travel mode fuel efficiencies and fuel prices remain constant through 2050; </w:t>
      </w:r>
    </w:p>
    <w:p w14:paraId="5A1AB5C3" w14:textId="55113D6F" w:rsidR="00613FFD" w:rsidRPr="00955DAE" w:rsidRDefault="00613FFD" w:rsidP="000B25B1">
      <w:pPr>
        <w:pStyle w:val="ListParagraph"/>
        <w:numPr>
          <w:ilvl w:val="0"/>
          <w:numId w:val="1"/>
        </w:numPr>
        <w:ind w:left="426" w:hanging="426"/>
      </w:pPr>
      <w:r w:rsidRPr="00955DAE">
        <w:t xml:space="preserve">Average urban trip lengths with cars and </w:t>
      </w:r>
      <w:r w:rsidR="00FF732D" w:rsidRPr="00955DAE">
        <w:t>public</w:t>
      </w:r>
      <w:r w:rsidRPr="00955DAE">
        <w:t xml:space="preserve"> transit remain constant through 2050;</w:t>
      </w:r>
    </w:p>
    <w:p w14:paraId="482935C7" w14:textId="13BA63B4" w:rsidR="00613FFD" w:rsidRPr="00955DAE" w:rsidRDefault="00613FFD" w:rsidP="000B25B1">
      <w:pPr>
        <w:pStyle w:val="ListParagraph"/>
        <w:numPr>
          <w:ilvl w:val="0"/>
          <w:numId w:val="1"/>
        </w:numPr>
        <w:ind w:left="426" w:hanging="426"/>
      </w:pPr>
      <w:r w:rsidRPr="00955DAE">
        <w:t>Mode Energy Usage: Urban bus and Mini bus use liquid fuel and electricity; Cars and BRT use only liquid fuel; Metro, Tram, and Commuter rail use only electricity.</w:t>
      </w:r>
    </w:p>
    <w:p w14:paraId="04FBF2E3" w14:textId="6267BB18" w:rsidR="009D118F" w:rsidRPr="00955DAE" w:rsidRDefault="00686965" w:rsidP="00483FFA">
      <w:pPr>
        <w:pStyle w:val="Heading2"/>
      </w:pPr>
      <w:bookmarkStart w:id="78" w:name="_Toc72966214"/>
      <w:r w:rsidRPr="00955DAE">
        <w:t>Integration</w:t>
      </w:r>
      <w:bookmarkEnd w:id="78"/>
    </w:p>
    <w:p w14:paraId="4F1C20E8" w14:textId="52D38F71" w:rsidR="0032353F" w:rsidRPr="00955DAE" w:rsidRDefault="0032353F" w:rsidP="00004ED9">
      <w:r w:rsidRPr="00955DAE">
        <w:t xml:space="preserve">The complete Project Drawdown integration documentation (will be available at </w:t>
      </w:r>
      <w:hyperlink r:id="rId36" w:history="1">
        <w:r w:rsidRPr="00955DAE">
          <w:rPr>
            <w:rStyle w:val="Hyperlink"/>
          </w:rPr>
          <w:t>www.drawdown.org</w:t>
        </w:r>
      </w:hyperlink>
      <w:r w:rsidRPr="00955DAE">
        <w:t>) details how all solution models in each sector are integrated, and how sectors are integrated to form a complete system. Those general notes are excluded from this document but should be referenced for a complete understanding of the integration process. Only key elements of the integration process that are needed to understand how this solution fits into the entire system are described here.</w:t>
      </w:r>
    </w:p>
    <w:p w14:paraId="3BADCE81" w14:textId="71949D16" w:rsidR="00004ED9" w:rsidRPr="00955DAE" w:rsidRDefault="00FF4483" w:rsidP="00004ED9">
      <w:r w:rsidRPr="00955DAE">
        <w:t>Each solution in the Transportation sector (</w:t>
      </w:r>
      <w:r w:rsidR="002774B0" w:rsidRPr="00955DAE">
        <w:t>including Walkable Cities and Bike Infrastructure) was modeled independently and integration was performed to ensure consistency within the sector. Intra-sectoral i</w:t>
      </w:r>
      <w:r w:rsidR="00004ED9" w:rsidRPr="00955DAE">
        <w:t xml:space="preserve">ntegration of the transportation solutions was based on </w:t>
      </w:r>
      <w:r w:rsidR="002774B0" w:rsidRPr="00955DAE">
        <w:t>two</w:t>
      </w:r>
      <w:r w:rsidR="00004ED9" w:rsidRPr="00955DAE">
        <w:t xml:space="preserve"> main components:</w:t>
      </w:r>
    </w:p>
    <w:p w14:paraId="4102615E" w14:textId="1D1D34B4" w:rsidR="00004ED9" w:rsidRPr="00955DAE" w:rsidRDefault="00004ED9" w:rsidP="00004ED9">
      <w:pPr>
        <w:pStyle w:val="ListParagraph"/>
        <w:numPr>
          <w:ilvl w:val="0"/>
          <w:numId w:val="23"/>
        </w:numPr>
      </w:pPr>
      <w:r w:rsidRPr="00955DAE">
        <w:t xml:space="preserve">TAM/Adoption Consistency: Ensuring that all solutions that are in the same </w:t>
      </w:r>
      <w:r w:rsidR="00112D84" w:rsidRPr="00955DAE">
        <w:t>“</w:t>
      </w:r>
      <w:r w:rsidRPr="00955DAE">
        <w:t>market</w:t>
      </w:r>
      <w:r w:rsidR="00112D84" w:rsidRPr="00955DAE">
        <w:t>”</w:t>
      </w:r>
      <w:r w:rsidRPr="00955DAE">
        <w:t xml:space="preserve"> use the same TAM data, use consistent market shares, and have projected adoptions that do not exceed the total projected demand</w:t>
      </w:r>
    </w:p>
    <w:p w14:paraId="1F2A34FF" w14:textId="6530AA8E" w:rsidR="00004ED9" w:rsidRPr="00955DAE" w:rsidRDefault="00004ED9" w:rsidP="002774B0">
      <w:pPr>
        <w:pStyle w:val="ListParagraph"/>
        <w:numPr>
          <w:ilvl w:val="0"/>
          <w:numId w:val="23"/>
        </w:numPr>
      </w:pPr>
      <w:r w:rsidRPr="00955DAE">
        <w:t>Variable Consistency: Ensuring that all variables that are used in several solutions have the same values.</w:t>
      </w:r>
    </w:p>
    <w:p w14:paraId="7A079AA8" w14:textId="2CF2BC41" w:rsidR="00112D84" w:rsidRPr="00955DAE" w:rsidRDefault="0008208D" w:rsidP="00112D84">
      <w:r w:rsidRPr="00955DAE">
        <w:t xml:space="preserve">The </w:t>
      </w:r>
      <w:r w:rsidR="00F07A9E" w:rsidRPr="00955DAE">
        <w:t xml:space="preserve">total </w:t>
      </w:r>
      <w:r w:rsidR="00BE6A2F" w:rsidRPr="00955DAE">
        <w:t xml:space="preserve">motorized and non-motorized </w:t>
      </w:r>
      <w:r w:rsidR="00F07A9E" w:rsidRPr="00955DAE">
        <w:t>transport demand (TAM) was collected and synthesized from several sources in functional units</w:t>
      </w:r>
      <w:r w:rsidR="004002F8" w:rsidRPr="00955DAE">
        <w:t xml:space="preserve"> (mostly passenger-km and ton-km)</w:t>
      </w:r>
      <w:r w:rsidR="00F07A9E" w:rsidRPr="00955DAE">
        <w:t xml:space="preserve">, then classified according to type (urban passenger, non-urban passenger, and all freight). </w:t>
      </w:r>
      <w:r w:rsidR="00BB2A77" w:rsidRPr="00955DAE">
        <w:t>The TAM</w:t>
      </w:r>
      <w:r w:rsidR="00F07A9E" w:rsidRPr="00955DAE">
        <w:t xml:space="preserve"> was then assigned to each solution </w:t>
      </w:r>
      <w:r w:rsidR="00BB2A77" w:rsidRPr="00955DAE">
        <w:t>according to</w:t>
      </w:r>
      <w:r w:rsidR="00F07A9E" w:rsidRPr="00955DAE">
        <w:t xml:space="preserve"> the service that the </w:t>
      </w:r>
      <w:r w:rsidR="00890C54" w:rsidRPr="00955DAE">
        <w:t>solution</w:t>
      </w:r>
      <w:r w:rsidR="00F07A9E" w:rsidRPr="00955DAE">
        <w:t xml:space="preserve"> technology provides.</w:t>
      </w:r>
      <w:r w:rsidR="00C84E3A" w:rsidRPr="00955DAE">
        <w:t xml:space="preserve"> </w:t>
      </w:r>
      <w:r w:rsidR="00890C54" w:rsidRPr="00955DAE">
        <w:t>The</w:t>
      </w:r>
      <w:r w:rsidR="00C84E3A" w:rsidRPr="00955DAE">
        <w:t xml:space="preserve"> TAM </w:t>
      </w:r>
      <w:r w:rsidR="00890C54" w:rsidRPr="00955DAE">
        <w:t xml:space="preserve">served as the upper limit of the sum of </w:t>
      </w:r>
      <w:r w:rsidR="00C84E3A" w:rsidRPr="00955DAE">
        <w:t xml:space="preserve">adoptions of the modeled </w:t>
      </w:r>
      <w:r w:rsidR="00BE6A2F" w:rsidRPr="00955DAE">
        <w:t>solutions</w:t>
      </w:r>
      <w:r w:rsidR="00C84E3A" w:rsidRPr="00955DAE">
        <w:t>. Additionally, some reasonable bound</w:t>
      </w:r>
      <w:r w:rsidR="004002F8" w:rsidRPr="00955DAE">
        <w:t>s</w:t>
      </w:r>
      <w:r w:rsidR="00C84E3A" w:rsidRPr="00955DAE">
        <w:t xml:space="preserve"> </w:t>
      </w:r>
      <w:r w:rsidR="004002F8" w:rsidRPr="00955DAE">
        <w:t xml:space="preserve">that were lower than the TAM </w:t>
      </w:r>
      <w:r w:rsidR="00C84E3A" w:rsidRPr="00955DAE">
        <w:t>were placed on adoptions</w:t>
      </w:r>
      <w:r w:rsidR="004002F8" w:rsidRPr="00955DAE">
        <w:t xml:space="preserve"> to represent the technologies not affected by the matrix of solutions of Project Drawdown (such as 2-wheelers</w:t>
      </w:r>
      <w:r w:rsidR="00072C9A" w:rsidRPr="00955DAE">
        <w:t>, intercity bus,</w:t>
      </w:r>
      <w:r w:rsidR="004002F8" w:rsidRPr="00955DAE">
        <w:t xml:space="preserve"> and conventional rail)</w:t>
      </w:r>
      <w:r w:rsidR="00072C9A" w:rsidRPr="00955DAE">
        <w:t>.</w:t>
      </w:r>
    </w:p>
    <w:p w14:paraId="55D7FCC2" w14:textId="2BC6D393" w:rsidR="00E120FE" w:rsidRPr="00955DAE" w:rsidRDefault="00E120FE" w:rsidP="00112D84">
      <w:r w:rsidRPr="00955DAE">
        <w:t xml:space="preserve">To determine the </w:t>
      </w:r>
      <w:r w:rsidR="00DA0F77" w:rsidRPr="00955DAE">
        <w:t xml:space="preserve">new mode shares as adoption </w:t>
      </w:r>
      <w:r w:rsidR="00760F18" w:rsidRPr="00955DAE">
        <w:t>grew</w:t>
      </w:r>
      <w:r w:rsidR="00DA0F77" w:rsidRPr="00955DAE">
        <w:t xml:space="preserve"> independently in the models, a simplified approach was used. Solutions </w:t>
      </w:r>
      <w:r w:rsidR="00760F18" w:rsidRPr="00955DAE">
        <w:t>were</w:t>
      </w:r>
      <w:r w:rsidR="00DA0F77" w:rsidRPr="00955DAE">
        <w:t xml:space="preserve"> prioritized according to their impact on the climate/environment and efficiency (in space, energy and cost terms). Higher priority solutions </w:t>
      </w:r>
      <w:r w:rsidR="00760F18" w:rsidRPr="00955DAE">
        <w:t>were</w:t>
      </w:r>
      <w:r w:rsidR="00DA0F77" w:rsidRPr="00955DAE">
        <w:t xml:space="preserve"> allocated larger proportions of their total individual projected adoption than lower priority </w:t>
      </w:r>
      <w:r w:rsidR="004D2874" w:rsidRPr="00955DAE">
        <w:t>ones</w:t>
      </w:r>
      <w:r w:rsidR="00DA0F77" w:rsidRPr="00955DAE">
        <w:t xml:space="preserve">. </w:t>
      </w:r>
      <w:r w:rsidR="00760F18" w:rsidRPr="00955DAE">
        <w:t>Put another way, if the sum of all projected adoptions exceeded the limit</w:t>
      </w:r>
      <w:r w:rsidR="00890C54" w:rsidRPr="00955DAE">
        <w:t xml:space="preserve"> discussed above</w:t>
      </w:r>
      <w:r w:rsidR="00760F18" w:rsidRPr="00955DAE">
        <w:t>, then in reverse order of priority</w:t>
      </w:r>
      <w:r w:rsidR="002B6BB1" w:rsidRPr="00955DAE">
        <w:t>, and until that was no longer the case</w:t>
      </w:r>
      <w:r w:rsidR="00760F18" w:rsidRPr="00955DAE">
        <w:t xml:space="preserve">, the projected adoption of each solution was reduced until either the relevant bound was no longer exceeded or the adoption was zero. In practice, this mostly affected the Hybrid Cars solution, and to a lesser extent Electric Vehicles which were </w:t>
      </w:r>
      <w:r w:rsidR="00890C54" w:rsidRPr="00955DAE">
        <w:t xml:space="preserve">(respectively) the </w:t>
      </w:r>
      <w:r w:rsidR="00760F18" w:rsidRPr="00955DAE">
        <w:t xml:space="preserve">lowest </w:t>
      </w:r>
      <w:r w:rsidR="00890C54" w:rsidRPr="00955DAE">
        <w:t xml:space="preserve">and second lowest </w:t>
      </w:r>
      <w:r w:rsidR="00760F18" w:rsidRPr="00955DAE">
        <w:t>priority solutions in the urban and non-urban passenger TAM’s.</w:t>
      </w:r>
      <w:r w:rsidR="00822266" w:rsidRPr="00955DAE">
        <w:t xml:space="preserve"> The adjusted adoption projections are then used in the individual solution models and in the technical report. </w:t>
      </w:r>
      <w:r w:rsidR="00BB2A77" w:rsidRPr="00955DAE">
        <w:t>Therefore,</w:t>
      </w:r>
      <w:r w:rsidR="00822266" w:rsidRPr="00955DAE">
        <w:t xml:space="preserve"> the adoptions shown in this report already account for integration.</w:t>
      </w:r>
    </w:p>
    <w:p w14:paraId="170BEB5F" w14:textId="223DBEE2" w:rsidR="00112D84" w:rsidRPr="00955DAE" w:rsidRDefault="00112D84" w:rsidP="00112D84">
      <w:r w:rsidRPr="00955DAE">
        <w:t xml:space="preserve">For several variables, especially those relating to </w:t>
      </w:r>
      <w:r w:rsidR="002B6BB1" w:rsidRPr="00955DAE">
        <w:t>the conventional technology (</w:t>
      </w:r>
      <w:r w:rsidRPr="00955DAE">
        <w:t>ICE cars</w:t>
      </w:r>
      <w:r w:rsidR="002B6BB1" w:rsidRPr="00955DAE">
        <w:t>)</w:t>
      </w:r>
      <w:r w:rsidRPr="00955DAE">
        <w:t>, discount rates, fuel prices, emissions factors</w:t>
      </w:r>
      <w:r w:rsidR="002B6BB1" w:rsidRPr="00955DAE">
        <w:t>,</w:t>
      </w:r>
      <w:r w:rsidRPr="00955DAE">
        <w:t xml:space="preserve"> and mode shares, consistency across solutions was maintained by ensuring that the same values were used in different models needing those variables.</w:t>
      </w:r>
    </w:p>
    <w:p w14:paraId="1932BC44" w14:textId="4AAE5F3A" w:rsidR="00004ED9" w:rsidRPr="00955DAE" w:rsidRDefault="002774B0" w:rsidP="005D6FDB">
      <w:r w:rsidRPr="00955DAE">
        <w:t xml:space="preserve">In addition to intra-solution integration within the transport sector, there was an integration process across the grid </w:t>
      </w:r>
      <w:r w:rsidR="00AB79DE" w:rsidRPr="00955DAE">
        <w:t xml:space="preserve">solutions </w:t>
      </w:r>
      <w:r w:rsidRPr="00955DAE">
        <w:t xml:space="preserve">and </w:t>
      </w:r>
      <w:r w:rsidR="00AB79DE" w:rsidRPr="00955DAE">
        <w:t xml:space="preserve">the </w:t>
      </w:r>
      <w:r w:rsidRPr="00955DAE">
        <w:t>electricity efficiency solutions (buildings, transport, materials etc.) which adjusted for the double counting. Double counting of emissions reduction was a factor of using the reference grid emissions factors for electricity-based solutions. As grid solutions (Utility-scale Solar PV and others) are adopted, the grid gets cleaner and the impact of efficiency solutions is reduced (where they reduce electricity demand) or increased (where they increase electricity demand</w:t>
      </w:r>
      <w:r w:rsidRPr="00955DAE">
        <w:rPr>
          <w:rStyle w:val="FootnoteReference"/>
        </w:rPr>
        <w:footnoteReference w:id="14"/>
      </w:r>
      <w:r w:rsidRPr="00955DAE">
        <w:t>). Grid solutions are adjusted to remove the double counting as described in the Project Drawdown integration documentation.</w:t>
      </w:r>
    </w:p>
    <w:p w14:paraId="0ED84BEA" w14:textId="708FAA9B" w:rsidR="009D118F" w:rsidRPr="00955DAE" w:rsidRDefault="00686965" w:rsidP="00483FFA">
      <w:pPr>
        <w:pStyle w:val="Heading2"/>
      </w:pPr>
      <w:bookmarkStart w:id="79" w:name="_Toc72966215"/>
      <w:r w:rsidRPr="00955DAE">
        <w:t>Limitations/Further Development</w:t>
      </w:r>
      <w:bookmarkEnd w:id="79"/>
    </w:p>
    <w:p w14:paraId="67DD0ADC" w14:textId="090A0FE9" w:rsidR="00613FFD" w:rsidRPr="00955DAE" w:rsidRDefault="00613FFD" w:rsidP="005D6FDB">
      <w:r w:rsidRPr="00955DAE">
        <w:t xml:space="preserve">When addressing such a complex subject as </w:t>
      </w:r>
      <w:r w:rsidR="00FF732D" w:rsidRPr="00955DAE">
        <w:t>public</w:t>
      </w:r>
      <w:r w:rsidRPr="00955DAE">
        <w:t xml:space="preserve"> transit, with many stakeholders involved and different points of view to consider</w:t>
      </w:r>
      <w:r w:rsidR="00F32FEB" w:rsidRPr="00955DAE">
        <w:t xml:space="preserve"> necessarily</w:t>
      </w:r>
      <w:r w:rsidRPr="00955DAE">
        <w:t xml:space="preserve"> some aspects are overlooked in favor of simplicity. One basic limitation of the model is that modal shift </w:t>
      </w:r>
      <w:r w:rsidR="00F32FEB" w:rsidRPr="00955DAE">
        <w:t xml:space="preserve">is considered </w:t>
      </w:r>
      <w:r w:rsidRPr="00955DAE">
        <w:t xml:space="preserve">independently of other developments and solutions that might affect the situation in the future. </w:t>
      </w:r>
      <w:r w:rsidR="00544B61" w:rsidRPr="00955DAE">
        <w:t xml:space="preserve">Technologies such vehicle electrification and automation are likely to significantly affect and alter the status quo of urban mobility. </w:t>
      </w:r>
      <w:r w:rsidRPr="00955DAE">
        <w:t xml:space="preserve">Furthermore, different modes of </w:t>
      </w:r>
      <w:r w:rsidR="00FF732D" w:rsidRPr="00955DAE">
        <w:t>public</w:t>
      </w:r>
      <w:r w:rsidRPr="00955DAE">
        <w:t xml:space="preserve"> transit </w:t>
      </w:r>
      <w:r w:rsidR="00F32FEB" w:rsidRPr="00955DAE">
        <w:t xml:space="preserve">are evaluated </w:t>
      </w:r>
      <w:r w:rsidRPr="00955DAE">
        <w:t xml:space="preserve">as a whole, weighting their impact depending on the pkm or vehicle stock of each mode. Each mode has different characteristics and serves different roles in the urban ecosystem. Moreover, to establish a credible comparison between private car travel and </w:t>
      </w:r>
      <w:r w:rsidR="00FF732D" w:rsidRPr="00955DAE">
        <w:t>public</w:t>
      </w:r>
      <w:r w:rsidRPr="00955DAE">
        <w:t xml:space="preserve"> transit, some elements </w:t>
      </w:r>
      <w:r w:rsidR="00F32FEB" w:rsidRPr="00955DAE">
        <w:t xml:space="preserve">are fixed </w:t>
      </w:r>
      <w:r w:rsidRPr="00955DAE">
        <w:t xml:space="preserve">such as average trip distance, fuel price, transit ticket price, and engine efficiency. In addition, most urban travel and modal analyses are done in a city or region level. Especially trip distances are very likely to change if people switch from private car to </w:t>
      </w:r>
      <w:r w:rsidR="00FF732D" w:rsidRPr="00955DAE">
        <w:t>public</w:t>
      </w:r>
      <w:r w:rsidRPr="00955DAE">
        <w:t xml:space="preserve"> transit. There is a lack of real, hard data on a continental or global level, mainly from Africa and parts of Asia. The reports highlighted and used as data sources make assumptions of their own and aggregate data based on population. Even so, they are the most credible information available for such an analysis. </w:t>
      </w:r>
    </w:p>
    <w:p w14:paraId="25F68572" w14:textId="13E2CD64" w:rsidR="00613FFD" w:rsidRPr="00955DAE" w:rsidRDefault="00613FFD" w:rsidP="005D6FDB">
      <w:r w:rsidRPr="00955DAE">
        <w:t xml:space="preserve">Overall urban mobility is not a binary choice, but a mix of different options and choices depending on the situation, the traveler, the trip purpose, availability, perceptions and habit, and this choice is actually the subject of a range of ongoing research worldwide. Additionally, if someone owns a private car yet chooses to use </w:t>
      </w:r>
      <w:r w:rsidR="00FF732D" w:rsidRPr="00955DAE">
        <w:t>public</w:t>
      </w:r>
      <w:r w:rsidRPr="00955DAE">
        <w:t xml:space="preserve"> transit, he is not excluding himself from the first cost of buying the car. </w:t>
      </w:r>
    </w:p>
    <w:p w14:paraId="7D6A32FD" w14:textId="37C869AE" w:rsidR="00613FFD" w:rsidRPr="00955DAE" w:rsidRDefault="00613FFD" w:rsidP="005D6FDB">
      <w:r w:rsidRPr="00955DAE">
        <w:t xml:space="preserve">Regarding the different points of view, </w:t>
      </w:r>
      <w:r w:rsidR="00F32FEB" w:rsidRPr="00955DAE">
        <w:t>it was</w:t>
      </w:r>
      <w:r w:rsidRPr="00955DAE">
        <w:t xml:space="preserve"> decided to address the financial impacts from a user perspective. Another possible viewpoint is that of the state/regional/municipal government. In such an analysis, the costs would not be estimated by ticket price, fuel, or car purchase value; instead, investments on road or transit networks would be considered. The conventional approach could entail investment in the “transportation” budget mainly on the road network, for road maintenance, new road development, or car friendly infrastructure (parking lots, etc.); and less in </w:t>
      </w:r>
      <w:r w:rsidR="00FF732D" w:rsidRPr="00955DAE">
        <w:t>public</w:t>
      </w:r>
      <w:r w:rsidRPr="00955DAE">
        <w:t xml:space="preserve"> transit systems, just enough to maintain the current network. The solution could involve the opposite, prioritizing improvements in existing </w:t>
      </w:r>
      <w:r w:rsidR="00FF732D" w:rsidRPr="00955DAE">
        <w:t>public</w:t>
      </w:r>
      <w:r w:rsidRPr="00955DAE">
        <w:t xml:space="preserve"> transit systems, developing new lines, purchasing new and modern vehicles or rolling stocks; and spending just enough to maintain the existing road network.</w:t>
      </w:r>
    </w:p>
    <w:p w14:paraId="529101AE" w14:textId="77777777" w:rsidR="00613FFD" w:rsidRPr="00955DAE" w:rsidRDefault="00613FFD" w:rsidP="00613FFD"/>
    <w:p w14:paraId="7CAFC693" w14:textId="4A2F7BD1" w:rsidR="007C645A" w:rsidRPr="00955DAE" w:rsidRDefault="551A77D0" w:rsidP="005C77F5">
      <w:pPr>
        <w:pStyle w:val="Heading1"/>
      </w:pPr>
      <w:bookmarkStart w:id="80" w:name="_Toc72966216"/>
      <w:r w:rsidRPr="00955DAE">
        <w:t>Results</w:t>
      </w:r>
      <w:bookmarkEnd w:id="80"/>
    </w:p>
    <w:p w14:paraId="7E39F2AB" w14:textId="79101C06" w:rsidR="00B261E0" w:rsidRPr="00955DAE" w:rsidRDefault="007C645A" w:rsidP="00483FFA">
      <w:pPr>
        <w:pStyle w:val="Heading2"/>
      </w:pPr>
      <w:bookmarkStart w:id="81" w:name="_Toc72966217"/>
      <w:r w:rsidRPr="00955DAE">
        <w:t>Adoption</w:t>
      </w:r>
      <w:bookmarkEnd w:id="81"/>
    </w:p>
    <w:p w14:paraId="10EC0E5D" w14:textId="525C4D52" w:rsidR="0032353F" w:rsidRPr="00955DAE" w:rsidRDefault="0032353F" w:rsidP="005D6FDB">
      <w:pPr>
        <w:rPr>
          <w:sz w:val="20"/>
          <w:lang w:eastAsia="zh-CN"/>
        </w:rPr>
      </w:pPr>
      <w:r w:rsidRPr="00955DAE">
        <w:rPr>
          <w:lang w:eastAsia="zh-CN"/>
        </w:rPr>
        <w:t xml:space="preserve">Below are shown the world adoptions of the solution in some key years of analysis in functional units and percent for the three Project Drawdown scenarios. </w:t>
      </w:r>
    </w:p>
    <w:p w14:paraId="21183A78" w14:textId="0EABFDC9" w:rsidR="008D1491" w:rsidRPr="00955DAE" w:rsidRDefault="008D1491" w:rsidP="00EB247F">
      <w:pPr>
        <w:pStyle w:val="Caption"/>
      </w:pPr>
      <w:bookmarkStart w:id="82" w:name="_Toc72965762"/>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3</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1</w:t>
      </w:r>
      <w:r w:rsidR="008017C1">
        <w:fldChar w:fldCharType="end"/>
      </w:r>
      <w:r w:rsidRPr="00955DAE">
        <w:t xml:space="preserve"> </w:t>
      </w:r>
      <w:r w:rsidR="005C77F5" w:rsidRPr="00955DAE">
        <w:t xml:space="preserve">World </w:t>
      </w:r>
      <w:r w:rsidRPr="00955DAE">
        <w:t>Adoption</w:t>
      </w:r>
      <w:r w:rsidR="005C77F5" w:rsidRPr="00955DAE">
        <w:t xml:space="preserve"> of the Solution</w:t>
      </w:r>
      <w:bookmarkEnd w:id="82"/>
    </w:p>
    <w:tbl>
      <w:tblPr>
        <w:tblStyle w:val="TableGrid"/>
        <w:tblW w:w="9217" w:type="dxa"/>
        <w:tblLook w:val="04A0" w:firstRow="1" w:lastRow="0" w:firstColumn="1" w:lastColumn="0" w:noHBand="0" w:noVBand="1"/>
      </w:tblPr>
      <w:tblGrid>
        <w:gridCol w:w="1071"/>
        <w:gridCol w:w="982"/>
        <w:gridCol w:w="1716"/>
        <w:gridCol w:w="1816"/>
        <w:gridCol w:w="1816"/>
        <w:gridCol w:w="1816"/>
      </w:tblGrid>
      <w:tr w:rsidR="0032353F" w:rsidRPr="00955DAE" w14:paraId="3FFD2090" w14:textId="77777777" w:rsidTr="002D3BC4">
        <w:trPr>
          <w:cantSplit/>
          <w:trHeight w:val="48"/>
          <w:tblHeader/>
        </w:trPr>
        <w:tc>
          <w:tcPr>
            <w:tcW w:w="1649" w:type="dxa"/>
            <w:vMerge w:val="restart"/>
            <w:shd w:val="clear" w:color="auto" w:fill="4F81BD" w:themeFill="accent1"/>
            <w:vAlign w:val="center"/>
          </w:tcPr>
          <w:p w14:paraId="71879AD5" w14:textId="3CA30AF5" w:rsidR="0032353F" w:rsidRPr="00955DAE" w:rsidRDefault="0032353F" w:rsidP="00AD4CF8">
            <w:pPr>
              <w:spacing w:line="240" w:lineRule="auto"/>
              <w:jc w:val="center"/>
              <w:rPr>
                <w:rFonts w:cstheme="minorHAnsi"/>
                <w:b/>
                <w:bCs/>
                <w:color w:val="FFFFFF" w:themeColor="background1"/>
                <w:sz w:val="20"/>
                <w:szCs w:val="20"/>
              </w:rPr>
            </w:pPr>
            <w:r w:rsidRPr="00955DAE">
              <w:rPr>
                <w:rFonts w:cstheme="minorHAnsi"/>
                <w:b/>
                <w:bCs/>
                <w:color w:val="FFFFFF" w:themeColor="background1"/>
                <w:sz w:val="20"/>
                <w:szCs w:val="20"/>
              </w:rPr>
              <w:t>Solution</w:t>
            </w:r>
          </w:p>
        </w:tc>
        <w:tc>
          <w:tcPr>
            <w:tcW w:w="1474" w:type="dxa"/>
            <w:vMerge w:val="restart"/>
            <w:shd w:val="clear" w:color="auto" w:fill="4F81BD" w:themeFill="accent1"/>
            <w:vAlign w:val="center"/>
          </w:tcPr>
          <w:p w14:paraId="736EA4CB" w14:textId="55E81B77" w:rsidR="0032353F" w:rsidRPr="00955DAE" w:rsidRDefault="0032353F" w:rsidP="00AD4CF8">
            <w:pPr>
              <w:spacing w:line="240" w:lineRule="auto"/>
              <w:jc w:val="center"/>
              <w:rPr>
                <w:b/>
                <w:bCs/>
                <w:iCs/>
                <w:color w:val="FFFFFF" w:themeColor="background1"/>
                <w:sz w:val="20"/>
                <w:szCs w:val="20"/>
              </w:rPr>
            </w:pPr>
            <w:r w:rsidRPr="00955DAE">
              <w:rPr>
                <w:b/>
                <w:bCs/>
                <w:iCs/>
                <w:color w:val="FFFFFF" w:themeColor="background1"/>
                <w:sz w:val="20"/>
                <w:szCs w:val="20"/>
              </w:rPr>
              <w:t>Units</w:t>
            </w:r>
          </w:p>
        </w:tc>
        <w:tc>
          <w:tcPr>
            <w:tcW w:w="1516" w:type="dxa"/>
            <w:vMerge w:val="restart"/>
            <w:shd w:val="clear" w:color="auto" w:fill="4F81BD" w:themeFill="accent1"/>
            <w:vAlign w:val="center"/>
          </w:tcPr>
          <w:p w14:paraId="7A4BC7EC" w14:textId="6E0F7DA0" w:rsidR="0032353F" w:rsidRPr="00955DAE" w:rsidRDefault="0032353F" w:rsidP="00AD4CF8">
            <w:pPr>
              <w:spacing w:line="240" w:lineRule="auto"/>
              <w:jc w:val="center"/>
              <w:rPr>
                <w:b/>
                <w:bCs/>
                <w:color w:val="FFFFFF" w:themeColor="background1"/>
                <w:sz w:val="20"/>
                <w:szCs w:val="20"/>
              </w:rPr>
            </w:pPr>
            <w:r w:rsidRPr="00955DAE">
              <w:rPr>
                <w:b/>
                <w:bCs/>
                <w:iCs/>
                <w:color w:val="FFFFFF" w:themeColor="background1"/>
                <w:sz w:val="20"/>
                <w:szCs w:val="20"/>
              </w:rPr>
              <w:t xml:space="preserve">Base </w:t>
            </w:r>
            <w:r w:rsidR="00BB2A77" w:rsidRPr="00955DAE">
              <w:rPr>
                <w:b/>
                <w:bCs/>
                <w:iCs/>
                <w:color w:val="FFFFFF" w:themeColor="background1"/>
                <w:sz w:val="20"/>
                <w:szCs w:val="20"/>
              </w:rPr>
              <w:t xml:space="preserve">Year </w:t>
            </w:r>
            <w:r w:rsidR="00BB2A77" w:rsidRPr="00955DAE">
              <w:rPr>
                <w:b/>
                <w:bCs/>
                <w:color w:val="FFFFFF" w:themeColor="background1"/>
                <w:sz w:val="20"/>
                <w:szCs w:val="20"/>
              </w:rPr>
              <w:t>(</w:t>
            </w:r>
            <w:r w:rsidRPr="00955DAE">
              <w:rPr>
                <w:b/>
                <w:bCs/>
                <w:color w:val="FFFFFF" w:themeColor="background1"/>
                <w:sz w:val="20"/>
                <w:szCs w:val="20"/>
              </w:rPr>
              <w:t>2014)</w:t>
            </w:r>
          </w:p>
        </w:tc>
        <w:tc>
          <w:tcPr>
            <w:tcW w:w="4578" w:type="dxa"/>
            <w:gridSpan w:val="3"/>
            <w:shd w:val="clear" w:color="auto" w:fill="4F81BD" w:themeFill="accent1"/>
            <w:vAlign w:val="center"/>
          </w:tcPr>
          <w:p w14:paraId="1BAFBD47" w14:textId="1AD40332" w:rsidR="0032353F" w:rsidRPr="00955DAE" w:rsidRDefault="0032353F" w:rsidP="00AD4CF8">
            <w:pPr>
              <w:spacing w:line="240" w:lineRule="auto"/>
              <w:jc w:val="center"/>
              <w:rPr>
                <w:b/>
                <w:bCs/>
                <w:iCs/>
                <w:color w:val="FFFFFF" w:themeColor="background1"/>
                <w:sz w:val="20"/>
                <w:szCs w:val="20"/>
              </w:rPr>
            </w:pPr>
            <w:r w:rsidRPr="00955DAE">
              <w:rPr>
                <w:b/>
                <w:bCs/>
                <w:iCs/>
                <w:color w:val="FFFFFF" w:themeColor="background1"/>
                <w:sz w:val="20"/>
                <w:szCs w:val="20"/>
              </w:rPr>
              <w:t>World Adoption by 2050</w:t>
            </w:r>
          </w:p>
        </w:tc>
      </w:tr>
      <w:tr w:rsidR="0032353F" w:rsidRPr="00955DAE" w14:paraId="4801E75B" w14:textId="77777777" w:rsidTr="002D3BC4">
        <w:trPr>
          <w:cantSplit/>
          <w:trHeight w:val="184"/>
          <w:tblHeader/>
        </w:trPr>
        <w:tc>
          <w:tcPr>
            <w:tcW w:w="1649" w:type="dxa"/>
            <w:vMerge/>
            <w:shd w:val="clear" w:color="auto" w:fill="4F81BD" w:themeFill="accent1"/>
            <w:vAlign w:val="center"/>
          </w:tcPr>
          <w:p w14:paraId="6CD710FF" w14:textId="77777777" w:rsidR="0032353F" w:rsidRPr="00955DAE" w:rsidRDefault="0032353F" w:rsidP="00AD4CF8">
            <w:pPr>
              <w:spacing w:line="240" w:lineRule="auto"/>
              <w:jc w:val="center"/>
              <w:rPr>
                <w:rFonts w:cstheme="minorHAnsi"/>
                <w:b/>
                <w:bCs/>
                <w:i/>
                <w:color w:val="FFFFFF" w:themeColor="background1"/>
                <w:sz w:val="20"/>
                <w:szCs w:val="20"/>
              </w:rPr>
            </w:pPr>
          </w:p>
        </w:tc>
        <w:tc>
          <w:tcPr>
            <w:tcW w:w="1474" w:type="dxa"/>
            <w:vMerge/>
            <w:shd w:val="clear" w:color="auto" w:fill="4F81BD" w:themeFill="accent1"/>
            <w:vAlign w:val="center"/>
          </w:tcPr>
          <w:p w14:paraId="173F30E0" w14:textId="77777777" w:rsidR="0032353F" w:rsidRPr="00955DAE" w:rsidRDefault="0032353F" w:rsidP="00AD4CF8">
            <w:pPr>
              <w:spacing w:line="240" w:lineRule="auto"/>
              <w:jc w:val="center"/>
              <w:rPr>
                <w:bCs/>
                <w:i/>
                <w:color w:val="FFFFFF" w:themeColor="background1"/>
                <w:sz w:val="20"/>
                <w:szCs w:val="20"/>
              </w:rPr>
            </w:pPr>
          </w:p>
        </w:tc>
        <w:tc>
          <w:tcPr>
            <w:tcW w:w="1516" w:type="dxa"/>
            <w:vMerge/>
            <w:shd w:val="clear" w:color="auto" w:fill="4F81BD" w:themeFill="accent1"/>
            <w:vAlign w:val="center"/>
          </w:tcPr>
          <w:p w14:paraId="74E7E210" w14:textId="29C848AE" w:rsidR="0032353F" w:rsidRPr="00955DAE" w:rsidRDefault="0032353F" w:rsidP="00AD4CF8">
            <w:pPr>
              <w:spacing w:line="240" w:lineRule="auto"/>
              <w:jc w:val="center"/>
              <w:rPr>
                <w:bCs/>
                <w:i/>
                <w:color w:val="FFFFFF" w:themeColor="background1"/>
                <w:sz w:val="20"/>
                <w:szCs w:val="20"/>
              </w:rPr>
            </w:pPr>
          </w:p>
        </w:tc>
        <w:tc>
          <w:tcPr>
            <w:tcW w:w="1516" w:type="dxa"/>
            <w:shd w:val="clear" w:color="auto" w:fill="4F81BD" w:themeFill="accent1"/>
            <w:vAlign w:val="center"/>
          </w:tcPr>
          <w:p w14:paraId="3BAD7FDF" w14:textId="77777777" w:rsidR="0032353F" w:rsidRPr="00955DAE" w:rsidRDefault="0032353F" w:rsidP="00AD4CF8">
            <w:pPr>
              <w:spacing w:line="240" w:lineRule="auto"/>
              <w:jc w:val="center"/>
              <w:rPr>
                <w:b/>
                <w:bCs/>
                <w:iCs/>
                <w:color w:val="FFFFFF" w:themeColor="background1"/>
                <w:sz w:val="20"/>
                <w:szCs w:val="20"/>
              </w:rPr>
            </w:pPr>
            <w:r w:rsidRPr="00955DAE">
              <w:rPr>
                <w:b/>
                <w:bCs/>
                <w:iCs/>
                <w:color w:val="FFFFFF" w:themeColor="background1"/>
                <w:sz w:val="20"/>
                <w:szCs w:val="20"/>
              </w:rPr>
              <w:t>Plausible</w:t>
            </w:r>
          </w:p>
        </w:tc>
        <w:tc>
          <w:tcPr>
            <w:tcW w:w="1546" w:type="dxa"/>
            <w:shd w:val="clear" w:color="auto" w:fill="4F81BD" w:themeFill="accent1"/>
            <w:vAlign w:val="center"/>
          </w:tcPr>
          <w:p w14:paraId="0A0F5473" w14:textId="77777777" w:rsidR="0032353F" w:rsidRPr="00955DAE" w:rsidRDefault="0032353F" w:rsidP="00AD4CF8">
            <w:pPr>
              <w:spacing w:line="240" w:lineRule="auto"/>
              <w:jc w:val="center"/>
              <w:rPr>
                <w:b/>
                <w:bCs/>
                <w:iCs/>
                <w:color w:val="FFFFFF" w:themeColor="background1"/>
                <w:sz w:val="20"/>
                <w:szCs w:val="20"/>
              </w:rPr>
            </w:pPr>
            <w:r w:rsidRPr="00955DAE">
              <w:rPr>
                <w:b/>
                <w:bCs/>
                <w:iCs/>
                <w:color w:val="FFFFFF" w:themeColor="background1"/>
                <w:sz w:val="20"/>
                <w:szCs w:val="20"/>
              </w:rPr>
              <w:t>Drawdown</w:t>
            </w:r>
          </w:p>
        </w:tc>
        <w:tc>
          <w:tcPr>
            <w:tcW w:w="1516" w:type="dxa"/>
            <w:shd w:val="clear" w:color="auto" w:fill="4F81BD" w:themeFill="accent1"/>
            <w:vAlign w:val="center"/>
          </w:tcPr>
          <w:p w14:paraId="0927695E" w14:textId="7CEFD5E4" w:rsidR="0032353F" w:rsidRPr="00955DAE" w:rsidRDefault="002D3BC4" w:rsidP="00AD4CF8">
            <w:pPr>
              <w:spacing w:line="240" w:lineRule="auto"/>
              <w:jc w:val="center"/>
              <w:rPr>
                <w:b/>
                <w:bCs/>
                <w:iCs/>
                <w:color w:val="FFFFFF" w:themeColor="background1"/>
                <w:sz w:val="20"/>
                <w:szCs w:val="20"/>
              </w:rPr>
            </w:pPr>
            <w:r w:rsidRPr="00955DAE">
              <w:rPr>
                <w:b/>
                <w:bCs/>
                <w:iCs/>
                <w:color w:val="FFFFFF" w:themeColor="background1"/>
                <w:sz w:val="20"/>
                <w:szCs w:val="20"/>
              </w:rPr>
              <w:t>Maximum</w:t>
            </w:r>
          </w:p>
        </w:tc>
      </w:tr>
      <w:tr w:rsidR="002D3BC4" w:rsidRPr="00955DAE" w14:paraId="305C72A7" w14:textId="77777777" w:rsidTr="002D3BC4">
        <w:trPr>
          <w:trHeight w:val="840"/>
        </w:trPr>
        <w:tc>
          <w:tcPr>
            <w:tcW w:w="1649" w:type="dxa"/>
            <w:vMerge w:val="restart"/>
            <w:vAlign w:val="center"/>
          </w:tcPr>
          <w:p w14:paraId="2B8FFE1B" w14:textId="61DDC00F" w:rsidR="002D3BC4" w:rsidRPr="00955DAE" w:rsidRDefault="002D3BC4" w:rsidP="002D3BC4">
            <w:pPr>
              <w:spacing w:line="240" w:lineRule="auto"/>
              <w:jc w:val="center"/>
              <w:rPr>
                <w:sz w:val="20"/>
                <w:szCs w:val="20"/>
              </w:rPr>
            </w:pPr>
            <w:r w:rsidRPr="00955DAE">
              <w:rPr>
                <w:color w:val="000000"/>
                <w:sz w:val="20"/>
                <w:szCs w:val="20"/>
              </w:rPr>
              <w:t>Public Transit</w:t>
            </w:r>
          </w:p>
        </w:tc>
        <w:tc>
          <w:tcPr>
            <w:tcW w:w="1474" w:type="dxa"/>
            <w:vAlign w:val="center"/>
          </w:tcPr>
          <w:p w14:paraId="5BDA7373" w14:textId="001684A8" w:rsidR="002D3BC4" w:rsidRPr="00955DAE" w:rsidRDefault="002D3BC4" w:rsidP="002D3BC4">
            <w:pPr>
              <w:spacing w:line="240" w:lineRule="auto"/>
              <w:jc w:val="center"/>
              <w:rPr>
                <w:rFonts w:cstheme="minorHAnsi"/>
                <w:bCs/>
                <w:color w:val="000000" w:themeColor="text1"/>
                <w:sz w:val="20"/>
                <w:szCs w:val="20"/>
              </w:rPr>
            </w:pPr>
            <w:r w:rsidRPr="00955DAE">
              <w:rPr>
                <w:color w:val="000000"/>
                <w:sz w:val="20"/>
                <w:szCs w:val="20"/>
              </w:rPr>
              <w:t>Pkm (urban)</w:t>
            </w:r>
          </w:p>
        </w:tc>
        <w:tc>
          <w:tcPr>
            <w:tcW w:w="1516" w:type="dxa"/>
          </w:tcPr>
          <w:p w14:paraId="72C0B03E" w14:textId="3973D048" w:rsidR="002D3BC4" w:rsidRPr="00955DAE" w:rsidRDefault="002D3BC4" w:rsidP="002D3BC4">
            <w:pPr>
              <w:spacing w:line="240" w:lineRule="auto"/>
              <w:jc w:val="center"/>
              <w:rPr>
                <w:rFonts w:cstheme="minorHAnsi"/>
                <w:bCs/>
                <w:sz w:val="20"/>
                <w:szCs w:val="20"/>
              </w:rPr>
            </w:pPr>
            <w:r w:rsidRPr="00955DAE">
              <w:rPr>
                <w:sz w:val="20"/>
                <w:szCs w:val="20"/>
              </w:rPr>
              <w:t>9,673,010,126,584</w:t>
            </w:r>
          </w:p>
        </w:tc>
        <w:tc>
          <w:tcPr>
            <w:tcW w:w="1516" w:type="dxa"/>
          </w:tcPr>
          <w:p w14:paraId="2A8FE7A2" w14:textId="59B60AA3" w:rsidR="002D3BC4" w:rsidRPr="00955DAE" w:rsidRDefault="002D3BC4" w:rsidP="002D3BC4">
            <w:pPr>
              <w:spacing w:line="240" w:lineRule="auto"/>
              <w:jc w:val="center"/>
              <w:rPr>
                <w:rFonts w:cstheme="minorHAnsi"/>
                <w:bCs/>
                <w:sz w:val="20"/>
                <w:szCs w:val="20"/>
              </w:rPr>
            </w:pPr>
            <w:r w:rsidRPr="00955DAE">
              <w:rPr>
                <w:sz w:val="20"/>
                <w:szCs w:val="20"/>
              </w:rPr>
              <w:t>14,530,159,606,205</w:t>
            </w:r>
          </w:p>
        </w:tc>
        <w:tc>
          <w:tcPr>
            <w:tcW w:w="1546" w:type="dxa"/>
          </w:tcPr>
          <w:p w14:paraId="79EE8DDC" w14:textId="79E0C78E" w:rsidR="002D3BC4" w:rsidRPr="00955DAE" w:rsidRDefault="002D3BC4" w:rsidP="002D3BC4">
            <w:pPr>
              <w:spacing w:line="240" w:lineRule="auto"/>
              <w:jc w:val="center"/>
              <w:rPr>
                <w:rFonts w:cstheme="minorHAnsi"/>
                <w:bCs/>
                <w:sz w:val="20"/>
                <w:szCs w:val="20"/>
              </w:rPr>
            </w:pPr>
            <w:r w:rsidRPr="00955DAE">
              <w:rPr>
                <w:sz w:val="20"/>
                <w:szCs w:val="20"/>
              </w:rPr>
              <w:t>18,949,416,777,733</w:t>
            </w:r>
          </w:p>
        </w:tc>
        <w:tc>
          <w:tcPr>
            <w:tcW w:w="1516" w:type="dxa"/>
          </w:tcPr>
          <w:p w14:paraId="5B002A1D" w14:textId="2D6495DE" w:rsidR="002D3BC4" w:rsidRPr="00955DAE" w:rsidRDefault="002D3BC4" w:rsidP="002D3BC4">
            <w:pPr>
              <w:spacing w:line="240" w:lineRule="auto"/>
              <w:jc w:val="center"/>
              <w:rPr>
                <w:rFonts w:cstheme="minorHAnsi"/>
                <w:bCs/>
                <w:sz w:val="20"/>
                <w:szCs w:val="20"/>
              </w:rPr>
            </w:pPr>
            <w:r w:rsidRPr="00955DAE">
              <w:rPr>
                <w:sz w:val="20"/>
                <w:szCs w:val="20"/>
              </w:rPr>
              <w:t>33,028,082,651,190</w:t>
            </w:r>
          </w:p>
        </w:tc>
      </w:tr>
      <w:tr w:rsidR="002D3BC4" w:rsidRPr="00955DAE" w14:paraId="59E1863D" w14:textId="77777777" w:rsidTr="002D3BC4">
        <w:trPr>
          <w:trHeight w:val="32"/>
        </w:trPr>
        <w:tc>
          <w:tcPr>
            <w:tcW w:w="1649" w:type="dxa"/>
            <w:vMerge/>
            <w:vAlign w:val="center"/>
          </w:tcPr>
          <w:p w14:paraId="518ED63B" w14:textId="77777777" w:rsidR="002D3BC4" w:rsidRPr="00955DAE" w:rsidRDefault="002D3BC4" w:rsidP="002D3BC4">
            <w:pPr>
              <w:spacing w:line="240" w:lineRule="auto"/>
              <w:jc w:val="center"/>
              <w:rPr>
                <w:sz w:val="20"/>
                <w:szCs w:val="20"/>
              </w:rPr>
            </w:pPr>
          </w:p>
        </w:tc>
        <w:tc>
          <w:tcPr>
            <w:tcW w:w="1474" w:type="dxa"/>
            <w:vAlign w:val="center"/>
          </w:tcPr>
          <w:p w14:paraId="2352B4C1" w14:textId="7BA3118B" w:rsidR="002D3BC4" w:rsidRPr="00955DAE" w:rsidRDefault="002D3BC4" w:rsidP="002D3BC4">
            <w:pPr>
              <w:spacing w:line="240" w:lineRule="auto"/>
              <w:jc w:val="center"/>
              <w:rPr>
                <w:rFonts w:cstheme="minorHAnsi"/>
                <w:bCs/>
                <w:color w:val="000000" w:themeColor="text1"/>
                <w:sz w:val="20"/>
                <w:szCs w:val="20"/>
              </w:rPr>
            </w:pPr>
            <w:r w:rsidRPr="00955DAE">
              <w:rPr>
                <w:i/>
                <w:iCs/>
                <w:color w:val="000000"/>
                <w:sz w:val="20"/>
                <w:szCs w:val="20"/>
              </w:rPr>
              <w:t>(% Market)</w:t>
            </w:r>
          </w:p>
        </w:tc>
        <w:tc>
          <w:tcPr>
            <w:tcW w:w="1516" w:type="dxa"/>
            <w:vAlign w:val="center"/>
          </w:tcPr>
          <w:p w14:paraId="4FD03435" w14:textId="39E4F02A" w:rsidR="002D3BC4" w:rsidRPr="00955DAE" w:rsidRDefault="002D3BC4" w:rsidP="002D3BC4">
            <w:pPr>
              <w:spacing w:line="240" w:lineRule="auto"/>
              <w:jc w:val="center"/>
              <w:rPr>
                <w:rFonts w:cstheme="minorHAnsi"/>
                <w:bCs/>
                <w:sz w:val="20"/>
                <w:szCs w:val="20"/>
              </w:rPr>
            </w:pPr>
            <w:r w:rsidRPr="00955DAE">
              <w:rPr>
                <w:color w:val="000000"/>
                <w:sz w:val="20"/>
                <w:szCs w:val="20"/>
              </w:rPr>
              <w:t>30.0%</w:t>
            </w:r>
          </w:p>
        </w:tc>
        <w:tc>
          <w:tcPr>
            <w:tcW w:w="1516" w:type="dxa"/>
            <w:vAlign w:val="center"/>
          </w:tcPr>
          <w:p w14:paraId="34CAFB53" w14:textId="1EDE600A" w:rsidR="002D3BC4" w:rsidRPr="00955DAE" w:rsidRDefault="002D3BC4" w:rsidP="002D3BC4">
            <w:pPr>
              <w:spacing w:line="240" w:lineRule="auto"/>
              <w:jc w:val="center"/>
              <w:rPr>
                <w:rFonts w:cstheme="minorHAnsi"/>
                <w:bCs/>
                <w:sz w:val="20"/>
                <w:szCs w:val="20"/>
              </w:rPr>
            </w:pPr>
            <w:r w:rsidRPr="00955DAE">
              <w:rPr>
                <w:color w:val="000000"/>
                <w:sz w:val="20"/>
                <w:szCs w:val="20"/>
              </w:rPr>
              <w:t>28.2%</w:t>
            </w:r>
          </w:p>
        </w:tc>
        <w:tc>
          <w:tcPr>
            <w:tcW w:w="1546" w:type="dxa"/>
            <w:vAlign w:val="center"/>
          </w:tcPr>
          <w:p w14:paraId="43B375D1" w14:textId="54171EDF" w:rsidR="002D3BC4" w:rsidRPr="00955DAE" w:rsidRDefault="002D3BC4" w:rsidP="002D3BC4">
            <w:pPr>
              <w:spacing w:line="240" w:lineRule="auto"/>
              <w:jc w:val="center"/>
              <w:rPr>
                <w:rFonts w:cstheme="minorHAnsi"/>
                <w:bCs/>
                <w:sz w:val="20"/>
                <w:szCs w:val="20"/>
              </w:rPr>
            </w:pPr>
            <w:r w:rsidRPr="00955DAE">
              <w:rPr>
                <w:color w:val="000000"/>
                <w:sz w:val="20"/>
                <w:szCs w:val="20"/>
              </w:rPr>
              <w:t>37.4%</w:t>
            </w:r>
          </w:p>
        </w:tc>
        <w:tc>
          <w:tcPr>
            <w:tcW w:w="1516" w:type="dxa"/>
            <w:vAlign w:val="center"/>
          </w:tcPr>
          <w:p w14:paraId="7641EB01" w14:textId="1608368B" w:rsidR="002D3BC4" w:rsidRPr="00955DAE" w:rsidRDefault="002D3BC4" w:rsidP="002D3BC4">
            <w:pPr>
              <w:spacing w:line="240" w:lineRule="auto"/>
              <w:jc w:val="center"/>
              <w:rPr>
                <w:rFonts w:cstheme="minorHAnsi"/>
                <w:bCs/>
                <w:sz w:val="20"/>
                <w:szCs w:val="20"/>
              </w:rPr>
            </w:pPr>
            <w:r w:rsidRPr="00955DAE">
              <w:rPr>
                <w:color w:val="000000"/>
                <w:sz w:val="20"/>
                <w:szCs w:val="20"/>
              </w:rPr>
              <w:t>45.0%</w:t>
            </w:r>
          </w:p>
        </w:tc>
      </w:tr>
    </w:tbl>
    <w:p w14:paraId="2AB38D2C" w14:textId="77777777" w:rsidR="00762877" w:rsidRPr="00955DAE" w:rsidRDefault="00762877" w:rsidP="00EB247F">
      <w:pPr>
        <w:spacing w:after="0"/>
        <w:jc w:val="center"/>
        <w:rPr>
          <w:rFonts w:cstheme="minorHAnsi"/>
          <w:b/>
          <w:bCs/>
          <w:i/>
        </w:rPr>
      </w:pPr>
    </w:p>
    <w:p w14:paraId="0D817E1E" w14:textId="7625C31A" w:rsidR="0032353F" w:rsidRPr="00955DAE" w:rsidRDefault="00360CE4" w:rsidP="00EB247F">
      <w:pPr>
        <w:pStyle w:val="Caption"/>
      </w:pPr>
      <w:r w:rsidRPr="00955DAE">
        <w:rPr>
          <w:noProof/>
        </w:rPr>
        <w:drawing>
          <wp:inline distT="0" distB="0" distL="0" distR="0" wp14:anchorId="21BABC33" wp14:editId="7613BFDC">
            <wp:extent cx="4780110" cy="4241925"/>
            <wp:effectExtent l="0" t="0" r="1905" b="6350"/>
            <wp:docPr id="4" name="Chart 4">
              <a:extLst xmlns:a="http://schemas.openxmlformats.org/drawingml/2006/main">
                <a:ext uri="{FF2B5EF4-FFF2-40B4-BE49-F238E27FC236}">
                  <a16:creationId xmlns:a16="http://schemas.microsoft.com/office/drawing/2014/main" id="{00000000-0008-0000-07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A2926D4" w14:textId="139B3E9B" w:rsidR="003A7929" w:rsidRPr="00955DAE" w:rsidRDefault="003A7929" w:rsidP="00EB247F">
      <w:pPr>
        <w:pStyle w:val="Caption"/>
      </w:pPr>
    </w:p>
    <w:p w14:paraId="567E303A" w14:textId="167D170A" w:rsidR="00762877" w:rsidRPr="00955DAE" w:rsidRDefault="00977F6D" w:rsidP="005C77F5">
      <w:pPr>
        <w:pStyle w:val="Caption"/>
        <w:rPr>
          <w:b/>
          <w:bCs/>
          <w:i w:val="0"/>
          <w:iCs w:val="0"/>
        </w:rPr>
      </w:pPr>
      <w:bookmarkStart w:id="83" w:name="_Toc72965746"/>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3</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D17AC8" w:rsidRPr="00955DAE">
        <w:t>1</w:t>
      </w:r>
      <w:r w:rsidR="008017C1">
        <w:fldChar w:fldCharType="end"/>
      </w:r>
      <w:r w:rsidRPr="00955DAE">
        <w:t xml:space="preserve"> </w:t>
      </w:r>
      <w:r w:rsidR="00807D37" w:rsidRPr="00955DAE">
        <w:t xml:space="preserve">World Annual </w:t>
      </w:r>
      <w:r w:rsidRPr="00955DAE">
        <w:t>Adoption 2020-2050</w:t>
      </w:r>
      <w:bookmarkEnd w:id="83"/>
    </w:p>
    <w:p w14:paraId="6B6F22E7" w14:textId="19002B27" w:rsidR="003A7929" w:rsidRPr="00955DAE" w:rsidRDefault="551A77D0" w:rsidP="00483FFA">
      <w:pPr>
        <w:pStyle w:val="Heading2"/>
      </w:pPr>
      <w:bookmarkStart w:id="84" w:name="_Toc72966218"/>
      <w:r w:rsidRPr="00955DAE">
        <w:t>Climate Impacts</w:t>
      </w:r>
      <w:bookmarkEnd w:id="84"/>
    </w:p>
    <w:p w14:paraId="61041E32" w14:textId="1E12ADF8" w:rsidR="0032353F" w:rsidRPr="00955DAE" w:rsidRDefault="0032353F" w:rsidP="0032353F">
      <w:r w:rsidRPr="00955DAE">
        <w:t xml:space="preserve">Below are the emissions results of the analysis for each scenario which include total emissions reduction, atmospheric concentration changes, and sequestration where relevant. For a detailed explanation of each result, please see the </w:t>
      </w:r>
      <w:r w:rsidR="005D6FDB" w:rsidRPr="00955DAE">
        <w:fldChar w:fldCharType="begin"/>
      </w:r>
      <w:r w:rsidR="005D6FDB" w:rsidRPr="00955DAE">
        <w:instrText xml:space="preserve"> REF _Ref354139 \h </w:instrText>
      </w:r>
      <w:r w:rsidR="005D6FDB" w:rsidRPr="00955DAE">
        <w:fldChar w:fldCharType="separate"/>
      </w:r>
      <w:r w:rsidR="005D62EA" w:rsidRPr="00955DAE">
        <w:t>Glossary</w:t>
      </w:r>
      <w:r w:rsidR="005D6FDB" w:rsidRPr="00955DAE">
        <w:fldChar w:fldCharType="end"/>
      </w:r>
      <w:r w:rsidR="005D6FDB" w:rsidRPr="00955DAE">
        <w:t xml:space="preserve"> </w:t>
      </w:r>
      <w:r w:rsidRPr="00955DAE">
        <w:t xml:space="preserve">(Section </w:t>
      </w:r>
      <w:r w:rsidR="00135196" w:rsidRPr="00955DAE">
        <w:fldChar w:fldCharType="begin"/>
      </w:r>
      <w:r w:rsidR="00135196" w:rsidRPr="00955DAE">
        <w:instrText xml:space="preserve"> REF _Ref345080 \r \h </w:instrText>
      </w:r>
      <w:r w:rsidR="00135196" w:rsidRPr="00955DAE">
        <w:fldChar w:fldCharType="separate"/>
      </w:r>
      <w:r w:rsidR="005D62EA" w:rsidRPr="00955DAE">
        <w:t>6</w:t>
      </w:r>
      <w:r w:rsidR="00135196" w:rsidRPr="00955DAE">
        <w:fldChar w:fldCharType="end"/>
      </w:r>
      <w:r w:rsidRPr="00955DAE">
        <w:t>).</w:t>
      </w:r>
    </w:p>
    <w:p w14:paraId="52E48BE0" w14:textId="77777777" w:rsidR="00B261E0" w:rsidRPr="00955DAE" w:rsidRDefault="00B261E0" w:rsidP="00EB247F">
      <w:pPr>
        <w:spacing w:after="0"/>
        <w:rPr>
          <w:rFonts w:cstheme="minorHAnsi"/>
          <w:b/>
          <w:bCs/>
          <w:i/>
        </w:rPr>
      </w:pPr>
    </w:p>
    <w:p w14:paraId="4DA2B4CB" w14:textId="2163941C" w:rsidR="00762877" w:rsidRPr="00955DAE" w:rsidRDefault="0066753A" w:rsidP="00EB247F">
      <w:pPr>
        <w:pStyle w:val="Caption"/>
        <w:rPr>
          <w:rFonts w:eastAsia="Times New Roman" w:cs="Times New Roman"/>
          <w:sz w:val="24"/>
          <w:szCs w:val="24"/>
          <w:lang w:eastAsia="zh-CN"/>
        </w:rPr>
      </w:pPr>
      <w:bookmarkStart w:id="85" w:name="_Toc72965763"/>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3</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2</w:t>
      </w:r>
      <w:r w:rsidR="008017C1">
        <w:fldChar w:fldCharType="end"/>
      </w:r>
      <w:r w:rsidRPr="00955DAE">
        <w:t xml:space="preserve"> Climate Impacts</w:t>
      </w:r>
      <w:bookmarkEnd w:id="85"/>
    </w:p>
    <w:p w14:paraId="43965544" w14:textId="77777777" w:rsidR="00BB79D6" w:rsidRPr="00955DAE" w:rsidRDefault="00BB79D6" w:rsidP="00EB247F">
      <w:pPr>
        <w:pStyle w:val="Caption"/>
      </w:pPr>
      <w:bookmarkStart w:id="86" w:name="_Toc524993443"/>
    </w:p>
    <w:tbl>
      <w:tblPr>
        <w:tblW w:w="6900" w:type="dxa"/>
        <w:jc w:val="center"/>
        <w:tblLook w:val="04A0" w:firstRow="1" w:lastRow="0" w:firstColumn="1" w:lastColumn="0" w:noHBand="0" w:noVBand="1"/>
      </w:tblPr>
      <w:tblGrid>
        <w:gridCol w:w="1380"/>
        <w:gridCol w:w="1380"/>
        <w:gridCol w:w="1380"/>
        <w:gridCol w:w="1380"/>
        <w:gridCol w:w="1380"/>
      </w:tblGrid>
      <w:tr w:rsidR="00360CE4" w:rsidRPr="00955DAE" w14:paraId="01C3D535" w14:textId="77777777" w:rsidTr="006A55B6">
        <w:trPr>
          <w:trHeight w:val="1020"/>
          <w:jc w:val="center"/>
        </w:trPr>
        <w:tc>
          <w:tcPr>
            <w:tcW w:w="1380" w:type="dxa"/>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14:paraId="6CBBDA9A" w14:textId="77777777" w:rsidR="00360CE4" w:rsidRPr="00955DAE" w:rsidRDefault="00360CE4" w:rsidP="006A55B6">
            <w:pPr>
              <w:spacing w:after="0" w:line="240" w:lineRule="auto"/>
              <w:jc w:val="center"/>
              <w:rPr>
                <w:rFonts w:eastAsia="Times New Roman" w:cs="Times New Roman"/>
                <w:b/>
                <w:bCs/>
                <w:color w:val="FFFFFF"/>
                <w:sz w:val="20"/>
                <w:szCs w:val="20"/>
                <w:lang w:eastAsia="zh-CN"/>
              </w:rPr>
            </w:pPr>
            <w:r w:rsidRPr="00955DAE">
              <w:rPr>
                <w:rFonts w:eastAsia="Times New Roman" w:cs="Times New Roman"/>
                <w:b/>
                <w:bCs/>
                <w:color w:val="FFFFFF"/>
                <w:sz w:val="20"/>
                <w:szCs w:val="20"/>
                <w:lang w:eastAsia="zh-CN"/>
              </w:rPr>
              <w:t>Scenario</w:t>
            </w:r>
          </w:p>
        </w:tc>
        <w:tc>
          <w:tcPr>
            <w:tcW w:w="1380" w:type="dxa"/>
            <w:tcBorders>
              <w:top w:val="single" w:sz="4" w:space="0" w:color="auto"/>
              <w:left w:val="nil"/>
              <w:bottom w:val="single" w:sz="4" w:space="0" w:color="auto"/>
              <w:right w:val="single" w:sz="4" w:space="0" w:color="auto"/>
            </w:tcBorders>
            <w:shd w:val="clear" w:color="000000" w:fill="4F81BD"/>
            <w:vAlign w:val="center"/>
            <w:hideMark/>
          </w:tcPr>
          <w:p w14:paraId="7DBE3A15" w14:textId="77777777" w:rsidR="00360CE4" w:rsidRPr="00955DAE" w:rsidRDefault="00360CE4" w:rsidP="006A55B6">
            <w:pPr>
              <w:spacing w:after="0" w:line="240" w:lineRule="auto"/>
              <w:jc w:val="center"/>
              <w:rPr>
                <w:rFonts w:eastAsia="Times New Roman" w:cs="Times New Roman"/>
                <w:b/>
                <w:bCs/>
                <w:color w:val="FFFFFF"/>
                <w:sz w:val="20"/>
                <w:szCs w:val="20"/>
                <w:lang w:eastAsia="zh-CN"/>
              </w:rPr>
            </w:pPr>
            <w:r w:rsidRPr="00955DAE">
              <w:rPr>
                <w:rFonts w:eastAsia="Times New Roman" w:cs="Times New Roman"/>
                <w:b/>
                <w:bCs/>
                <w:color w:val="FFFFFF"/>
                <w:sz w:val="20"/>
                <w:szCs w:val="20"/>
                <w:lang w:eastAsia="zh-CN"/>
              </w:rPr>
              <w:t>Maximum Annual Emissions Reduction</w:t>
            </w:r>
          </w:p>
        </w:tc>
        <w:tc>
          <w:tcPr>
            <w:tcW w:w="1380" w:type="dxa"/>
            <w:tcBorders>
              <w:top w:val="single" w:sz="4" w:space="0" w:color="auto"/>
              <w:left w:val="nil"/>
              <w:bottom w:val="single" w:sz="4" w:space="0" w:color="auto"/>
              <w:right w:val="single" w:sz="4" w:space="0" w:color="auto"/>
            </w:tcBorders>
            <w:shd w:val="clear" w:color="000000" w:fill="4F81BD"/>
            <w:vAlign w:val="center"/>
            <w:hideMark/>
          </w:tcPr>
          <w:p w14:paraId="05C7264D" w14:textId="77777777" w:rsidR="00360CE4" w:rsidRPr="00955DAE" w:rsidRDefault="00360CE4" w:rsidP="006A55B6">
            <w:pPr>
              <w:spacing w:after="0" w:line="240" w:lineRule="auto"/>
              <w:jc w:val="center"/>
              <w:rPr>
                <w:rFonts w:eastAsia="Times New Roman" w:cs="Times New Roman"/>
                <w:b/>
                <w:bCs/>
                <w:color w:val="FFFFFF"/>
                <w:sz w:val="20"/>
                <w:szCs w:val="20"/>
                <w:lang w:eastAsia="zh-CN"/>
              </w:rPr>
            </w:pPr>
            <w:r w:rsidRPr="00955DAE">
              <w:rPr>
                <w:rFonts w:eastAsia="Times New Roman" w:cs="Times New Roman"/>
                <w:b/>
                <w:bCs/>
                <w:color w:val="FFFFFF"/>
                <w:sz w:val="20"/>
                <w:szCs w:val="20"/>
                <w:lang w:eastAsia="zh-CN"/>
              </w:rPr>
              <w:t>Total Emissions Reduction</w:t>
            </w:r>
          </w:p>
        </w:tc>
        <w:tc>
          <w:tcPr>
            <w:tcW w:w="1380" w:type="dxa"/>
            <w:tcBorders>
              <w:top w:val="single" w:sz="4" w:space="0" w:color="auto"/>
              <w:left w:val="nil"/>
              <w:bottom w:val="single" w:sz="4" w:space="0" w:color="auto"/>
              <w:right w:val="single" w:sz="4" w:space="0" w:color="auto"/>
            </w:tcBorders>
            <w:shd w:val="clear" w:color="000000" w:fill="4F81BD"/>
            <w:vAlign w:val="center"/>
            <w:hideMark/>
          </w:tcPr>
          <w:p w14:paraId="44151663" w14:textId="77777777" w:rsidR="00360CE4" w:rsidRPr="00955DAE" w:rsidRDefault="00360CE4" w:rsidP="006A55B6">
            <w:pPr>
              <w:spacing w:after="0" w:line="240" w:lineRule="auto"/>
              <w:jc w:val="center"/>
              <w:rPr>
                <w:rFonts w:eastAsia="Times New Roman" w:cs="Times New Roman"/>
                <w:b/>
                <w:bCs/>
                <w:color w:val="FFFFFF"/>
                <w:sz w:val="20"/>
                <w:szCs w:val="20"/>
                <w:lang w:eastAsia="zh-CN"/>
              </w:rPr>
            </w:pPr>
            <w:r w:rsidRPr="00955DAE">
              <w:rPr>
                <w:rFonts w:eastAsia="Times New Roman" w:cs="Times New Roman"/>
                <w:b/>
                <w:bCs/>
                <w:color w:val="FFFFFF"/>
                <w:sz w:val="20"/>
                <w:szCs w:val="20"/>
                <w:lang w:eastAsia="zh-CN"/>
              </w:rPr>
              <w:t>Emissions Reduction in 2030</w:t>
            </w:r>
          </w:p>
        </w:tc>
        <w:tc>
          <w:tcPr>
            <w:tcW w:w="1380" w:type="dxa"/>
            <w:tcBorders>
              <w:top w:val="single" w:sz="4" w:space="0" w:color="auto"/>
              <w:left w:val="nil"/>
              <w:bottom w:val="single" w:sz="4" w:space="0" w:color="auto"/>
              <w:right w:val="single" w:sz="4" w:space="0" w:color="auto"/>
            </w:tcBorders>
            <w:shd w:val="clear" w:color="000000" w:fill="4F81BD"/>
            <w:vAlign w:val="center"/>
            <w:hideMark/>
          </w:tcPr>
          <w:p w14:paraId="7808B991" w14:textId="77777777" w:rsidR="00360CE4" w:rsidRPr="00955DAE" w:rsidRDefault="00360CE4" w:rsidP="006A55B6">
            <w:pPr>
              <w:spacing w:after="0" w:line="240" w:lineRule="auto"/>
              <w:jc w:val="center"/>
              <w:rPr>
                <w:rFonts w:eastAsia="Times New Roman" w:cs="Times New Roman"/>
                <w:b/>
                <w:bCs/>
                <w:color w:val="FFFFFF"/>
                <w:sz w:val="20"/>
                <w:szCs w:val="20"/>
                <w:lang w:eastAsia="zh-CN"/>
              </w:rPr>
            </w:pPr>
            <w:r w:rsidRPr="00955DAE">
              <w:rPr>
                <w:rFonts w:eastAsia="Times New Roman" w:cs="Times New Roman"/>
                <w:b/>
                <w:bCs/>
                <w:color w:val="FFFFFF"/>
                <w:sz w:val="20"/>
                <w:szCs w:val="20"/>
                <w:lang w:eastAsia="zh-CN"/>
              </w:rPr>
              <w:t>Emissions Reduction in 2050</w:t>
            </w:r>
          </w:p>
        </w:tc>
      </w:tr>
      <w:tr w:rsidR="00360CE4" w:rsidRPr="00955DAE" w14:paraId="0AD07F64" w14:textId="77777777" w:rsidTr="006A55B6">
        <w:trPr>
          <w:trHeight w:val="540"/>
          <w:jc w:val="center"/>
        </w:trPr>
        <w:tc>
          <w:tcPr>
            <w:tcW w:w="1380" w:type="dxa"/>
            <w:vMerge/>
            <w:tcBorders>
              <w:top w:val="single" w:sz="4" w:space="0" w:color="auto"/>
              <w:left w:val="single" w:sz="4" w:space="0" w:color="auto"/>
              <w:bottom w:val="single" w:sz="4" w:space="0" w:color="auto"/>
              <w:right w:val="single" w:sz="4" w:space="0" w:color="auto"/>
            </w:tcBorders>
            <w:vAlign w:val="center"/>
            <w:hideMark/>
          </w:tcPr>
          <w:p w14:paraId="50D70A86" w14:textId="77777777" w:rsidR="00360CE4" w:rsidRPr="00955DAE" w:rsidRDefault="00360CE4" w:rsidP="006A55B6">
            <w:pPr>
              <w:spacing w:after="0" w:line="240" w:lineRule="auto"/>
              <w:jc w:val="left"/>
              <w:rPr>
                <w:rFonts w:eastAsia="Times New Roman" w:cs="Times New Roman"/>
                <w:b/>
                <w:bCs/>
                <w:color w:val="FFFFFF"/>
                <w:sz w:val="20"/>
                <w:szCs w:val="20"/>
                <w:lang w:eastAsia="zh-CN"/>
              </w:rPr>
            </w:pPr>
          </w:p>
        </w:tc>
        <w:tc>
          <w:tcPr>
            <w:tcW w:w="1380" w:type="dxa"/>
            <w:tcBorders>
              <w:top w:val="nil"/>
              <w:left w:val="nil"/>
              <w:bottom w:val="single" w:sz="4" w:space="0" w:color="auto"/>
              <w:right w:val="single" w:sz="4" w:space="0" w:color="auto"/>
            </w:tcBorders>
            <w:shd w:val="clear" w:color="000000" w:fill="4F81BD"/>
            <w:vAlign w:val="center"/>
            <w:hideMark/>
          </w:tcPr>
          <w:p w14:paraId="64BBA054" w14:textId="77777777" w:rsidR="00360CE4" w:rsidRPr="00955DAE" w:rsidRDefault="00360CE4" w:rsidP="006A55B6">
            <w:pPr>
              <w:spacing w:after="0" w:line="240" w:lineRule="auto"/>
              <w:jc w:val="center"/>
              <w:rPr>
                <w:rFonts w:eastAsia="Times New Roman" w:cs="Times New Roman"/>
                <w:i/>
                <w:iCs/>
                <w:color w:val="FFFFFF"/>
                <w:sz w:val="20"/>
                <w:szCs w:val="20"/>
                <w:lang w:eastAsia="zh-CN"/>
              </w:rPr>
            </w:pPr>
            <w:r w:rsidRPr="00955DAE">
              <w:rPr>
                <w:rFonts w:eastAsia="Times New Roman" w:cs="Times New Roman"/>
                <w:i/>
                <w:iCs/>
                <w:color w:val="FFFFFF"/>
                <w:sz w:val="20"/>
                <w:szCs w:val="20"/>
                <w:lang w:eastAsia="zh-CN"/>
              </w:rPr>
              <w:t>(Gt CO</w:t>
            </w:r>
            <w:r w:rsidRPr="00955DAE">
              <w:rPr>
                <w:rFonts w:eastAsia="Times New Roman" w:cs="Times New Roman"/>
                <w:i/>
                <w:iCs/>
                <w:color w:val="FFFFFF"/>
                <w:sz w:val="20"/>
                <w:szCs w:val="20"/>
                <w:vertAlign w:val="subscript"/>
                <w:lang w:eastAsia="zh-CN"/>
              </w:rPr>
              <w:t>2</w:t>
            </w:r>
            <w:r w:rsidRPr="00955DAE">
              <w:rPr>
                <w:rFonts w:eastAsia="Times New Roman" w:cs="Times New Roman"/>
                <w:i/>
                <w:iCs/>
                <w:color w:val="FFFFFF"/>
                <w:sz w:val="20"/>
                <w:szCs w:val="20"/>
                <w:lang w:eastAsia="zh-CN"/>
              </w:rPr>
              <w:t>-eq/yr.)</w:t>
            </w:r>
          </w:p>
        </w:tc>
        <w:tc>
          <w:tcPr>
            <w:tcW w:w="1380" w:type="dxa"/>
            <w:tcBorders>
              <w:top w:val="nil"/>
              <w:left w:val="nil"/>
              <w:bottom w:val="single" w:sz="4" w:space="0" w:color="auto"/>
              <w:right w:val="single" w:sz="4" w:space="0" w:color="auto"/>
            </w:tcBorders>
            <w:shd w:val="clear" w:color="000000" w:fill="4F81BD"/>
            <w:vAlign w:val="center"/>
            <w:hideMark/>
          </w:tcPr>
          <w:p w14:paraId="0D02ABB5" w14:textId="7256BC7D" w:rsidR="00360CE4" w:rsidRPr="00955DAE" w:rsidRDefault="00360CE4" w:rsidP="006A55B6">
            <w:pPr>
              <w:spacing w:after="0" w:line="240" w:lineRule="auto"/>
              <w:jc w:val="center"/>
              <w:rPr>
                <w:rFonts w:eastAsia="Times New Roman" w:cs="Times New Roman"/>
                <w:i/>
                <w:iCs/>
                <w:color w:val="FFFFFF"/>
                <w:sz w:val="20"/>
                <w:szCs w:val="20"/>
                <w:lang w:eastAsia="zh-CN"/>
              </w:rPr>
            </w:pPr>
            <w:r w:rsidRPr="00955DAE">
              <w:rPr>
                <w:rFonts w:eastAsia="Times New Roman" w:cs="Times New Roman"/>
                <w:i/>
                <w:iCs/>
                <w:color w:val="FFFFFF"/>
                <w:sz w:val="20"/>
                <w:szCs w:val="20"/>
                <w:lang w:eastAsia="zh-CN"/>
              </w:rPr>
              <w:t>Gt CO</w:t>
            </w:r>
            <w:r w:rsidRPr="00955DAE">
              <w:rPr>
                <w:rFonts w:eastAsia="Times New Roman" w:cs="Times New Roman"/>
                <w:i/>
                <w:iCs/>
                <w:color w:val="FFFFFF"/>
                <w:sz w:val="20"/>
                <w:szCs w:val="20"/>
                <w:vertAlign w:val="subscript"/>
                <w:lang w:eastAsia="zh-CN"/>
              </w:rPr>
              <w:t>2</w:t>
            </w:r>
            <w:r w:rsidRPr="00955DAE">
              <w:rPr>
                <w:rFonts w:eastAsia="Times New Roman" w:cs="Times New Roman"/>
                <w:i/>
                <w:iCs/>
                <w:color w:val="FFFFFF"/>
                <w:sz w:val="20"/>
                <w:szCs w:val="20"/>
                <w:lang w:eastAsia="zh-CN"/>
              </w:rPr>
              <w:t>-eq (2020-2050)</w:t>
            </w:r>
          </w:p>
        </w:tc>
        <w:tc>
          <w:tcPr>
            <w:tcW w:w="1380" w:type="dxa"/>
            <w:tcBorders>
              <w:top w:val="nil"/>
              <w:left w:val="nil"/>
              <w:bottom w:val="single" w:sz="4" w:space="0" w:color="auto"/>
              <w:right w:val="single" w:sz="4" w:space="0" w:color="auto"/>
            </w:tcBorders>
            <w:shd w:val="clear" w:color="000000" w:fill="4F81BD"/>
            <w:vAlign w:val="center"/>
            <w:hideMark/>
          </w:tcPr>
          <w:p w14:paraId="3A81F587" w14:textId="77777777" w:rsidR="00360CE4" w:rsidRPr="00955DAE" w:rsidRDefault="00360CE4" w:rsidP="006A55B6">
            <w:pPr>
              <w:spacing w:after="0" w:line="240" w:lineRule="auto"/>
              <w:jc w:val="center"/>
              <w:rPr>
                <w:rFonts w:eastAsia="Times New Roman" w:cs="Times New Roman"/>
                <w:i/>
                <w:iCs/>
                <w:color w:val="FFFFFF"/>
                <w:sz w:val="20"/>
                <w:szCs w:val="20"/>
                <w:lang w:eastAsia="zh-CN"/>
              </w:rPr>
            </w:pPr>
            <w:r w:rsidRPr="00955DAE">
              <w:rPr>
                <w:rFonts w:eastAsia="Times New Roman" w:cs="Times New Roman"/>
                <w:i/>
                <w:iCs/>
                <w:color w:val="FFFFFF"/>
                <w:sz w:val="20"/>
                <w:szCs w:val="20"/>
                <w:lang w:eastAsia="zh-CN"/>
              </w:rPr>
              <w:t>(Gt CO2-eq/year)</w:t>
            </w:r>
          </w:p>
        </w:tc>
        <w:tc>
          <w:tcPr>
            <w:tcW w:w="1380" w:type="dxa"/>
            <w:tcBorders>
              <w:top w:val="nil"/>
              <w:left w:val="nil"/>
              <w:bottom w:val="single" w:sz="4" w:space="0" w:color="auto"/>
              <w:right w:val="single" w:sz="4" w:space="0" w:color="auto"/>
            </w:tcBorders>
            <w:shd w:val="clear" w:color="000000" w:fill="4F81BD"/>
            <w:vAlign w:val="center"/>
            <w:hideMark/>
          </w:tcPr>
          <w:p w14:paraId="26B50D6B" w14:textId="77777777" w:rsidR="00360CE4" w:rsidRPr="00955DAE" w:rsidRDefault="00360CE4" w:rsidP="006A55B6">
            <w:pPr>
              <w:spacing w:after="0" w:line="240" w:lineRule="auto"/>
              <w:jc w:val="center"/>
              <w:rPr>
                <w:rFonts w:eastAsia="Times New Roman" w:cs="Times New Roman"/>
                <w:i/>
                <w:iCs/>
                <w:color w:val="FFFFFF"/>
                <w:sz w:val="20"/>
                <w:szCs w:val="20"/>
                <w:lang w:eastAsia="zh-CN"/>
              </w:rPr>
            </w:pPr>
            <w:r w:rsidRPr="00955DAE">
              <w:rPr>
                <w:rFonts w:eastAsia="Times New Roman" w:cs="Times New Roman"/>
                <w:i/>
                <w:iCs/>
                <w:color w:val="FFFFFF"/>
                <w:sz w:val="20"/>
                <w:szCs w:val="20"/>
                <w:lang w:eastAsia="zh-CN"/>
              </w:rPr>
              <w:t>(Gt CO2-eq/year)</w:t>
            </w:r>
          </w:p>
        </w:tc>
      </w:tr>
      <w:tr w:rsidR="00360CE4" w:rsidRPr="00955DAE" w14:paraId="6CECB2E9" w14:textId="77777777" w:rsidTr="006A55B6">
        <w:trPr>
          <w:trHeight w:val="315"/>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7BB3D7AC" w14:textId="77777777" w:rsidR="00360CE4" w:rsidRPr="00955DAE" w:rsidRDefault="00360CE4" w:rsidP="00360CE4">
            <w:pPr>
              <w:spacing w:after="0" w:line="240" w:lineRule="auto"/>
              <w:jc w:val="center"/>
              <w:rPr>
                <w:rFonts w:eastAsia="Times New Roman" w:cs="Times New Roman"/>
                <w:b/>
                <w:bCs/>
                <w:i/>
                <w:iCs/>
                <w:color w:val="000000"/>
                <w:sz w:val="20"/>
                <w:szCs w:val="20"/>
                <w:lang w:eastAsia="zh-CN"/>
              </w:rPr>
            </w:pPr>
            <w:r w:rsidRPr="00955DAE">
              <w:rPr>
                <w:rFonts w:eastAsia="Times New Roman" w:cs="Times New Roman"/>
                <w:b/>
                <w:bCs/>
                <w:i/>
                <w:iCs/>
                <w:color w:val="000000"/>
                <w:sz w:val="20"/>
                <w:szCs w:val="20"/>
                <w:lang w:eastAsia="zh-CN"/>
              </w:rPr>
              <w:t>Plausible</w:t>
            </w:r>
          </w:p>
        </w:tc>
        <w:tc>
          <w:tcPr>
            <w:tcW w:w="1380" w:type="dxa"/>
            <w:tcBorders>
              <w:top w:val="nil"/>
              <w:left w:val="nil"/>
              <w:bottom w:val="single" w:sz="4" w:space="0" w:color="auto"/>
              <w:right w:val="single" w:sz="4" w:space="0" w:color="auto"/>
            </w:tcBorders>
            <w:shd w:val="clear" w:color="auto" w:fill="auto"/>
            <w:vAlign w:val="center"/>
            <w:hideMark/>
          </w:tcPr>
          <w:p w14:paraId="3D65D21A" w14:textId="0BEA06F7"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1.04</w:t>
            </w:r>
          </w:p>
        </w:tc>
        <w:tc>
          <w:tcPr>
            <w:tcW w:w="1380" w:type="dxa"/>
            <w:tcBorders>
              <w:top w:val="nil"/>
              <w:left w:val="nil"/>
              <w:bottom w:val="single" w:sz="4" w:space="0" w:color="auto"/>
              <w:right w:val="single" w:sz="4" w:space="0" w:color="auto"/>
            </w:tcBorders>
            <w:shd w:val="clear" w:color="auto" w:fill="auto"/>
            <w:vAlign w:val="center"/>
            <w:hideMark/>
          </w:tcPr>
          <w:p w14:paraId="063A0997" w14:textId="78CB704D"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11.27</w:t>
            </w:r>
          </w:p>
        </w:tc>
        <w:tc>
          <w:tcPr>
            <w:tcW w:w="1380" w:type="dxa"/>
            <w:tcBorders>
              <w:top w:val="nil"/>
              <w:left w:val="nil"/>
              <w:bottom w:val="single" w:sz="4" w:space="0" w:color="auto"/>
              <w:right w:val="single" w:sz="4" w:space="0" w:color="auto"/>
            </w:tcBorders>
            <w:shd w:val="clear" w:color="auto" w:fill="auto"/>
            <w:vAlign w:val="center"/>
            <w:hideMark/>
          </w:tcPr>
          <w:p w14:paraId="7B8E86AC" w14:textId="30C7E364"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0.09</w:t>
            </w:r>
          </w:p>
        </w:tc>
        <w:tc>
          <w:tcPr>
            <w:tcW w:w="1380" w:type="dxa"/>
            <w:tcBorders>
              <w:top w:val="nil"/>
              <w:left w:val="nil"/>
              <w:bottom w:val="single" w:sz="4" w:space="0" w:color="auto"/>
              <w:right w:val="single" w:sz="4" w:space="0" w:color="auto"/>
            </w:tcBorders>
            <w:shd w:val="clear" w:color="auto" w:fill="auto"/>
            <w:vAlign w:val="center"/>
            <w:hideMark/>
          </w:tcPr>
          <w:p w14:paraId="25D163C1" w14:textId="4E23CE57"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1.04</w:t>
            </w:r>
          </w:p>
        </w:tc>
      </w:tr>
      <w:tr w:rsidR="00360CE4" w:rsidRPr="00955DAE" w14:paraId="565F2760" w14:textId="77777777" w:rsidTr="006A55B6">
        <w:trPr>
          <w:trHeight w:val="315"/>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4F987FA4" w14:textId="77777777" w:rsidR="00360CE4" w:rsidRPr="00955DAE" w:rsidRDefault="00360CE4" w:rsidP="00360CE4">
            <w:pPr>
              <w:spacing w:after="0" w:line="240" w:lineRule="auto"/>
              <w:jc w:val="center"/>
              <w:rPr>
                <w:rFonts w:eastAsia="Times New Roman" w:cs="Times New Roman"/>
                <w:b/>
                <w:bCs/>
                <w:i/>
                <w:iCs/>
                <w:color w:val="000000"/>
                <w:sz w:val="20"/>
                <w:szCs w:val="20"/>
                <w:lang w:eastAsia="zh-CN"/>
              </w:rPr>
            </w:pPr>
            <w:r w:rsidRPr="00955DAE">
              <w:rPr>
                <w:rFonts w:eastAsia="Times New Roman" w:cs="Times New Roman"/>
                <w:b/>
                <w:bCs/>
                <w:i/>
                <w:iCs/>
                <w:color w:val="000000"/>
                <w:sz w:val="20"/>
                <w:szCs w:val="20"/>
                <w:lang w:eastAsia="zh-CN"/>
              </w:rPr>
              <w:t>Drawdown</w:t>
            </w:r>
          </w:p>
        </w:tc>
        <w:tc>
          <w:tcPr>
            <w:tcW w:w="1380" w:type="dxa"/>
            <w:tcBorders>
              <w:top w:val="nil"/>
              <w:left w:val="nil"/>
              <w:bottom w:val="single" w:sz="4" w:space="0" w:color="auto"/>
              <w:right w:val="single" w:sz="4" w:space="0" w:color="auto"/>
            </w:tcBorders>
            <w:shd w:val="clear" w:color="auto" w:fill="auto"/>
            <w:vAlign w:val="center"/>
            <w:hideMark/>
          </w:tcPr>
          <w:p w14:paraId="28659F1B" w14:textId="49A5F6D7"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1.97</w:t>
            </w:r>
          </w:p>
        </w:tc>
        <w:tc>
          <w:tcPr>
            <w:tcW w:w="1380" w:type="dxa"/>
            <w:tcBorders>
              <w:top w:val="nil"/>
              <w:left w:val="nil"/>
              <w:bottom w:val="single" w:sz="4" w:space="0" w:color="auto"/>
              <w:right w:val="single" w:sz="4" w:space="0" w:color="auto"/>
            </w:tcBorders>
            <w:shd w:val="clear" w:color="auto" w:fill="auto"/>
            <w:vAlign w:val="center"/>
            <w:hideMark/>
          </w:tcPr>
          <w:p w14:paraId="5D959132" w14:textId="0F4D253A"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27.77</w:t>
            </w:r>
          </w:p>
        </w:tc>
        <w:tc>
          <w:tcPr>
            <w:tcW w:w="1380" w:type="dxa"/>
            <w:tcBorders>
              <w:top w:val="nil"/>
              <w:left w:val="nil"/>
              <w:bottom w:val="single" w:sz="4" w:space="0" w:color="auto"/>
              <w:right w:val="single" w:sz="4" w:space="0" w:color="auto"/>
            </w:tcBorders>
            <w:shd w:val="clear" w:color="auto" w:fill="auto"/>
            <w:vAlign w:val="center"/>
            <w:hideMark/>
          </w:tcPr>
          <w:p w14:paraId="4DF00274" w14:textId="32C1A09A"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0.50</w:t>
            </w:r>
          </w:p>
        </w:tc>
        <w:tc>
          <w:tcPr>
            <w:tcW w:w="1380" w:type="dxa"/>
            <w:tcBorders>
              <w:top w:val="nil"/>
              <w:left w:val="nil"/>
              <w:bottom w:val="single" w:sz="4" w:space="0" w:color="auto"/>
              <w:right w:val="single" w:sz="4" w:space="0" w:color="auto"/>
            </w:tcBorders>
            <w:shd w:val="clear" w:color="auto" w:fill="auto"/>
            <w:vAlign w:val="center"/>
            <w:hideMark/>
          </w:tcPr>
          <w:p w14:paraId="0B9B0D70" w14:textId="75371B9C"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1.97</w:t>
            </w:r>
          </w:p>
        </w:tc>
      </w:tr>
      <w:tr w:rsidR="00360CE4" w:rsidRPr="00955DAE" w14:paraId="16393CEE" w14:textId="77777777" w:rsidTr="006A55B6">
        <w:trPr>
          <w:trHeight w:val="315"/>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1B7675BA" w14:textId="346C9871" w:rsidR="00360CE4" w:rsidRPr="00955DAE" w:rsidRDefault="00360CE4" w:rsidP="00360CE4">
            <w:pPr>
              <w:spacing w:after="0" w:line="240" w:lineRule="auto"/>
              <w:jc w:val="center"/>
              <w:rPr>
                <w:rFonts w:eastAsia="Times New Roman" w:cs="Times New Roman"/>
                <w:b/>
                <w:bCs/>
                <w:i/>
                <w:iCs/>
                <w:color w:val="000000"/>
                <w:sz w:val="20"/>
                <w:szCs w:val="20"/>
                <w:lang w:eastAsia="zh-CN"/>
              </w:rPr>
            </w:pPr>
            <w:r w:rsidRPr="00955DAE">
              <w:rPr>
                <w:rFonts w:eastAsia="Times New Roman" w:cs="Times New Roman"/>
                <w:b/>
                <w:bCs/>
                <w:i/>
                <w:iCs/>
                <w:color w:val="000000"/>
                <w:sz w:val="20"/>
                <w:szCs w:val="20"/>
                <w:lang w:eastAsia="zh-CN"/>
              </w:rPr>
              <w:t>Maximum</w:t>
            </w:r>
          </w:p>
        </w:tc>
        <w:tc>
          <w:tcPr>
            <w:tcW w:w="1380" w:type="dxa"/>
            <w:tcBorders>
              <w:top w:val="nil"/>
              <w:left w:val="nil"/>
              <w:bottom w:val="single" w:sz="4" w:space="0" w:color="auto"/>
              <w:right w:val="single" w:sz="4" w:space="0" w:color="auto"/>
            </w:tcBorders>
            <w:shd w:val="clear" w:color="auto" w:fill="auto"/>
            <w:vAlign w:val="center"/>
            <w:hideMark/>
          </w:tcPr>
          <w:p w14:paraId="2A8F30F8" w14:textId="36B39A55"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4.93</w:t>
            </w:r>
          </w:p>
        </w:tc>
        <w:tc>
          <w:tcPr>
            <w:tcW w:w="1380" w:type="dxa"/>
            <w:tcBorders>
              <w:top w:val="nil"/>
              <w:left w:val="nil"/>
              <w:bottom w:val="single" w:sz="4" w:space="0" w:color="auto"/>
              <w:right w:val="single" w:sz="4" w:space="0" w:color="auto"/>
            </w:tcBorders>
            <w:shd w:val="clear" w:color="auto" w:fill="auto"/>
            <w:vAlign w:val="center"/>
            <w:hideMark/>
          </w:tcPr>
          <w:p w14:paraId="5256701C" w14:textId="32DADC18"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81.35</w:t>
            </w:r>
          </w:p>
        </w:tc>
        <w:tc>
          <w:tcPr>
            <w:tcW w:w="1380" w:type="dxa"/>
            <w:tcBorders>
              <w:top w:val="nil"/>
              <w:left w:val="nil"/>
              <w:bottom w:val="single" w:sz="4" w:space="0" w:color="auto"/>
              <w:right w:val="single" w:sz="4" w:space="0" w:color="auto"/>
            </w:tcBorders>
            <w:shd w:val="clear" w:color="auto" w:fill="auto"/>
            <w:vAlign w:val="center"/>
            <w:hideMark/>
          </w:tcPr>
          <w:p w14:paraId="5917D017" w14:textId="038770F3"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1.85</w:t>
            </w:r>
          </w:p>
        </w:tc>
        <w:tc>
          <w:tcPr>
            <w:tcW w:w="1380" w:type="dxa"/>
            <w:tcBorders>
              <w:top w:val="nil"/>
              <w:left w:val="nil"/>
              <w:bottom w:val="single" w:sz="4" w:space="0" w:color="auto"/>
              <w:right w:val="single" w:sz="4" w:space="0" w:color="auto"/>
            </w:tcBorders>
            <w:shd w:val="clear" w:color="auto" w:fill="auto"/>
            <w:vAlign w:val="center"/>
            <w:hideMark/>
          </w:tcPr>
          <w:p w14:paraId="0196EE1B" w14:textId="1930D878" w:rsidR="00360CE4" w:rsidRPr="00955DAE" w:rsidRDefault="00360CE4" w:rsidP="00360CE4">
            <w:pPr>
              <w:spacing w:after="0" w:line="240" w:lineRule="auto"/>
              <w:jc w:val="center"/>
              <w:rPr>
                <w:rFonts w:eastAsia="Times New Roman" w:cs="Times New Roman"/>
                <w:color w:val="000000"/>
                <w:sz w:val="20"/>
                <w:szCs w:val="20"/>
                <w:lang w:eastAsia="zh-CN"/>
              </w:rPr>
            </w:pPr>
            <w:r w:rsidRPr="00955DAE">
              <w:rPr>
                <w:color w:val="000000"/>
                <w:sz w:val="20"/>
                <w:szCs w:val="20"/>
              </w:rPr>
              <w:t>4.93</w:t>
            </w:r>
          </w:p>
        </w:tc>
      </w:tr>
    </w:tbl>
    <w:p w14:paraId="202E4EFB" w14:textId="77777777" w:rsidR="00360CE4" w:rsidRPr="00955DAE" w:rsidRDefault="00360CE4" w:rsidP="005D6FDB"/>
    <w:p w14:paraId="30AFEE0B" w14:textId="02A8C8DC" w:rsidR="005C77F5" w:rsidRPr="00955DAE" w:rsidRDefault="00087D3B" w:rsidP="005D6FDB">
      <w:r w:rsidRPr="00955DAE">
        <w:t>T</w:t>
      </w:r>
      <w:r w:rsidR="0032353F" w:rsidRPr="00955DAE">
        <w:t>he solution was</w:t>
      </w:r>
      <w:r w:rsidR="005C77F5" w:rsidRPr="00955DAE">
        <w:t xml:space="preserve"> </w:t>
      </w:r>
      <w:r w:rsidR="0032353F" w:rsidRPr="00955DAE">
        <w:t xml:space="preserve">integrated with all other </w:t>
      </w:r>
      <w:r w:rsidR="00B251A2" w:rsidRPr="00955DAE">
        <w:t xml:space="preserve">Project Drawdown </w:t>
      </w:r>
      <w:r w:rsidR="0032353F" w:rsidRPr="00955DAE">
        <w:t>solutions and</w:t>
      </w:r>
      <w:r w:rsidR="0069014F" w:rsidRPr="00955DAE">
        <w:t xml:space="preserve"> may have different emissions results</w:t>
      </w:r>
      <w:r w:rsidR="00B251A2" w:rsidRPr="00955DAE">
        <w:t xml:space="preserve"> </w:t>
      </w:r>
      <w:r w:rsidR="00926C81" w:rsidRPr="00955DAE">
        <w:t>from the models</w:t>
      </w:r>
      <w:r w:rsidR="0069014F" w:rsidRPr="00955DAE">
        <w:t xml:space="preserve">. This is due to adjustments caused by interactions among solutions that limit full adoption (such as by feedstock or demand limits) or </w:t>
      </w:r>
      <w:r w:rsidR="00B251A2" w:rsidRPr="00955DAE">
        <w:t xml:space="preserve">that </w:t>
      </w:r>
      <w:r w:rsidR="0069014F" w:rsidRPr="00955DAE">
        <w:t>limit</w:t>
      </w:r>
      <w:r w:rsidR="00B251A2" w:rsidRPr="00955DAE">
        <w:t xml:space="preserve"> </w:t>
      </w:r>
      <w:r w:rsidR="0069014F" w:rsidRPr="00955DAE">
        <w:t>the full benefit of some solutions</w:t>
      </w:r>
      <w:r w:rsidR="00B251A2" w:rsidRPr="00955DAE">
        <w:t xml:space="preserve"> (such as reduced individual </w:t>
      </w:r>
      <w:r w:rsidRPr="00955DAE">
        <w:t xml:space="preserve">solution </w:t>
      </w:r>
      <w:r w:rsidR="00B251A2" w:rsidRPr="00955DAE">
        <w:t xml:space="preserve">impact </w:t>
      </w:r>
      <w:r w:rsidRPr="00955DAE">
        <w:t>when technologies are</w:t>
      </w:r>
      <w:r w:rsidR="00B251A2" w:rsidRPr="00955DAE">
        <w:t xml:space="preserve"> combined)</w:t>
      </w:r>
      <w:r w:rsidR="0032353F" w:rsidRPr="00955DAE">
        <w:t>.</w:t>
      </w:r>
    </w:p>
    <w:p w14:paraId="54B5EBE5" w14:textId="77777777" w:rsidR="006B675D" w:rsidRPr="00955DAE" w:rsidRDefault="006B675D" w:rsidP="005C77F5"/>
    <w:p w14:paraId="524B77BF" w14:textId="1EA7492E" w:rsidR="00762877" w:rsidRPr="00955DAE" w:rsidRDefault="003A7929" w:rsidP="00EB247F">
      <w:pPr>
        <w:pStyle w:val="Caption"/>
        <w:rPr>
          <w:rFonts w:eastAsia="Times New Roman" w:cs="Times New Roman"/>
          <w:sz w:val="24"/>
          <w:szCs w:val="24"/>
          <w:lang w:eastAsia="zh-CN"/>
        </w:rPr>
      </w:pPr>
      <w:bookmarkStart w:id="87" w:name="_Toc72965764"/>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3</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3</w:t>
      </w:r>
      <w:r w:rsidR="008017C1">
        <w:fldChar w:fldCharType="end"/>
      </w:r>
      <w:r w:rsidRPr="00955DAE">
        <w:t xml:space="preserve"> Impacts on Atmospheric Concentrations of CO</w:t>
      </w:r>
      <w:r w:rsidRPr="00955DAE">
        <w:rPr>
          <w:vertAlign w:val="subscript"/>
        </w:rPr>
        <w:t>2</w:t>
      </w:r>
      <w:r w:rsidRPr="00955DAE">
        <w:t>-eq</w:t>
      </w:r>
      <w:bookmarkEnd w:id="86"/>
      <w:bookmarkEnd w:id="87"/>
    </w:p>
    <w:tbl>
      <w:tblPr>
        <w:tblW w:w="9281" w:type="dxa"/>
        <w:jc w:val="center"/>
        <w:tblCellMar>
          <w:top w:w="15" w:type="dxa"/>
          <w:left w:w="15" w:type="dxa"/>
          <w:bottom w:w="15" w:type="dxa"/>
          <w:right w:w="15" w:type="dxa"/>
        </w:tblCellMar>
        <w:tblLook w:val="04A0" w:firstRow="1" w:lastRow="0" w:firstColumn="1" w:lastColumn="0" w:noHBand="0" w:noVBand="1"/>
      </w:tblPr>
      <w:tblGrid>
        <w:gridCol w:w="1256"/>
        <w:gridCol w:w="3647"/>
        <w:gridCol w:w="4378"/>
      </w:tblGrid>
      <w:tr w:rsidR="00360CE4" w:rsidRPr="00955DAE" w14:paraId="169A5D4D" w14:textId="77777777" w:rsidTr="006A55B6">
        <w:trPr>
          <w:cantSplit/>
          <w:trHeight w:val="46"/>
          <w:tblHeader/>
          <w:jc w:val="center"/>
        </w:trPr>
        <w:tc>
          <w:tcPr>
            <w:tcW w:w="0" w:type="auto"/>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6C4E0290" w14:textId="77777777" w:rsidR="00360CE4" w:rsidRPr="00955DAE" w:rsidRDefault="00360CE4" w:rsidP="006A55B6">
            <w:pPr>
              <w:spacing w:line="240" w:lineRule="auto"/>
              <w:jc w:val="center"/>
              <w:rPr>
                <w:rFonts w:cstheme="minorHAnsi"/>
                <w:b/>
                <w:bCs/>
                <w:color w:val="FFFFFF" w:themeColor="background1"/>
                <w:sz w:val="20"/>
                <w:szCs w:val="20"/>
                <w:lang w:eastAsia="zh-CN"/>
              </w:rPr>
            </w:pPr>
            <w:r w:rsidRPr="00955DAE">
              <w:rPr>
                <w:rFonts w:cstheme="minorHAnsi"/>
                <w:b/>
                <w:bCs/>
                <w:color w:val="FFFFFF" w:themeColor="background1"/>
                <w:sz w:val="20"/>
                <w:szCs w:val="20"/>
                <w:lang w:eastAsia="zh-CN"/>
              </w:rPr>
              <w:t>Scenario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07C53292" w14:textId="77777777" w:rsidR="00360CE4" w:rsidRPr="00955DAE" w:rsidRDefault="00360CE4" w:rsidP="006A55B6">
            <w:pPr>
              <w:spacing w:line="240" w:lineRule="auto"/>
              <w:jc w:val="center"/>
              <w:rPr>
                <w:rFonts w:cstheme="minorHAnsi"/>
                <w:b/>
                <w:bCs/>
                <w:color w:val="FFFFFF" w:themeColor="background1"/>
                <w:sz w:val="20"/>
                <w:szCs w:val="20"/>
                <w:lang w:eastAsia="zh-CN"/>
              </w:rPr>
            </w:pPr>
            <w:r w:rsidRPr="00955DAE">
              <w:rPr>
                <w:rFonts w:cstheme="minorHAnsi"/>
                <w:b/>
                <w:bCs/>
                <w:color w:val="FFFFFF" w:themeColor="background1"/>
                <w:sz w:val="20"/>
                <w:szCs w:val="20"/>
                <w:lang w:eastAsia="zh-CN"/>
              </w:rPr>
              <w:t>GHG Concentration Change in 2050</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3331BFDD" w14:textId="77777777" w:rsidR="00360CE4" w:rsidRPr="00955DAE" w:rsidRDefault="00360CE4" w:rsidP="006A55B6">
            <w:pPr>
              <w:spacing w:line="240" w:lineRule="auto"/>
              <w:jc w:val="center"/>
              <w:rPr>
                <w:rFonts w:cstheme="minorHAnsi"/>
                <w:b/>
                <w:bCs/>
                <w:color w:val="FFFFFF" w:themeColor="background1"/>
                <w:sz w:val="20"/>
                <w:szCs w:val="20"/>
                <w:lang w:eastAsia="zh-CN"/>
              </w:rPr>
            </w:pPr>
            <w:r w:rsidRPr="00955DAE">
              <w:rPr>
                <w:rFonts w:cstheme="minorHAnsi"/>
                <w:b/>
                <w:bCs/>
                <w:color w:val="FFFFFF" w:themeColor="background1"/>
                <w:sz w:val="20"/>
                <w:szCs w:val="20"/>
                <w:lang w:eastAsia="zh-CN"/>
              </w:rPr>
              <w:t>GHG Concentration Rate of Change in 2050</w:t>
            </w:r>
          </w:p>
        </w:tc>
      </w:tr>
      <w:tr w:rsidR="00360CE4" w:rsidRPr="00955DAE" w14:paraId="633AF986" w14:textId="77777777" w:rsidTr="006A55B6">
        <w:trPr>
          <w:cantSplit/>
          <w:trHeight w:val="26"/>
          <w:tblHeader/>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3AFA088C" w14:textId="77777777" w:rsidR="00360CE4" w:rsidRPr="00955DAE" w:rsidRDefault="00360CE4" w:rsidP="006A55B6">
            <w:pPr>
              <w:spacing w:line="240" w:lineRule="auto"/>
              <w:jc w:val="center"/>
              <w:rPr>
                <w:rFonts w:cstheme="minorHAnsi"/>
                <w:bCs/>
                <w:i/>
                <w:color w:val="FFFFFF" w:themeColor="background1"/>
                <w:sz w:val="20"/>
                <w:szCs w:val="20"/>
                <w:lang w:eastAsia="zh-C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2526B7D4" w14:textId="77777777" w:rsidR="00360CE4" w:rsidRPr="00955DAE" w:rsidRDefault="00360CE4" w:rsidP="006A55B6">
            <w:pPr>
              <w:spacing w:line="240" w:lineRule="auto"/>
              <w:jc w:val="center"/>
              <w:rPr>
                <w:rFonts w:cstheme="minorHAnsi"/>
                <w:bCs/>
                <w:i/>
                <w:color w:val="FFFFFF" w:themeColor="background1"/>
                <w:sz w:val="20"/>
                <w:szCs w:val="20"/>
                <w:lang w:eastAsia="zh-CN"/>
              </w:rPr>
            </w:pPr>
            <w:r w:rsidRPr="00955DAE">
              <w:rPr>
                <w:rFonts w:cstheme="minorHAnsi"/>
                <w:bCs/>
                <w:i/>
                <w:color w:val="FFFFFF" w:themeColor="background1"/>
                <w:sz w:val="20"/>
                <w:szCs w:val="20"/>
                <w:lang w:eastAsia="zh-CN"/>
              </w:rPr>
              <w:t>PPM CO</w:t>
            </w:r>
            <w:r w:rsidRPr="00955DAE">
              <w:rPr>
                <w:rFonts w:cstheme="minorHAnsi"/>
                <w:bCs/>
                <w:i/>
                <w:color w:val="FFFFFF" w:themeColor="background1"/>
                <w:sz w:val="20"/>
                <w:szCs w:val="20"/>
                <w:vertAlign w:val="subscript"/>
                <w:lang w:eastAsia="zh-CN"/>
              </w:rPr>
              <w:t>2</w:t>
            </w:r>
            <w:r w:rsidRPr="00955DAE">
              <w:rPr>
                <w:rFonts w:cstheme="minorHAnsi"/>
                <w:bCs/>
                <w:i/>
                <w:color w:val="FFFFFF" w:themeColor="background1"/>
                <w:sz w:val="20"/>
                <w:szCs w:val="20"/>
                <w:lang w:eastAsia="zh-CN"/>
              </w:rPr>
              <w:t>-eq (2050)</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hideMark/>
          </w:tcPr>
          <w:p w14:paraId="5967191B" w14:textId="77777777" w:rsidR="00360CE4" w:rsidRPr="00955DAE" w:rsidRDefault="00360CE4" w:rsidP="006A55B6">
            <w:pPr>
              <w:spacing w:line="240" w:lineRule="auto"/>
              <w:jc w:val="center"/>
              <w:rPr>
                <w:rFonts w:cstheme="minorHAnsi"/>
                <w:bCs/>
                <w:i/>
                <w:color w:val="FFFFFF" w:themeColor="background1"/>
                <w:sz w:val="20"/>
                <w:szCs w:val="20"/>
                <w:lang w:eastAsia="zh-CN"/>
              </w:rPr>
            </w:pPr>
            <w:r w:rsidRPr="00955DAE">
              <w:rPr>
                <w:rFonts w:cstheme="minorHAnsi"/>
                <w:bCs/>
                <w:i/>
                <w:color w:val="FFFFFF" w:themeColor="background1"/>
                <w:sz w:val="20"/>
                <w:szCs w:val="20"/>
                <w:lang w:eastAsia="zh-CN"/>
              </w:rPr>
              <w:t>PPM CO</w:t>
            </w:r>
            <w:r w:rsidRPr="00955DAE">
              <w:rPr>
                <w:rFonts w:cstheme="minorHAnsi"/>
                <w:bCs/>
                <w:i/>
                <w:color w:val="FFFFFF" w:themeColor="background1"/>
                <w:sz w:val="20"/>
                <w:szCs w:val="20"/>
                <w:vertAlign w:val="subscript"/>
                <w:lang w:eastAsia="zh-CN"/>
              </w:rPr>
              <w:t>2</w:t>
            </w:r>
            <w:r w:rsidRPr="00955DAE">
              <w:rPr>
                <w:rFonts w:cstheme="minorHAnsi"/>
                <w:bCs/>
                <w:i/>
                <w:color w:val="FFFFFF" w:themeColor="background1"/>
                <w:sz w:val="20"/>
                <w:szCs w:val="20"/>
                <w:lang w:eastAsia="zh-CN"/>
              </w:rPr>
              <w:t>-eq change from 2049-2050</w:t>
            </w:r>
          </w:p>
        </w:tc>
      </w:tr>
      <w:tr w:rsidR="00360CE4" w:rsidRPr="00955DAE" w14:paraId="32A71BB0" w14:textId="77777777" w:rsidTr="00260E3E">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8365EA" w14:textId="77777777" w:rsidR="00360CE4" w:rsidRPr="00955DAE" w:rsidRDefault="00360CE4" w:rsidP="00360CE4">
            <w:pPr>
              <w:shd w:val="clear" w:color="auto" w:fill="FFFFFF" w:themeFill="background1"/>
              <w:spacing w:after="0" w:line="240" w:lineRule="auto"/>
              <w:jc w:val="center"/>
              <w:rPr>
                <w:color w:val="000000" w:themeColor="text1"/>
                <w:sz w:val="20"/>
                <w:szCs w:val="20"/>
                <w:lang w:eastAsia="zh-CN"/>
              </w:rPr>
            </w:pPr>
            <w:r w:rsidRPr="00955DAE">
              <w:rPr>
                <w:b/>
                <w:bCs/>
                <w:color w:val="000000" w:themeColor="text1"/>
                <w:sz w:val="20"/>
                <w:szCs w:val="20"/>
                <w:lang w:eastAsia="zh-CN"/>
              </w:rPr>
              <w:t>Plausible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3E9B2DA" w14:textId="693956E0" w:rsidR="00360CE4" w:rsidRPr="00955DAE" w:rsidRDefault="00360CE4" w:rsidP="00360CE4">
            <w:pPr>
              <w:shd w:val="clear" w:color="auto" w:fill="FFFFFF"/>
              <w:spacing w:after="0" w:line="240" w:lineRule="auto"/>
              <w:jc w:val="center"/>
              <w:rPr>
                <w:rFonts w:eastAsia="Times New Roman" w:cstheme="minorHAnsi"/>
                <w:color w:val="000000" w:themeColor="text1"/>
                <w:sz w:val="20"/>
                <w:szCs w:val="20"/>
                <w:lang w:eastAsia="zh-CN"/>
              </w:rPr>
            </w:pPr>
            <w:r w:rsidRPr="00955DAE">
              <w:rPr>
                <w:color w:val="000000"/>
                <w:sz w:val="20"/>
                <w:szCs w:val="20"/>
              </w:rPr>
              <w:t>1.04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77F1DCE" w14:textId="7BD4EEF5" w:rsidR="00360CE4" w:rsidRPr="00955DAE" w:rsidRDefault="00360CE4" w:rsidP="00360CE4">
            <w:pPr>
              <w:shd w:val="clear" w:color="auto" w:fill="FFFFFF"/>
              <w:spacing w:after="0" w:line="240" w:lineRule="auto"/>
              <w:jc w:val="center"/>
              <w:rPr>
                <w:rFonts w:eastAsia="Times New Roman" w:cstheme="minorHAnsi"/>
                <w:color w:val="000000" w:themeColor="text1"/>
                <w:sz w:val="20"/>
                <w:szCs w:val="20"/>
                <w:lang w:eastAsia="zh-CN"/>
              </w:rPr>
            </w:pPr>
            <w:r w:rsidRPr="00955DAE">
              <w:rPr>
                <w:color w:val="000000"/>
                <w:sz w:val="20"/>
                <w:szCs w:val="20"/>
              </w:rPr>
              <w:t>0.09</w:t>
            </w:r>
          </w:p>
        </w:tc>
      </w:tr>
      <w:tr w:rsidR="00360CE4" w:rsidRPr="00955DAE" w14:paraId="69E2FFDA" w14:textId="77777777" w:rsidTr="00260E3E">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DDFD16" w14:textId="77777777" w:rsidR="00360CE4" w:rsidRPr="00955DAE" w:rsidRDefault="00360CE4" w:rsidP="00360CE4">
            <w:pPr>
              <w:shd w:val="clear" w:color="auto" w:fill="FFFFFF" w:themeFill="background1"/>
              <w:spacing w:after="0" w:line="240" w:lineRule="auto"/>
              <w:jc w:val="center"/>
              <w:rPr>
                <w:color w:val="000000" w:themeColor="text1"/>
                <w:sz w:val="20"/>
                <w:szCs w:val="20"/>
                <w:lang w:eastAsia="zh-CN"/>
              </w:rPr>
            </w:pPr>
            <w:r w:rsidRPr="00955DAE">
              <w:rPr>
                <w:b/>
                <w:bCs/>
                <w:color w:val="000000" w:themeColor="text1"/>
                <w:sz w:val="20"/>
                <w:szCs w:val="20"/>
                <w:lang w:eastAsia="zh-CN"/>
              </w:rPr>
              <w:t>Drawdown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2432025" w14:textId="5EB44AAB" w:rsidR="00360CE4" w:rsidRPr="00955DAE" w:rsidRDefault="00360CE4" w:rsidP="00360CE4">
            <w:pPr>
              <w:shd w:val="clear" w:color="auto" w:fill="FFFFFF"/>
              <w:spacing w:after="0" w:line="240" w:lineRule="auto"/>
              <w:jc w:val="center"/>
              <w:rPr>
                <w:rFonts w:eastAsia="Times New Roman" w:cstheme="minorHAnsi"/>
                <w:color w:val="000000" w:themeColor="text1"/>
                <w:sz w:val="20"/>
                <w:szCs w:val="20"/>
                <w:lang w:eastAsia="zh-CN"/>
              </w:rPr>
            </w:pPr>
            <w:r w:rsidRPr="00955DAE">
              <w:rPr>
                <w:color w:val="000000"/>
                <w:sz w:val="20"/>
                <w:szCs w:val="20"/>
              </w:rPr>
              <w:t>2.41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434D52D" w14:textId="5EC6EAB2" w:rsidR="00360CE4" w:rsidRPr="00955DAE" w:rsidRDefault="00360CE4" w:rsidP="00360CE4">
            <w:pPr>
              <w:shd w:val="clear" w:color="auto" w:fill="FFFFFF"/>
              <w:spacing w:after="0" w:line="240" w:lineRule="auto"/>
              <w:jc w:val="center"/>
              <w:rPr>
                <w:rFonts w:eastAsia="Times New Roman" w:cstheme="minorHAnsi"/>
                <w:color w:val="000000" w:themeColor="text1"/>
                <w:sz w:val="20"/>
                <w:szCs w:val="20"/>
                <w:lang w:eastAsia="zh-CN"/>
              </w:rPr>
            </w:pPr>
            <w:r w:rsidRPr="00955DAE">
              <w:rPr>
                <w:color w:val="000000"/>
                <w:sz w:val="20"/>
                <w:szCs w:val="20"/>
              </w:rPr>
              <w:t>0.16</w:t>
            </w:r>
          </w:p>
        </w:tc>
      </w:tr>
      <w:tr w:rsidR="00360CE4" w:rsidRPr="00955DAE" w14:paraId="70CEEEB9" w14:textId="77777777" w:rsidTr="00260E3E">
        <w:trPr>
          <w:trHeight w:val="16"/>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7E4C99" w14:textId="13CE6785" w:rsidR="00360CE4" w:rsidRPr="00955DAE" w:rsidRDefault="00360CE4" w:rsidP="00360CE4">
            <w:pPr>
              <w:shd w:val="clear" w:color="auto" w:fill="FFFFFF" w:themeFill="background1"/>
              <w:spacing w:after="0" w:line="240" w:lineRule="auto"/>
              <w:jc w:val="center"/>
              <w:rPr>
                <w:color w:val="000000" w:themeColor="text1"/>
                <w:sz w:val="20"/>
                <w:szCs w:val="20"/>
                <w:lang w:eastAsia="zh-CN"/>
              </w:rPr>
            </w:pPr>
            <w:r w:rsidRPr="00955DAE">
              <w:rPr>
                <w:b/>
                <w:bCs/>
                <w:color w:val="000000" w:themeColor="text1"/>
                <w:sz w:val="20"/>
                <w:szCs w:val="20"/>
                <w:lang w:eastAsia="zh-CN"/>
              </w:rPr>
              <w:t>Maximum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C4D73D5" w14:textId="334697E7" w:rsidR="00360CE4" w:rsidRPr="00955DAE" w:rsidRDefault="00360CE4" w:rsidP="00360CE4">
            <w:pPr>
              <w:shd w:val="clear" w:color="auto" w:fill="FFFFFF"/>
              <w:spacing w:after="0" w:line="240" w:lineRule="auto"/>
              <w:jc w:val="center"/>
              <w:rPr>
                <w:rFonts w:eastAsia="Times New Roman" w:cstheme="minorHAnsi"/>
                <w:color w:val="000000" w:themeColor="text1"/>
                <w:sz w:val="20"/>
                <w:szCs w:val="20"/>
                <w:lang w:eastAsia="zh-CN"/>
              </w:rPr>
            </w:pPr>
            <w:r w:rsidRPr="00955DAE">
              <w:rPr>
                <w:color w:val="000000"/>
                <w:sz w:val="20"/>
                <w:szCs w:val="20"/>
              </w:rPr>
              <w:t>6.84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2617B97" w14:textId="1110819B" w:rsidR="00360CE4" w:rsidRPr="00955DAE" w:rsidRDefault="00360CE4" w:rsidP="00360CE4">
            <w:pPr>
              <w:shd w:val="clear" w:color="auto" w:fill="FFFFFF"/>
              <w:spacing w:after="0" w:line="240" w:lineRule="auto"/>
              <w:jc w:val="center"/>
              <w:rPr>
                <w:rFonts w:eastAsia="Times New Roman" w:cstheme="minorHAnsi"/>
                <w:color w:val="000000" w:themeColor="text1"/>
                <w:sz w:val="20"/>
                <w:szCs w:val="20"/>
                <w:lang w:eastAsia="zh-CN"/>
              </w:rPr>
            </w:pPr>
            <w:r w:rsidRPr="00955DAE">
              <w:rPr>
                <w:color w:val="000000"/>
                <w:sz w:val="20"/>
                <w:szCs w:val="20"/>
              </w:rPr>
              <w:t>0.38</w:t>
            </w:r>
          </w:p>
        </w:tc>
      </w:tr>
    </w:tbl>
    <w:p w14:paraId="52077D33" w14:textId="77777777" w:rsidR="003A7FE2" w:rsidRPr="00955DAE" w:rsidRDefault="003A7FE2" w:rsidP="00EB247F">
      <w:pPr>
        <w:pStyle w:val="Caption"/>
      </w:pPr>
    </w:p>
    <w:p w14:paraId="6DD4F749" w14:textId="77777777" w:rsidR="006B675D" w:rsidRPr="00955DAE" w:rsidRDefault="006B675D" w:rsidP="006B675D"/>
    <w:p w14:paraId="61997373" w14:textId="00A5F80E" w:rsidR="003A7929" w:rsidRPr="00955DAE" w:rsidRDefault="00360CE4" w:rsidP="00EB247F">
      <w:pPr>
        <w:jc w:val="center"/>
        <w:rPr>
          <w:highlight w:val="red"/>
        </w:rPr>
      </w:pPr>
      <w:r w:rsidRPr="00955DAE">
        <w:rPr>
          <w:noProof/>
        </w:rPr>
        <w:drawing>
          <wp:inline distT="0" distB="0" distL="0" distR="0" wp14:anchorId="7A29D5B9" wp14:editId="31F91398">
            <wp:extent cx="4741073" cy="3904769"/>
            <wp:effectExtent l="0" t="0" r="2540" b="635"/>
            <wp:docPr id="1" name="Chart 1">
              <a:extLst xmlns:a="http://schemas.openxmlformats.org/drawingml/2006/main">
                <a:ext uri="{FF2B5EF4-FFF2-40B4-BE49-F238E27FC236}">
                  <a16:creationId xmlns:a16="http://schemas.microsoft.com/office/drawing/2014/main" id="{00000000-0008-0000-07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DAEFCF6" w14:textId="100D2E7A" w:rsidR="00762877" w:rsidRPr="00955DAE" w:rsidRDefault="003A7929" w:rsidP="00996E91">
      <w:pPr>
        <w:pStyle w:val="Caption"/>
        <w:rPr>
          <w:rFonts w:eastAsia="Times New Roman" w:cs="Times New Roman"/>
          <w:sz w:val="24"/>
          <w:szCs w:val="24"/>
          <w:lang w:eastAsia="zh-CN"/>
        </w:rPr>
      </w:pPr>
      <w:bookmarkStart w:id="88" w:name="_Toc524993433"/>
      <w:bookmarkStart w:id="89" w:name="_Toc72965747"/>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3</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D17AC8" w:rsidRPr="00955DAE">
        <w:t>2</w:t>
      </w:r>
      <w:r w:rsidR="008017C1">
        <w:fldChar w:fldCharType="end"/>
      </w:r>
      <w:r w:rsidRPr="00955DAE">
        <w:t xml:space="preserve"> World Annual</w:t>
      </w:r>
      <w:r w:rsidRPr="00955DAE">
        <w:rPr>
          <w:vertAlign w:val="subscript"/>
        </w:rPr>
        <w:t xml:space="preserve"> </w:t>
      </w:r>
      <w:r w:rsidRPr="00955DAE">
        <w:t>Greenhouse Gas Emissions Reduction</w:t>
      </w:r>
      <w:bookmarkEnd w:id="88"/>
      <w:bookmarkEnd w:id="89"/>
    </w:p>
    <w:p w14:paraId="66EC2EBB" w14:textId="500D3397" w:rsidR="00B261E0" w:rsidRPr="00955DAE" w:rsidRDefault="551A77D0" w:rsidP="00483FFA">
      <w:pPr>
        <w:pStyle w:val="Heading2"/>
      </w:pPr>
      <w:bookmarkStart w:id="90" w:name="_Toc72966219"/>
      <w:r w:rsidRPr="00955DAE">
        <w:t>Financial Impacts</w:t>
      </w:r>
      <w:bookmarkEnd w:id="90"/>
    </w:p>
    <w:p w14:paraId="306213A7" w14:textId="77777777" w:rsidR="006B675D" w:rsidRPr="00955DAE" w:rsidRDefault="006B675D" w:rsidP="005D6FDB">
      <w:r w:rsidRPr="00955DAE">
        <w:t>Below are the financial results of the analysis for each scenario. For a detailed explanation of each result, please see the glossary.</w:t>
      </w:r>
    </w:p>
    <w:p w14:paraId="4F6C2C45" w14:textId="77777777" w:rsidR="00E14F94" w:rsidRPr="00955DAE" w:rsidRDefault="00E14F94" w:rsidP="00EB247F">
      <w:pPr>
        <w:spacing w:after="0"/>
        <w:rPr>
          <w:bCs/>
          <w:i/>
        </w:rPr>
      </w:pPr>
    </w:p>
    <w:p w14:paraId="09347CCA" w14:textId="557A84CD" w:rsidR="00492F5E" w:rsidRPr="00955DAE" w:rsidRDefault="00492F5E" w:rsidP="00EB247F">
      <w:pPr>
        <w:pStyle w:val="Caption"/>
        <w:rPr>
          <w:i w:val="0"/>
          <w:iCs w:val="0"/>
        </w:rPr>
      </w:pPr>
      <w:bookmarkStart w:id="91" w:name="_Ref516474"/>
      <w:bookmarkStart w:id="92" w:name="_Toc72965765"/>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3</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4</w:t>
      </w:r>
      <w:r w:rsidR="008017C1">
        <w:fldChar w:fldCharType="end"/>
      </w:r>
      <w:bookmarkEnd w:id="91"/>
      <w:r w:rsidRPr="00955DAE">
        <w:t xml:space="preserve"> Financial Impacts</w:t>
      </w:r>
      <w:bookmarkEnd w:id="92"/>
    </w:p>
    <w:tbl>
      <w:tblPr>
        <w:tblW w:w="0" w:type="auto"/>
        <w:tblCellMar>
          <w:top w:w="15" w:type="dxa"/>
          <w:left w:w="15" w:type="dxa"/>
          <w:bottom w:w="15" w:type="dxa"/>
          <w:right w:w="15" w:type="dxa"/>
        </w:tblCellMar>
        <w:tblLook w:val="04A0" w:firstRow="1" w:lastRow="0" w:firstColumn="1" w:lastColumn="0" w:noHBand="0" w:noVBand="1"/>
      </w:tblPr>
      <w:tblGrid>
        <w:gridCol w:w="1145"/>
        <w:gridCol w:w="1200"/>
        <w:gridCol w:w="1245"/>
        <w:gridCol w:w="1260"/>
        <w:gridCol w:w="1620"/>
        <w:gridCol w:w="2790"/>
      </w:tblGrid>
      <w:tr w:rsidR="00360CE4" w:rsidRPr="00955DAE" w14:paraId="02854E71" w14:textId="77777777" w:rsidTr="006A55B6">
        <w:trPr>
          <w:cantSplit/>
          <w:trHeight w:val="820"/>
          <w:tblHeader/>
        </w:trPr>
        <w:tc>
          <w:tcPr>
            <w:tcW w:w="114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054CC5ED" w14:textId="77777777" w:rsidR="00360CE4" w:rsidRPr="00955DAE" w:rsidRDefault="00360CE4" w:rsidP="006A55B6">
            <w:pPr>
              <w:spacing w:after="0" w:line="240" w:lineRule="auto"/>
              <w:jc w:val="center"/>
              <w:rPr>
                <w:b/>
                <w:color w:val="FFFFFF" w:themeColor="background1"/>
                <w:sz w:val="20"/>
                <w:szCs w:val="20"/>
                <w:lang w:eastAsia="zh-CN"/>
              </w:rPr>
            </w:pPr>
            <w:r w:rsidRPr="00955DAE">
              <w:rPr>
                <w:b/>
                <w:bCs/>
                <w:color w:val="FFFFFF" w:themeColor="background1"/>
                <w:sz w:val="20"/>
                <w:szCs w:val="20"/>
                <w:lang w:eastAsia="zh-CN"/>
              </w:rPr>
              <w:t>Scenario</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6D51CDD1" w14:textId="25AB8787" w:rsidR="00360CE4" w:rsidRPr="00955DAE" w:rsidRDefault="00360CE4" w:rsidP="006A55B6">
            <w:pPr>
              <w:spacing w:after="0" w:line="240" w:lineRule="auto"/>
              <w:jc w:val="center"/>
              <w:rPr>
                <w:b/>
                <w:color w:val="FFFFFF" w:themeColor="background1"/>
                <w:sz w:val="20"/>
                <w:szCs w:val="20"/>
                <w:lang w:eastAsia="zh-CN"/>
              </w:rPr>
            </w:pPr>
            <w:r w:rsidRPr="00955DAE">
              <w:rPr>
                <w:b/>
                <w:bCs/>
                <w:color w:val="FFFFFF" w:themeColor="background1"/>
                <w:sz w:val="20"/>
                <w:szCs w:val="20"/>
                <w:lang w:eastAsia="zh-CN"/>
              </w:rPr>
              <w:t>Cumulative First Cost</w:t>
            </w:r>
            <w:r w:rsidR="00FA3102">
              <w:rPr>
                <w:rStyle w:val="FootnoteReference"/>
                <w:b/>
                <w:bCs/>
                <w:color w:val="FFFFFF" w:themeColor="background1"/>
                <w:sz w:val="20"/>
                <w:szCs w:val="20"/>
                <w:lang w:eastAsia="zh-CN"/>
              </w:rPr>
              <w:footnoteReference w:id="15"/>
            </w:r>
          </w:p>
        </w:tc>
        <w:tc>
          <w:tcPr>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7651B805" w14:textId="4731E26F" w:rsidR="00360CE4" w:rsidRPr="00955DAE" w:rsidRDefault="00360CE4" w:rsidP="006A55B6">
            <w:pPr>
              <w:spacing w:after="0" w:line="240" w:lineRule="auto"/>
              <w:jc w:val="center"/>
              <w:rPr>
                <w:b/>
                <w:color w:val="FFFFFF" w:themeColor="background1"/>
                <w:sz w:val="20"/>
                <w:szCs w:val="20"/>
                <w:lang w:eastAsia="zh-CN"/>
              </w:rPr>
            </w:pPr>
            <w:r w:rsidRPr="00955DAE">
              <w:rPr>
                <w:b/>
                <w:bCs/>
                <w:color w:val="FFFFFF" w:themeColor="background1"/>
                <w:sz w:val="20"/>
                <w:szCs w:val="20"/>
                <w:lang w:eastAsia="zh-CN"/>
              </w:rPr>
              <w:t>Marginal First Cost</w:t>
            </w:r>
            <w:r w:rsidR="00FA3102">
              <w:rPr>
                <w:rStyle w:val="FootnoteReference"/>
                <w:b/>
                <w:bCs/>
                <w:color w:val="FFFFFF" w:themeColor="background1"/>
                <w:sz w:val="20"/>
                <w:szCs w:val="20"/>
                <w:lang w:eastAsia="zh-CN"/>
              </w:rPr>
              <w:footnoteReference w:id="16"/>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80D83A4" w14:textId="77777777" w:rsidR="00360CE4" w:rsidRPr="00955DAE" w:rsidRDefault="00360CE4" w:rsidP="006A55B6">
            <w:pPr>
              <w:spacing w:after="0" w:line="240" w:lineRule="auto"/>
              <w:jc w:val="center"/>
              <w:rPr>
                <w:b/>
                <w:color w:val="FFFFFF" w:themeColor="background1"/>
                <w:sz w:val="20"/>
                <w:szCs w:val="20"/>
                <w:lang w:eastAsia="zh-CN"/>
              </w:rPr>
            </w:pPr>
            <w:r w:rsidRPr="00955DAE">
              <w:rPr>
                <w:b/>
                <w:bCs/>
                <w:color w:val="FFFFFF" w:themeColor="background1"/>
                <w:sz w:val="20"/>
                <w:szCs w:val="20"/>
                <w:lang w:eastAsia="zh-CN"/>
              </w:rPr>
              <w:t>Net Operating Savings</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vAlign w:val="center"/>
          </w:tcPr>
          <w:p w14:paraId="797FECBD" w14:textId="77777777" w:rsidR="00360CE4" w:rsidRPr="00955DAE" w:rsidRDefault="00360CE4" w:rsidP="006A55B6">
            <w:pPr>
              <w:spacing w:after="0" w:line="240" w:lineRule="auto"/>
              <w:jc w:val="center"/>
              <w:rPr>
                <w:b/>
                <w:bCs/>
                <w:color w:val="FFFFFF" w:themeColor="background1"/>
                <w:sz w:val="20"/>
                <w:szCs w:val="20"/>
                <w:lang w:eastAsia="zh-CN"/>
              </w:rPr>
            </w:pPr>
            <w:r w:rsidRPr="00955DAE">
              <w:rPr>
                <w:b/>
                <w:color w:val="FFFFFF" w:themeColor="background1"/>
                <w:sz w:val="20"/>
                <w:szCs w:val="20"/>
                <w:lang w:eastAsia="zh-CN"/>
              </w:rPr>
              <w:t>Lifetime Profit Margin</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BA9F769" w14:textId="77777777" w:rsidR="00360CE4" w:rsidRPr="00955DAE" w:rsidRDefault="00360CE4" w:rsidP="006A55B6">
            <w:pPr>
              <w:spacing w:after="0" w:line="240" w:lineRule="auto"/>
              <w:jc w:val="center"/>
              <w:rPr>
                <w:b/>
                <w:color w:val="FFFFFF" w:themeColor="background1"/>
                <w:sz w:val="20"/>
                <w:szCs w:val="20"/>
                <w:lang w:eastAsia="zh-CN"/>
              </w:rPr>
            </w:pPr>
            <w:r w:rsidRPr="00955DAE">
              <w:rPr>
                <w:b/>
                <w:bCs/>
                <w:color w:val="FFFFFF" w:themeColor="background1"/>
                <w:sz w:val="20"/>
                <w:szCs w:val="20"/>
                <w:lang w:eastAsia="zh-CN"/>
              </w:rPr>
              <w:t>Lifetime Cashflow Savings NPV (of All Implementation Units)</w:t>
            </w:r>
          </w:p>
        </w:tc>
      </w:tr>
      <w:tr w:rsidR="00360CE4" w:rsidRPr="00955DAE" w14:paraId="0AF7352E" w14:textId="77777777" w:rsidTr="006A55B6">
        <w:trPr>
          <w:cantSplit/>
          <w:trHeight w:val="640"/>
          <w:tblHeader/>
        </w:trPr>
        <w:tc>
          <w:tcPr>
            <w:tcW w:w="1145" w:type="dxa"/>
            <w:vMerge/>
            <w:tcBorders>
              <w:top w:val="single" w:sz="8" w:space="0" w:color="000000"/>
              <w:left w:val="single" w:sz="8" w:space="0" w:color="000000"/>
              <w:bottom w:val="single" w:sz="8" w:space="0" w:color="000000"/>
              <w:right w:val="single" w:sz="8" w:space="0" w:color="000000"/>
            </w:tcBorders>
            <w:shd w:val="clear" w:color="auto" w:fill="4F81BD" w:themeFill="accent1"/>
            <w:vAlign w:val="center"/>
            <w:hideMark/>
          </w:tcPr>
          <w:p w14:paraId="4F1EE99D" w14:textId="77777777" w:rsidR="00360CE4" w:rsidRPr="00955DAE" w:rsidRDefault="00360CE4" w:rsidP="006A55B6">
            <w:pPr>
              <w:spacing w:after="0" w:line="240" w:lineRule="auto"/>
              <w:jc w:val="center"/>
              <w:rPr>
                <w:rFonts w:eastAsia="Times New Roman" w:cstheme="minorHAnsi"/>
                <w:b/>
                <w:color w:val="FFFFFF" w:themeColor="background1"/>
                <w:sz w:val="20"/>
                <w:szCs w:val="20"/>
                <w:lang w:eastAsia="zh-CN"/>
              </w:rPr>
            </w:pP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6FF51E73" w14:textId="77777777" w:rsidR="00360CE4" w:rsidRPr="00955DAE" w:rsidRDefault="00360CE4" w:rsidP="006A55B6">
            <w:pPr>
              <w:spacing w:after="0" w:line="240" w:lineRule="auto"/>
              <w:jc w:val="center"/>
              <w:rPr>
                <w:i/>
                <w:color w:val="FFFFFF" w:themeColor="background1"/>
                <w:sz w:val="20"/>
                <w:szCs w:val="20"/>
                <w:lang w:eastAsia="zh-CN"/>
              </w:rPr>
            </w:pPr>
            <w:r w:rsidRPr="00955DAE">
              <w:rPr>
                <w:i/>
                <w:color w:val="FFFFFF" w:themeColor="background1"/>
                <w:sz w:val="20"/>
                <w:szCs w:val="20"/>
                <w:lang w:eastAsia="zh-CN"/>
              </w:rPr>
              <w:t>2015-2050 Billion USD</w:t>
            </w:r>
          </w:p>
        </w:tc>
        <w:tc>
          <w:tcPr>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99E20A2" w14:textId="77777777" w:rsidR="00360CE4" w:rsidRPr="00955DAE" w:rsidRDefault="00360CE4" w:rsidP="006A55B6">
            <w:pPr>
              <w:spacing w:after="0" w:line="240" w:lineRule="auto"/>
              <w:jc w:val="center"/>
              <w:rPr>
                <w:i/>
                <w:color w:val="FFFFFF" w:themeColor="background1"/>
                <w:sz w:val="20"/>
                <w:szCs w:val="20"/>
                <w:lang w:eastAsia="zh-CN"/>
              </w:rPr>
            </w:pPr>
            <w:r w:rsidRPr="00955DAE">
              <w:rPr>
                <w:i/>
                <w:color w:val="FFFFFF" w:themeColor="background1"/>
                <w:sz w:val="20"/>
                <w:szCs w:val="20"/>
                <w:lang w:eastAsia="zh-CN"/>
              </w:rPr>
              <w:t>2015-2050 Billion USD</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3256AE42" w14:textId="77777777" w:rsidR="00360CE4" w:rsidRPr="00955DAE" w:rsidRDefault="00360CE4" w:rsidP="006A55B6">
            <w:pPr>
              <w:spacing w:after="0" w:line="240" w:lineRule="auto"/>
              <w:jc w:val="center"/>
              <w:rPr>
                <w:i/>
                <w:color w:val="FFFFFF" w:themeColor="background1"/>
                <w:sz w:val="20"/>
                <w:szCs w:val="20"/>
                <w:lang w:eastAsia="zh-CN"/>
              </w:rPr>
            </w:pPr>
            <w:r w:rsidRPr="00955DAE">
              <w:rPr>
                <w:i/>
                <w:color w:val="FFFFFF" w:themeColor="background1"/>
                <w:sz w:val="20"/>
                <w:szCs w:val="20"/>
                <w:lang w:eastAsia="zh-CN"/>
              </w:rPr>
              <w:t>2020-2050 Billion USD</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vAlign w:val="center"/>
          </w:tcPr>
          <w:p w14:paraId="4267F7C9" w14:textId="77777777" w:rsidR="00360CE4" w:rsidRPr="00955DAE" w:rsidRDefault="00360CE4" w:rsidP="006A55B6">
            <w:pPr>
              <w:spacing w:after="0" w:line="240" w:lineRule="auto"/>
              <w:jc w:val="center"/>
              <w:rPr>
                <w:i/>
                <w:color w:val="FFFFFF" w:themeColor="background1"/>
                <w:sz w:val="20"/>
                <w:szCs w:val="20"/>
                <w:lang w:eastAsia="zh-CN"/>
              </w:rPr>
            </w:pPr>
            <w:r w:rsidRPr="00955DAE">
              <w:rPr>
                <w:i/>
                <w:color w:val="FFFFFF" w:themeColor="background1"/>
                <w:sz w:val="20"/>
                <w:szCs w:val="20"/>
                <w:lang w:eastAsia="zh-CN"/>
              </w:rPr>
              <w:t>2020-2050 Billion USD</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F81BD" w:themeFill="accent1"/>
            <w:tcMar>
              <w:top w:w="100" w:type="dxa"/>
              <w:left w:w="100" w:type="dxa"/>
              <w:bottom w:w="100" w:type="dxa"/>
              <w:right w:w="100" w:type="dxa"/>
            </w:tcMar>
            <w:vAlign w:val="center"/>
            <w:hideMark/>
          </w:tcPr>
          <w:p w14:paraId="2999C3BF" w14:textId="77777777" w:rsidR="00360CE4" w:rsidRPr="00955DAE" w:rsidRDefault="00360CE4" w:rsidP="006A55B6">
            <w:pPr>
              <w:spacing w:after="0" w:line="240" w:lineRule="auto"/>
              <w:jc w:val="center"/>
              <w:rPr>
                <w:i/>
                <w:color w:val="FFFFFF" w:themeColor="background1"/>
                <w:sz w:val="20"/>
                <w:szCs w:val="20"/>
                <w:lang w:eastAsia="zh-CN"/>
              </w:rPr>
            </w:pPr>
            <w:r w:rsidRPr="00955DAE">
              <w:rPr>
                <w:i/>
                <w:color w:val="FFFFFF" w:themeColor="background1"/>
                <w:sz w:val="20"/>
                <w:szCs w:val="20"/>
                <w:lang w:eastAsia="zh-CN"/>
              </w:rPr>
              <w:t>Billion USD</w:t>
            </w:r>
          </w:p>
        </w:tc>
      </w:tr>
      <w:tr w:rsidR="00360CE4" w:rsidRPr="00955DAE" w14:paraId="1FE0CEED" w14:textId="77777777" w:rsidTr="006A55B6">
        <w:trPr>
          <w:trHeight w:val="440"/>
        </w:trPr>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8BFE16E" w14:textId="77777777" w:rsidR="00360CE4" w:rsidRPr="00955DAE" w:rsidRDefault="00360CE4" w:rsidP="00360CE4">
            <w:pPr>
              <w:spacing w:after="0" w:line="240" w:lineRule="auto"/>
              <w:jc w:val="center"/>
              <w:rPr>
                <w:sz w:val="20"/>
                <w:szCs w:val="20"/>
                <w:lang w:eastAsia="zh-CN"/>
              </w:rPr>
            </w:pPr>
            <w:r w:rsidRPr="00955DAE">
              <w:rPr>
                <w:b/>
                <w:bCs/>
                <w:color w:val="000000" w:themeColor="text1"/>
                <w:sz w:val="20"/>
                <w:szCs w:val="20"/>
                <w:lang w:eastAsia="zh-CN"/>
              </w:rPr>
              <w:t>Plausible</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43809E3" w14:textId="412125D7"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0.00</w:t>
            </w:r>
          </w:p>
        </w:tc>
        <w:tc>
          <w:tcPr>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4E00388" w14:textId="604DDC84"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0.00</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0F46FD7" w14:textId="0EAC860E"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12,920.32</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737979" w14:textId="7F19C465"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12,088.87</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5080628" w14:textId="301D0D06"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3,327.16</w:t>
            </w:r>
          </w:p>
        </w:tc>
      </w:tr>
      <w:tr w:rsidR="00360CE4" w:rsidRPr="00955DAE" w14:paraId="43D672DD" w14:textId="77777777" w:rsidTr="006A55B6">
        <w:trPr>
          <w:trHeight w:val="440"/>
        </w:trPr>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E6F1BE3" w14:textId="77777777" w:rsidR="00360CE4" w:rsidRPr="00955DAE" w:rsidRDefault="00360CE4" w:rsidP="00360CE4">
            <w:pPr>
              <w:spacing w:after="0" w:line="240" w:lineRule="auto"/>
              <w:jc w:val="center"/>
              <w:rPr>
                <w:sz w:val="20"/>
                <w:szCs w:val="20"/>
                <w:lang w:eastAsia="zh-CN"/>
              </w:rPr>
            </w:pPr>
            <w:r w:rsidRPr="00955DAE">
              <w:rPr>
                <w:b/>
                <w:bCs/>
                <w:color w:val="000000" w:themeColor="text1"/>
                <w:sz w:val="20"/>
                <w:szCs w:val="20"/>
                <w:lang w:eastAsia="zh-CN"/>
              </w:rPr>
              <w:t>Drawdown</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78D995F" w14:textId="63CF7F30"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0.00</w:t>
            </w:r>
          </w:p>
        </w:tc>
        <w:tc>
          <w:tcPr>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E41BD68" w14:textId="3D97A9F8"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0.00</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B0C2E33" w14:textId="549ABF81"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31,077.65</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553843" w14:textId="6960815F"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30,595.87</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95C452B" w14:textId="385F2584"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11,235.73</w:t>
            </w:r>
          </w:p>
        </w:tc>
      </w:tr>
      <w:tr w:rsidR="00360CE4" w:rsidRPr="00955DAE" w14:paraId="60A9755F" w14:textId="77777777" w:rsidTr="006A55B6">
        <w:trPr>
          <w:trHeight w:val="440"/>
        </w:trPr>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50165E0" w14:textId="5E677818" w:rsidR="00360CE4" w:rsidRPr="00955DAE" w:rsidRDefault="00360CE4" w:rsidP="00360CE4">
            <w:pPr>
              <w:spacing w:after="0" w:line="240" w:lineRule="auto"/>
              <w:jc w:val="center"/>
              <w:rPr>
                <w:sz w:val="20"/>
                <w:szCs w:val="20"/>
                <w:lang w:eastAsia="zh-CN"/>
              </w:rPr>
            </w:pPr>
            <w:r w:rsidRPr="00955DAE">
              <w:rPr>
                <w:b/>
                <w:bCs/>
                <w:color w:val="000000" w:themeColor="text1"/>
                <w:sz w:val="20"/>
                <w:szCs w:val="20"/>
                <w:lang w:eastAsia="zh-CN"/>
              </w:rPr>
              <w:t>Maximum</w:t>
            </w:r>
          </w:p>
        </w:tc>
        <w:tc>
          <w:tcPr>
            <w:tcW w:w="1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1ADF0D4" w14:textId="6B553761"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0.00</w:t>
            </w:r>
          </w:p>
        </w:tc>
        <w:tc>
          <w:tcPr>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8FCE688" w14:textId="410F0AC9"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0.00</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924D070" w14:textId="7C864139"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90,072.06</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5D3B24" w14:textId="0854D6D7"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90,614.95</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7B2C7D8" w14:textId="7E5A8EFE" w:rsidR="00360CE4" w:rsidRPr="00955DAE" w:rsidRDefault="00360CE4" w:rsidP="00360CE4">
            <w:pPr>
              <w:spacing w:after="0" w:line="240" w:lineRule="auto"/>
              <w:jc w:val="center"/>
              <w:rPr>
                <w:rFonts w:eastAsia="Times New Roman" w:cstheme="minorHAnsi"/>
                <w:sz w:val="20"/>
                <w:szCs w:val="20"/>
                <w:lang w:eastAsia="zh-CN"/>
              </w:rPr>
            </w:pPr>
            <w:r w:rsidRPr="00955DAE">
              <w:rPr>
                <w:color w:val="000000"/>
                <w:sz w:val="20"/>
                <w:szCs w:val="20"/>
              </w:rPr>
              <w:t>36,949.90</w:t>
            </w:r>
          </w:p>
        </w:tc>
      </w:tr>
    </w:tbl>
    <w:p w14:paraId="65064E23" w14:textId="77777777" w:rsidR="00E8320F" w:rsidRPr="00955DAE" w:rsidRDefault="00E8320F" w:rsidP="00EB247F">
      <w:pPr>
        <w:pStyle w:val="Caption"/>
      </w:pPr>
    </w:p>
    <w:p w14:paraId="2C06DB22" w14:textId="7A31340A" w:rsidR="006745FF" w:rsidRPr="00955DAE" w:rsidRDefault="006745FF" w:rsidP="00EB247F"/>
    <w:p w14:paraId="6039AB12" w14:textId="0032A449" w:rsidR="009E6074" w:rsidRPr="00955DAE" w:rsidRDefault="00AD59BF" w:rsidP="00EB247F">
      <w:pPr>
        <w:pStyle w:val="Caption"/>
        <w:rPr>
          <w:highlight w:val="red"/>
        </w:rPr>
      </w:pPr>
      <w:bookmarkStart w:id="93" w:name="_Toc524993434"/>
      <w:r w:rsidRPr="00955DAE">
        <w:rPr>
          <w:noProof/>
        </w:rPr>
        <w:drawing>
          <wp:inline distT="0" distB="0" distL="0" distR="0" wp14:anchorId="31D53839" wp14:editId="6EB442B2">
            <wp:extent cx="4784215" cy="3905289"/>
            <wp:effectExtent l="0" t="0" r="16510" b="0"/>
            <wp:docPr id="22" name="Chart 22">
              <a:extLst xmlns:a="http://schemas.openxmlformats.org/drawingml/2006/main">
                <a:ext uri="{FF2B5EF4-FFF2-40B4-BE49-F238E27FC236}">
                  <a16:creationId xmlns:a16="http://schemas.microsoft.com/office/drawing/2014/main" id="{00000000-0008-0000-07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A2D4F95" w14:textId="3625884E" w:rsidR="006B675D" w:rsidRPr="00955DAE" w:rsidRDefault="006B675D" w:rsidP="006B675D">
      <w:pPr>
        <w:pStyle w:val="Caption"/>
      </w:pPr>
      <w:bookmarkStart w:id="94" w:name="_Toc526978707"/>
      <w:bookmarkStart w:id="95" w:name="_Toc72965748"/>
      <w:bookmarkStart w:id="96" w:name="_Toc524993435"/>
      <w:bookmarkEnd w:id="93"/>
      <w:r w:rsidRPr="00955DAE">
        <w:t xml:space="preserve">Figure </w:t>
      </w:r>
      <w:r w:rsidR="008017C1">
        <w:fldChar w:fldCharType="begin"/>
      </w:r>
      <w:r w:rsidR="008017C1">
        <w:instrText xml:space="preserve"> STYLEREF 1 \s </w:instrText>
      </w:r>
      <w:r w:rsidR="008017C1">
        <w:fldChar w:fldCharType="separate"/>
      </w:r>
      <w:r w:rsidR="00D17AC8" w:rsidRPr="00955DAE">
        <w:rPr>
          <w:cs/>
        </w:rPr>
        <w:t>‎</w:t>
      </w:r>
      <w:r w:rsidR="00D17AC8" w:rsidRPr="00955DAE">
        <w:t>3</w:t>
      </w:r>
      <w:r w:rsidR="008017C1">
        <w:fldChar w:fldCharType="end"/>
      </w:r>
      <w:r w:rsidR="00D17AC8" w:rsidRPr="00955DAE">
        <w:t>.</w:t>
      </w:r>
      <w:r w:rsidR="008017C1">
        <w:fldChar w:fldCharType="begin"/>
      </w:r>
      <w:r w:rsidR="008017C1">
        <w:instrText xml:space="preserve"> SEQ Figure \* ARABIC \s 1 </w:instrText>
      </w:r>
      <w:r w:rsidR="008017C1">
        <w:fldChar w:fldCharType="separate"/>
      </w:r>
      <w:r w:rsidR="00D17AC8" w:rsidRPr="00955DAE">
        <w:t>3</w:t>
      </w:r>
      <w:r w:rsidR="008017C1">
        <w:fldChar w:fldCharType="end"/>
      </w:r>
      <w:r w:rsidRPr="00955DAE">
        <w:t xml:space="preserve"> Operating Costs Over Time</w:t>
      </w:r>
      <w:bookmarkEnd w:id="94"/>
      <w:bookmarkEnd w:id="95"/>
    </w:p>
    <w:p w14:paraId="638C27B6" w14:textId="6E33062C" w:rsidR="00F52595" w:rsidRPr="00955DAE" w:rsidRDefault="551A77D0" w:rsidP="00483FFA">
      <w:pPr>
        <w:pStyle w:val="Heading1"/>
      </w:pPr>
      <w:bookmarkStart w:id="97" w:name="_Toc72966220"/>
      <w:bookmarkStart w:id="98" w:name="_Hlk72962220"/>
      <w:bookmarkEnd w:id="96"/>
      <w:r w:rsidRPr="00955DAE">
        <w:t>Discussion</w:t>
      </w:r>
      <w:bookmarkEnd w:id="97"/>
    </w:p>
    <w:bookmarkEnd w:id="98"/>
    <w:p w14:paraId="7ABFA7FB" w14:textId="7B8E2106" w:rsidR="00AD59BF" w:rsidRPr="00955DAE" w:rsidRDefault="00AD59BF" w:rsidP="00AD59BF">
      <w:pPr>
        <w:spacing w:after="240"/>
      </w:pPr>
      <w:r w:rsidRPr="00955DAE">
        <w:t>Public transit is definitely an important solution to consider for Drawdown. Currently it is estimated that 9.5 Gt CO</w:t>
      </w:r>
      <w:r w:rsidRPr="00955DAE">
        <w:rPr>
          <w:vertAlign w:val="subscript"/>
        </w:rPr>
        <w:t>2</w:t>
      </w:r>
      <w:r w:rsidRPr="00955DAE">
        <w:t xml:space="preserve"> eq was produced due to the transportation sector around the world in 2018</w:t>
      </w:r>
      <w:r w:rsidR="00537A27" w:rsidRPr="00955DAE">
        <w:t xml:space="preserve"> </w:t>
      </w:r>
      <w:r w:rsidRPr="00955DAE">
        <w:fldChar w:fldCharType="begin"/>
      </w:r>
      <w:r w:rsidRPr="00955DAE">
        <w:instrText xml:space="preserve"> ADDIN ZOTERO_ITEM CSL_CITATION {"citationID":"bPH6KZmh","properties":{"formattedCitation":"(IEA, 2018)","plainCitation":"(IEA, 2018)","noteIndex":0},"citationItems":[{"id":18081,"uris":["http://zotero.org/groups/2241942/items/U8EQVVFC"],"uri":["http://zotero.org/groups/2241942/items/U8EQVVFC"],"itemData":{"id":18081,"type":"report","language":"en","page":"441","source":"Zotero","title":"Energy Technology Perspectives 2017","author":[{"family":"IEA","given":""}],"issued":{"date-parts":[["2018"]]}}}],"schema":"https://github.com/citation-style-language/schema/raw/master/csl-citation.json"} </w:instrText>
      </w:r>
      <w:r w:rsidRPr="00955DAE">
        <w:fldChar w:fldCharType="separate"/>
      </w:r>
      <w:r w:rsidRPr="00955DAE">
        <w:rPr>
          <w:rFonts w:cs="Times New Roman"/>
        </w:rPr>
        <w:t>(IEA, 2018)</w:t>
      </w:r>
      <w:r w:rsidRPr="00955DAE">
        <w:fldChar w:fldCharType="end"/>
      </w:r>
      <w:r w:rsidRPr="00955DAE">
        <w:t>. The current estimates show that using public transit in place of the conventional mode can reduce CO</w:t>
      </w:r>
      <w:r w:rsidRPr="00955DAE">
        <w:rPr>
          <w:vertAlign w:val="subscript"/>
        </w:rPr>
        <w:t>2</w:t>
      </w:r>
      <w:r w:rsidRPr="00955DAE">
        <w:t xml:space="preserve"> eq per year by </w:t>
      </w:r>
      <w:r w:rsidR="00537A27" w:rsidRPr="00955DAE">
        <w:t>1.04</w:t>
      </w:r>
      <w:r w:rsidRPr="00955DAE">
        <w:t xml:space="preserve"> Gt (</w:t>
      </w:r>
      <w:r w:rsidR="00537A27" w:rsidRPr="00955DAE">
        <w:t>on average for</w:t>
      </w:r>
      <w:r w:rsidRPr="00955DAE">
        <w:t xml:space="preserve"> 2020-2050 in the Plausible Scenario)</w:t>
      </w:r>
      <w:r w:rsidR="00A20490">
        <w:t xml:space="preserve"> resulting in 11.27 Gt </w:t>
      </w:r>
      <w:r w:rsidR="00A20490" w:rsidRPr="00955DAE">
        <w:t>CO</w:t>
      </w:r>
      <w:r w:rsidR="00A20490" w:rsidRPr="00955DAE">
        <w:rPr>
          <w:vertAlign w:val="subscript"/>
        </w:rPr>
        <w:t>2</w:t>
      </w:r>
      <w:r w:rsidR="00A20490" w:rsidRPr="00955DAE">
        <w:t xml:space="preserve"> eq</w:t>
      </w:r>
      <w:r w:rsidR="00A20490">
        <w:t xml:space="preserve"> cumulatively from 2020-2050</w:t>
      </w:r>
      <w:r w:rsidRPr="00955DAE">
        <w:t xml:space="preserve">. Shifting passengers to lower emission modes is a huge step towards the Drawdown goal. </w:t>
      </w:r>
    </w:p>
    <w:p w14:paraId="7A9978C5" w14:textId="77777777" w:rsidR="003C5BB2" w:rsidRPr="00955DAE" w:rsidRDefault="003C5BB2" w:rsidP="003C5BB2">
      <w:r w:rsidRPr="00955DAE">
        <w:t xml:space="preserve">With over 3 trillion urban trips done by public transit in 2050, the financial benefits from switching from car trips to public transit trips will be significant. Since the financial side was addressed from the point of view of the user, people who do not own private cars because public transit and other mode alternatives serve their mobility needs, will have significant savings. </w:t>
      </w:r>
    </w:p>
    <w:p w14:paraId="16C46418" w14:textId="77777777" w:rsidR="001A330D" w:rsidRPr="00955DAE" w:rsidRDefault="00AD59BF" w:rsidP="001A330D">
      <w:r w:rsidRPr="00955DAE">
        <w:t xml:space="preserve">The financial results presented in </w:t>
      </w:r>
      <w:r w:rsidRPr="00955DAE">
        <w:fldChar w:fldCharType="begin"/>
      </w:r>
      <w:r w:rsidRPr="00955DAE">
        <w:instrText xml:space="preserve"> REF _Ref4178770 \h  \* MERGEFORMAT </w:instrText>
      </w:r>
      <w:r w:rsidRPr="00955DAE">
        <w:fldChar w:fldCharType="separate"/>
      </w:r>
      <w:r w:rsidRPr="00955DAE">
        <w:t>Table 3.4</w:t>
      </w:r>
      <w:r w:rsidRPr="00955DAE">
        <w:fldChar w:fldCharType="end"/>
      </w:r>
      <w:r w:rsidRPr="00955DAE">
        <w:t xml:space="preserve"> show the NPV of the </w:t>
      </w:r>
      <w:r w:rsidR="00537A27" w:rsidRPr="00955DAE">
        <w:t>public transit</w:t>
      </w:r>
      <w:r w:rsidRPr="00955DAE">
        <w:t xml:space="preserve"> solution to be $</w:t>
      </w:r>
      <w:r w:rsidR="00537A27" w:rsidRPr="00955DAE">
        <w:t>3,327</w:t>
      </w:r>
      <w:r w:rsidRPr="00955DAE">
        <w:t xml:space="preserve"> billion with a net operating savings of $</w:t>
      </w:r>
      <w:r w:rsidR="00537A27" w:rsidRPr="00955DAE">
        <w:t>12,920</w:t>
      </w:r>
      <w:r w:rsidRPr="00955DAE">
        <w:t xml:space="preserve"> billion. This is an </w:t>
      </w:r>
      <w:r w:rsidR="00537A27" w:rsidRPr="00955DAE">
        <w:t>existing</w:t>
      </w:r>
      <w:r w:rsidRPr="00955DAE">
        <w:t>, cost-effective solution that has significant reductions in emissions.</w:t>
      </w:r>
      <w:r w:rsidR="001A330D" w:rsidRPr="00955DAE">
        <w:t xml:space="preserve"> </w:t>
      </w:r>
    </w:p>
    <w:p w14:paraId="62FA77A7" w14:textId="77777777" w:rsidR="001A330D" w:rsidRPr="00955DAE" w:rsidRDefault="001A330D" w:rsidP="001A330D">
      <w:r w:rsidRPr="00955DAE">
        <w:t>It is highlighted that public transit ticket pricing usually has multiple monthly and seasonal unlimited rides plans, which may change the financial results.</w:t>
      </w:r>
    </w:p>
    <w:p w14:paraId="6B73B09B" w14:textId="6B6EDA95" w:rsidR="001A330D" w:rsidRPr="00955DAE" w:rsidRDefault="001A330D" w:rsidP="001A330D">
      <w:r w:rsidRPr="00955DAE">
        <w:t xml:space="preserve">Public transit can serve the mobility needs of large number of people effectively and efficiently, while reducing the required urban space and emissions produced otherwise. </w:t>
      </w:r>
    </w:p>
    <w:p w14:paraId="08714A7F" w14:textId="4F3FED50" w:rsidR="003C5BB2" w:rsidRPr="00955DAE" w:rsidRDefault="003C5BB2" w:rsidP="001A330D">
      <w:pPr>
        <w:jc w:val="left"/>
      </w:pPr>
      <w:r w:rsidRPr="00955DAE">
        <w:t xml:space="preserve">Public transit does not contribute to congestion. </w:t>
      </w:r>
      <w:r w:rsidR="00613FFD" w:rsidRPr="00955DAE">
        <w:t>Some publications estimate that annual urban road congestion costs for the US amount to $160 billion</w:t>
      </w:r>
      <w:r w:rsidR="00613FFD" w:rsidRPr="00955DAE">
        <w:rPr>
          <w:rStyle w:val="FootnoteReference"/>
          <w:bCs/>
        </w:rPr>
        <w:footnoteReference w:id="17"/>
      </w:r>
      <w:r w:rsidR="00613FFD" w:rsidRPr="00955DAE">
        <w:t xml:space="preserve"> and for the European Union </w:t>
      </w:r>
      <w:r w:rsidRPr="00955DAE">
        <w:t>€</w:t>
      </w:r>
      <w:r w:rsidR="00613FFD" w:rsidRPr="00955DAE">
        <w:t>100 billion</w:t>
      </w:r>
      <w:r w:rsidR="00613FFD" w:rsidRPr="00955DAE">
        <w:rPr>
          <w:rStyle w:val="FootnoteReference"/>
          <w:bCs/>
        </w:rPr>
        <w:footnoteReference w:id="18"/>
      </w:r>
      <w:r w:rsidR="00613FFD" w:rsidRPr="00955DAE">
        <w:t>, which would amount to $8</w:t>
      </w:r>
      <w:r w:rsidRPr="00955DAE">
        <w:t>,000</w:t>
      </w:r>
      <w:r w:rsidR="00613FFD" w:rsidRPr="00955DAE">
        <w:t xml:space="preserve"> </w:t>
      </w:r>
      <w:r w:rsidRPr="00955DAE">
        <w:t>b</w:t>
      </w:r>
      <w:r w:rsidR="00613FFD" w:rsidRPr="00955DAE">
        <w:t>illion over 30 years at current currency exchange rates for just 2 regions of the world.</w:t>
      </w:r>
    </w:p>
    <w:p w14:paraId="123E2E53" w14:textId="0CD7D027" w:rsidR="00613FFD" w:rsidRPr="00955DAE" w:rsidRDefault="00613FFD" w:rsidP="005D6FDB">
      <w:r w:rsidRPr="00955DAE">
        <w:t xml:space="preserve">The sheer size of urban mobility and the externalities associated with private cars have a significant impact in CO2 emissions. On contrast, </w:t>
      </w:r>
      <w:r w:rsidR="00FF732D" w:rsidRPr="00955DAE">
        <w:t>public</w:t>
      </w:r>
      <w:r w:rsidRPr="00955DAE">
        <w:t xml:space="preserve"> transit modes transport larger numbers of people and are significantly greener and sustainable. Having about </w:t>
      </w:r>
      <w:r w:rsidR="003C5BB2" w:rsidRPr="00955DAE">
        <w:t>14,</w:t>
      </w:r>
      <w:r w:rsidRPr="00955DAE">
        <w:t xml:space="preserve">000 billion pkm in 2050 done by </w:t>
      </w:r>
      <w:r w:rsidR="00FF732D" w:rsidRPr="00955DAE">
        <w:t>public</w:t>
      </w:r>
      <w:r w:rsidRPr="00955DAE">
        <w:t xml:space="preserve"> transit modes instead of private cars will reduce CO2 emissions by up to </w:t>
      </w:r>
      <w:r w:rsidR="003C5BB2" w:rsidRPr="00955DAE">
        <w:t>1.04</w:t>
      </w:r>
      <w:r w:rsidRPr="00955DAE">
        <w:t xml:space="preserve"> Gt annually. Throughout the study period, 11.</w:t>
      </w:r>
      <w:r w:rsidR="003C5BB2" w:rsidRPr="00955DAE">
        <w:t>27</w:t>
      </w:r>
      <w:r w:rsidRPr="00955DAE">
        <w:t xml:space="preserve"> Gt CO2 will not be emitted, which corresponds to almost 1 part per million reduction. That alone might not seem </w:t>
      </w:r>
      <w:r w:rsidR="00BB2A77" w:rsidRPr="00955DAE">
        <w:t>significant but</w:t>
      </w:r>
      <w:r w:rsidRPr="00955DAE">
        <w:t xml:space="preserve"> combined with improvements from other solutions can significantly alter climate change trajectories.</w:t>
      </w:r>
    </w:p>
    <w:p w14:paraId="3BA157AE" w14:textId="3441EC28" w:rsidR="00613FFD" w:rsidRPr="00955DAE" w:rsidRDefault="00613FFD" w:rsidP="005D6FDB">
      <w:r w:rsidRPr="00955DAE">
        <w:t xml:space="preserve">Transportation in urban areas already has the lions’ share in world transport; a figure that is expected to grow as urbanization continues. It supports and facilitates a </w:t>
      </w:r>
      <w:r w:rsidR="00F32FEB" w:rsidRPr="00955DAE">
        <w:t>large</w:t>
      </w:r>
      <w:r w:rsidRPr="00955DAE">
        <w:t xml:space="preserve"> part of all economic activity; and has huge financial and climate impacts. By choosing to enable </w:t>
      </w:r>
      <w:r w:rsidR="00FF732D" w:rsidRPr="00955DAE">
        <w:t>public</w:t>
      </w:r>
      <w:r w:rsidRPr="00955DAE">
        <w:t xml:space="preserve"> transit to perform a larger share of this travel demand, the externalities that are associated with private vehicle usage</w:t>
      </w:r>
      <w:r w:rsidR="00F32FEB" w:rsidRPr="00955DAE">
        <w:t xml:space="preserve"> can be significantly mitigated</w:t>
      </w:r>
      <w:r w:rsidRPr="00955DAE">
        <w:t xml:space="preserve">. </w:t>
      </w:r>
    </w:p>
    <w:p w14:paraId="37AD79D0" w14:textId="0F9A70C4" w:rsidR="00613FFD" w:rsidRPr="00955DAE" w:rsidRDefault="00613FFD" w:rsidP="005D6FDB">
      <w:r w:rsidRPr="00955DAE">
        <w:t xml:space="preserve">In terms of financial benefits, the model presented above takes the perspective of the user, who will see increased costs, mainly from increased per –km travel costs although they will not have to bear the costs of buying a car. Some economic analyses however show lower unit costs of </w:t>
      </w:r>
      <w:r w:rsidR="00FF732D" w:rsidRPr="00955DAE">
        <w:t>public</w:t>
      </w:r>
      <w:r w:rsidRPr="00955DAE">
        <w:t xml:space="preserve"> transit when a broader perspective is taken. </w:t>
      </w:r>
      <w:r w:rsidR="00BB2A77" w:rsidRPr="00955DAE">
        <w:t>On</w:t>
      </w:r>
      <w:r w:rsidRPr="00955DAE">
        <w:t xml:space="preserve"> many occasions today, and with better planning and organization, </w:t>
      </w:r>
      <w:r w:rsidR="00BB2A77" w:rsidRPr="00955DAE">
        <w:t>on</w:t>
      </w:r>
      <w:r w:rsidRPr="00955DAE">
        <w:t xml:space="preserve"> most occasions in the future, </w:t>
      </w:r>
      <w:r w:rsidR="00FF732D" w:rsidRPr="00955DAE">
        <w:t>public</w:t>
      </w:r>
      <w:r w:rsidRPr="00955DAE">
        <w:t xml:space="preserve"> transit will be able to provide competitive travel times with private cars. Complimentary modes that have shown up in urban ecosystems during the last decade, such as car-sharing, hail-a-ride, and shared bicycles can help complete the “first and last mile” problem. The cities of tomorrow, through proper planning and effective policies, can become more pedestrian and transit friendly, liberating urban space that is used today for car activities. </w:t>
      </w:r>
    </w:p>
    <w:p w14:paraId="3680C656" w14:textId="3612840C" w:rsidR="00613FFD" w:rsidRPr="00955DAE" w:rsidRDefault="00613FFD" w:rsidP="00613FFD">
      <w:r w:rsidRPr="00955DAE">
        <w:t xml:space="preserve">The different status of </w:t>
      </w:r>
      <w:r w:rsidR="00FF732D" w:rsidRPr="00955DAE">
        <w:t>public</w:t>
      </w:r>
      <w:r w:rsidRPr="00955DAE">
        <w:t xml:space="preserve"> transit in different regions of the world is a matter of concern. In some regions, such as Europe or parts of Asia, </w:t>
      </w:r>
      <w:r w:rsidR="00FF732D" w:rsidRPr="00955DAE">
        <w:t>public</w:t>
      </w:r>
      <w:r w:rsidRPr="00955DAE">
        <w:t xml:space="preserve"> transit systems are very advanced and serve a large portion of the population. In other parts of the developed world, they play a supplementary road to car-oriented cities. Lower income levels in Latin America, Africa, and large parts of Asia, force most people to </w:t>
      </w:r>
      <w:r w:rsidR="00FF732D" w:rsidRPr="00955DAE">
        <w:t>public</w:t>
      </w:r>
      <w:r w:rsidRPr="00955DAE">
        <w:t xml:space="preserve"> transit systems with low levels of service. However, expected future population and travel demand growth is set to occur mostly in these areas. </w:t>
      </w:r>
      <w:r w:rsidR="00BB2A77" w:rsidRPr="00955DAE">
        <w:t>Therefore,</w:t>
      </w:r>
      <w:r w:rsidRPr="00955DAE">
        <w:t xml:space="preserve"> it is very important that new transit systems are built in these parts of the world; and that the cities are developed upon the transit-successful cities of Europe or Asia and not the car-friendly cities of North America. </w:t>
      </w:r>
    </w:p>
    <w:p w14:paraId="75B7DA0E" w14:textId="63D15A12" w:rsidR="00544B61" w:rsidRPr="00955DAE" w:rsidRDefault="00544B61" w:rsidP="00544B61">
      <w:pPr>
        <w:spacing w:after="0"/>
        <w:rPr>
          <w:bCs/>
        </w:rPr>
      </w:pPr>
      <w:r w:rsidRPr="00955DAE">
        <w:rPr>
          <w:bCs/>
        </w:rPr>
        <w:t xml:space="preserve">TNC’s and demand responsive services are likely to change the mobility landscape in the future. They currently have a small share of trips (even fewer in vkm), but the future looks favorable for them. Partnerships between them and transit operators are occurring, primarily in the US, a trend that should be encouraged. They should become a part of the sustainable transit friendly future our cities need, and not a competitor. Last but not least, potential developments in vehicle electrification and automation might drastically change the shape of urban mobility. </w:t>
      </w:r>
      <w:r w:rsidR="00FF732D" w:rsidRPr="00955DAE">
        <w:rPr>
          <w:bCs/>
        </w:rPr>
        <w:t>Public</w:t>
      </w:r>
      <w:r w:rsidRPr="00955DAE">
        <w:rPr>
          <w:bCs/>
        </w:rPr>
        <w:t xml:space="preserve"> transit needs to be a pioneer and adopt these new technologies as soon as possible. </w:t>
      </w:r>
    </w:p>
    <w:p w14:paraId="319DCBD8" w14:textId="4385A49A" w:rsidR="006745FF" w:rsidRPr="00955DAE" w:rsidRDefault="006745FF" w:rsidP="00483FFA">
      <w:pPr>
        <w:pStyle w:val="Heading2"/>
      </w:pPr>
      <w:bookmarkStart w:id="99" w:name="_Toc72966221"/>
      <w:r w:rsidRPr="00955DAE">
        <w:t>Limitations</w:t>
      </w:r>
      <w:bookmarkEnd w:id="99"/>
    </w:p>
    <w:p w14:paraId="45938673" w14:textId="54E8C973" w:rsidR="00BB2A77" w:rsidRPr="00955DAE" w:rsidRDefault="001A330D" w:rsidP="00BB2A77">
      <w:r w:rsidRPr="00955DAE">
        <w:t xml:space="preserve">One major challenge for public transit systems is providing broad accessibility to travelers to and from </w:t>
      </w:r>
      <w:r w:rsidR="00BB2A77" w:rsidRPr="00955DAE">
        <w:t>wherever</w:t>
      </w:r>
      <w:r w:rsidRPr="00955DAE">
        <w:t xml:space="preserve"> their life takes them. In theory, this means providing excellent connectivity across the public transit network and entry/exit points to the network at every possible location in the served area. In practice, this is very expensive or difficult to do, particularly with the more expensive modes like trains which require a lot of cost and devoted space to be developed. Many transport networks in bigger cities invest in their bus networks to provide that broad accessibility to the network but there is still often a challenge to providing service to all travelers at a reasonable cost. This very often leads to a gap in the service where the traveler just cannot enter the system from her start point without first walking or driving a long distance. A similar gap may exist at the end point of the public transit network. This gap is termed the ‘last mile’ regardless of length and direction and represents a key factor in attracting users of the public transit network. One reason why private cars are so popular is that the driver rarely has a last mile problem. Transit agencies have been attempting many ways of minimizing the last mile problem and improving accessibility mainly through investments to grow their network </w:t>
      </w:r>
      <w:r w:rsidR="00BB2A77" w:rsidRPr="00955DAE">
        <w:t>services and</w:t>
      </w:r>
      <w:r w:rsidRPr="00955DAE">
        <w:t xml:space="preserve"> encouraging the complementary use of other modes of transport for that last mile.</w:t>
      </w:r>
    </w:p>
    <w:p w14:paraId="2139E8E7" w14:textId="5E62DC36" w:rsidR="006745FF" w:rsidRPr="00955DAE" w:rsidRDefault="006745FF" w:rsidP="00483FFA">
      <w:pPr>
        <w:pStyle w:val="Heading2"/>
      </w:pPr>
      <w:bookmarkStart w:id="100" w:name="_Toc72966222"/>
      <w:r w:rsidRPr="00955DAE">
        <w:t>Benchmarks</w:t>
      </w:r>
      <w:bookmarkEnd w:id="100"/>
    </w:p>
    <w:p w14:paraId="11A6E135" w14:textId="6E90FE01" w:rsidR="004167DB" w:rsidRPr="00955DAE" w:rsidRDefault="004167DB" w:rsidP="004167DB">
      <w:r w:rsidRPr="00955DAE">
        <w:t xml:space="preserve">As discussed above, adoption data is reported in different forms and requires adjustment for comparison. </w:t>
      </w:r>
      <w:r w:rsidR="00BB2A77" w:rsidRPr="00955DAE">
        <w:t>Therefore,</w:t>
      </w:r>
      <w:r w:rsidRPr="00955DAE">
        <w:t xml:space="preserve"> it is difficult to find comparable (without adjustment) sources for benchmarking. Only one source reported adoption data as a percent of urban passenger travel and is benchmarked in Table 4.1. </w:t>
      </w:r>
    </w:p>
    <w:p w14:paraId="79DB6E21" w14:textId="33610167" w:rsidR="006745FF" w:rsidRPr="00955DAE" w:rsidRDefault="006745FF" w:rsidP="00EB247F">
      <w:pPr>
        <w:pStyle w:val="Caption"/>
        <w:rPr>
          <w:b/>
          <w:bCs/>
        </w:rPr>
      </w:pPr>
      <w:bookmarkStart w:id="101" w:name="_Toc524993445"/>
      <w:bookmarkStart w:id="102" w:name="_Toc72965766"/>
      <w:r w:rsidRPr="00955DAE">
        <w:t xml:space="preserve">Table </w:t>
      </w:r>
      <w:r w:rsidR="008017C1">
        <w:fldChar w:fldCharType="begin"/>
      </w:r>
      <w:r w:rsidR="008017C1">
        <w:instrText xml:space="preserve"> STYLEREF 1 \s </w:instrText>
      </w:r>
      <w:r w:rsidR="008017C1">
        <w:fldChar w:fldCharType="separate"/>
      </w:r>
      <w:r w:rsidR="008F2B14" w:rsidRPr="00955DAE">
        <w:rPr>
          <w:cs/>
        </w:rPr>
        <w:t>‎</w:t>
      </w:r>
      <w:r w:rsidR="008F2B14" w:rsidRPr="00955DAE">
        <w:t>4</w:t>
      </w:r>
      <w:r w:rsidR="008017C1">
        <w:fldChar w:fldCharType="end"/>
      </w:r>
      <w:r w:rsidR="008F2B14" w:rsidRPr="00955DAE">
        <w:t>.</w:t>
      </w:r>
      <w:r w:rsidR="008017C1">
        <w:fldChar w:fldCharType="begin"/>
      </w:r>
      <w:r w:rsidR="008017C1">
        <w:instrText xml:space="preserve"> SEQ Table \* ARABIC \s 1 </w:instrText>
      </w:r>
      <w:r w:rsidR="008017C1">
        <w:fldChar w:fldCharType="separate"/>
      </w:r>
      <w:r w:rsidR="008F2B14" w:rsidRPr="00955DAE">
        <w:t>1</w:t>
      </w:r>
      <w:r w:rsidR="008017C1">
        <w:fldChar w:fldCharType="end"/>
      </w:r>
      <w:r w:rsidRPr="00955DAE">
        <w:t xml:space="preserve"> Benchmarks</w:t>
      </w:r>
      <w:bookmarkEnd w:id="101"/>
      <w:bookmarkEnd w:id="102"/>
    </w:p>
    <w:tbl>
      <w:tblPr>
        <w:tblStyle w:val="TableGrid"/>
        <w:tblW w:w="2025" w:type="pct"/>
        <w:jc w:val="center"/>
        <w:tblLook w:val="04A0" w:firstRow="1" w:lastRow="0" w:firstColumn="1" w:lastColumn="0" w:noHBand="0" w:noVBand="1"/>
      </w:tblPr>
      <w:tblGrid>
        <w:gridCol w:w="2341"/>
        <w:gridCol w:w="1446"/>
      </w:tblGrid>
      <w:tr w:rsidR="004167DB" w:rsidRPr="00955DAE" w14:paraId="4FACB92A" w14:textId="77777777" w:rsidTr="006A55B6">
        <w:trPr>
          <w:cantSplit/>
          <w:trHeight w:val="329"/>
          <w:tblHeader/>
          <w:jc w:val="center"/>
        </w:trPr>
        <w:tc>
          <w:tcPr>
            <w:tcW w:w="3091" w:type="pct"/>
            <w:shd w:val="clear" w:color="auto" w:fill="4F81BD" w:themeFill="accent1"/>
            <w:vAlign w:val="center"/>
          </w:tcPr>
          <w:p w14:paraId="504B14CC" w14:textId="77777777" w:rsidR="004167DB" w:rsidRPr="00955DAE" w:rsidRDefault="004167DB" w:rsidP="006A55B6">
            <w:pPr>
              <w:spacing w:line="240" w:lineRule="auto"/>
              <w:jc w:val="center"/>
              <w:rPr>
                <w:b/>
                <w:bCs/>
                <w:color w:val="FFFFFF" w:themeColor="background1"/>
                <w:sz w:val="20"/>
                <w:szCs w:val="20"/>
              </w:rPr>
            </w:pPr>
            <w:r w:rsidRPr="00955DAE">
              <w:rPr>
                <w:b/>
                <w:bCs/>
                <w:color w:val="FFFFFF" w:themeColor="background1"/>
                <w:sz w:val="20"/>
                <w:szCs w:val="20"/>
              </w:rPr>
              <w:t>Source and Scenario</w:t>
            </w:r>
          </w:p>
        </w:tc>
        <w:tc>
          <w:tcPr>
            <w:tcW w:w="1909" w:type="pct"/>
            <w:shd w:val="clear" w:color="auto" w:fill="4F81BD" w:themeFill="accent1"/>
            <w:vAlign w:val="center"/>
          </w:tcPr>
          <w:p w14:paraId="6B69AA07" w14:textId="77777777" w:rsidR="004167DB" w:rsidRPr="00955DAE" w:rsidRDefault="004167DB" w:rsidP="006A55B6">
            <w:pPr>
              <w:spacing w:line="240" w:lineRule="auto"/>
              <w:jc w:val="center"/>
              <w:rPr>
                <w:b/>
                <w:color w:val="FFFFFF" w:themeColor="background1"/>
                <w:sz w:val="20"/>
                <w:szCs w:val="20"/>
              </w:rPr>
            </w:pPr>
            <w:r w:rsidRPr="00955DAE">
              <w:rPr>
                <w:b/>
                <w:color w:val="FFFFFF" w:themeColor="background1"/>
                <w:sz w:val="20"/>
                <w:szCs w:val="20"/>
              </w:rPr>
              <w:t>Market Share in 2050 (%)</w:t>
            </w:r>
          </w:p>
        </w:tc>
      </w:tr>
      <w:tr w:rsidR="004167DB" w:rsidRPr="00955DAE" w14:paraId="477E61C7" w14:textId="77777777" w:rsidTr="006A55B6">
        <w:trPr>
          <w:trHeight w:val="432"/>
          <w:jc w:val="center"/>
        </w:trPr>
        <w:tc>
          <w:tcPr>
            <w:tcW w:w="3091" w:type="pct"/>
            <w:vAlign w:val="center"/>
          </w:tcPr>
          <w:p w14:paraId="3A383F78" w14:textId="43E451B6" w:rsidR="004167DB" w:rsidRPr="00955DAE" w:rsidRDefault="005F3932" w:rsidP="007F5B1F">
            <w:pPr>
              <w:spacing w:line="240" w:lineRule="auto"/>
              <w:jc w:val="center"/>
              <w:rPr>
                <w:sz w:val="20"/>
                <w:szCs w:val="20"/>
              </w:rPr>
            </w:pPr>
            <w:r w:rsidRPr="00955DAE">
              <w:rPr>
                <w:sz w:val="20"/>
                <w:szCs w:val="20"/>
              </w:rPr>
              <w:fldChar w:fldCharType="begin"/>
            </w:r>
            <w:r w:rsidR="007F5B1F" w:rsidRPr="00955DAE">
              <w:rPr>
                <w:sz w:val="20"/>
                <w:szCs w:val="20"/>
              </w:rPr>
              <w:instrText xml:space="preserve"> ADDIN ZOTERO_ITEM CSL_CITATION {"citationID":"X8MltnzA","properties":{"formattedCitation":"(IEA,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Pr="00955DAE">
              <w:rPr>
                <w:sz w:val="20"/>
                <w:szCs w:val="20"/>
              </w:rPr>
              <w:fldChar w:fldCharType="separate"/>
            </w:r>
            <w:r w:rsidR="007F5B1F" w:rsidRPr="00955DAE">
              <w:rPr>
                <w:rFonts w:cs="Times New Roman"/>
                <w:sz w:val="20"/>
              </w:rPr>
              <w:t>(IEA, 2016a)</w:t>
            </w:r>
            <w:r w:rsidRPr="00955DAE">
              <w:rPr>
                <w:sz w:val="20"/>
                <w:szCs w:val="20"/>
              </w:rPr>
              <w:fldChar w:fldCharType="end"/>
            </w:r>
            <w:r w:rsidRPr="00955DAE">
              <w:rPr>
                <w:sz w:val="20"/>
                <w:szCs w:val="20"/>
              </w:rPr>
              <w:t xml:space="preserve"> – 6ds</w:t>
            </w:r>
          </w:p>
        </w:tc>
        <w:tc>
          <w:tcPr>
            <w:tcW w:w="1909" w:type="pct"/>
            <w:vAlign w:val="center"/>
          </w:tcPr>
          <w:p w14:paraId="1AE7BE5B" w14:textId="71A55442" w:rsidR="004167DB" w:rsidRPr="00955DAE" w:rsidRDefault="004167DB" w:rsidP="006A55B6">
            <w:pPr>
              <w:spacing w:line="240" w:lineRule="auto"/>
              <w:jc w:val="center"/>
              <w:rPr>
                <w:bCs/>
                <w:sz w:val="20"/>
                <w:szCs w:val="20"/>
              </w:rPr>
            </w:pPr>
            <w:r w:rsidRPr="00955DAE">
              <w:rPr>
                <w:bCs/>
                <w:sz w:val="20"/>
                <w:szCs w:val="20"/>
              </w:rPr>
              <w:t>21.2</w:t>
            </w:r>
            <w:r w:rsidR="005F3932" w:rsidRPr="00955DAE">
              <w:rPr>
                <w:bCs/>
                <w:sz w:val="20"/>
                <w:szCs w:val="20"/>
              </w:rPr>
              <w:t>%</w:t>
            </w:r>
          </w:p>
        </w:tc>
      </w:tr>
      <w:tr w:rsidR="004167DB" w:rsidRPr="00955DAE" w14:paraId="79EBACD2" w14:textId="77777777" w:rsidTr="006A55B6">
        <w:trPr>
          <w:trHeight w:val="432"/>
          <w:jc w:val="center"/>
        </w:trPr>
        <w:tc>
          <w:tcPr>
            <w:tcW w:w="3091" w:type="pct"/>
            <w:vAlign w:val="center"/>
          </w:tcPr>
          <w:p w14:paraId="30486C61" w14:textId="50BFB1AB" w:rsidR="004167DB" w:rsidRPr="00955DAE" w:rsidRDefault="004167DB" w:rsidP="007F5B1F">
            <w:pPr>
              <w:spacing w:line="240" w:lineRule="auto"/>
              <w:jc w:val="center"/>
              <w:rPr>
                <w:bCs/>
                <w:sz w:val="20"/>
                <w:szCs w:val="20"/>
              </w:rPr>
            </w:pPr>
            <w:r w:rsidRPr="00955DAE">
              <w:rPr>
                <w:sz w:val="20"/>
                <w:szCs w:val="20"/>
              </w:rPr>
              <w:fldChar w:fldCharType="begin"/>
            </w:r>
            <w:r w:rsidR="007F5B1F" w:rsidRPr="00955DAE">
              <w:rPr>
                <w:sz w:val="20"/>
                <w:szCs w:val="20"/>
              </w:rPr>
              <w:instrText xml:space="preserve"> ADDIN ZOTERO_ITEM CSL_CITATION {"citationID":"LWuqlLgD","properties":{"formattedCitation":"(IEA,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Pr="00955DAE">
              <w:rPr>
                <w:sz w:val="20"/>
                <w:szCs w:val="20"/>
              </w:rPr>
              <w:fldChar w:fldCharType="separate"/>
            </w:r>
            <w:r w:rsidR="007F5B1F" w:rsidRPr="00955DAE">
              <w:rPr>
                <w:rFonts w:cs="Times New Roman"/>
                <w:sz w:val="20"/>
              </w:rPr>
              <w:t>(IEA, 2016a)</w:t>
            </w:r>
            <w:r w:rsidRPr="00955DAE">
              <w:rPr>
                <w:sz w:val="20"/>
                <w:szCs w:val="20"/>
              </w:rPr>
              <w:fldChar w:fldCharType="end"/>
            </w:r>
            <w:r w:rsidRPr="00955DAE">
              <w:rPr>
                <w:sz w:val="20"/>
                <w:szCs w:val="20"/>
              </w:rPr>
              <w:t xml:space="preserve"> </w:t>
            </w:r>
            <w:r w:rsidR="005F3932" w:rsidRPr="00955DAE">
              <w:rPr>
                <w:sz w:val="20"/>
                <w:szCs w:val="20"/>
              </w:rPr>
              <w:t>– 4ds</w:t>
            </w:r>
          </w:p>
        </w:tc>
        <w:tc>
          <w:tcPr>
            <w:tcW w:w="1909" w:type="pct"/>
            <w:vAlign w:val="center"/>
          </w:tcPr>
          <w:p w14:paraId="6572A332" w14:textId="3E7A87E6" w:rsidR="004167DB" w:rsidRPr="00955DAE" w:rsidRDefault="005F3932" w:rsidP="006A55B6">
            <w:pPr>
              <w:spacing w:line="240" w:lineRule="auto"/>
              <w:jc w:val="center"/>
              <w:rPr>
                <w:bCs/>
                <w:sz w:val="20"/>
                <w:szCs w:val="20"/>
              </w:rPr>
            </w:pPr>
            <w:r w:rsidRPr="00955DAE">
              <w:rPr>
                <w:bCs/>
                <w:sz w:val="20"/>
                <w:szCs w:val="20"/>
              </w:rPr>
              <w:t>26.8</w:t>
            </w:r>
            <w:r w:rsidR="004167DB" w:rsidRPr="00955DAE">
              <w:rPr>
                <w:bCs/>
                <w:sz w:val="20"/>
                <w:szCs w:val="20"/>
              </w:rPr>
              <w:t>%</w:t>
            </w:r>
          </w:p>
        </w:tc>
      </w:tr>
      <w:tr w:rsidR="004167DB" w:rsidRPr="00955DAE" w14:paraId="49F77F52" w14:textId="77777777" w:rsidTr="006A55B6">
        <w:trPr>
          <w:trHeight w:val="427"/>
          <w:jc w:val="center"/>
        </w:trPr>
        <w:tc>
          <w:tcPr>
            <w:tcW w:w="3091" w:type="pct"/>
            <w:vAlign w:val="center"/>
          </w:tcPr>
          <w:p w14:paraId="6151F790" w14:textId="198F03FC" w:rsidR="004167DB" w:rsidRPr="00955DAE" w:rsidRDefault="004167DB" w:rsidP="007F5B1F">
            <w:pPr>
              <w:spacing w:line="240" w:lineRule="auto"/>
              <w:jc w:val="center"/>
              <w:rPr>
                <w:sz w:val="20"/>
                <w:szCs w:val="20"/>
              </w:rPr>
            </w:pPr>
            <w:r w:rsidRPr="00955DAE">
              <w:rPr>
                <w:sz w:val="20"/>
                <w:szCs w:val="20"/>
              </w:rPr>
              <w:fldChar w:fldCharType="begin"/>
            </w:r>
            <w:r w:rsidR="007F5B1F" w:rsidRPr="00955DAE">
              <w:rPr>
                <w:sz w:val="20"/>
                <w:szCs w:val="20"/>
              </w:rPr>
              <w:instrText xml:space="preserve"> ADDIN ZOTERO_ITEM CSL_CITATION {"citationID":"DYXMgoQU","properties":{"formattedCitation":"(IEA, 2016a)","plainCitation":"(IEA, 2016a)","noteIndex":0},"citationItems":[{"id":8013,"uris":["http://zotero.org/groups/277937/items/F9F69ME7"],"uri":["http://zotero.org/groups/277937/items/F9F69ME7"],"itemData":{"id":8013,"type":"report","event-place":"Paris","publisher":"International Energy Agency","publisher-place":"Paris","title":"Energy Technology Perspectives 2016: Towards Sustainable Urban Energy Systems","URL":"http://www.iea.org/etp/etp2016/","author":[{"literal":"IEA"}],"issued":{"date-parts":[["2016"]]}}}],"schema":"https://github.com/citation-style-language/schema/raw/master/csl-citation.json"} </w:instrText>
            </w:r>
            <w:r w:rsidRPr="00955DAE">
              <w:rPr>
                <w:sz w:val="20"/>
                <w:szCs w:val="20"/>
              </w:rPr>
              <w:fldChar w:fldCharType="separate"/>
            </w:r>
            <w:r w:rsidR="007F5B1F" w:rsidRPr="00955DAE">
              <w:rPr>
                <w:rFonts w:cs="Times New Roman"/>
                <w:sz w:val="20"/>
              </w:rPr>
              <w:t>(IEA, 2016a)</w:t>
            </w:r>
            <w:r w:rsidRPr="00955DAE">
              <w:rPr>
                <w:sz w:val="20"/>
                <w:szCs w:val="20"/>
              </w:rPr>
              <w:fldChar w:fldCharType="end"/>
            </w:r>
            <w:r w:rsidRPr="00955DAE">
              <w:rPr>
                <w:sz w:val="20"/>
                <w:szCs w:val="20"/>
              </w:rPr>
              <w:t xml:space="preserve"> </w:t>
            </w:r>
            <w:r w:rsidR="005F3932" w:rsidRPr="00955DAE">
              <w:rPr>
                <w:sz w:val="20"/>
                <w:szCs w:val="20"/>
              </w:rPr>
              <w:t>– 2ds</w:t>
            </w:r>
          </w:p>
        </w:tc>
        <w:tc>
          <w:tcPr>
            <w:tcW w:w="1909" w:type="pct"/>
            <w:vAlign w:val="center"/>
          </w:tcPr>
          <w:p w14:paraId="20933225" w14:textId="6A918FFA" w:rsidR="004167DB" w:rsidRPr="00955DAE" w:rsidRDefault="005F3932" w:rsidP="006A55B6">
            <w:pPr>
              <w:spacing w:line="240" w:lineRule="auto"/>
              <w:jc w:val="center"/>
              <w:rPr>
                <w:bCs/>
                <w:sz w:val="20"/>
                <w:szCs w:val="20"/>
              </w:rPr>
            </w:pPr>
            <w:r w:rsidRPr="00955DAE">
              <w:rPr>
                <w:bCs/>
                <w:sz w:val="20"/>
                <w:szCs w:val="20"/>
              </w:rPr>
              <w:t>37.0</w:t>
            </w:r>
            <w:r w:rsidR="004167DB" w:rsidRPr="00955DAE">
              <w:rPr>
                <w:bCs/>
                <w:sz w:val="20"/>
                <w:szCs w:val="20"/>
              </w:rPr>
              <w:t>%</w:t>
            </w:r>
          </w:p>
        </w:tc>
      </w:tr>
      <w:tr w:rsidR="004167DB" w:rsidRPr="00955DAE" w14:paraId="69CC8CD1" w14:textId="77777777" w:rsidTr="006A55B6">
        <w:trPr>
          <w:trHeight w:val="329"/>
          <w:jc w:val="center"/>
        </w:trPr>
        <w:tc>
          <w:tcPr>
            <w:tcW w:w="3091" w:type="pct"/>
            <w:vAlign w:val="center"/>
          </w:tcPr>
          <w:p w14:paraId="36DC4A60" w14:textId="49D8A373" w:rsidR="004167DB" w:rsidRPr="00955DAE" w:rsidRDefault="004167DB" w:rsidP="006A55B6">
            <w:pPr>
              <w:spacing w:line="240" w:lineRule="auto"/>
              <w:jc w:val="center"/>
              <w:rPr>
                <w:bCs/>
                <w:sz w:val="20"/>
                <w:szCs w:val="20"/>
              </w:rPr>
            </w:pPr>
            <w:r w:rsidRPr="00955DAE">
              <w:rPr>
                <w:sz w:val="20"/>
                <w:szCs w:val="20"/>
              </w:rPr>
              <w:t>Project Drawdown – Plausible Scenario)</w:t>
            </w:r>
          </w:p>
        </w:tc>
        <w:tc>
          <w:tcPr>
            <w:tcW w:w="1909" w:type="pct"/>
            <w:vAlign w:val="center"/>
          </w:tcPr>
          <w:p w14:paraId="3C1E19B2" w14:textId="74FD208D" w:rsidR="004167DB" w:rsidRPr="00955DAE" w:rsidRDefault="005F3932" w:rsidP="006A55B6">
            <w:pPr>
              <w:spacing w:line="240" w:lineRule="auto"/>
              <w:jc w:val="center"/>
              <w:rPr>
                <w:bCs/>
                <w:sz w:val="20"/>
                <w:szCs w:val="20"/>
              </w:rPr>
            </w:pPr>
            <w:r w:rsidRPr="00955DAE">
              <w:rPr>
                <w:bCs/>
                <w:sz w:val="20"/>
                <w:szCs w:val="20"/>
              </w:rPr>
              <w:t>28.2</w:t>
            </w:r>
            <w:r w:rsidR="004167DB" w:rsidRPr="00955DAE">
              <w:rPr>
                <w:bCs/>
                <w:sz w:val="20"/>
                <w:szCs w:val="20"/>
              </w:rPr>
              <w:t>%</w:t>
            </w:r>
          </w:p>
        </w:tc>
      </w:tr>
      <w:tr w:rsidR="004167DB" w:rsidRPr="00955DAE" w14:paraId="718EA560" w14:textId="77777777" w:rsidTr="006A55B6">
        <w:trPr>
          <w:trHeight w:val="329"/>
          <w:jc w:val="center"/>
        </w:trPr>
        <w:tc>
          <w:tcPr>
            <w:tcW w:w="3091" w:type="pct"/>
            <w:vAlign w:val="center"/>
          </w:tcPr>
          <w:p w14:paraId="67430EE2" w14:textId="17034DF8" w:rsidR="004167DB" w:rsidRPr="00955DAE" w:rsidRDefault="004167DB" w:rsidP="006A55B6">
            <w:pPr>
              <w:spacing w:line="240" w:lineRule="auto"/>
              <w:jc w:val="center"/>
              <w:rPr>
                <w:sz w:val="20"/>
                <w:szCs w:val="20"/>
              </w:rPr>
            </w:pPr>
            <w:r w:rsidRPr="00955DAE">
              <w:rPr>
                <w:sz w:val="20"/>
                <w:szCs w:val="20"/>
              </w:rPr>
              <w:t xml:space="preserve">Project Drawdown – Drawdown Scenario </w:t>
            </w:r>
          </w:p>
        </w:tc>
        <w:tc>
          <w:tcPr>
            <w:tcW w:w="1909" w:type="pct"/>
            <w:vAlign w:val="center"/>
          </w:tcPr>
          <w:p w14:paraId="129ECF98" w14:textId="12E3ADD0" w:rsidR="004167DB" w:rsidRPr="00955DAE" w:rsidRDefault="004167DB" w:rsidP="006A55B6">
            <w:pPr>
              <w:spacing w:line="240" w:lineRule="auto"/>
              <w:jc w:val="center"/>
              <w:rPr>
                <w:bCs/>
                <w:sz w:val="20"/>
                <w:szCs w:val="20"/>
              </w:rPr>
            </w:pPr>
            <w:r w:rsidRPr="00955DAE">
              <w:rPr>
                <w:bCs/>
                <w:sz w:val="20"/>
                <w:szCs w:val="20"/>
              </w:rPr>
              <w:t>3</w:t>
            </w:r>
            <w:r w:rsidR="005F3932" w:rsidRPr="00955DAE">
              <w:rPr>
                <w:bCs/>
                <w:sz w:val="20"/>
                <w:szCs w:val="20"/>
              </w:rPr>
              <w:t>7</w:t>
            </w:r>
            <w:r w:rsidRPr="00955DAE">
              <w:rPr>
                <w:bCs/>
                <w:sz w:val="20"/>
                <w:szCs w:val="20"/>
              </w:rPr>
              <w:t>.</w:t>
            </w:r>
            <w:r w:rsidR="005F3932" w:rsidRPr="00955DAE">
              <w:rPr>
                <w:bCs/>
                <w:sz w:val="20"/>
                <w:szCs w:val="20"/>
              </w:rPr>
              <w:t>4</w:t>
            </w:r>
            <w:r w:rsidRPr="00955DAE">
              <w:rPr>
                <w:bCs/>
                <w:sz w:val="20"/>
                <w:szCs w:val="20"/>
              </w:rPr>
              <w:t>%</w:t>
            </w:r>
          </w:p>
        </w:tc>
      </w:tr>
      <w:tr w:rsidR="004167DB" w:rsidRPr="00955DAE" w14:paraId="194BC971" w14:textId="77777777" w:rsidTr="006A55B6">
        <w:trPr>
          <w:trHeight w:val="329"/>
          <w:jc w:val="center"/>
        </w:trPr>
        <w:tc>
          <w:tcPr>
            <w:tcW w:w="3091" w:type="pct"/>
            <w:vAlign w:val="center"/>
          </w:tcPr>
          <w:p w14:paraId="086B45B2" w14:textId="597A0A90" w:rsidR="004167DB" w:rsidRPr="00955DAE" w:rsidRDefault="004167DB" w:rsidP="006A55B6">
            <w:pPr>
              <w:spacing w:line="240" w:lineRule="auto"/>
              <w:jc w:val="center"/>
              <w:rPr>
                <w:sz w:val="20"/>
                <w:szCs w:val="20"/>
              </w:rPr>
            </w:pPr>
            <w:r w:rsidRPr="00955DAE">
              <w:rPr>
                <w:sz w:val="20"/>
                <w:szCs w:val="20"/>
              </w:rPr>
              <w:t>Project Drawdown – Maximum Scenario</w:t>
            </w:r>
          </w:p>
        </w:tc>
        <w:tc>
          <w:tcPr>
            <w:tcW w:w="1909" w:type="pct"/>
            <w:vAlign w:val="center"/>
          </w:tcPr>
          <w:p w14:paraId="165D6DD9" w14:textId="27EAFED5" w:rsidR="004167DB" w:rsidRPr="00955DAE" w:rsidRDefault="005F3932" w:rsidP="006A55B6">
            <w:pPr>
              <w:spacing w:line="240" w:lineRule="auto"/>
              <w:jc w:val="center"/>
              <w:rPr>
                <w:bCs/>
                <w:sz w:val="20"/>
                <w:szCs w:val="20"/>
              </w:rPr>
            </w:pPr>
            <w:r w:rsidRPr="00955DAE">
              <w:rPr>
                <w:bCs/>
                <w:sz w:val="20"/>
                <w:szCs w:val="20"/>
              </w:rPr>
              <w:t>45.0</w:t>
            </w:r>
            <w:r w:rsidR="004167DB" w:rsidRPr="00955DAE">
              <w:rPr>
                <w:bCs/>
                <w:sz w:val="20"/>
                <w:szCs w:val="20"/>
              </w:rPr>
              <w:t>%</w:t>
            </w:r>
          </w:p>
        </w:tc>
      </w:tr>
    </w:tbl>
    <w:p w14:paraId="105A5AA0" w14:textId="7DA7057F" w:rsidR="000D30DE" w:rsidRPr="00955DAE" w:rsidRDefault="000D30DE" w:rsidP="00EB247F">
      <w:pPr>
        <w:rPr>
          <w:rFonts w:asciiTheme="majorHAnsi" w:eastAsiaTheme="majorEastAsia" w:hAnsiTheme="majorHAnsi" w:cstheme="majorBidi"/>
          <w:b/>
          <w:bCs/>
          <w:smallCaps/>
          <w:color w:val="000000" w:themeColor="text1"/>
          <w:sz w:val="36"/>
          <w:szCs w:val="36"/>
        </w:rPr>
      </w:pPr>
    </w:p>
    <w:p w14:paraId="7454D80C" w14:textId="4B3E4B8E" w:rsidR="00434F61" w:rsidRPr="00955DAE" w:rsidRDefault="003B2C93" w:rsidP="003B2C93">
      <w:pPr>
        <w:pStyle w:val="Heading1"/>
        <w:numPr>
          <w:ilvl w:val="0"/>
          <w:numId w:val="0"/>
        </w:numPr>
        <w:ind w:left="432"/>
        <w:rPr>
          <w:highlight w:val="red"/>
        </w:rPr>
      </w:pPr>
      <w:bookmarkStart w:id="103" w:name="_Toc72966223"/>
      <w:r w:rsidRPr="00955DAE">
        <w:t xml:space="preserve">5. </w:t>
      </w:r>
      <w:r w:rsidR="551A77D0" w:rsidRPr="00955DAE">
        <w:t>References</w:t>
      </w:r>
      <w:bookmarkEnd w:id="103"/>
    </w:p>
    <w:p w14:paraId="22F318EA" w14:textId="10DC3918" w:rsidR="00613FFD" w:rsidRPr="00955DAE" w:rsidRDefault="00613FFD" w:rsidP="00613FFD">
      <w:pPr>
        <w:ind w:left="540" w:hanging="540"/>
      </w:pPr>
      <w:bookmarkStart w:id="104" w:name="_ENREF_2"/>
      <w:r w:rsidRPr="00955DAE">
        <w:t xml:space="preserve">European Commission Et Al., E. C. 2011. White Paper roadmap to a single European transport area towards a competitive and resource efficient transport system. </w:t>
      </w:r>
      <w:r w:rsidRPr="00955DAE">
        <w:rPr>
          <w:i/>
        </w:rPr>
        <w:t>COM (2011),</w:t>
      </w:r>
      <w:r w:rsidRPr="00955DAE">
        <w:t xml:space="preserve"> 144.</w:t>
      </w:r>
      <w:bookmarkEnd w:id="104"/>
    </w:p>
    <w:p w14:paraId="1F354964" w14:textId="2C91B79C" w:rsidR="00613FFD" w:rsidRPr="00955DAE" w:rsidRDefault="00613FFD" w:rsidP="00613FFD">
      <w:pPr>
        <w:ind w:left="540" w:hanging="540"/>
      </w:pPr>
      <w:bookmarkStart w:id="105" w:name="_ENREF_9"/>
      <w:r w:rsidRPr="00955DAE">
        <w:t xml:space="preserve">IEA. 2016. Energy </w:t>
      </w:r>
      <w:r w:rsidR="00A55AE4" w:rsidRPr="00955DAE">
        <w:t xml:space="preserve">Technology Perspectives: Towards Sustainable Urban Energy Systems. OECD/IEA, </w:t>
      </w:r>
      <w:r w:rsidRPr="00955DAE">
        <w:t>Paris.</w:t>
      </w:r>
      <w:bookmarkEnd w:id="105"/>
    </w:p>
    <w:p w14:paraId="165CABAE" w14:textId="091B43A9" w:rsidR="00A55AE4" w:rsidRPr="00955DAE" w:rsidRDefault="00A55AE4" w:rsidP="00613FFD">
      <w:pPr>
        <w:ind w:left="540" w:hanging="540"/>
      </w:pPr>
      <w:r w:rsidRPr="00955DAE">
        <w:t>IEA. 2017. Energy Technology Perspectives: Catalyzing Energy Technology Transformations. OECD/IEA, Paris</w:t>
      </w:r>
    </w:p>
    <w:p w14:paraId="5A4D3F5E" w14:textId="42802548" w:rsidR="00613FFD" w:rsidRPr="00955DAE" w:rsidRDefault="00613FFD" w:rsidP="00613FFD">
      <w:pPr>
        <w:ind w:left="540" w:hanging="540"/>
      </w:pPr>
      <w:bookmarkStart w:id="106" w:name="_ENREF_10"/>
      <w:r w:rsidRPr="00955DAE">
        <w:t>IP</w:t>
      </w:r>
      <w:r w:rsidR="00A55AE4" w:rsidRPr="00955DAE">
        <w:t>C</w:t>
      </w:r>
      <w:r w:rsidRPr="00955DAE">
        <w:t xml:space="preserve">C 2014. </w:t>
      </w:r>
      <w:r w:rsidRPr="00955DAE">
        <w:rPr>
          <w:i/>
        </w:rPr>
        <w:t xml:space="preserve">Climate Change 2014: Impacts, Adaptation, and Vulnerability. Part A: Global and Sectoral Aspects. Contribution of Working Group II to the Fifth Assessment Report of the Intergovernmental Panel on Climate Change [Field, C.B., V.R. Barros, D.J. Dokken, K.J. Mach, M.D. Mastrandrea, T.E. Bilir, M. Chatterjee, K.L. Ebi, Y.O. Estrada, R.C. Genova, B. Girma, E.S. Kissel, A.N. Levy, S. MacCracken, P.R. Mastrandrea, and L.L. White (eds.)], </w:t>
      </w:r>
      <w:r w:rsidRPr="00955DAE">
        <w:t>Cambridge, United Kingdom and New York, NY, USA, Cambridge University Press.</w:t>
      </w:r>
      <w:bookmarkEnd w:id="106"/>
    </w:p>
    <w:p w14:paraId="60E79790" w14:textId="77777777" w:rsidR="00783D51" w:rsidRDefault="00613FFD" w:rsidP="00783D51">
      <w:pPr>
        <w:pStyle w:val="Bibliography"/>
        <w:rPr>
          <w:rFonts w:cs="Times New Roman"/>
          <w:szCs w:val="24"/>
        </w:rPr>
      </w:pPr>
      <w:bookmarkStart w:id="107" w:name="_ENREF_15"/>
      <w:r w:rsidRPr="00955DAE">
        <w:t>Pachauri, R. K., Allen, M. R., Barros, V., Broome, J., Cramer, W., Chris</w:t>
      </w:r>
      <w:r w:rsidR="008C0172" w:rsidRPr="00955DAE">
        <w:t xml:space="preserve"> </w:t>
      </w:r>
      <w:r w:rsidR="005F3932" w:rsidRPr="00955DAE">
        <w:fldChar w:fldCharType="begin"/>
      </w:r>
      <w:r w:rsidR="00783D51">
        <w:instrText xml:space="preserve"> ADDIN ZOTERO_BIBL {"uncited":[],"omitted":[],"custom":[]} CSL_BIBLIOGRAPHY </w:instrText>
      </w:r>
      <w:r w:rsidR="005F3932" w:rsidRPr="00955DAE">
        <w:fldChar w:fldCharType="separate"/>
      </w:r>
      <w:r w:rsidR="00783D51">
        <w:rPr>
          <w:rFonts w:cs="Times New Roman"/>
          <w:szCs w:val="24"/>
        </w:rPr>
        <w:t xml:space="preserve">AAA. (2019). </w:t>
      </w:r>
      <w:r w:rsidR="00783D51">
        <w:rPr>
          <w:rFonts w:cs="Times New Roman"/>
          <w:i/>
          <w:iCs/>
          <w:szCs w:val="24"/>
        </w:rPr>
        <w:t>AAA’s Your Driving Costs | AAA Exchange</w:t>
      </w:r>
      <w:r w:rsidR="00783D51">
        <w:rPr>
          <w:rFonts w:cs="Times New Roman"/>
          <w:szCs w:val="24"/>
        </w:rPr>
        <w:t>. https://exchange.aaa.com/automotive/driving-costs/#.YGpUgZ37Tid</w:t>
      </w:r>
    </w:p>
    <w:p w14:paraId="2FAE6926" w14:textId="77777777" w:rsidR="00783D51" w:rsidRDefault="00783D51" w:rsidP="00783D51">
      <w:pPr>
        <w:pStyle w:val="Bibliography"/>
        <w:rPr>
          <w:rFonts w:cs="Times New Roman"/>
          <w:szCs w:val="24"/>
        </w:rPr>
      </w:pPr>
      <w:r>
        <w:rPr>
          <w:rFonts w:cs="Times New Roman"/>
          <w:szCs w:val="24"/>
        </w:rPr>
        <w:t xml:space="preserve">Acheampong, R. A., Siiba, A., Okyere, D. K., &amp; Tuffour, J. P. (2020). Mobility-on-demand: An empirical study of internet-based ride-hailing adoption factors, travel characteristics and mode substitution effects. </w:t>
      </w:r>
      <w:r>
        <w:rPr>
          <w:rFonts w:cs="Times New Roman"/>
          <w:i/>
          <w:iCs/>
          <w:szCs w:val="24"/>
        </w:rPr>
        <w:t>Transportation Research Part C: Emerging Technologies</w:t>
      </w:r>
      <w:r>
        <w:rPr>
          <w:rFonts w:cs="Times New Roman"/>
          <w:szCs w:val="24"/>
        </w:rPr>
        <w:t xml:space="preserve">, </w:t>
      </w:r>
      <w:r>
        <w:rPr>
          <w:rFonts w:cs="Times New Roman"/>
          <w:i/>
          <w:iCs/>
          <w:szCs w:val="24"/>
        </w:rPr>
        <w:t>115</w:t>
      </w:r>
      <w:r>
        <w:rPr>
          <w:rFonts w:cs="Times New Roman"/>
          <w:szCs w:val="24"/>
        </w:rPr>
        <w:t>, 102638. https://doi.org/10.1016/j.trc.2020.102638</w:t>
      </w:r>
    </w:p>
    <w:p w14:paraId="5104979E" w14:textId="77777777" w:rsidR="00783D51" w:rsidRDefault="00783D51" w:rsidP="00783D51">
      <w:pPr>
        <w:pStyle w:val="Bibliography"/>
        <w:rPr>
          <w:rFonts w:cs="Times New Roman"/>
          <w:szCs w:val="24"/>
        </w:rPr>
      </w:pPr>
      <w:r>
        <w:rPr>
          <w:rFonts w:cs="Times New Roman"/>
          <w:szCs w:val="24"/>
        </w:rPr>
        <w:t xml:space="preserve">AlKheder, S. (2021). Promoting public transport as a strategy to reduce GHG emissions from private vehicles in Kuwait. </w:t>
      </w:r>
      <w:r>
        <w:rPr>
          <w:rFonts w:cs="Times New Roman"/>
          <w:i/>
          <w:iCs/>
          <w:szCs w:val="24"/>
        </w:rPr>
        <w:t>Environmental Challenges</w:t>
      </w:r>
      <w:r>
        <w:rPr>
          <w:rFonts w:cs="Times New Roman"/>
          <w:szCs w:val="24"/>
        </w:rPr>
        <w:t xml:space="preserve">, </w:t>
      </w:r>
      <w:r>
        <w:rPr>
          <w:rFonts w:cs="Times New Roman"/>
          <w:i/>
          <w:iCs/>
          <w:szCs w:val="24"/>
        </w:rPr>
        <w:t>3</w:t>
      </w:r>
      <w:r>
        <w:rPr>
          <w:rFonts w:cs="Times New Roman"/>
          <w:szCs w:val="24"/>
        </w:rPr>
        <w:t>, 100075. https://doi.org/10.1016/j.envc.2021.100075</w:t>
      </w:r>
    </w:p>
    <w:p w14:paraId="383966CF" w14:textId="77777777" w:rsidR="00783D51" w:rsidRDefault="00783D51" w:rsidP="00783D51">
      <w:pPr>
        <w:pStyle w:val="Bibliography"/>
        <w:rPr>
          <w:rFonts w:cs="Times New Roman"/>
          <w:szCs w:val="24"/>
        </w:rPr>
      </w:pPr>
      <w:r>
        <w:rPr>
          <w:rFonts w:cs="Times New Roman"/>
          <w:szCs w:val="24"/>
        </w:rPr>
        <w:t xml:space="preserve">Altieri, M., Silva, C., &amp; Terabe, S. (2020). Give public transit a chance: A comparative analysis of competitive travel time in public transit modal share. </w:t>
      </w:r>
      <w:r>
        <w:rPr>
          <w:rFonts w:cs="Times New Roman"/>
          <w:i/>
          <w:iCs/>
          <w:szCs w:val="24"/>
        </w:rPr>
        <w:t>Journal of Transport Geography</w:t>
      </w:r>
      <w:r>
        <w:rPr>
          <w:rFonts w:cs="Times New Roman"/>
          <w:szCs w:val="24"/>
        </w:rPr>
        <w:t xml:space="preserve">, </w:t>
      </w:r>
      <w:r>
        <w:rPr>
          <w:rFonts w:cs="Times New Roman"/>
          <w:i/>
          <w:iCs/>
          <w:szCs w:val="24"/>
        </w:rPr>
        <w:t>87</w:t>
      </w:r>
      <w:r>
        <w:rPr>
          <w:rFonts w:cs="Times New Roman"/>
          <w:szCs w:val="24"/>
        </w:rPr>
        <w:t>, 102817. https://doi.org/10.1016/j.jtrangeo.2020.102817</w:t>
      </w:r>
    </w:p>
    <w:p w14:paraId="0D29E7F2" w14:textId="77777777" w:rsidR="00783D51" w:rsidRDefault="00783D51" w:rsidP="00783D51">
      <w:pPr>
        <w:pStyle w:val="Bibliography"/>
        <w:rPr>
          <w:rFonts w:cs="Times New Roman"/>
          <w:szCs w:val="24"/>
        </w:rPr>
      </w:pPr>
      <w:r>
        <w:rPr>
          <w:rFonts w:cs="Times New Roman"/>
          <w:szCs w:val="24"/>
        </w:rPr>
        <w:t xml:space="preserve">Bartlett, J. S. (n.d.). </w:t>
      </w:r>
      <w:r>
        <w:rPr>
          <w:rFonts w:cs="Times New Roman"/>
          <w:i/>
          <w:iCs/>
          <w:szCs w:val="24"/>
        </w:rPr>
        <w:t>The Cost of Car Ownership Over Time</w:t>
      </w:r>
      <w:r>
        <w:rPr>
          <w:rFonts w:cs="Times New Roman"/>
          <w:szCs w:val="24"/>
        </w:rPr>
        <w:t>. Consumer Reports. Retrieved April 5, 2021, from https://www.consumerreports.org/car-maintenance/the-cost-of-car-ownership/</w:t>
      </w:r>
    </w:p>
    <w:p w14:paraId="1BB3F31A" w14:textId="77777777" w:rsidR="00783D51" w:rsidRDefault="00783D51" w:rsidP="00783D51">
      <w:pPr>
        <w:pStyle w:val="Bibliography"/>
        <w:rPr>
          <w:rFonts w:cs="Times New Roman"/>
          <w:szCs w:val="24"/>
        </w:rPr>
      </w:pPr>
      <w:r>
        <w:rPr>
          <w:rFonts w:cs="Times New Roman"/>
          <w:szCs w:val="24"/>
        </w:rPr>
        <w:t xml:space="preserve">Bieker, G. (2020). </w:t>
      </w:r>
      <w:r>
        <w:rPr>
          <w:rFonts w:cs="Times New Roman"/>
          <w:i/>
          <w:iCs/>
          <w:szCs w:val="24"/>
        </w:rPr>
        <w:t>European vehicle market statistics: Pocketbook 2019-2020</w:t>
      </w:r>
      <w:r>
        <w:rPr>
          <w:rFonts w:cs="Times New Roman"/>
          <w:szCs w:val="24"/>
        </w:rPr>
        <w:t xml:space="preserve"> (p. 56). icct (the International Council on Clean Transportation).</w:t>
      </w:r>
    </w:p>
    <w:p w14:paraId="6181EB29" w14:textId="77777777" w:rsidR="00783D51" w:rsidRDefault="00783D51" w:rsidP="00783D51">
      <w:pPr>
        <w:pStyle w:val="Bibliography"/>
        <w:rPr>
          <w:rFonts w:cs="Times New Roman"/>
          <w:szCs w:val="24"/>
        </w:rPr>
      </w:pPr>
      <w:r>
        <w:rPr>
          <w:rFonts w:cs="Times New Roman"/>
          <w:szCs w:val="24"/>
        </w:rPr>
        <w:t xml:space="preserve">Brakewood, C., Ziedan, A., Hendricks, S. J., Barbeau, S. J., &amp; Joslin, A. (2020). An evaluation of the benefits of mobile fare payment technology from the user and operator perspectives. </w:t>
      </w:r>
      <w:r>
        <w:rPr>
          <w:rFonts w:cs="Times New Roman"/>
          <w:i/>
          <w:iCs/>
          <w:szCs w:val="24"/>
        </w:rPr>
        <w:t>Transport Policy</w:t>
      </w:r>
      <w:r>
        <w:rPr>
          <w:rFonts w:cs="Times New Roman"/>
          <w:szCs w:val="24"/>
        </w:rPr>
        <w:t xml:space="preserve">, </w:t>
      </w:r>
      <w:r>
        <w:rPr>
          <w:rFonts w:cs="Times New Roman"/>
          <w:i/>
          <w:iCs/>
          <w:szCs w:val="24"/>
        </w:rPr>
        <w:t>93</w:t>
      </w:r>
      <w:r>
        <w:rPr>
          <w:rFonts w:cs="Times New Roman"/>
          <w:szCs w:val="24"/>
        </w:rPr>
        <w:t>, 54–66. https://doi.org/10.1016/j.tranpol.2020.04.015</w:t>
      </w:r>
    </w:p>
    <w:p w14:paraId="50275F02" w14:textId="77777777" w:rsidR="00783D51" w:rsidRDefault="00783D51" w:rsidP="00783D51">
      <w:pPr>
        <w:pStyle w:val="Bibliography"/>
        <w:rPr>
          <w:rFonts w:cs="Times New Roman"/>
          <w:szCs w:val="24"/>
        </w:rPr>
      </w:pPr>
      <w:r>
        <w:rPr>
          <w:rFonts w:cs="Times New Roman"/>
          <w:szCs w:val="24"/>
        </w:rPr>
        <w:t xml:space="preserve">BRT Data. (2021). </w:t>
      </w:r>
      <w:r>
        <w:rPr>
          <w:rFonts w:cs="Times New Roman"/>
          <w:i/>
          <w:iCs/>
          <w:szCs w:val="24"/>
        </w:rPr>
        <w:t>Global BRT Data</w:t>
      </w:r>
      <w:r>
        <w:rPr>
          <w:rFonts w:cs="Times New Roman"/>
          <w:szCs w:val="24"/>
        </w:rPr>
        <w:t>. https://brtdata.org/</w:t>
      </w:r>
    </w:p>
    <w:p w14:paraId="1174A4C6" w14:textId="77777777" w:rsidR="00783D51" w:rsidRDefault="00783D51" w:rsidP="00783D51">
      <w:pPr>
        <w:pStyle w:val="Bibliography"/>
        <w:rPr>
          <w:rFonts w:cs="Times New Roman"/>
          <w:szCs w:val="24"/>
        </w:rPr>
      </w:pPr>
      <w:r>
        <w:rPr>
          <w:rFonts w:cs="Times New Roman"/>
          <w:szCs w:val="24"/>
        </w:rPr>
        <w:t xml:space="preserve">BTS. (2019). </w:t>
      </w:r>
      <w:r>
        <w:rPr>
          <w:rFonts w:cs="Times New Roman"/>
          <w:i/>
          <w:iCs/>
          <w:szCs w:val="24"/>
        </w:rPr>
        <w:t>Average Cost of Owning and Operating an Automobile | Bureau of Transportation Statistics</w:t>
      </w:r>
      <w:r>
        <w:rPr>
          <w:rFonts w:cs="Times New Roman"/>
          <w:szCs w:val="24"/>
        </w:rPr>
        <w:t>. https://www.bts.gov/content/average-cost-owning-and-operating-automobilea-assuming-15000-vehicle-miles-year</w:t>
      </w:r>
    </w:p>
    <w:p w14:paraId="42E1F9A0" w14:textId="77777777" w:rsidR="00783D51" w:rsidRDefault="00783D51" w:rsidP="00783D51">
      <w:pPr>
        <w:pStyle w:val="Bibliography"/>
        <w:rPr>
          <w:rFonts w:cs="Times New Roman"/>
          <w:szCs w:val="24"/>
        </w:rPr>
      </w:pPr>
      <w:r>
        <w:rPr>
          <w:rFonts w:cs="Times New Roman"/>
          <w:szCs w:val="24"/>
        </w:rPr>
        <w:t xml:space="preserve">Byrne, L., Bach, V., &amp; Finkbeiner, M. (2021). Urban transport assessment of emissions and resource demand of climate protection scenarios. </w:t>
      </w:r>
      <w:r>
        <w:rPr>
          <w:rFonts w:cs="Times New Roman"/>
          <w:i/>
          <w:iCs/>
          <w:szCs w:val="24"/>
        </w:rPr>
        <w:t>Cleaner Environmental Systems</w:t>
      </w:r>
      <w:r>
        <w:rPr>
          <w:rFonts w:cs="Times New Roman"/>
          <w:szCs w:val="24"/>
        </w:rPr>
        <w:t xml:space="preserve">, </w:t>
      </w:r>
      <w:r>
        <w:rPr>
          <w:rFonts w:cs="Times New Roman"/>
          <w:i/>
          <w:iCs/>
          <w:szCs w:val="24"/>
        </w:rPr>
        <w:t>2</w:t>
      </w:r>
      <w:r>
        <w:rPr>
          <w:rFonts w:cs="Times New Roman"/>
          <w:szCs w:val="24"/>
        </w:rPr>
        <w:t>, 100019. https://doi.org/10.1016/j.cesys.2021.100019</w:t>
      </w:r>
    </w:p>
    <w:p w14:paraId="723243B7" w14:textId="77777777" w:rsidR="00783D51" w:rsidRDefault="00783D51" w:rsidP="00783D51">
      <w:pPr>
        <w:pStyle w:val="Bibliography"/>
        <w:rPr>
          <w:rFonts w:cs="Times New Roman"/>
          <w:szCs w:val="24"/>
        </w:rPr>
      </w:pPr>
      <w:r>
        <w:rPr>
          <w:rFonts w:cs="Times New Roman"/>
          <w:szCs w:val="24"/>
        </w:rPr>
        <w:t xml:space="preserve">Carnext. (2019). </w:t>
      </w:r>
      <w:r>
        <w:rPr>
          <w:rFonts w:cs="Times New Roman"/>
          <w:i/>
          <w:iCs/>
          <w:szCs w:val="24"/>
        </w:rPr>
        <w:t>How many kilometers did the break-even point between hybrid and gasoline vehicles run? | Everyone’s scrap car information navigation</w:t>
      </w:r>
      <w:r>
        <w:rPr>
          <w:rFonts w:cs="Times New Roman"/>
          <w:szCs w:val="24"/>
        </w:rPr>
        <w:t>. https://carnext.jp/magazine/article/hybrid_break-even_point/</w:t>
      </w:r>
    </w:p>
    <w:p w14:paraId="0D5CC675" w14:textId="77777777" w:rsidR="00783D51" w:rsidRDefault="00783D51" w:rsidP="00783D51">
      <w:pPr>
        <w:pStyle w:val="Bibliography"/>
        <w:rPr>
          <w:rFonts w:cs="Times New Roman"/>
          <w:szCs w:val="24"/>
        </w:rPr>
      </w:pPr>
      <w:r>
        <w:rPr>
          <w:rFonts w:cs="Times New Roman"/>
          <w:szCs w:val="24"/>
        </w:rPr>
        <w:t xml:space="preserve">Carview. (2019). </w:t>
      </w:r>
      <w:r>
        <w:rPr>
          <w:rFonts w:cs="Times New Roman"/>
          <w:i/>
          <w:iCs/>
          <w:szCs w:val="24"/>
        </w:rPr>
        <w:t>Which is more advantageous, a hybrid car or a gasoline car? I compared by fuel efficiency &amp; price</w:t>
      </w:r>
      <w:r>
        <w:rPr>
          <w:rFonts w:cs="Times New Roman"/>
          <w:szCs w:val="24"/>
        </w:rPr>
        <w:t xml:space="preserve">. </w:t>
      </w:r>
      <w:r>
        <w:rPr>
          <w:rFonts w:cs="Times New Roman"/>
          <w:szCs w:val="24"/>
        </w:rPr>
        <w:t>日本最大級のクルマ総合情報サイト、カービュー</w:t>
      </w:r>
      <w:r>
        <w:rPr>
          <w:rFonts w:cs="Times New Roman"/>
          <w:szCs w:val="24"/>
        </w:rPr>
        <w:t>! https://carview.yahoo.co.jp/news/detail/c59aa60e0ee1d234a25d071e6392f45e559a978b/</w:t>
      </w:r>
    </w:p>
    <w:p w14:paraId="3B363D76" w14:textId="77777777" w:rsidR="00783D51" w:rsidRDefault="00783D51" w:rsidP="00783D51">
      <w:pPr>
        <w:pStyle w:val="Bibliography"/>
        <w:rPr>
          <w:rFonts w:cs="Times New Roman"/>
          <w:szCs w:val="24"/>
        </w:rPr>
      </w:pPr>
      <w:r>
        <w:rPr>
          <w:rFonts w:cs="Times New Roman"/>
          <w:szCs w:val="24"/>
        </w:rPr>
        <w:t xml:space="preserve">Center for Sustainable Systems University of Michigan. (2020). </w:t>
      </w:r>
      <w:r>
        <w:rPr>
          <w:rFonts w:cs="Times New Roman"/>
          <w:i/>
          <w:iCs/>
          <w:szCs w:val="24"/>
        </w:rPr>
        <w:t>Personal Transportation Factsheet | Center for Sustainable Systems</w:t>
      </w:r>
      <w:r>
        <w:rPr>
          <w:rFonts w:cs="Times New Roman"/>
          <w:szCs w:val="24"/>
        </w:rPr>
        <w:t>. http://css.umich.edu/factsheets/personal-transportation-factsheet</w:t>
      </w:r>
    </w:p>
    <w:p w14:paraId="2AE0B23B" w14:textId="77777777" w:rsidR="00783D51" w:rsidRDefault="00783D51" w:rsidP="00783D51">
      <w:pPr>
        <w:pStyle w:val="Bibliography"/>
        <w:rPr>
          <w:rFonts w:cs="Times New Roman"/>
          <w:szCs w:val="24"/>
        </w:rPr>
      </w:pPr>
      <w:r>
        <w:rPr>
          <w:rFonts w:cs="Times New Roman"/>
          <w:szCs w:val="24"/>
        </w:rPr>
        <w:t xml:space="preserve">Clewlow, R. R., &amp; Mishra, G. S. (2017). </w:t>
      </w:r>
      <w:r>
        <w:rPr>
          <w:rFonts w:cs="Times New Roman"/>
          <w:i/>
          <w:iCs/>
          <w:szCs w:val="24"/>
        </w:rPr>
        <w:t>Disruptive Transportation: The Adoption, Utilization, and Impacts of Ride-Hailing in the United States</w:t>
      </w:r>
      <w:r>
        <w:rPr>
          <w:rFonts w:cs="Times New Roman"/>
          <w:szCs w:val="24"/>
        </w:rPr>
        <w:t>. https://escholarship.org/uc/item/82w2z91j</w:t>
      </w:r>
    </w:p>
    <w:p w14:paraId="09225D86" w14:textId="77777777" w:rsidR="00783D51" w:rsidRDefault="00783D51" w:rsidP="00783D51">
      <w:pPr>
        <w:pStyle w:val="Bibliography"/>
        <w:rPr>
          <w:rFonts w:cs="Times New Roman"/>
          <w:szCs w:val="24"/>
        </w:rPr>
      </w:pPr>
      <w:r>
        <w:rPr>
          <w:rFonts w:cs="Times New Roman"/>
          <w:szCs w:val="24"/>
        </w:rPr>
        <w:t xml:space="preserve">Coren. (2019). </w:t>
      </w:r>
      <w:r>
        <w:rPr>
          <w:rFonts w:cs="Times New Roman"/>
          <w:i/>
          <w:iCs/>
          <w:szCs w:val="24"/>
        </w:rPr>
        <w:t>The average electric vehicle is getting cheaper in the US — Quartz</w:t>
      </w:r>
      <w:r>
        <w:rPr>
          <w:rFonts w:cs="Times New Roman"/>
          <w:szCs w:val="24"/>
        </w:rPr>
        <w:t>. https://qz.com/1695602/the-average-electric-vehicle-is-getting-cheaper-in-the-us/</w:t>
      </w:r>
    </w:p>
    <w:p w14:paraId="066A9A3A" w14:textId="77777777" w:rsidR="00783D51" w:rsidRDefault="00783D51" w:rsidP="00783D51">
      <w:pPr>
        <w:pStyle w:val="Bibliography"/>
        <w:rPr>
          <w:rFonts w:cs="Times New Roman"/>
          <w:szCs w:val="24"/>
        </w:rPr>
      </w:pPr>
      <w:r>
        <w:rPr>
          <w:rFonts w:cs="Times New Roman"/>
          <w:szCs w:val="24"/>
        </w:rPr>
        <w:t xml:space="preserve">Diao, M., Kong, H., &amp; Zhao, J. (2021). Impacts of transportation network companies on urban mobility. </w:t>
      </w:r>
      <w:r>
        <w:rPr>
          <w:rFonts w:cs="Times New Roman"/>
          <w:i/>
          <w:iCs/>
          <w:szCs w:val="24"/>
        </w:rPr>
        <w:t>Nature Sustainability</w:t>
      </w:r>
      <w:r>
        <w:rPr>
          <w:rFonts w:cs="Times New Roman"/>
          <w:szCs w:val="24"/>
        </w:rPr>
        <w:t>, 1–7. https://doi.org/10.1038/s41893-020-00678-z</w:t>
      </w:r>
    </w:p>
    <w:p w14:paraId="42AB4D8E" w14:textId="77777777" w:rsidR="00783D51" w:rsidRDefault="00783D51" w:rsidP="00783D51">
      <w:pPr>
        <w:pStyle w:val="Bibliography"/>
        <w:rPr>
          <w:rFonts w:cs="Times New Roman"/>
          <w:szCs w:val="24"/>
        </w:rPr>
      </w:pPr>
      <w:r>
        <w:rPr>
          <w:rFonts w:cs="Times New Roman"/>
          <w:szCs w:val="24"/>
        </w:rPr>
        <w:t xml:space="preserve">Dillinger. (2017). </w:t>
      </w:r>
      <w:r>
        <w:rPr>
          <w:rFonts w:cs="Times New Roman"/>
          <w:i/>
          <w:iCs/>
          <w:szCs w:val="24"/>
        </w:rPr>
        <w:t>Average Cost Of Public Transit By Country</w:t>
      </w:r>
      <w:r>
        <w:rPr>
          <w:rFonts w:cs="Times New Roman"/>
          <w:szCs w:val="24"/>
        </w:rPr>
        <w:t>. WorldAtlas. https://www.worldatlas.com/articles/cost-of-public-transportation-around-the-world.html</w:t>
      </w:r>
    </w:p>
    <w:p w14:paraId="40CB1A0D" w14:textId="77777777" w:rsidR="00783D51" w:rsidRDefault="00783D51" w:rsidP="00783D51">
      <w:pPr>
        <w:pStyle w:val="Bibliography"/>
        <w:rPr>
          <w:rFonts w:cs="Times New Roman"/>
          <w:szCs w:val="24"/>
        </w:rPr>
      </w:pPr>
      <w:r>
        <w:rPr>
          <w:rFonts w:cs="Times New Roman"/>
          <w:szCs w:val="24"/>
        </w:rPr>
        <w:t xml:space="preserve">Dimokas, N., Kalogirou, K., Spanidis, P., &amp; Kehagias, D. (2018). A Mobile Application for Multimodal Trip Planning. </w:t>
      </w:r>
      <w:r>
        <w:rPr>
          <w:rFonts w:cs="Times New Roman"/>
          <w:i/>
          <w:iCs/>
          <w:szCs w:val="24"/>
        </w:rPr>
        <w:t>2018 9th International Conference on Information, Intelligence, Systems and Applications (IISA)</w:t>
      </w:r>
      <w:r>
        <w:rPr>
          <w:rFonts w:cs="Times New Roman"/>
          <w:szCs w:val="24"/>
        </w:rPr>
        <w:t>, 1–8. https://doi.org/10.1109/IISA.2018.8633665</w:t>
      </w:r>
    </w:p>
    <w:p w14:paraId="4AB339EA" w14:textId="77777777" w:rsidR="00783D51" w:rsidRDefault="00783D51" w:rsidP="00783D51">
      <w:pPr>
        <w:pStyle w:val="Bibliography"/>
        <w:rPr>
          <w:rFonts w:cs="Times New Roman"/>
          <w:szCs w:val="24"/>
        </w:rPr>
      </w:pPr>
      <w:r>
        <w:rPr>
          <w:rFonts w:cs="Times New Roman"/>
          <w:szCs w:val="24"/>
        </w:rPr>
        <w:t xml:space="preserve">Doppelt, L. (2018). Need a Ride? Uber Can Take You (Away From Public Transportation) [Thesis, Georgetown University]. In </w:t>
      </w:r>
      <w:r>
        <w:rPr>
          <w:rFonts w:cs="Times New Roman"/>
          <w:i/>
          <w:iCs/>
          <w:szCs w:val="24"/>
        </w:rPr>
        <w:t>Georgetown University-Graduate School of Arts &amp; Sciences</w:t>
      </w:r>
      <w:r>
        <w:rPr>
          <w:rFonts w:cs="Times New Roman"/>
          <w:szCs w:val="24"/>
        </w:rPr>
        <w:t>. https://repository.library.georgetown.edu/handle/10822/1050860</w:t>
      </w:r>
    </w:p>
    <w:p w14:paraId="58C1B400" w14:textId="77777777" w:rsidR="00783D51" w:rsidRDefault="00783D51" w:rsidP="00783D51">
      <w:pPr>
        <w:pStyle w:val="Bibliography"/>
        <w:rPr>
          <w:rFonts w:cs="Times New Roman"/>
          <w:szCs w:val="24"/>
        </w:rPr>
      </w:pPr>
      <w:r>
        <w:rPr>
          <w:rFonts w:cs="Times New Roman"/>
          <w:szCs w:val="24"/>
        </w:rPr>
        <w:t xml:space="preserve">Environmental and Economic Policy Research Center of the Ministry of Ecology and Environment. (2018). </w:t>
      </w:r>
      <w:r>
        <w:rPr>
          <w:rFonts w:cs="Times New Roman"/>
          <w:i/>
          <w:iCs/>
          <w:szCs w:val="24"/>
        </w:rPr>
        <w:t>The green development report of sharing mobility</w:t>
      </w:r>
      <w:r>
        <w:rPr>
          <w:rFonts w:cs="Times New Roman"/>
          <w:szCs w:val="24"/>
        </w:rPr>
        <w:t>. http://www.prcee.org/yjcg/yjbg/201909/W020190905526779202048.pdf</w:t>
      </w:r>
    </w:p>
    <w:p w14:paraId="1A2356B8" w14:textId="77777777" w:rsidR="00783D51" w:rsidRDefault="00783D51" w:rsidP="00783D51">
      <w:pPr>
        <w:pStyle w:val="Bibliography"/>
        <w:rPr>
          <w:rFonts w:cs="Times New Roman"/>
          <w:szCs w:val="24"/>
        </w:rPr>
      </w:pPr>
      <w:r>
        <w:rPr>
          <w:rFonts w:cs="Times New Roman"/>
          <w:szCs w:val="24"/>
        </w:rPr>
        <w:t xml:space="preserve">Erhardt, G. D., Mucci, R. A., Cooper, D., Sana, B., Chen, M., &amp; Castiglione, J. (2021). Do transportation network companies increase or decrease transit ridership? Empirical evidence from San Francisco. </w:t>
      </w:r>
      <w:r>
        <w:rPr>
          <w:rFonts w:cs="Times New Roman"/>
          <w:i/>
          <w:iCs/>
          <w:szCs w:val="24"/>
        </w:rPr>
        <w:t>Transportation</w:t>
      </w:r>
      <w:r>
        <w:rPr>
          <w:rFonts w:cs="Times New Roman"/>
          <w:szCs w:val="24"/>
        </w:rPr>
        <w:t>. https://doi.org/10.1007/s11116-021-10178-4</w:t>
      </w:r>
    </w:p>
    <w:p w14:paraId="58C287D7" w14:textId="77777777" w:rsidR="00783D51" w:rsidRDefault="00783D51" w:rsidP="00783D51">
      <w:pPr>
        <w:pStyle w:val="Bibliography"/>
        <w:rPr>
          <w:rFonts w:cs="Times New Roman"/>
          <w:szCs w:val="24"/>
        </w:rPr>
      </w:pPr>
      <w:r>
        <w:rPr>
          <w:rFonts w:cs="Times New Roman"/>
          <w:szCs w:val="24"/>
        </w:rPr>
        <w:t xml:space="preserve">Feijter. (2018a). </w:t>
      </w:r>
      <w:r>
        <w:rPr>
          <w:rFonts w:cs="Times New Roman"/>
          <w:i/>
          <w:iCs/>
          <w:szCs w:val="24"/>
        </w:rPr>
        <w:t>More On The New Buick Excelle sedan For China—CarNewsChina.com</w:t>
      </w:r>
      <w:r>
        <w:rPr>
          <w:rFonts w:cs="Times New Roman"/>
          <w:szCs w:val="24"/>
        </w:rPr>
        <w:t>. https://carnewschina.com/2018/05/24/more-on-the-new-buick-excelle-sedan-for-china/</w:t>
      </w:r>
    </w:p>
    <w:p w14:paraId="39E22962" w14:textId="77777777" w:rsidR="00783D51" w:rsidRDefault="00783D51" w:rsidP="00783D51">
      <w:pPr>
        <w:pStyle w:val="Bibliography"/>
        <w:rPr>
          <w:rFonts w:cs="Times New Roman"/>
          <w:szCs w:val="24"/>
        </w:rPr>
      </w:pPr>
      <w:r>
        <w:rPr>
          <w:rFonts w:cs="Times New Roman"/>
          <w:szCs w:val="24"/>
        </w:rPr>
        <w:t xml:space="preserve">Feijter, A. T. de. (2018b, April 13). </w:t>
      </w:r>
      <w:r>
        <w:rPr>
          <w:rFonts w:cs="Times New Roman"/>
          <w:i/>
          <w:iCs/>
          <w:szCs w:val="24"/>
        </w:rPr>
        <w:t>Nissan Sylphy Goes Electric In China</w:t>
      </w:r>
      <w:r>
        <w:rPr>
          <w:rFonts w:cs="Times New Roman"/>
          <w:szCs w:val="24"/>
        </w:rPr>
        <w:t>. CarNewsChina.Com. https://carnewschina.com/2018/04/13/nissan-sylphy-goes-electric-in-china/</w:t>
      </w:r>
    </w:p>
    <w:p w14:paraId="345A6C1E" w14:textId="77777777" w:rsidR="00783D51" w:rsidRDefault="00783D51" w:rsidP="00783D51">
      <w:pPr>
        <w:pStyle w:val="Bibliography"/>
        <w:rPr>
          <w:rFonts w:cs="Times New Roman"/>
          <w:szCs w:val="24"/>
        </w:rPr>
      </w:pPr>
      <w:r>
        <w:rPr>
          <w:rFonts w:cs="Times New Roman"/>
          <w:szCs w:val="24"/>
        </w:rPr>
        <w:t xml:space="preserve">Gasnier, M. (2019, May 2). Strategy: With its new low-cost brand Jetta, Volkswagen is trying to pull a Dacia in China. </w:t>
      </w:r>
      <w:r>
        <w:rPr>
          <w:rFonts w:cs="Times New Roman"/>
          <w:i/>
          <w:iCs/>
          <w:szCs w:val="24"/>
        </w:rPr>
        <w:t>Best Selling Cars Blog</w:t>
      </w:r>
      <w:r>
        <w:rPr>
          <w:rFonts w:cs="Times New Roman"/>
          <w:szCs w:val="24"/>
        </w:rPr>
        <w:t>. https://bestsellingcarsblog.com/2019/05/strategy-with-its-new-low-cost-brand-jetta-volkswagen-is-trying-to-pull-a-dacia-in-china/</w:t>
      </w:r>
    </w:p>
    <w:p w14:paraId="0BF29ABC" w14:textId="77777777" w:rsidR="00783D51" w:rsidRDefault="00783D51" w:rsidP="00783D51">
      <w:pPr>
        <w:pStyle w:val="Bibliography"/>
        <w:rPr>
          <w:rFonts w:cs="Times New Roman"/>
          <w:szCs w:val="24"/>
        </w:rPr>
      </w:pPr>
      <w:r>
        <w:rPr>
          <w:rFonts w:cs="Times New Roman"/>
          <w:szCs w:val="24"/>
        </w:rPr>
        <w:t xml:space="preserve">Hagman, J., Ritzén, S., Stier, J. J., &amp; Susilo, Y. (2016). Total cost of ownership and its potential implications for battery electric vehicle diffusion. </w:t>
      </w:r>
      <w:r>
        <w:rPr>
          <w:rFonts w:cs="Times New Roman"/>
          <w:i/>
          <w:iCs/>
          <w:szCs w:val="24"/>
        </w:rPr>
        <w:t>Research in Transportation Business &amp; Management</w:t>
      </w:r>
      <w:r>
        <w:rPr>
          <w:rFonts w:cs="Times New Roman"/>
          <w:szCs w:val="24"/>
        </w:rPr>
        <w:t xml:space="preserve">, </w:t>
      </w:r>
      <w:r>
        <w:rPr>
          <w:rFonts w:cs="Times New Roman"/>
          <w:i/>
          <w:iCs/>
          <w:szCs w:val="24"/>
        </w:rPr>
        <w:t>18</w:t>
      </w:r>
      <w:r>
        <w:rPr>
          <w:rFonts w:cs="Times New Roman"/>
          <w:szCs w:val="24"/>
        </w:rPr>
        <w:t>, 11–17. https://doi.org/10.1016/j.rtbm.2016.01.003</w:t>
      </w:r>
    </w:p>
    <w:p w14:paraId="7526DDFC" w14:textId="77777777" w:rsidR="00783D51" w:rsidRDefault="00783D51" w:rsidP="00783D51">
      <w:pPr>
        <w:pStyle w:val="Bibliography"/>
        <w:rPr>
          <w:rFonts w:cs="Times New Roman"/>
          <w:szCs w:val="24"/>
        </w:rPr>
      </w:pPr>
      <w:r>
        <w:rPr>
          <w:rFonts w:cs="Times New Roman"/>
          <w:szCs w:val="24"/>
        </w:rPr>
        <w:t xml:space="preserve">Hawkins, T. R., Gausen, O. M., &amp; Strømman, A. H. (2012). Environmental impacts of hybrid and electric vehicles—A review. </w:t>
      </w:r>
      <w:r>
        <w:rPr>
          <w:rFonts w:cs="Times New Roman"/>
          <w:i/>
          <w:iCs/>
          <w:szCs w:val="24"/>
        </w:rPr>
        <w:t>The International Journal of Life Cycle Assessment</w:t>
      </w:r>
      <w:r>
        <w:rPr>
          <w:rFonts w:cs="Times New Roman"/>
          <w:szCs w:val="24"/>
        </w:rPr>
        <w:t xml:space="preserve">, </w:t>
      </w:r>
      <w:r>
        <w:rPr>
          <w:rFonts w:cs="Times New Roman"/>
          <w:i/>
          <w:iCs/>
          <w:szCs w:val="24"/>
        </w:rPr>
        <w:t>17</w:t>
      </w:r>
      <w:r>
        <w:rPr>
          <w:rFonts w:cs="Times New Roman"/>
          <w:szCs w:val="24"/>
        </w:rPr>
        <w:t>(8), 997–1014. https://doi.org/10.1007/s11367-012-0440-9</w:t>
      </w:r>
    </w:p>
    <w:p w14:paraId="6F1EF585" w14:textId="77777777" w:rsidR="00783D51" w:rsidRDefault="00783D51" w:rsidP="00783D51">
      <w:pPr>
        <w:pStyle w:val="Bibliography"/>
        <w:rPr>
          <w:rFonts w:cs="Times New Roman"/>
          <w:szCs w:val="24"/>
        </w:rPr>
      </w:pPr>
      <w:r>
        <w:rPr>
          <w:rFonts w:cs="Times New Roman"/>
          <w:szCs w:val="24"/>
        </w:rPr>
        <w:t xml:space="preserve">Hu. (2019a). </w:t>
      </w:r>
      <w:r>
        <w:rPr>
          <w:rFonts w:cs="Times New Roman"/>
          <w:i/>
          <w:iCs/>
          <w:szCs w:val="24"/>
        </w:rPr>
        <w:t>All-New Toyota Corolla Launched in China Market, Powered by 1.2T &amp; 1.8L Hybrid, Features 12.1in Display—Chinapev.com</w:t>
      </w:r>
      <w:r>
        <w:rPr>
          <w:rFonts w:cs="Times New Roman"/>
          <w:szCs w:val="24"/>
        </w:rPr>
        <w:t>. https://www.chinapev.com/faw/faw-toyota/all-new-toyota-corolla-launched-in-china-market-powered-by-1-2t-1-8l-hybrid-features-12-1in-display/</w:t>
      </w:r>
    </w:p>
    <w:p w14:paraId="11BDDB97" w14:textId="77777777" w:rsidR="00783D51" w:rsidRDefault="00783D51" w:rsidP="00783D51">
      <w:pPr>
        <w:pStyle w:val="Bibliography"/>
        <w:rPr>
          <w:rFonts w:cs="Times New Roman"/>
          <w:szCs w:val="24"/>
        </w:rPr>
      </w:pPr>
      <w:r>
        <w:rPr>
          <w:rFonts w:cs="Times New Roman"/>
          <w:szCs w:val="24"/>
        </w:rPr>
        <w:t xml:space="preserve">Hu. (2019b, September 9). </w:t>
      </w:r>
      <w:r>
        <w:rPr>
          <w:rFonts w:cs="Times New Roman"/>
          <w:i/>
          <w:iCs/>
          <w:szCs w:val="24"/>
        </w:rPr>
        <w:t>Volkswagen’s New Brand JETTA Launched First SUV VS5 At 2019 Chengdu Motor Show</w:t>
      </w:r>
      <w:r>
        <w:rPr>
          <w:rFonts w:cs="Times New Roman"/>
          <w:szCs w:val="24"/>
        </w:rPr>
        <w:t>. China Car News, Reviews and More. https://www.chinapev.com/faw/jetta/volkswagens-new-brand-jetta-launched-first-suv-vs5-at-2019-chengdu-motor-show/</w:t>
      </w:r>
    </w:p>
    <w:p w14:paraId="3B9DF577" w14:textId="77777777" w:rsidR="00783D51" w:rsidRDefault="00783D51" w:rsidP="00783D51">
      <w:pPr>
        <w:pStyle w:val="Bibliography"/>
        <w:rPr>
          <w:rFonts w:cs="Times New Roman"/>
          <w:szCs w:val="24"/>
        </w:rPr>
      </w:pPr>
      <w:r>
        <w:rPr>
          <w:rFonts w:cs="Times New Roman"/>
          <w:szCs w:val="24"/>
        </w:rPr>
        <w:t xml:space="preserve">IEA. (2016a). </w:t>
      </w:r>
      <w:r>
        <w:rPr>
          <w:rFonts w:cs="Times New Roman"/>
          <w:i/>
          <w:iCs/>
          <w:szCs w:val="24"/>
        </w:rPr>
        <w:t>Energy Technology Perspectives 2016: Towards Sustainable Urban Energy Systems</w:t>
      </w:r>
      <w:r>
        <w:rPr>
          <w:rFonts w:cs="Times New Roman"/>
          <w:szCs w:val="24"/>
        </w:rPr>
        <w:t>. International Energy Agency. http://www.iea.org/etp/etp2016/</w:t>
      </w:r>
    </w:p>
    <w:p w14:paraId="35DEA641" w14:textId="77777777" w:rsidR="00783D51" w:rsidRDefault="00783D51" w:rsidP="00783D51">
      <w:pPr>
        <w:pStyle w:val="Bibliography"/>
        <w:rPr>
          <w:rFonts w:cs="Times New Roman"/>
          <w:szCs w:val="24"/>
        </w:rPr>
      </w:pPr>
      <w:r>
        <w:rPr>
          <w:rFonts w:cs="Times New Roman"/>
          <w:szCs w:val="24"/>
        </w:rPr>
        <w:t xml:space="preserve">IEA. (2016b). </w:t>
      </w:r>
      <w:r>
        <w:rPr>
          <w:rFonts w:cs="Times New Roman"/>
          <w:i/>
          <w:iCs/>
          <w:szCs w:val="24"/>
        </w:rPr>
        <w:t>Results of IEA Mobility Model (MoMo) in ETP 2016</w:t>
      </w:r>
      <w:r>
        <w:rPr>
          <w:rFonts w:cs="Times New Roman"/>
          <w:szCs w:val="24"/>
        </w:rPr>
        <w:t>.</w:t>
      </w:r>
    </w:p>
    <w:p w14:paraId="399CE527" w14:textId="77777777" w:rsidR="00783D51" w:rsidRDefault="00783D51" w:rsidP="00783D51">
      <w:pPr>
        <w:pStyle w:val="Bibliography"/>
        <w:rPr>
          <w:rFonts w:cs="Times New Roman"/>
          <w:szCs w:val="24"/>
        </w:rPr>
      </w:pPr>
      <w:r>
        <w:rPr>
          <w:rFonts w:cs="Times New Roman"/>
          <w:szCs w:val="24"/>
        </w:rPr>
        <w:t xml:space="preserve">IEA. (2018). </w:t>
      </w:r>
      <w:r>
        <w:rPr>
          <w:rFonts w:cs="Times New Roman"/>
          <w:i/>
          <w:iCs/>
          <w:szCs w:val="24"/>
        </w:rPr>
        <w:t>Energy Technology Perspectives 2017</w:t>
      </w:r>
      <w:r>
        <w:rPr>
          <w:rFonts w:cs="Times New Roman"/>
          <w:szCs w:val="24"/>
        </w:rPr>
        <w:t xml:space="preserve"> (p. 441).</w:t>
      </w:r>
    </w:p>
    <w:p w14:paraId="530FE554" w14:textId="77777777" w:rsidR="00783D51" w:rsidRDefault="00783D51" w:rsidP="00783D51">
      <w:pPr>
        <w:pStyle w:val="Bibliography"/>
        <w:rPr>
          <w:rFonts w:cs="Times New Roman"/>
          <w:szCs w:val="24"/>
        </w:rPr>
      </w:pPr>
      <w:r>
        <w:rPr>
          <w:rFonts w:cs="Times New Roman"/>
          <w:szCs w:val="24"/>
        </w:rPr>
        <w:t xml:space="preserve">IEA. (2019). </w:t>
      </w:r>
      <w:r>
        <w:rPr>
          <w:rFonts w:cs="Times New Roman"/>
          <w:i/>
          <w:iCs/>
          <w:szCs w:val="24"/>
        </w:rPr>
        <w:t>Global EV Outlook 2019 – Analysis</w:t>
      </w:r>
      <w:r>
        <w:rPr>
          <w:rFonts w:cs="Times New Roman"/>
          <w:szCs w:val="24"/>
        </w:rPr>
        <w:t>. IEA. https://www.iea.org/reports/global-ev-outlook-2019</w:t>
      </w:r>
    </w:p>
    <w:p w14:paraId="23DDB164" w14:textId="77777777" w:rsidR="00783D51" w:rsidRDefault="00783D51" w:rsidP="00783D51">
      <w:pPr>
        <w:pStyle w:val="Bibliography"/>
        <w:rPr>
          <w:rFonts w:cs="Times New Roman"/>
          <w:szCs w:val="24"/>
        </w:rPr>
      </w:pPr>
      <w:r>
        <w:rPr>
          <w:rFonts w:cs="Times New Roman"/>
          <w:szCs w:val="24"/>
        </w:rPr>
        <w:t xml:space="preserve">IEA. (2020). </w:t>
      </w:r>
      <w:r>
        <w:rPr>
          <w:rFonts w:cs="Times New Roman"/>
          <w:i/>
          <w:iCs/>
          <w:szCs w:val="24"/>
        </w:rPr>
        <w:t>Energy Technology Perspectives 2020 – Analysis</w:t>
      </w:r>
      <w:r>
        <w:rPr>
          <w:rFonts w:cs="Times New Roman"/>
          <w:szCs w:val="24"/>
        </w:rPr>
        <w:t>. IEA. https://www.iea.org/reports/energy-technology-perspectives-2020</w:t>
      </w:r>
    </w:p>
    <w:p w14:paraId="0AEB160F" w14:textId="77777777" w:rsidR="00783D51" w:rsidRDefault="00783D51" w:rsidP="00783D51">
      <w:pPr>
        <w:pStyle w:val="Bibliography"/>
        <w:rPr>
          <w:rFonts w:cs="Times New Roman"/>
          <w:szCs w:val="24"/>
        </w:rPr>
      </w:pPr>
      <w:r>
        <w:rPr>
          <w:rFonts w:cs="Times New Roman"/>
          <w:szCs w:val="24"/>
        </w:rPr>
        <w:t xml:space="preserve">IEA, I., &amp; ICCT. (2019). </w:t>
      </w:r>
      <w:r>
        <w:rPr>
          <w:rFonts w:cs="Times New Roman"/>
          <w:i/>
          <w:iCs/>
          <w:szCs w:val="24"/>
        </w:rPr>
        <w:t>Fuel Economy in Major Car Markets: Technology and Policy Drivers 2005-2017 – Analysis</w:t>
      </w:r>
      <w:r>
        <w:rPr>
          <w:rFonts w:cs="Times New Roman"/>
          <w:szCs w:val="24"/>
        </w:rPr>
        <w:t>. IEA. https://www.iea.org/reports/fuel-economy-in-major-car-markets</w:t>
      </w:r>
    </w:p>
    <w:p w14:paraId="77B9F0EC" w14:textId="77777777" w:rsidR="00783D51" w:rsidRDefault="00783D51" w:rsidP="00783D51">
      <w:pPr>
        <w:pStyle w:val="Bibliography"/>
        <w:rPr>
          <w:rFonts w:cs="Times New Roman"/>
          <w:szCs w:val="24"/>
        </w:rPr>
      </w:pPr>
      <w:r>
        <w:rPr>
          <w:rFonts w:cs="Times New Roman"/>
          <w:szCs w:val="24"/>
        </w:rPr>
        <w:t xml:space="preserve">ITDP. (2019). </w:t>
      </w:r>
      <w:r>
        <w:rPr>
          <w:rFonts w:cs="Times New Roman"/>
          <w:i/>
          <w:iCs/>
          <w:szCs w:val="24"/>
        </w:rPr>
        <w:t>The Electric Assist: Leveraging E-bikes and E-scooters for More Livable Cities</w:t>
      </w:r>
      <w:r>
        <w:rPr>
          <w:rFonts w:cs="Times New Roman"/>
          <w:szCs w:val="24"/>
        </w:rPr>
        <w:t>. Institute for Transportation and Development Policy. https://www.itdp.org/publication/electric-assist/</w:t>
      </w:r>
    </w:p>
    <w:p w14:paraId="335C85C5" w14:textId="77777777" w:rsidR="00783D51" w:rsidRDefault="00783D51" w:rsidP="00783D51">
      <w:pPr>
        <w:pStyle w:val="Bibliography"/>
        <w:rPr>
          <w:rFonts w:cs="Times New Roman"/>
          <w:szCs w:val="24"/>
        </w:rPr>
      </w:pPr>
      <w:r>
        <w:rPr>
          <w:rFonts w:cs="Times New Roman"/>
          <w:szCs w:val="24"/>
        </w:rPr>
        <w:t xml:space="preserve">ITF. (2021). </w:t>
      </w:r>
      <w:r>
        <w:rPr>
          <w:rFonts w:cs="Times New Roman"/>
          <w:i/>
          <w:iCs/>
          <w:szCs w:val="24"/>
        </w:rPr>
        <w:t>ITF Transport Outlook 2021</w:t>
      </w:r>
      <w:r>
        <w:rPr>
          <w:rFonts w:cs="Times New Roman"/>
          <w:szCs w:val="24"/>
        </w:rPr>
        <w:t>. https://www.oecd.org/regional/itf-transport-outlook-25202367.htm</w:t>
      </w:r>
    </w:p>
    <w:p w14:paraId="7F84AFF4" w14:textId="77777777" w:rsidR="00783D51" w:rsidRDefault="00783D51" w:rsidP="00783D51">
      <w:pPr>
        <w:pStyle w:val="Bibliography"/>
        <w:rPr>
          <w:rFonts w:cs="Times New Roman"/>
          <w:szCs w:val="24"/>
        </w:rPr>
      </w:pPr>
      <w:r>
        <w:rPr>
          <w:rFonts w:cs="Times New Roman"/>
          <w:szCs w:val="24"/>
        </w:rPr>
        <w:t xml:space="preserve">ITF/OECD. (2020). </w:t>
      </w:r>
      <w:r>
        <w:rPr>
          <w:rFonts w:cs="Times New Roman"/>
          <w:i/>
          <w:iCs/>
          <w:szCs w:val="24"/>
        </w:rPr>
        <w:t>Good to Go? Assessing the Environmental Performance of New Mobility</w:t>
      </w:r>
      <w:r>
        <w:rPr>
          <w:rFonts w:cs="Times New Roman"/>
          <w:szCs w:val="24"/>
        </w:rPr>
        <w:t>. 89.</w:t>
      </w:r>
    </w:p>
    <w:p w14:paraId="205F183B" w14:textId="77777777" w:rsidR="00783D51" w:rsidRDefault="00783D51" w:rsidP="00783D51">
      <w:pPr>
        <w:pStyle w:val="Bibliography"/>
        <w:rPr>
          <w:rFonts w:cs="Times New Roman"/>
          <w:szCs w:val="24"/>
        </w:rPr>
      </w:pPr>
      <w:r>
        <w:rPr>
          <w:rFonts w:cs="Times New Roman"/>
          <w:szCs w:val="24"/>
        </w:rPr>
        <w:t xml:space="preserve">Koster, H., &amp; Pinchbeck, E. (2018). </w:t>
      </w:r>
      <w:r>
        <w:rPr>
          <w:rFonts w:cs="Times New Roman"/>
          <w:i/>
          <w:iCs/>
          <w:szCs w:val="24"/>
        </w:rPr>
        <w:t>How do Households Value the Future? Evidence from Property Taxes</w:t>
      </w:r>
      <w:r>
        <w:rPr>
          <w:rFonts w:cs="Times New Roman"/>
          <w:szCs w:val="24"/>
        </w:rPr>
        <w:t>.</w:t>
      </w:r>
    </w:p>
    <w:p w14:paraId="7B315B2F" w14:textId="77777777" w:rsidR="00783D51" w:rsidRDefault="00783D51" w:rsidP="00783D51">
      <w:pPr>
        <w:pStyle w:val="Bibliography"/>
        <w:rPr>
          <w:rFonts w:cs="Times New Roman"/>
          <w:szCs w:val="24"/>
        </w:rPr>
      </w:pPr>
      <w:r>
        <w:rPr>
          <w:rFonts w:cs="Times New Roman"/>
          <w:szCs w:val="24"/>
        </w:rPr>
        <w:t xml:space="preserve">Li, Q., &amp; Pizer, W. (2018). </w:t>
      </w:r>
      <w:r>
        <w:rPr>
          <w:rFonts w:cs="Times New Roman"/>
          <w:i/>
          <w:iCs/>
          <w:szCs w:val="24"/>
        </w:rPr>
        <w:t>The Discount Rate for Public Policy over the Distant Future</w:t>
      </w:r>
      <w:r>
        <w:rPr>
          <w:rFonts w:cs="Times New Roman"/>
          <w:szCs w:val="24"/>
        </w:rPr>
        <w:t xml:space="preserve"> (No. w25413; p. w25413). National Bureau of Economic Research. https://doi.org/10.3386/w25413</w:t>
      </w:r>
    </w:p>
    <w:p w14:paraId="2F840C6B" w14:textId="77777777" w:rsidR="00783D51" w:rsidRDefault="00783D51" w:rsidP="00783D51">
      <w:pPr>
        <w:pStyle w:val="Bibliography"/>
        <w:rPr>
          <w:rFonts w:cs="Times New Roman"/>
          <w:szCs w:val="24"/>
        </w:rPr>
      </w:pPr>
      <w:r>
        <w:rPr>
          <w:rFonts w:cs="Times New Roman"/>
          <w:szCs w:val="24"/>
        </w:rPr>
        <w:t xml:space="preserve">Li, Q., &amp; Pizer, W. A. (2021). Use of the consumption discount rate for public policy over the distant future. </w:t>
      </w:r>
      <w:r>
        <w:rPr>
          <w:rFonts w:cs="Times New Roman"/>
          <w:i/>
          <w:iCs/>
          <w:szCs w:val="24"/>
        </w:rPr>
        <w:t>Journal of Environmental Economics and Management</w:t>
      </w:r>
      <w:r>
        <w:rPr>
          <w:rFonts w:cs="Times New Roman"/>
          <w:szCs w:val="24"/>
        </w:rPr>
        <w:t xml:space="preserve">, </w:t>
      </w:r>
      <w:r>
        <w:rPr>
          <w:rFonts w:cs="Times New Roman"/>
          <w:i/>
          <w:iCs/>
          <w:szCs w:val="24"/>
        </w:rPr>
        <w:t>107</w:t>
      </w:r>
      <w:r>
        <w:rPr>
          <w:rFonts w:cs="Times New Roman"/>
          <w:szCs w:val="24"/>
        </w:rPr>
        <w:t>, 102428. https://doi.org/10.1016/j.jeem.2021.102428</w:t>
      </w:r>
    </w:p>
    <w:p w14:paraId="77DD1F63" w14:textId="77777777" w:rsidR="00783D51" w:rsidRDefault="00783D51" w:rsidP="00783D51">
      <w:pPr>
        <w:pStyle w:val="Bibliography"/>
        <w:rPr>
          <w:rFonts w:cs="Times New Roman"/>
          <w:szCs w:val="24"/>
        </w:rPr>
      </w:pPr>
      <w:r>
        <w:rPr>
          <w:rFonts w:cs="Times New Roman"/>
          <w:szCs w:val="24"/>
        </w:rPr>
        <w:t xml:space="preserve">Litman. (2021). </w:t>
      </w:r>
      <w:r>
        <w:rPr>
          <w:rFonts w:cs="Times New Roman"/>
          <w:i/>
          <w:iCs/>
          <w:szCs w:val="24"/>
        </w:rPr>
        <w:t>Victoria Transport Institute—Public Transit</w:t>
      </w:r>
      <w:r>
        <w:rPr>
          <w:rFonts w:cs="Times New Roman"/>
          <w:szCs w:val="24"/>
        </w:rPr>
        <w:t>. https://www.vtpi.org/documents/public.php</w:t>
      </w:r>
    </w:p>
    <w:p w14:paraId="790A13D8" w14:textId="77777777" w:rsidR="00783D51" w:rsidRDefault="00783D51" w:rsidP="00783D51">
      <w:pPr>
        <w:pStyle w:val="Bibliography"/>
        <w:rPr>
          <w:rFonts w:cs="Times New Roman"/>
          <w:szCs w:val="24"/>
        </w:rPr>
      </w:pPr>
      <w:r>
        <w:rPr>
          <w:rFonts w:cs="Times New Roman"/>
          <w:szCs w:val="24"/>
        </w:rPr>
        <w:t xml:space="preserve">Liu, H., Man, H., Cui, H., Wang, Y., Deng, F., Wang, Y., Yang, X., Xiao, Q., Zhang, Q., Ding, Y., &amp; He, K. (2017). An updated emission inventory of vehicular VOCs and IVOCs in China. </w:t>
      </w:r>
      <w:r>
        <w:rPr>
          <w:rFonts w:cs="Times New Roman"/>
          <w:i/>
          <w:iCs/>
          <w:szCs w:val="24"/>
        </w:rPr>
        <w:t>Atmospheric Chemistry and Physics</w:t>
      </w:r>
      <w:r>
        <w:rPr>
          <w:rFonts w:cs="Times New Roman"/>
          <w:szCs w:val="24"/>
        </w:rPr>
        <w:t xml:space="preserve">, </w:t>
      </w:r>
      <w:r>
        <w:rPr>
          <w:rFonts w:cs="Times New Roman"/>
          <w:i/>
          <w:iCs/>
          <w:szCs w:val="24"/>
        </w:rPr>
        <w:t>17</w:t>
      </w:r>
      <w:r>
        <w:rPr>
          <w:rFonts w:cs="Times New Roman"/>
          <w:szCs w:val="24"/>
        </w:rPr>
        <w:t>(20), 12709–12724. https://doi.org/10.5194/acp-17-12709-2017</w:t>
      </w:r>
    </w:p>
    <w:p w14:paraId="12A8417A" w14:textId="77777777" w:rsidR="00783D51" w:rsidRDefault="00783D51" w:rsidP="00783D51">
      <w:pPr>
        <w:pStyle w:val="Bibliography"/>
        <w:rPr>
          <w:rFonts w:cs="Times New Roman"/>
          <w:szCs w:val="24"/>
        </w:rPr>
      </w:pPr>
      <w:r>
        <w:rPr>
          <w:rFonts w:cs="Times New Roman"/>
          <w:szCs w:val="24"/>
        </w:rPr>
        <w:t xml:space="preserve">Lutney, &amp; Nicholas. (2019). </w:t>
      </w:r>
      <w:r>
        <w:rPr>
          <w:rFonts w:cs="Times New Roman"/>
          <w:i/>
          <w:iCs/>
          <w:szCs w:val="24"/>
        </w:rPr>
        <w:t>Update on electric vehicle costs in the United States through 2030 | International Council on Clean Transportation</w:t>
      </w:r>
      <w:r>
        <w:rPr>
          <w:rFonts w:cs="Times New Roman"/>
          <w:szCs w:val="24"/>
        </w:rPr>
        <w:t>. https://theicct.org/publications/update-US-2030-electric-vehicle-cost</w:t>
      </w:r>
    </w:p>
    <w:p w14:paraId="5BE4B079" w14:textId="77777777" w:rsidR="00783D51" w:rsidRDefault="00783D51" w:rsidP="00783D51">
      <w:pPr>
        <w:pStyle w:val="Bibliography"/>
        <w:rPr>
          <w:rFonts w:cs="Times New Roman"/>
          <w:szCs w:val="24"/>
        </w:rPr>
      </w:pPr>
      <w:r>
        <w:rPr>
          <w:rFonts w:cs="Times New Roman"/>
          <w:szCs w:val="24"/>
        </w:rPr>
        <w:t xml:space="preserve">Lyft. (2021). </w:t>
      </w:r>
      <w:r>
        <w:rPr>
          <w:rFonts w:cs="Times New Roman"/>
          <w:i/>
          <w:iCs/>
          <w:szCs w:val="24"/>
        </w:rPr>
        <w:t>Transit partnerships to keep communities moving | Lyft</w:t>
      </w:r>
      <w:r>
        <w:rPr>
          <w:rFonts w:cs="Times New Roman"/>
          <w:szCs w:val="24"/>
        </w:rPr>
        <w:t>. https://lyft.com/transit/partnerships</w:t>
      </w:r>
    </w:p>
    <w:p w14:paraId="6F52F2E9" w14:textId="77777777" w:rsidR="00783D51" w:rsidRDefault="00783D51" w:rsidP="00783D51">
      <w:pPr>
        <w:pStyle w:val="Bibliography"/>
        <w:rPr>
          <w:rFonts w:cs="Times New Roman"/>
          <w:szCs w:val="24"/>
        </w:rPr>
      </w:pPr>
      <w:r>
        <w:rPr>
          <w:rFonts w:cs="Times New Roman"/>
          <w:szCs w:val="24"/>
        </w:rPr>
        <w:t xml:space="preserve">Martin, A., Markhvida, M., Hallegatte, S., &amp; Walsh, B. (2020). Socio-Economic Impacts of COVID-19 on Household Consumption and Poverty. </w:t>
      </w:r>
      <w:r>
        <w:rPr>
          <w:rFonts w:cs="Times New Roman"/>
          <w:i/>
          <w:iCs/>
          <w:szCs w:val="24"/>
        </w:rPr>
        <w:t>Economics of Disasters and Climate Change</w:t>
      </w:r>
      <w:r>
        <w:rPr>
          <w:rFonts w:cs="Times New Roman"/>
          <w:szCs w:val="24"/>
        </w:rPr>
        <w:t xml:space="preserve">, </w:t>
      </w:r>
      <w:r>
        <w:rPr>
          <w:rFonts w:cs="Times New Roman"/>
          <w:i/>
          <w:iCs/>
          <w:szCs w:val="24"/>
        </w:rPr>
        <w:t>4</w:t>
      </w:r>
      <w:r>
        <w:rPr>
          <w:rFonts w:cs="Times New Roman"/>
          <w:szCs w:val="24"/>
        </w:rPr>
        <w:t>(3), 453–479. https://doi.org/10.1007/s41885-020-00070-3</w:t>
      </w:r>
    </w:p>
    <w:p w14:paraId="5C3DD67E" w14:textId="77777777" w:rsidR="00783D51" w:rsidRDefault="00783D51" w:rsidP="00783D51">
      <w:pPr>
        <w:pStyle w:val="Bibliography"/>
        <w:rPr>
          <w:rFonts w:cs="Times New Roman"/>
          <w:szCs w:val="24"/>
        </w:rPr>
      </w:pPr>
      <w:r>
        <w:rPr>
          <w:rFonts w:cs="Times New Roman"/>
          <w:szCs w:val="24"/>
        </w:rPr>
        <w:t xml:space="preserve">Masson, S. (2018). </w:t>
      </w:r>
      <w:r>
        <w:rPr>
          <w:rFonts w:cs="Times New Roman"/>
          <w:i/>
          <w:iCs/>
          <w:szCs w:val="24"/>
        </w:rPr>
        <w:t>Average car costs more than £160 per month to run | The Car Expert</w:t>
      </w:r>
      <w:r>
        <w:rPr>
          <w:rFonts w:cs="Times New Roman"/>
          <w:szCs w:val="24"/>
        </w:rPr>
        <w:t>. https://www.thecarexpert.co.uk/average-car-costs-more-than-160-per-month-to-run/</w:t>
      </w:r>
    </w:p>
    <w:p w14:paraId="4B5A97BC" w14:textId="77777777" w:rsidR="00783D51" w:rsidRDefault="00783D51" w:rsidP="00783D51">
      <w:pPr>
        <w:pStyle w:val="Bibliography"/>
        <w:rPr>
          <w:rFonts w:cs="Times New Roman"/>
          <w:szCs w:val="24"/>
        </w:rPr>
      </w:pPr>
      <w:r>
        <w:rPr>
          <w:rFonts w:cs="Times New Roman"/>
          <w:szCs w:val="24"/>
        </w:rPr>
        <w:t xml:space="preserve">McQueen, M., MacArthur, J., &amp; Cherry, C. (2020). The E-Bike Potential: Estimating regional e-bike impacts on greenhouse gas emissions. </w:t>
      </w:r>
      <w:r>
        <w:rPr>
          <w:rFonts w:cs="Times New Roman"/>
          <w:i/>
          <w:iCs/>
          <w:szCs w:val="24"/>
        </w:rPr>
        <w:t>Transportation Research Part D: Transport and Environment</w:t>
      </w:r>
      <w:r>
        <w:rPr>
          <w:rFonts w:cs="Times New Roman"/>
          <w:szCs w:val="24"/>
        </w:rPr>
        <w:t xml:space="preserve">, </w:t>
      </w:r>
      <w:r>
        <w:rPr>
          <w:rFonts w:cs="Times New Roman"/>
          <w:i/>
          <w:iCs/>
          <w:szCs w:val="24"/>
        </w:rPr>
        <w:t>87</w:t>
      </w:r>
      <w:r>
        <w:rPr>
          <w:rFonts w:cs="Times New Roman"/>
          <w:szCs w:val="24"/>
        </w:rPr>
        <w:t>, 102482. https://doi.org/10.1016/j.trd.2020.102482</w:t>
      </w:r>
    </w:p>
    <w:p w14:paraId="6D7BD9B7" w14:textId="77777777" w:rsidR="00783D51" w:rsidRDefault="00783D51" w:rsidP="00783D51">
      <w:pPr>
        <w:pStyle w:val="Bibliography"/>
        <w:rPr>
          <w:rFonts w:cs="Times New Roman"/>
          <w:szCs w:val="24"/>
        </w:rPr>
      </w:pPr>
      <w:r>
        <w:rPr>
          <w:rFonts w:cs="Times New Roman"/>
          <w:szCs w:val="24"/>
        </w:rPr>
        <w:t xml:space="preserve">Mock. (2018). </w:t>
      </w:r>
      <w:r>
        <w:rPr>
          <w:rFonts w:cs="Times New Roman"/>
          <w:i/>
          <w:iCs/>
          <w:szCs w:val="24"/>
        </w:rPr>
        <w:t>European vehicle market statistics, 2018/2019 | International Council on Clean Transportation</w:t>
      </w:r>
      <w:r>
        <w:rPr>
          <w:rFonts w:cs="Times New Roman"/>
          <w:szCs w:val="24"/>
        </w:rPr>
        <w:t>. https://theicct.org/publications/european-vehicle-market-statistics-20182019</w:t>
      </w:r>
    </w:p>
    <w:p w14:paraId="435C3A31" w14:textId="77777777" w:rsidR="00783D51" w:rsidRDefault="00783D51" w:rsidP="00783D51">
      <w:pPr>
        <w:pStyle w:val="Bibliography"/>
        <w:rPr>
          <w:rFonts w:cs="Times New Roman"/>
          <w:szCs w:val="24"/>
        </w:rPr>
      </w:pPr>
      <w:r>
        <w:rPr>
          <w:rFonts w:cs="Times New Roman"/>
          <w:szCs w:val="24"/>
        </w:rPr>
        <w:t xml:space="preserve">Moody, J., &amp; Zhao, J. (2020). Adoption of Exclusive and Pooled TNC Services in Singapore and the US. </w:t>
      </w:r>
      <w:r>
        <w:rPr>
          <w:rFonts w:cs="Times New Roman"/>
          <w:i/>
          <w:iCs/>
          <w:szCs w:val="24"/>
        </w:rPr>
        <w:t>Journal of Transportation Engineering, Part A: Systems</w:t>
      </w:r>
      <w:r>
        <w:rPr>
          <w:rFonts w:cs="Times New Roman"/>
          <w:szCs w:val="24"/>
        </w:rPr>
        <w:t xml:space="preserve">, </w:t>
      </w:r>
      <w:r>
        <w:rPr>
          <w:rFonts w:cs="Times New Roman"/>
          <w:i/>
          <w:iCs/>
          <w:szCs w:val="24"/>
        </w:rPr>
        <w:t>146</w:t>
      </w:r>
      <w:r>
        <w:rPr>
          <w:rFonts w:cs="Times New Roman"/>
          <w:szCs w:val="24"/>
        </w:rPr>
        <w:t>(9), 04020102. https://doi.org/10.1061/JTEPBS.0000438</w:t>
      </w:r>
    </w:p>
    <w:p w14:paraId="44313541" w14:textId="77777777" w:rsidR="00783D51" w:rsidRDefault="00783D51" w:rsidP="00783D51">
      <w:pPr>
        <w:pStyle w:val="Bibliography"/>
        <w:rPr>
          <w:rFonts w:cs="Times New Roman"/>
          <w:szCs w:val="24"/>
        </w:rPr>
      </w:pPr>
      <w:r>
        <w:rPr>
          <w:rFonts w:cs="Times New Roman"/>
          <w:szCs w:val="24"/>
        </w:rPr>
        <w:t xml:space="preserve">Morency, P., Strauss, J., Pépin, F., Tessier, F., &amp; Grondines, J. (2018). Traveling by Bus Instead of Car on Urban Major Roads: Safety Benefits for Vehicle Occupants, Pedestrians, and Cyclists. </w:t>
      </w:r>
      <w:r>
        <w:rPr>
          <w:rFonts w:cs="Times New Roman"/>
          <w:i/>
          <w:iCs/>
          <w:szCs w:val="24"/>
        </w:rPr>
        <w:t>Journal of Urban Health</w:t>
      </w:r>
      <w:r>
        <w:rPr>
          <w:rFonts w:cs="Times New Roman"/>
          <w:szCs w:val="24"/>
        </w:rPr>
        <w:t xml:space="preserve">, </w:t>
      </w:r>
      <w:r>
        <w:rPr>
          <w:rFonts w:cs="Times New Roman"/>
          <w:i/>
          <w:iCs/>
          <w:szCs w:val="24"/>
        </w:rPr>
        <w:t>95</w:t>
      </w:r>
      <w:r>
        <w:rPr>
          <w:rFonts w:cs="Times New Roman"/>
          <w:szCs w:val="24"/>
        </w:rPr>
        <w:t>(2), 196–207. https://doi.org/10.1007/s11524-017-0222-6</w:t>
      </w:r>
    </w:p>
    <w:p w14:paraId="2ED4D515" w14:textId="77777777" w:rsidR="00783D51" w:rsidRDefault="00783D51" w:rsidP="00783D51">
      <w:pPr>
        <w:pStyle w:val="Bibliography"/>
        <w:rPr>
          <w:rFonts w:cs="Times New Roman"/>
          <w:szCs w:val="24"/>
        </w:rPr>
      </w:pPr>
      <w:r>
        <w:rPr>
          <w:rFonts w:cs="Times New Roman"/>
          <w:szCs w:val="24"/>
        </w:rPr>
        <w:t xml:space="preserve">NASEM. (2021). </w:t>
      </w:r>
      <w:r>
        <w:rPr>
          <w:rFonts w:cs="Times New Roman"/>
          <w:i/>
          <w:iCs/>
          <w:szCs w:val="24"/>
        </w:rPr>
        <w:t>An Update on Public Transportation’s Impacts on Greenhouse Gas Emissions | The National Academies Press</w:t>
      </w:r>
      <w:r>
        <w:rPr>
          <w:rFonts w:cs="Times New Roman"/>
          <w:szCs w:val="24"/>
        </w:rPr>
        <w:t>. https://www.nap.edu/download/26103#</w:t>
      </w:r>
    </w:p>
    <w:p w14:paraId="35FF51A2" w14:textId="77777777" w:rsidR="00783D51" w:rsidRDefault="00783D51" w:rsidP="00783D51">
      <w:pPr>
        <w:pStyle w:val="Bibliography"/>
        <w:rPr>
          <w:rFonts w:cs="Times New Roman"/>
          <w:szCs w:val="24"/>
        </w:rPr>
      </w:pPr>
      <w:r>
        <w:rPr>
          <w:rFonts w:cs="Times New Roman"/>
          <w:szCs w:val="24"/>
        </w:rPr>
        <w:t xml:space="preserve">NHTSA. (2006). </w:t>
      </w:r>
      <w:r>
        <w:rPr>
          <w:rFonts w:cs="Times New Roman"/>
          <w:i/>
          <w:iCs/>
          <w:szCs w:val="24"/>
        </w:rPr>
        <w:t>VEHICLE SURVIVABILITY AND TRAVEL MILEAGE SCHEDULES</w:t>
      </w:r>
      <w:r>
        <w:rPr>
          <w:rFonts w:cs="Times New Roman"/>
          <w:szCs w:val="24"/>
        </w:rPr>
        <w:t>. https://crashstats.nhtsa.dot.gov/Api/Public/ViewPublication/809952</w:t>
      </w:r>
    </w:p>
    <w:p w14:paraId="1EEB86E0" w14:textId="77777777" w:rsidR="00783D51" w:rsidRDefault="00783D51" w:rsidP="00783D51">
      <w:pPr>
        <w:pStyle w:val="Bibliography"/>
        <w:rPr>
          <w:rFonts w:cs="Times New Roman"/>
          <w:szCs w:val="24"/>
        </w:rPr>
      </w:pPr>
      <w:r>
        <w:rPr>
          <w:rFonts w:cs="Times New Roman"/>
          <w:szCs w:val="24"/>
        </w:rPr>
        <w:t xml:space="preserve">Ning, A. W. E. (2018, April 16). </w:t>
      </w:r>
      <w:r>
        <w:rPr>
          <w:rFonts w:cs="Times New Roman"/>
          <w:i/>
          <w:iCs/>
          <w:szCs w:val="24"/>
        </w:rPr>
        <w:t>First Photos Of The All New Volkswagen Bora For China</w:t>
      </w:r>
      <w:r>
        <w:rPr>
          <w:rFonts w:cs="Times New Roman"/>
          <w:szCs w:val="24"/>
        </w:rPr>
        <w:t>. CarNewsChina.Com. https://carnewschina.com/2018/04/16/first-photos-of-the-all-new-volkswagen-bora-for-china/</w:t>
      </w:r>
    </w:p>
    <w:p w14:paraId="4CA1FCBE" w14:textId="77777777" w:rsidR="00783D51" w:rsidRDefault="00783D51" w:rsidP="00783D51">
      <w:pPr>
        <w:pStyle w:val="Bibliography"/>
        <w:rPr>
          <w:rFonts w:cs="Times New Roman"/>
          <w:szCs w:val="24"/>
        </w:rPr>
      </w:pPr>
      <w:r>
        <w:rPr>
          <w:rFonts w:cs="Times New Roman"/>
          <w:szCs w:val="24"/>
        </w:rPr>
        <w:t xml:space="preserve">Norman. (2021). </w:t>
      </w:r>
      <w:r>
        <w:rPr>
          <w:rFonts w:cs="Times New Roman"/>
          <w:i/>
          <w:iCs/>
          <w:szCs w:val="24"/>
        </w:rPr>
        <w:t>Average Car Insurance Costs in 2021—NerdWallet</w:t>
      </w:r>
      <w:r>
        <w:rPr>
          <w:rFonts w:cs="Times New Roman"/>
          <w:szCs w:val="24"/>
        </w:rPr>
        <w:t>. https://www.nerdwallet.com/blog/insurance/car-insurance-basics/how-much-is-car-insurance/</w:t>
      </w:r>
    </w:p>
    <w:p w14:paraId="7D69D5CB" w14:textId="77777777" w:rsidR="00783D51" w:rsidRDefault="00783D51" w:rsidP="00783D51">
      <w:pPr>
        <w:pStyle w:val="Bibliography"/>
        <w:rPr>
          <w:rFonts w:cs="Times New Roman"/>
          <w:szCs w:val="24"/>
        </w:rPr>
      </w:pPr>
      <w:r>
        <w:rPr>
          <w:rFonts w:cs="Times New Roman"/>
          <w:szCs w:val="24"/>
        </w:rPr>
        <w:t xml:space="preserve">OECD/ITF. (2021). </w:t>
      </w:r>
      <w:r>
        <w:rPr>
          <w:rFonts w:cs="Times New Roman"/>
          <w:i/>
          <w:iCs/>
          <w:szCs w:val="24"/>
        </w:rPr>
        <w:t>ITF Transport Outlook 2021</w:t>
      </w:r>
      <w:r>
        <w:rPr>
          <w:rFonts w:cs="Times New Roman"/>
          <w:szCs w:val="24"/>
        </w:rPr>
        <w:t>.</w:t>
      </w:r>
    </w:p>
    <w:p w14:paraId="603BC59B" w14:textId="77777777" w:rsidR="00783D51" w:rsidRDefault="00783D51" w:rsidP="00783D51">
      <w:pPr>
        <w:pStyle w:val="Bibliography"/>
        <w:rPr>
          <w:rFonts w:cs="Times New Roman"/>
          <w:szCs w:val="24"/>
        </w:rPr>
      </w:pPr>
      <w:r>
        <w:rPr>
          <w:rFonts w:cs="Times New Roman"/>
          <w:szCs w:val="24"/>
        </w:rPr>
        <w:t xml:space="preserve">Prodan, A. (2020). </w:t>
      </w:r>
      <w:r>
        <w:rPr>
          <w:rFonts w:cs="Times New Roman"/>
          <w:i/>
          <w:iCs/>
          <w:szCs w:val="24"/>
        </w:rPr>
        <w:t>Public Transport Modes: Overview and Brief History | SpringerLink</w:t>
      </w:r>
      <w:r>
        <w:rPr>
          <w:rFonts w:cs="Times New Roman"/>
          <w:szCs w:val="24"/>
        </w:rPr>
        <w:t>. https://link.springer.com/referenceworkentry/10.1007/978-3-319-71059-4_5-1</w:t>
      </w:r>
    </w:p>
    <w:p w14:paraId="7018A4B2" w14:textId="77777777" w:rsidR="00783D51" w:rsidRDefault="00783D51" w:rsidP="00783D51">
      <w:pPr>
        <w:pStyle w:val="Bibliography"/>
        <w:rPr>
          <w:rFonts w:cs="Times New Roman"/>
          <w:szCs w:val="24"/>
        </w:rPr>
      </w:pPr>
      <w:r>
        <w:rPr>
          <w:rFonts w:cs="Times New Roman"/>
          <w:szCs w:val="24"/>
        </w:rPr>
        <w:t xml:space="preserve">Rayle, L., Dai, D., Chan, N., Cervero, R., &amp; Shaheen, S. (2016). Just a better taxi? A survey-based comparison of taxis, transit, and ridesourcing services in San Francisco. </w:t>
      </w:r>
      <w:r>
        <w:rPr>
          <w:rFonts w:cs="Times New Roman"/>
          <w:i/>
          <w:iCs/>
          <w:szCs w:val="24"/>
        </w:rPr>
        <w:t>Transport Policy</w:t>
      </w:r>
      <w:r>
        <w:rPr>
          <w:rFonts w:cs="Times New Roman"/>
          <w:szCs w:val="24"/>
        </w:rPr>
        <w:t xml:space="preserve">, </w:t>
      </w:r>
      <w:r>
        <w:rPr>
          <w:rFonts w:cs="Times New Roman"/>
          <w:i/>
          <w:iCs/>
          <w:szCs w:val="24"/>
        </w:rPr>
        <w:t>45</w:t>
      </w:r>
      <w:r>
        <w:rPr>
          <w:rFonts w:cs="Times New Roman"/>
          <w:szCs w:val="24"/>
        </w:rPr>
        <w:t>, 168–178. https://doi.org/10.1016/j.tranpol.2015.10.004</w:t>
      </w:r>
    </w:p>
    <w:p w14:paraId="7C733540" w14:textId="77777777" w:rsidR="00783D51" w:rsidRDefault="00783D51" w:rsidP="00783D51">
      <w:pPr>
        <w:pStyle w:val="Bibliography"/>
        <w:rPr>
          <w:rFonts w:cs="Times New Roman"/>
          <w:szCs w:val="24"/>
        </w:rPr>
      </w:pPr>
      <w:r>
        <w:rPr>
          <w:rFonts w:cs="Times New Roman"/>
          <w:szCs w:val="24"/>
        </w:rPr>
        <w:t xml:space="preserve">Schäfer, A. W., &amp; Yeh, S. (2020). A holistic analysis of passenger travel energy and greenhouse gas intensities. </w:t>
      </w:r>
      <w:r>
        <w:rPr>
          <w:rFonts w:cs="Times New Roman"/>
          <w:i/>
          <w:iCs/>
          <w:szCs w:val="24"/>
        </w:rPr>
        <w:t>Nature Sustainability</w:t>
      </w:r>
      <w:r>
        <w:rPr>
          <w:rFonts w:cs="Times New Roman"/>
          <w:szCs w:val="24"/>
        </w:rPr>
        <w:t>, 1–4. https://doi.org/10.1038/s41893-020-0514-9</w:t>
      </w:r>
    </w:p>
    <w:p w14:paraId="6ACECA5D" w14:textId="77777777" w:rsidR="00783D51" w:rsidRDefault="00783D51" w:rsidP="00783D51">
      <w:pPr>
        <w:pStyle w:val="Bibliography"/>
        <w:rPr>
          <w:rFonts w:cs="Times New Roman"/>
          <w:szCs w:val="24"/>
        </w:rPr>
      </w:pPr>
      <w:r>
        <w:rPr>
          <w:rFonts w:cs="Times New Roman"/>
          <w:szCs w:val="24"/>
        </w:rPr>
        <w:t xml:space="preserve">Tate. (2019, June 11). </w:t>
      </w:r>
      <w:r>
        <w:rPr>
          <w:rFonts w:cs="Times New Roman"/>
          <w:i/>
          <w:iCs/>
          <w:szCs w:val="24"/>
        </w:rPr>
        <w:t>Great Wall Motor Launched 2019 Haval H6 in China Market</w:t>
      </w:r>
      <w:r>
        <w:rPr>
          <w:rFonts w:cs="Times New Roman"/>
          <w:szCs w:val="24"/>
        </w:rPr>
        <w:t>. China Car News, Reviews and More. https://www.chinapev.com/gwm/great-wall-motor-launched-2019-haval-h6-in-china-market/</w:t>
      </w:r>
    </w:p>
    <w:p w14:paraId="1A364434" w14:textId="77777777" w:rsidR="00783D51" w:rsidRDefault="00783D51" w:rsidP="00783D51">
      <w:pPr>
        <w:pStyle w:val="Bibliography"/>
        <w:rPr>
          <w:rFonts w:cs="Times New Roman"/>
          <w:szCs w:val="24"/>
        </w:rPr>
      </w:pPr>
      <w:r>
        <w:rPr>
          <w:rFonts w:cs="Times New Roman"/>
          <w:szCs w:val="24"/>
        </w:rPr>
        <w:t xml:space="preserve">The International Council on Clean Transportation. (2012). </w:t>
      </w:r>
      <w:r>
        <w:rPr>
          <w:rFonts w:cs="Times New Roman"/>
          <w:i/>
          <w:iCs/>
          <w:szCs w:val="24"/>
        </w:rPr>
        <w:t>ICCT Roadmap Model</w:t>
      </w:r>
      <w:r>
        <w:rPr>
          <w:rFonts w:cs="Times New Roman"/>
          <w:szCs w:val="24"/>
        </w:rPr>
        <w:t>. The International Council on Clean Transportation. http://www.theicct.org/global-transportation-roadmap-model</w:t>
      </w:r>
    </w:p>
    <w:p w14:paraId="2EE34074" w14:textId="77777777" w:rsidR="00783D51" w:rsidRDefault="00783D51" w:rsidP="00783D51">
      <w:pPr>
        <w:pStyle w:val="Bibliography"/>
        <w:rPr>
          <w:rFonts w:cs="Times New Roman"/>
          <w:szCs w:val="24"/>
        </w:rPr>
      </w:pPr>
      <w:r>
        <w:rPr>
          <w:rFonts w:cs="Times New Roman"/>
          <w:szCs w:val="24"/>
        </w:rPr>
        <w:t xml:space="preserve">Uber. (2021). </w:t>
      </w:r>
      <w:r>
        <w:rPr>
          <w:rFonts w:cs="Times New Roman"/>
          <w:i/>
          <w:iCs/>
          <w:szCs w:val="24"/>
        </w:rPr>
        <w:t>Towards a New Model of Public Transportation</w:t>
      </w:r>
      <w:r>
        <w:rPr>
          <w:rFonts w:cs="Times New Roman"/>
          <w:szCs w:val="24"/>
        </w:rPr>
        <w:t>. Uber. https://www.uber.com/us/en/transit/horizons-paper/</w:t>
      </w:r>
    </w:p>
    <w:p w14:paraId="5F2C7981" w14:textId="77777777" w:rsidR="00783D51" w:rsidRDefault="00783D51" w:rsidP="00783D51">
      <w:pPr>
        <w:pStyle w:val="Bibliography"/>
        <w:rPr>
          <w:rFonts w:cs="Times New Roman"/>
          <w:szCs w:val="24"/>
        </w:rPr>
      </w:pPr>
      <w:r>
        <w:rPr>
          <w:rFonts w:cs="Times New Roman"/>
          <w:szCs w:val="24"/>
        </w:rPr>
        <w:t xml:space="preserve">UC Davis, Fulton, L., &amp; Mason, J. (2015). </w:t>
      </w:r>
      <w:r>
        <w:rPr>
          <w:rFonts w:cs="Times New Roman"/>
          <w:i/>
          <w:iCs/>
          <w:szCs w:val="24"/>
        </w:rPr>
        <w:t>ITDP-UCD HS Cycling Report Figures</w:t>
      </w:r>
      <w:r>
        <w:rPr>
          <w:rFonts w:cs="Times New Roman"/>
          <w:szCs w:val="24"/>
        </w:rPr>
        <w:t>.</w:t>
      </w:r>
    </w:p>
    <w:p w14:paraId="483E421F" w14:textId="77777777" w:rsidR="00783D51" w:rsidRDefault="00783D51" w:rsidP="00783D51">
      <w:pPr>
        <w:pStyle w:val="Bibliography"/>
        <w:rPr>
          <w:rFonts w:cs="Times New Roman"/>
          <w:szCs w:val="24"/>
        </w:rPr>
      </w:pPr>
      <w:r>
        <w:rPr>
          <w:rFonts w:cs="Times New Roman"/>
          <w:szCs w:val="24"/>
        </w:rPr>
        <w:t xml:space="preserve">UITP. (2018). </w:t>
      </w:r>
      <w:r>
        <w:rPr>
          <w:rFonts w:cs="Times New Roman"/>
          <w:i/>
          <w:iCs/>
          <w:szCs w:val="24"/>
        </w:rPr>
        <w:t>World metro figures</w:t>
      </w:r>
      <w:r>
        <w:rPr>
          <w:rFonts w:cs="Times New Roman"/>
          <w:szCs w:val="24"/>
        </w:rPr>
        <w:t>. UITP. https://www.uitp.org/publications/world-metro-figures/</w:t>
      </w:r>
    </w:p>
    <w:p w14:paraId="177B8D8F" w14:textId="77777777" w:rsidR="00783D51" w:rsidRDefault="00783D51" w:rsidP="00783D51">
      <w:pPr>
        <w:pStyle w:val="Bibliography"/>
        <w:rPr>
          <w:rFonts w:cs="Times New Roman"/>
          <w:szCs w:val="24"/>
        </w:rPr>
      </w:pPr>
      <w:r>
        <w:rPr>
          <w:rFonts w:cs="Times New Roman"/>
          <w:szCs w:val="24"/>
        </w:rPr>
        <w:t xml:space="preserve">UITP. (2019a). </w:t>
      </w:r>
      <w:r>
        <w:rPr>
          <w:rFonts w:cs="Times New Roman"/>
          <w:i/>
          <w:iCs/>
          <w:szCs w:val="24"/>
        </w:rPr>
        <w:t>Global bus survey 2019</w:t>
      </w:r>
      <w:r>
        <w:rPr>
          <w:rFonts w:cs="Times New Roman"/>
          <w:szCs w:val="24"/>
        </w:rPr>
        <w:t>. UITP. https://www.uitp.org/publications/global-bus-survey/</w:t>
      </w:r>
    </w:p>
    <w:p w14:paraId="79F268CF" w14:textId="77777777" w:rsidR="00783D51" w:rsidRDefault="00783D51" w:rsidP="00783D51">
      <w:pPr>
        <w:pStyle w:val="Bibliography"/>
        <w:rPr>
          <w:rFonts w:cs="Times New Roman"/>
          <w:szCs w:val="24"/>
        </w:rPr>
      </w:pPr>
      <w:r>
        <w:rPr>
          <w:rFonts w:cs="Times New Roman"/>
          <w:szCs w:val="24"/>
        </w:rPr>
        <w:t xml:space="preserve">UITP. (2019b). </w:t>
      </w:r>
      <w:r>
        <w:rPr>
          <w:rFonts w:cs="Times New Roman"/>
          <w:i/>
          <w:iCs/>
          <w:szCs w:val="24"/>
        </w:rPr>
        <w:t>The global tram and light rail landspace</w:t>
      </w:r>
      <w:r>
        <w:rPr>
          <w:rFonts w:cs="Times New Roman"/>
          <w:szCs w:val="24"/>
        </w:rPr>
        <w:t>. UITP. https://www.uitp.org/publications/the-global-tram-and-light-rail-landspace/</w:t>
      </w:r>
    </w:p>
    <w:p w14:paraId="63ABC070" w14:textId="77777777" w:rsidR="00783D51" w:rsidRDefault="00783D51" w:rsidP="00783D51">
      <w:pPr>
        <w:pStyle w:val="Bibliography"/>
        <w:rPr>
          <w:rFonts w:cs="Times New Roman"/>
          <w:szCs w:val="24"/>
        </w:rPr>
      </w:pPr>
      <w:r>
        <w:rPr>
          <w:rFonts w:cs="Times New Roman"/>
          <w:szCs w:val="24"/>
        </w:rPr>
        <w:t xml:space="preserve">UITP. (2021). </w:t>
      </w:r>
      <w:r>
        <w:rPr>
          <w:rFonts w:cs="Times New Roman"/>
          <w:i/>
          <w:iCs/>
          <w:szCs w:val="24"/>
        </w:rPr>
        <w:t>Transport Economics</w:t>
      </w:r>
      <w:r>
        <w:rPr>
          <w:rFonts w:cs="Times New Roman"/>
          <w:szCs w:val="24"/>
        </w:rPr>
        <w:t>. UITP. https://www.uitp.org//transport-economtopicsics/</w:t>
      </w:r>
    </w:p>
    <w:p w14:paraId="4F027076" w14:textId="77777777" w:rsidR="00783D51" w:rsidRDefault="00783D51" w:rsidP="00783D51">
      <w:pPr>
        <w:pStyle w:val="Bibliography"/>
        <w:rPr>
          <w:rFonts w:cs="Times New Roman"/>
          <w:szCs w:val="24"/>
        </w:rPr>
      </w:pPr>
      <w:r>
        <w:rPr>
          <w:rFonts w:cs="Times New Roman"/>
          <w:szCs w:val="24"/>
        </w:rPr>
        <w:t xml:space="preserve">UITP and ICLEI. (2020). </w:t>
      </w:r>
      <w:r>
        <w:rPr>
          <w:rFonts w:cs="Times New Roman"/>
          <w:i/>
          <w:iCs/>
          <w:szCs w:val="24"/>
        </w:rPr>
        <w:t>Promoting safe and sustainable cities with public transport for the SDGs</w:t>
      </w:r>
      <w:r>
        <w:rPr>
          <w:rFonts w:cs="Times New Roman"/>
          <w:szCs w:val="24"/>
        </w:rPr>
        <w:t>. UITP. https://www.uitp.org/publications/promoting-safe-and-sustainable-cities-with-public-transport-for-the-sdgs/</w:t>
      </w:r>
    </w:p>
    <w:p w14:paraId="2BA14EA9" w14:textId="77777777" w:rsidR="00783D51" w:rsidRDefault="00783D51" w:rsidP="00783D51">
      <w:pPr>
        <w:pStyle w:val="Bibliography"/>
        <w:rPr>
          <w:rFonts w:cs="Times New Roman"/>
          <w:szCs w:val="24"/>
        </w:rPr>
      </w:pPr>
      <w:r>
        <w:rPr>
          <w:rFonts w:cs="Times New Roman"/>
          <w:szCs w:val="24"/>
        </w:rPr>
        <w:t xml:space="preserve">Wanek-Libman. (2020, September 24). </w:t>
      </w:r>
      <w:r>
        <w:rPr>
          <w:rFonts w:cs="Times New Roman"/>
          <w:i/>
          <w:iCs/>
          <w:szCs w:val="24"/>
        </w:rPr>
        <w:t>Occupancy data: A real crowd pleaser</w:t>
      </w:r>
      <w:r>
        <w:rPr>
          <w:rFonts w:cs="Times New Roman"/>
          <w:szCs w:val="24"/>
        </w:rPr>
        <w:t>. Mass Transit. https://www.masstransitmag.com/technology/passenger-info/article/21154973/occupancy-data-a-real-crowd-pleaser</w:t>
      </w:r>
    </w:p>
    <w:p w14:paraId="66538388" w14:textId="77777777" w:rsidR="00783D51" w:rsidRDefault="00783D51" w:rsidP="00783D51">
      <w:pPr>
        <w:pStyle w:val="Bibliography"/>
        <w:rPr>
          <w:rFonts w:cs="Times New Roman"/>
          <w:szCs w:val="24"/>
        </w:rPr>
      </w:pPr>
      <w:r>
        <w:rPr>
          <w:rFonts w:cs="Times New Roman"/>
          <w:szCs w:val="24"/>
        </w:rPr>
        <w:t xml:space="preserve">Wang. (2017). </w:t>
      </w:r>
      <w:r>
        <w:rPr>
          <w:rFonts w:cs="Times New Roman"/>
          <w:i/>
          <w:iCs/>
          <w:szCs w:val="24"/>
        </w:rPr>
        <w:t>Wuling Hongguang S3 Archives</w:t>
      </w:r>
      <w:r>
        <w:rPr>
          <w:rFonts w:cs="Times New Roman"/>
          <w:szCs w:val="24"/>
        </w:rPr>
        <w:t>. CarNewsChina.Com. https://carnewschina.com/tag/wuling-hongguang-s3/</w:t>
      </w:r>
    </w:p>
    <w:p w14:paraId="2CE9E5F4" w14:textId="77777777" w:rsidR="00783D51" w:rsidRDefault="00783D51" w:rsidP="00783D51">
      <w:pPr>
        <w:pStyle w:val="Bibliography"/>
        <w:rPr>
          <w:rFonts w:cs="Times New Roman"/>
          <w:szCs w:val="24"/>
        </w:rPr>
      </w:pPr>
      <w:r>
        <w:rPr>
          <w:rFonts w:cs="Times New Roman"/>
          <w:szCs w:val="24"/>
        </w:rPr>
        <w:t xml:space="preserve">Wang, A. J. (2018, April 10). </w:t>
      </w:r>
      <w:r>
        <w:rPr>
          <w:rFonts w:cs="Times New Roman"/>
          <w:i/>
          <w:iCs/>
          <w:szCs w:val="24"/>
        </w:rPr>
        <w:t>This Is The New Volkswagen Lavida Plus For China</w:t>
      </w:r>
      <w:r>
        <w:rPr>
          <w:rFonts w:cs="Times New Roman"/>
          <w:szCs w:val="24"/>
        </w:rPr>
        <w:t>. CarNewsChina.Com. https://carnewschina.com/2018/04/10/this-is-the-new-volkswagen-lavida-plus-for-china/</w:t>
      </w:r>
    </w:p>
    <w:p w14:paraId="24278A8C" w14:textId="77777777" w:rsidR="00783D51" w:rsidRDefault="00783D51" w:rsidP="00783D51">
      <w:pPr>
        <w:pStyle w:val="Bibliography"/>
        <w:rPr>
          <w:rFonts w:cs="Times New Roman"/>
          <w:szCs w:val="24"/>
        </w:rPr>
      </w:pPr>
      <w:r>
        <w:rPr>
          <w:rFonts w:cs="Times New Roman"/>
          <w:szCs w:val="24"/>
        </w:rPr>
        <w:t xml:space="preserve">Wu, T., Han, X., Zheng, M. M., Ou, X., Sun, H., &amp; Zhang, X. (2019). Impact factors of the real-world fuel consumption rate of light duty vehicles in China. </w:t>
      </w:r>
      <w:r>
        <w:rPr>
          <w:rFonts w:cs="Times New Roman"/>
          <w:i/>
          <w:iCs/>
          <w:szCs w:val="24"/>
        </w:rPr>
        <w:t>Energy</w:t>
      </w:r>
      <w:r>
        <w:rPr>
          <w:rFonts w:cs="Times New Roman"/>
          <w:szCs w:val="24"/>
        </w:rPr>
        <w:t>, 116388. https://doi.org/10.1016/j.energy.2019.116388</w:t>
      </w:r>
    </w:p>
    <w:p w14:paraId="1BFAEC96" w14:textId="77777777" w:rsidR="00783D51" w:rsidRDefault="00783D51" w:rsidP="00783D51">
      <w:pPr>
        <w:pStyle w:val="Bibliography"/>
        <w:rPr>
          <w:rFonts w:cs="Times New Roman"/>
          <w:szCs w:val="24"/>
        </w:rPr>
      </w:pPr>
      <w:r>
        <w:rPr>
          <w:rFonts w:cs="Times New Roman"/>
          <w:szCs w:val="24"/>
        </w:rPr>
        <w:t xml:space="preserve">Zheng, J., Zhou, Y., Yu, R., Zhao, D., Lu, Z., &amp; Zhang, P. (2019). Survival rate of China passenger vehicles: A data-driven approach. </w:t>
      </w:r>
      <w:r>
        <w:rPr>
          <w:rFonts w:cs="Times New Roman"/>
          <w:i/>
          <w:iCs/>
          <w:szCs w:val="24"/>
        </w:rPr>
        <w:t>Energy Policy</w:t>
      </w:r>
      <w:r>
        <w:rPr>
          <w:rFonts w:cs="Times New Roman"/>
          <w:szCs w:val="24"/>
        </w:rPr>
        <w:t xml:space="preserve">, </w:t>
      </w:r>
      <w:r>
        <w:rPr>
          <w:rFonts w:cs="Times New Roman"/>
          <w:i/>
          <w:iCs/>
          <w:szCs w:val="24"/>
        </w:rPr>
        <w:t>129</w:t>
      </w:r>
      <w:r>
        <w:rPr>
          <w:rFonts w:cs="Times New Roman"/>
          <w:szCs w:val="24"/>
        </w:rPr>
        <w:t>, 587–597. https://doi.org/10.1016/j.enpol.2019.02.037</w:t>
      </w:r>
    </w:p>
    <w:p w14:paraId="4AEE8554" w14:textId="7D6D8F2D" w:rsidR="00613FFD" w:rsidRPr="00955DAE" w:rsidRDefault="005F3932" w:rsidP="00F42F2F">
      <w:pPr>
        <w:ind w:left="540" w:hanging="540"/>
      </w:pPr>
      <w:r w:rsidRPr="00955DAE">
        <w:fldChar w:fldCharType="end"/>
      </w:r>
      <w:bookmarkEnd w:id="107"/>
    </w:p>
    <w:p w14:paraId="02EABFF3" w14:textId="4FD41E18" w:rsidR="006745FF" w:rsidRPr="00955DAE" w:rsidRDefault="006745FF" w:rsidP="003A0234">
      <w:pPr>
        <w:pStyle w:val="Heading1"/>
      </w:pPr>
      <w:bookmarkStart w:id="108" w:name="_Ref345080"/>
      <w:bookmarkStart w:id="109" w:name="_Ref354139"/>
      <w:bookmarkStart w:id="110" w:name="_Toc72966224"/>
      <w:r w:rsidRPr="00955DAE">
        <w:t>Glossary</w:t>
      </w:r>
      <w:bookmarkEnd w:id="108"/>
      <w:bookmarkEnd w:id="109"/>
      <w:bookmarkEnd w:id="110"/>
    </w:p>
    <w:p w14:paraId="02D27B4A" w14:textId="77777777" w:rsidR="006745FF" w:rsidRPr="00955DAE" w:rsidRDefault="006745FF" w:rsidP="00996E91">
      <w:r w:rsidRPr="00955DAE">
        <w:rPr>
          <w:b/>
        </w:rPr>
        <w:t>Adoption Scenario</w:t>
      </w:r>
      <w:r w:rsidRPr="00955DAE">
        <w:t xml:space="preserve"> – the predicted annual adoption over the period 2015 to 2060, which is usually measured in </w:t>
      </w:r>
      <w:r w:rsidRPr="00955DAE">
        <w:rPr>
          <w:b/>
        </w:rPr>
        <w:t>Functional Units</w:t>
      </w:r>
      <w:r w:rsidRPr="00955DAE">
        <w:t xml:space="preserve">. A range of scenarios is programmed in the model, but the user may enter her own. Note that the assumption behind most scenarios is one of growth. If for instance a solution is one of reduced heating energy usage due to better insulation, then the solution adoption is translated into an increase in use of insulation. There are two types of adoption scenarios in use: </w:t>
      </w:r>
      <w:r w:rsidRPr="00955DAE">
        <w:rPr>
          <w:b/>
        </w:rPr>
        <w:t>Reference (REF)</w:t>
      </w:r>
      <w:r w:rsidRPr="00955DAE">
        <w:t xml:space="preserve"> where global adoption remains mostly constant, and </w:t>
      </w:r>
      <w:r w:rsidRPr="00955DAE">
        <w:rPr>
          <w:b/>
        </w:rPr>
        <w:t>Project Drawdown Scenarios (PDS)</w:t>
      </w:r>
      <w:r w:rsidRPr="00955DAE">
        <w:t xml:space="preserve"> which illustrate high growth of the solution.</w:t>
      </w:r>
    </w:p>
    <w:p w14:paraId="5FD0673A" w14:textId="77777777" w:rsidR="006745FF" w:rsidRPr="00955DAE" w:rsidRDefault="006745FF" w:rsidP="00996E91">
      <w:r w:rsidRPr="00955DAE">
        <w:rPr>
          <w:b/>
        </w:rPr>
        <w:t>Approximate PPM Equivalent</w:t>
      </w:r>
      <w:r w:rsidRPr="00955DAE">
        <w:t xml:space="preserve"> – the reduction in atmospheric concentration of CO</w:t>
      </w:r>
      <w:r w:rsidRPr="00955DAE">
        <w:rPr>
          <w:vertAlign w:val="subscript"/>
        </w:rPr>
        <w:t>2</w:t>
      </w:r>
      <w:r w:rsidRPr="00955DAE">
        <w:t xml:space="preserve"> (in </w:t>
      </w:r>
      <w:r w:rsidRPr="00955DAE">
        <w:rPr>
          <w:b/>
        </w:rPr>
        <w:t>PPM</w:t>
      </w:r>
      <w:r w:rsidRPr="00955DAE">
        <w:t xml:space="preserve">) that is expected to result if the </w:t>
      </w:r>
      <w:r w:rsidRPr="00955DAE">
        <w:rPr>
          <w:b/>
        </w:rPr>
        <w:t>PDS Scenario</w:t>
      </w:r>
      <w:r w:rsidRPr="00955DAE">
        <w:t xml:space="preserve"> occurs. This assumes a discrete avoided pulse model based on the Bern Carbon Cycle model.</w:t>
      </w:r>
    </w:p>
    <w:p w14:paraId="59150663" w14:textId="77777777" w:rsidR="006745FF" w:rsidRPr="00955DAE" w:rsidRDefault="006745FF" w:rsidP="00996E91">
      <w:r w:rsidRPr="00955DAE">
        <w:rPr>
          <w:b/>
        </w:rPr>
        <w:t>Average Abatement Cost</w:t>
      </w:r>
      <w:r w:rsidRPr="00955DAE">
        <w:t xml:space="preserve"> – the ratio of the present value of the solution (</w:t>
      </w:r>
      <w:r w:rsidRPr="00955DAE">
        <w:rPr>
          <w:b/>
        </w:rPr>
        <w:t>Net</w:t>
      </w:r>
      <w:r w:rsidRPr="00955DAE">
        <w:t xml:space="preserve"> </w:t>
      </w:r>
      <w:r w:rsidRPr="00955DAE">
        <w:rPr>
          <w:b/>
        </w:rPr>
        <w:t xml:space="preserve">Operating Savings </w:t>
      </w:r>
      <w:r w:rsidRPr="00955DAE">
        <w:t>minus</w:t>
      </w:r>
      <w:r w:rsidRPr="00955DAE">
        <w:rPr>
          <w:b/>
        </w:rPr>
        <w:t xml:space="preserve"> Marginal First Costs</w:t>
      </w:r>
      <w:r w:rsidRPr="00955DAE">
        <w:t xml:space="preserve">) and the </w:t>
      </w:r>
      <w:r w:rsidRPr="00955DAE">
        <w:rPr>
          <w:b/>
        </w:rPr>
        <w:t>Total Emissions Reduction</w:t>
      </w:r>
      <w:r w:rsidRPr="00955DAE">
        <w:t xml:space="preserve">. This is a single value for each solution for each </w:t>
      </w:r>
      <w:r w:rsidRPr="00955DAE">
        <w:rPr>
          <w:b/>
        </w:rPr>
        <w:t>PDS Scenario</w:t>
      </w:r>
      <w:r w:rsidRPr="00955DAE">
        <w:t>, and is used to build the characteristic “</w:t>
      </w:r>
      <w:r w:rsidRPr="00955DAE">
        <w:rPr>
          <w:i/>
        </w:rPr>
        <w:t>Marginal Abatement Cost</w:t>
      </w:r>
      <w:r w:rsidRPr="00955DAE">
        <w:t>” curves when Average Abatement Cost values for each solution are ordered and graphed.</w:t>
      </w:r>
    </w:p>
    <w:p w14:paraId="16A2F2DD" w14:textId="77777777" w:rsidR="006745FF" w:rsidRPr="00955DAE" w:rsidRDefault="006745FF" w:rsidP="00996E91">
      <w:r w:rsidRPr="00955DAE">
        <w:rPr>
          <w:b/>
        </w:rPr>
        <w:t>Average Annual Use</w:t>
      </w:r>
      <w:r w:rsidRPr="00955DAE">
        <w:t xml:space="preserve"> – the average number of functional units that a single implementation unit typically provides in one year. This is usually a weighted average for all users according to the data available. For instance, total number of passenger-km driven by a hybrid vehicle in a year depends on country and typical number of occupants. We take global weighted averages for this input. This is used to estimate the </w:t>
      </w:r>
      <w:r w:rsidRPr="00955DAE">
        <w:rPr>
          <w:b/>
        </w:rPr>
        <w:t>Replacement Time</w:t>
      </w:r>
      <w:r w:rsidRPr="00955DAE">
        <w:t>.</w:t>
      </w:r>
    </w:p>
    <w:p w14:paraId="044BB52C" w14:textId="77777777" w:rsidR="006745FF" w:rsidRPr="00955DAE" w:rsidRDefault="006745FF" w:rsidP="00996E91">
      <w:r w:rsidRPr="00955DAE">
        <w:rPr>
          <w:b/>
        </w:rPr>
        <w:t>Cumulative First Cost</w:t>
      </w:r>
      <w:r w:rsidRPr="00955DAE">
        <w:t xml:space="preserve"> – the total </w:t>
      </w:r>
      <w:r w:rsidRPr="00955DAE">
        <w:rPr>
          <w:b/>
        </w:rPr>
        <w:t>First Cost</w:t>
      </w:r>
      <w:r w:rsidRPr="00955DAE">
        <w:t xml:space="preserve"> of solution </w:t>
      </w:r>
      <w:r w:rsidRPr="00955DAE">
        <w:rPr>
          <w:b/>
        </w:rPr>
        <w:t>Implementation Units</w:t>
      </w:r>
      <w:r w:rsidRPr="00955DAE">
        <w:t xml:space="preserve"> purchased in the </w:t>
      </w:r>
      <w:r w:rsidRPr="00955DAE">
        <w:rPr>
          <w:b/>
        </w:rPr>
        <w:t>PDS Scenario</w:t>
      </w:r>
      <w:r w:rsidRPr="00955DAE">
        <w:t xml:space="preserve"> in the analysis period.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677204E4" w14:textId="77777777" w:rsidR="006745FF" w:rsidRPr="00955DAE" w:rsidRDefault="006745FF" w:rsidP="00996E91">
      <w:r w:rsidRPr="00955DAE">
        <w:rPr>
          <w:b/>
        </w:rPr>
        <w:t>Direct Emissions</w:t>
      </w:r>
      <w:r w:rsidRPr="00955DAE">
        <w:t xml:space="preserve"> – emissions caused by the operation of the solution, which are typically caused over the lifetime of the solution. They should be entered into the model normalized per functional unit.</w:t>
      </w:r>
    </w:p>
    <w:p w14:paraId="1C32899A" w14:textId="77777777" w:rsidR="006745FF" w:rsidRPr="00955DAE" w:rsidRDefault="006745FF" w:rsidP="00996E91">
      <w:r w:rsidRPr="00955DAE">
        <w:rPr>
          <w:b/>
        </w:rPr>
        <w:t>Discount Rate</w:t>
      </w:r>
      <w:r w:rsidRPr="00955DAE">
        <w:t xml:space="preserve">- the interest rate used in discounted cash flow (DCF) analysis to determine the present value of future cash flows. The discount rate in DCF analysis takes into account not just the time value of money, but also the risk or uncertainty of future cash flows; the greater the uncertainty of future cash flows, the higher the discount rate.   Most importantly, the greater the discount rate, the more the future savings are devalued (which impacts the financial but not the climate impacts of the solution).  </w:t>
      </w:r>
    </w:p>
    <w:p w14:paraId="59D5AC90" w14:textId="77777777" w:rsidR="006745FF" w:rsidRPr="00955DAE" w:rsidRDefault="006745FF" w:rsidP="00996E91">
      <w:r w:rsidRPr="00955DAE">
        <w:rPr>
          <w:b/>
        </w:rPr>
        <w:t>Emissions</w:t>
      </w:r>
      <w:r w:rsidRPr="00955DAE">
        <w:t xml:space="preserve"> </w:t>
      </w:r>
      <w:r w:rsidRPr="00955DAE">
        <w:rPr>
          <w:b/>
        </w:rPr>
        <w:t>Factor</w:t>
      </w:r>
      <w:r w:rsidRPr="00955DAE">
        <w:t>– the average normalized emissions resulting from consumption of a unit of electricity across the global grid. Typical units are kg CO</w:t>
      </w:r>
      <w:r w:rsidRPr="00955DAE">
        <w:rPr>
          <w:vertAlign w:val="subscript"/>
        </w:rPr>
        <w:t>2</w:t>
      </w:r>
      <w:r w:rsidRPr="00955DAE">
        <w:t>e/kWh.</w:t>
      </w:r>
    </w:p>
    <w:p w14:paraId="754A056C" w14:textId="77777777" w:rsidR="006745FF" w:rsidRPr="00955DAE" w:rsidRDefault="006745FF" w:rsidP="00996E91">
      <w:r w:rsidRPr="00955DAE">
        <w:rPr>
          <w:b/>
        </w:rPr>
        <w:t>First Cost</w:t>
      </w:r>
      <w:r w:rsidRPr="00955DAE">
        <w:t xml:space="preserve">- the investment cost per </w:t>
      </w:r>
      <w:r w:rsidRPr="00955DAE">
        <w:rPr>
          <w:b/>
        </w:rPr>
        <w:t>Implementation Unit</w:t>
      </w:r>
      <w:r w:rsidRPr="00955DAE">
        <w:t xml:space="preserve"> which is essentially the full cost of establishing or implementing the solution.  This value, measured in 2014$US, is only accurate to the extent that the cost-based analysis is accurate.  The financial model assumes that the first cost is made entirely in the first year of establishment and none thereafter (that is, no amortization is included).  Thus, both the first cost and operating cost are factored in the financial model for the first year of implementation, all years thereafter simply reflect the operating cost until replacement of the solution at its end of life.</w:t>
      </w:r>
    </w:p>
    <w:p w14:paraId="33BEFCC4" w14:textId="45C3AD69" w:rsidR="006745FF" w:rsidRPr="00955DAE" w:rsidRDefault="006745FF" w:rsidP="00996E91">
      <w:r w:rsidRPr="00955DAE">
        <w:rPr>
          <w:b/>
        </w:rPr>
        <w:t>Functional Unit</w:t>
      </w:r>
      <w:r w:rsidRPr="00955DAE">
        <w:t xml:space="preserve"> – a measurement unit that represents the value, provided to the world, of the function that the solution performs. This depends on the solution. Therefore, LED Lighting provides petalumen-hours of light, Bio</w:t>
      </w:r>
      <w:r w:rsidR="00FF732D" w:rsidRPr="00955DAE">
        <w:t>public</w:t>
      </w:r>
      <w:r w:rsidRPr="00955DAE">
        <w:t xml:space="preserve"> provides tera-watt-hours of electricity and high speed rail provides billions of passenger-km of mobility.</w:t>
      </w:r>
    </w:p>
    <w:p w14:paraId="40F3C0D9" w14:textId="77777777" w:rsidR="006745FF" w:rsidRPr="00955DAE" w:rsidRDefault="006745FF" w:rsidP="00996E91">
      <w:r w:rsidRPr="00955DAE">
        <w:rPr>
          <w:b/>
        </w:rPr>
        <w:t>Grid Emissions</w:t>
      </w:r>
      <w:r w:rsidRPr="00955DAE">
        <w:t xml:space="preserve"> – emissions caused by use of the electricity grid in supplying power to any operation associated with a solution. They should be in the units described below each variable entry cell. Drawdown models assume that the global electric grid, even in a Reference Scenario, is slowly getting cleaner, and that emissions factors fall over time resulting in lower grid emissions for the same electricity demand.</w:t>
      </w:r>
    </w:p>
    <w:p w14:paraId="623A0FE9" w14:textId="77777777" w:rsidR="006745FF" w:rsidRPr="00955DAE" w:rsidRDefault="006745FF" w:rsidP="00996E91">
      <w:r w:rsidRPr="00955DAE">
        <w:rPr>
          <w:b/>
        </w:rPr>
        <w:t>Implementation Unit</w:t>
      </w:r>
      <w:r w:rsidRPr="00955DAE">
        <w:t xml:space="preserve"> – a measurement unit that represents how the solution practice or technology will be installed/setup and priced. The implementation unit depends on the solution. For instance, implementing electric vehicles (EV) is measured according to the number of actual EV’s in use, and adoption of Onshore Wind power is measured according to the total terawatts (TW) of capacity installed worldwide.</w:t>
      </w:r>
    </w:p>
    <w:p w14:paraId="688137A2" w14:textId="77777777" w:rsidR="006745FF" w:rsidRPr="00955DAE" w:rsidRDefault="006745FF" w:rsidP="00996E91">
      <w:r w:rsidRPr="00955DAE">
        <w:rPr>
          <w:b/>
        </w:rPr>
        <w:t>Indirect Emissions</w:t>
      </w:r>
      <w:r w:rsidRPr="00955DAE">
        <w:t xml:space="preserve"> – emissions caused by the production or delivery or setup or establishment of the solution in a specified area. These are NOT caused by day to day operations or growth over time, but they should be entered into the model normalized on a per functional unit or per implementation unit basis.</w:t>
      </w:r>
    </w:p>
    <w:p w14:paraId="40402176" w14:textId="77777777" w:rsidR="006745FF" w:rsidRPr="00955DAE" w:rsidRDefault="006745FF" w:rsidP="00996E91">
      <w:r w:rsidRPr="00955DAE">
        <w:rPr>
          <w:b/>
        </w:rPr>
        <w:t>Learning Rate/Learning Curve</w:t>
      </w:r>
      <w:r w:rsidRPr="00955DAE">
        <w:t xml:space="preserve"> - Learning curves (sometimes called experience curves) are used to analyze a well-known and easily observed phenomenon: humans become increasingly efficient with experience. The first time a product is manufactured, or a service provided, costs are high, work is inefficient, quality is marginal, and time is wasted. As experienced is acquired, costs decline, efficiency and quality improve, and waste is reduced. The model has a tool for calculating how costs change due to learning. A 2% learning rate means that the cost of producing a </w:t>
      </w:r>
      <w:r w:rsidRPr="00955DAE">
        <w:rPr>
          <w:i/>
        </w:rPr>
        <w:t>good</w:t>
      </w:r>
      <w:r w:rsidRPr="00955DAE">
        <w:t xml:space="preserve"> drops by 2% every time total production doubles.</w:t>
      </w:r>
    </w:p>
    <w:p w14:paraId="77507D03" w14:textId="77777777" w:rsidR="006745FF" w:rsidRPr="00955DAE" w:rsidRDefault="006745FF" w:rsidP="00996E91">
      <w:r w:rsidRPr="00955DAE">
        <w:rPr>
          <w:b/>
        </w:rPr>
        <w:t>Lifetime Capacity</w:t>
      </w:r>
      <w:r w:rsidRPr="00955DAE">
        <w:t xml:space="preserve"> – this is the total average functional units that one implementation unit of the solution or conventional technology or practice can provide before replacement is needed. All technologies have an average lifetime usage potential, even considering regular maintenance. This is used to estimate the </w:t>
      </w:r>
      <w:r w:rsidRPr="00955DAE">
        <w:rPr>
          <w:b/>
        </w:rPr>
        <w:t>Replacement Time</w:t>
      </w:r>
      <w:r w:rsidRPr="00955DAE">
        <w:t xml:space="preserve">. and has a direct impact on the cost to install/acquire technologies/practices over time. E.g. solar panels generate, on average, a limited amount of electricity (in TWh) per installed capacity (in TW) before a new solar panel must be purchased. Electric vehicles can travel a limited number of passenger kilometers over its lifetime before needing to be replaced. </w:t>
      </w:r>
    </w:p>
    <w:p w14:paraId="65D8D16D" w14:textId="77777777" w:rsidR="006745FF" w:rsidRPr="00955DAE" w:rsidRDefault="006745FF" w:rsidP="00996E91">
      <w:r w:rsidRPr="00955DAE">
        <w:rPr>
          <w:b/>
        </w:rPr>
        <w:t>Lifetime Operating Savings</w:t>
      </w:r>
      <w:r w:rsidRPr="00955DAE">
        <w:t>–the operating cost in the PDS versus the REF scenarios over the lifetime of the implementation units purchased during the model period regardless of when their useful life ends.</w:t>
      </w:r>
    </w:p>
    <w:p w14:paraId="49E72DD2" w14:textId="77777777" w:rsidR="006745FF" w:rsidRPr="00955DAE" w:rsidRDefault="006745FF" w:rsidP="00996E91">
      <w:r w:rsidRPr="00955DAE">
        <w:rPr>
          <w:b/>
        </w:rPr>
        <w:t>Lifetime Cashflow NPV</w:t>
      </w:r>
      <w:r w:rsidRPr="00955DAE">
        <w:t xml:space="preserve">-the present value (PV) of the net cash flows (PDS versus REF) in each year of the model period (2015-2060). The net cash flows include net operating costs and first costs. There are two results in the model: Lifetime Cashflow NPV for a Single </w:t>
      </w:r>
      <w:r w:rsidRPr="00955DAE">
        <w:rPr>
          <w:b/>
        </w:rPr>
        <w:t>Implementation Unit</w:t>
      </w:r>
      <w:r w:rsidRPr="00955DAE">
        <w:t xml:space="preserve">, which refers to the installation of one </w:t>
      </w:r>
      <w:r w:rsidRPr="00955DAE">
        <w:rPr>
          <w:b/>
        </w:rPr>
        <w:t>Implementation Unit</w:t>
      </w:r>
      <w:r w:rsidRPr="00955DAE">
        <w:t xml:space="preserve">, and Lifetime Cashflow NPV of All Units, which refers to all </w:t>
      </w:r>
      <w:r w:rsidRPr="00955DAE">
        <w:rPr>
          <w:b/>
        </w:rPr>
        <w:t>Implementation Units</w:t>
      </w:r>
      <w:r w:rsidRPr="00955DAE">
        <w:t xml:space="preserve"> installed in a particular scenario. These calculations are also available using profit inputs instead of operating costs.</w:t>
      </w:r>
    </w:p>
    <w:p w14:paraId="44D5A85B" w14:textId="367923E5" w:rsidR="006745FF" w:rsidRPr="00955DAE" w:rsidRDefault="006745FF" w:rsidP="00996E91">
      <w:r w:rsidRPr="00955DAE">
        <w:rPr>
          <w:b/>
        </w:rPr>
        <w:t>Marginal First Cost</w:t>
      </w:r>
      <w:r w:rsidRPr="00955DAE">
        <w:t xml:space="preserve"> – the difference between the </w:t>
      </w:r>
      <w:r w:rsidRPr="00955DAE">
        <w:rPr>
          <w:b/>
        </w:rPr>
        <w:t>First Cost</w:t>
      </w:r>
      <w:r w:rsidRPr="00955DAE">
        <w:t xml:space="preserve"> of all units (solution and conventional) installed in the </w:t>
      </w:r>
      <w:r w:rsidRPr="00955DAE">
        <w:rPr>
          <w:b/>
        </w:rPr>
        <w:t>PDS Scenario</w:t>
      </w:r>
      <w:r w:rsidRPr="00955DAE">
        <w:t xml:space="preserve"> and the </w:t>
      </w:r>
      <w:r w:rsidRPr="00955DAE">
        <w:rPr>
          <w:b/>
        </w:rPr>
        <w:t>First Cost</w:t>
      </w:r>
      <w:r w:rsidRPr="00955DAE">
        <w:t xml:space="preserve"> of all units installed in the </w:t>
      </w:r>
      <w:r w:rsidRPr="00955DAE">
        <w:rPr>
          <w:b/>
        </w:rPr>
        <w:t>REF Scenario</w:t>
      </w:r>
      <w:r w:rsidRPr="00955DAE">
        <w:t xml:space="preserve"> during the analysis period. No discounting is performed. The number of solution implementation units that are available to provide emissions reduction during the analysis period is dependent on the units installed prior to the analysis period, and hence all implementation units installed after the base year are included in the cumulative first costing (that is 2015-2050).</w:t>
      </w:r>
    </w:p>
    <w:p w14:paraId="6062C6E8" w14:textId="38DECD34" w:rsidR="00F32FEB" w:rsidRPr="00955DAE" w:rsidRDefault="00F32FEB" w:rsidP="00996E91">
      <w:r w:rsidRPr="00955DAE">
        <w:rPr>
          <w:b/>
        </w:rPr>
        <w:t>Mode of Transport</w:t>
      </w:r>
      <w:r w:rsidRPr="00955DAE">
        <w:t xml:space="preserve"> – a type of transportation that is structurally unique such as car, bus, plane, or rail. Within each mode are several sub categories such as Bus Rapid Transit (BRT), High Speed Rail (HSR). There are some modes that are only used for passengers or freight and others that can be used by both.</w:t>
      </w:r>
    </w:p>
    <w:p w14:paraId="53A88772" w14:textId="77777777" w:rsidR="006745FF" w:rsidRPr="00955DAE" w:rsidRDefault="006745FF" w:rsidP="00996E91">
      <w:r w:rsidRPr="00955DAE">
        <w:rPr>
          <w:b/>
        </w:rPr>
        <w:t>Net Annual Functional Units (NAFU)</w:t>
      </w:r>
      <w:r w:rsidRPr="00955DAE">
        <w:t xml:space="preserve"> – the adoption in the PDS minus the adoption in the REF in each year of analysis. In the model, this represents the additional annual functional demand captured either by the solution in the </w:t>
      </w:r>
      <w:r w:rsidRPr="00955DAE">
        <w:rPr>
          <w:b/>
        </w:rPr>
        <w:t>PDS Scenario</w:t>
      </w:r>
      <w:r w:rsidRPr="00955DAE">
        <w:t xml:space="preserve"> or the conventional in the </w:t>
      </w:r>
      <w:r w:rsidRPr="00955DAE">
        <w:rPr>
          <w:b/>
        </w:rPr>
        <w:t>REF Scenario</w:t>
      </w:r>
      <w:r w:rsidRPr="00955DAE">
        <w:t>.</w:t>
      </w:r>
    </w:p>
    <w:p w14:paraId="0360F8D5" w14:textId="77777777" w:rsidR="006745FF" w:rsidRPr="00955DAE" w:rsidRDefault="006745FF" w:rsidP="00996E91">
      <w:r w:rsidRPr="00955DAE">
        <w:rPr>
          <w:b/>
        </w:rPr>
        <w:t>Net Annual Implementation Units (NAIU)</w:t>
      </w:r>
      <w:r w:rsidRPr="00955DAE">
        <w:t xml:space="preserve"> – the number of </w:t>
      </w:r>
      <w:r w:rsidRPr="00955DAE">
        <w:rPr>
          <w:b/>
        </w:rPr>
        <w:t>Implementation Units</w:t>
      </w:r>
      <w:r w:rsidRPr="00955DAE">
        <w:t xml:space="preserve"> of the solution that are needed in the PDS to supply the </w:t>
      </w:r>
      <w:r w:rsidRPr="00955DAE">
        <w:rPr>
          <w:b/>
        </w:rPr>
        <w:t>Net Annual Functional Units (NAFU).</w:t>
      </w:r>
      <w:r w:rsidRPr="00955DAE">
        <w:t xml:space="preserve"> This equals the adoption in the PDS minus the adoption in the REF in each year of analysis divided by the average annual use.</w:t>
      </w:r>
    </w:p>
    <w:p w14:paraId="3A36C3BE" w14:textId="77777777" w:rsidR="006745FF" w:rsidRPr="00955DAE" w:rsidRDefault="006745FF" w:rsidP="00996E91">
      <w:r w:rsidRPr="00955DAE">
        <w:rPr>
          <w:b/>
        </w:rPr>
        <w:t>Net Operating Savings</w:t>
      </w:r>
      <w:r w:rsidRPr="00955DAE">
        <w:t xml:space="preserve"> – The undiscounted difference between the operating cost of all units (solution and conventional) in the </w:t>
      </w:r>
      <w:r w:rsidRPr="00955DAE">
        <w:rPr>
          <w:b/>
        </w:rPr>
        <w:t>PDS Scenario</w:t>
      </w:r>
      <w:r w:rsidRPr="00955DAE">
        <w:t xml:space="preserve"> minus that of all units in the </w:t>
      </w:r>
      <w:r w:rsidRPr="00955DAE">
        <w:rPr>
          <w:b/>
        </w:rPr>
        <w:t>REF Scenario</w:t>
      </w:r>
      <w:r w:rsidRPr="00955DAE">
        <w:t>.</w:t>
      </w:r>
    </w:p>
    <w:p w14:paraId="62002AFC" w14:textId="77777777" w:rsidR="006745FF" w:rsidRPr="00955DAE" w:rsidRDefault="006745FF" w:rsidP="00996E91">
      <w:r w:rsidRPr="00955DAE">
        <w:rPr>
          <w:b/>
        </w:rPr>
        <w:t xml:space="preserve">Operating Costs </w:t>
      </w:r>
      <w:r w:rsidRPr="00955DAE">
        <w:t>– the average cost to ensure operation of an activity (conventional or solution) which is measured in 2014$US/</w:t>
      </w:r>
      <w:r w:rsidRPr="00955DAE">
        <w:rPr>
          <w:b/>
        </w:rPr>
        <w:t>Functional Unit</w:t>
      </w:r>
      <w:r w:rsidRPr="00955DAE">
        <w:t xml:space="preserve">.  This is needed to estimate how much it would cost to achieve the adoption projected when compared to the </w:t>
      </w:r>
      <w:r w:rsidRPr="00955DAE">
        <w:rPr>
          <w:b/>
        </w:rPr>
        <w:t>REF Case</w:t>
      </w:r>
      <w:r w:rsidRPr="00955DAE">
        <w:t xml:space="preserve">. Note that this excludes </w:t>
      </w:r>
      <w:r w:rsidRPr="00955DAE">
        <w:rPr>
          <w:b/>
        </w:rPr>
        <w:t>First Costs</w:t>
      </w:r>
      <w:r w:rsidRPr="00955DAE">
        <w:t xml:space="preserve"> for implementing the solution.</w:t>
      </w:r>
    </w:p>
    <w:p w14:paraId="3B7DF305" w14:textId="77777777" w:rsidR="006745FF" w:rsidRPr="00955DAE" w:rsidRDefault="006745FF" w:rsidP="00996E91">
      <w:r w:rsidRPr="00955DAE">
        <w:rPr>
          <w:b/>
        </w:rPr>
        <w:t>Payback Period</w:t>
      </w:r>
      <w:r w:rsidRPr="00955DAE">
        <w:t xml:space="preserve"> – the number of years required to pay all the </w:t>
      </w:r>
      <w:r w:rsidRPr="00955DAE">
        <w:rPr>
          <w:b/>
        </w:rPr>
        <w:t>First Costs</w:t>
      </w:r>
      <w:r w:rsidRPr="00955DAE">
        <w:t xml:space="preserve"> of the solution using </w:t>
      </w:r>
      <w:r w:rsidRPr="00955DAE">
        <w:rPr>
          <w:b/>
        </w:rPr>
        <w:t>Net Operating Savings</w:t>
      </w:r>
      <w:r w:rsidRPr="00955DAE">
        <w:t xml:space="preserve">. There are four specific metrics each with one of </w:t>
      </w:r>
      <w:r w:rsidRPr="00955DAE">
        <w:rPr>
          <w:b/>
        </w:rPr>
        <w:t>Marginal First Costs</w:t>
      </w:r>
      <w:r w:rsidRPr="00955DAE">
        <w:t xml:space="preserve"> or </w:t>
      </w:r>
      <w:r w:rsidRPr="00955DAE">
        <w:rPr>
          <w:b/>
        </w:rPr>
        <w:t>First Costs</w:t>
      </w:r>
      <w:r w:rsidRPr="00955DAE">
        <w:t xml:space="preserve"> of the solution only combined with either discounted or non-discounted values. All four are in the model. Additionally, the four outputs are calculated using the increased profit estimation instead of </w:t>
      </w:r>
      <w:r w:rsidRPr="00955DAE">
        <w:rPr>
          <w:b/>
        </w:rPr>
        <w:t>Net Operating Savings</w:t>
      </w:r>
      <w:r w:rsidRPr="00955DAE">
        <w:t>.</w:t>
      </w:r>
    </w:p>
    <w:p w14:paraId="69E0C8C0" w14:textId="77777777" w:rsidR="006745FF" w:rsidRPr="00955DAE" w:rsidRDefault="006745FF" w:rsidP="00996E91">
      <w:r w:rsidRPr="00955DAE">
        <w:rPr>
          <w:b/>
        </w:rPr>
        <w:t>PDS/ Project Drawdown Scenario</w:t>
      </w:r>
      <w:r w:rsidRPr="00955DAE">
        <w:t xml:space="preserve"> – this is the high growth scenario for adoption of the solution</w:t>
      </w:r>
    </w:p>
    <w:p w14:paraId="6F8267F5" w14:textId="77777777" w:rsidR="006745FF" w:rsidRPr="00955DAE" w:rsidRDefault="006745FF" w:rsidP="00996E91">
      <w:r w:rsidRPr="00955DAE">
        <w:rPr>
          <w:b/>
        </w:rPr>
        <w:t>PPB/ Parts per Billion</w:t>
      </w:r>
      <w:r w:rsidRPr="00955DAE">
        <w:t xml:space="preserve"> – a measure of concentration for atmospheric gases. 10 million PPB = 1%.</w:t>
      </w:r>
    </w:p>
    <w:p w14:paraId="78DB05A8" w14:textId="77777777" w:rsidR="006745FF" w:rsidRPr="00955DAE" w:rsidRDefault="006745FF" w:rsidP="00996E91">
      <w:r w:rsidRPr="00955DAE">
        <w:rPr>
          <w:b/>
        </w:rPr>
        <w:t>PPM/ Parts per Million</w:t>
      </w:r>
      <w:r w:rsidRPr="00955DAE">
        <w:t xml:space="preserve"> – a measure of concentration for atmospheric gases. 10 thousand PPM = 1%.</w:t>
      </w:r>
    </w:p>
    <w:p w14:paraId="0574EE5A" w14:textId="77777777" w:rsidR="006745FF" w:rsidRPr="00955DAE" w:rsidRDefault="006745FF" w:rsidP="00996E91">
      <w:r w:rsidRPr="00955DAE">
        <w:rPr>
          <w:b/>
        </w:rPr>
        <w:t>REF/ Reference Scenario</w:t>
      </w:r>
      <w:r w:rsidRPr="00955DAE">
        <w:t xml:space="preserve"> – this is the low growth scenario for adoption of the solution against which all </w:t>
      </w:r>
      <w:r w:rsidRPr="00955DAE">
        <w:rPr>
          <w:b/>
        </w:rPr>
        <w:t>PDS scenarios</w:t>
      </w:r>
      <w:r w:rsidRPr="00955DAE">
        <w:t xml:space="preserve"> are compared.</w:t>
      </w:r>
    </w:p>
    <w:p w14:paraId="333AF401" w14:textId="7C332B53" w:rsidR="001759D2" w:rsidRPr="00955DAE" w:rsidRDefault="001759D2" w:rsidP="00996E91">
      <w:pPr>
        <w:rPr>
          <w:rFonts w:cstheme="minorHAnsi"/>
        </w:rPr>
      </w:pPr>
      <w:r w:rsidRPr="00955DAE">
        <w:rPr>
          <w:rFonts w:cstheme="minorHAnsi"/>
          <w:b/>
        </w:rPr>
        <w:t>Regrets solution</w:t>
      </w:r>
      <w:r w:rsidRPr="00955DAE">
        <w:rPr>
          <w:rFonts w:cstheme="minorHAnsi"/>
        </w:rPr>
        <w:t xml:space="preserve"> has a positive impact on overall carbon emissions being therefore considered in some scenarios; however, the social and environmental costs could be harmful and high. </w:t>
      </w:r>
    </w:p>
    <w:p w14:paraId="71E8B0F5" w14:textId="77777777" w:rsidR="006745FF" w:rsidRPr="00955DAE" w:rsidRDefault="006745FF" w:rsidP="00996E91">
      <w:r w:rsidRPr="00955DAE">
        <w:rPr>
          <w:b/>
        </w:rPr>
        <w:t>Replacement Time</w:t>
      </w:r>
      <w:r w:rsidRPr="00955DAE">
        <w:t xml:space="preserve">- the length of time in years, from installation/acquisition/setup of the solution through usage until a new installation/acquisition/setup is required to replace the earlier one.  This is calculated as the ratio of </w:t>
      </w:r>
      <w:r w:rsidRPr="00955DAE">
        <w:rPr>
          <w:b/>
        </w:rPr>
        <w:t>Lifetime Capacity</w:t>
      </w:r>
      <w:r w:rsidRPr="00955DAE">
        <w:t xml:space="preserve"> and the </w:t>
      </w:r>
      <w:r w:rsidRPr="00955DAE">
        <w:rPr>
          <w:b/>
        </w:rPr>
        <w:t>Average Annual Use</w:t>
      </w:r>
      <w:r w:rsidRPr="00955DAE">
        <w:t>.</w:t>
      </w:r>
    </w:p>
    <w:p w14:paraId="7F5BB871" w14:textId="72C4543A" w:rsidR="001759D2" w:rsidRPr="00955DAE" w:rsidRDefault="001759D2" w:rsidP="00996E91">
      <w:r w:rsidRPr="00955DAE">
        <w:rPr>
          <w:b/>
        </w:rPr>
        <w:t xml:space="preserve">TAM/ Total Addressable Market </w:t>
      </w:r>
      <w:r w:rsidRPr="00955DAE">
        <w:t>–</w:t>
      </w:r>
      <w:r w:rsidR="00D25FC7" w:rsidRPr="00955DAE">
        <w:t xml:space="preserve"> represents the total potential market of functional demand provided by the technologies and practices under investigation, adjusting for estimated economic and population growth. For this solutions sector, it represents </w:t>
      </w:r>
      <w:r w:rsidRPr="00955DAE">
        <w:t>world and regional total addressable markets for electricity generation technologies in which the solutions are considered.</w:t>
      </w:r>
    </w:p>
    <w:p w14:paraId="013DD235" w14:textId="77777777" w:rsidR="00D25FC7" w:rsidRPr="00955DAE" w:rsidRDefault="00D25FC7" w:rsidP="00996E91"/>
    <w:p w14:paraId="06D9A50A" w14:textId="7CBFC779" w:rsidR="006745FF" w:rsidRPr="00955DAE" w:rsidRDefault="006745FF" w:rsidP="00996E91">
      <w:r w:rsidRPr="00955DAE">
        <w:rPr>
          <w:b/>
        </w:rPr>
        <w:t>Total Emissions Reduction</w:t>
      </w:r>
      <w:r w:rsidRPr="00955DAE">
        <w:t xml:space="preserve"> – the sum of grid, fuel, indirect, and other direct emissions reductions over the analysis period. The emissions reduction of each of these is the difference between the emissions that would have resulted in the </w:t>
      </w:r>
      <w:r w:rsidRPr="00955DAE">
        <w:rPr>
          <w:b/>
        </w:rPr>
        <w:t>REF Scenario</w:t>
      </w:r>
      <w:r w:rsidRPr="00955DAE">
        <w:t xml:space="preserve"> (from both solution and conventional) and the emissions that would result in the </w:t>
      </w:r>
      <w:r w:rsidRPr="00955DAE">
        <w:rPr>
          <w:b/>
        </w:rPr>
        <w:t>PDS Scenario</w:t>
      </w:r>
      <w:r w:rsidRPr="00955DAE">
        <w:t>. These may also be considered as “emissions avoided” as they may have occurred in the REF Scenario, but not in the PDS Scenario.</w:t>
      </w:r>
    </w:p>
    <w:p w14:paraId="512C529B" w14:textId="7D1A7CD0" w:rsidR="001759D2" w:rsidRPr="00955DAE" w:rsidRDefault="001759D2" w:rsidP="00996E91">
      <w:pPr>
        <w:rPr>
          <w:rFonts w:cstheme="minorHAnsi"/>
          <w:highlight w:val="green"/>
        </w:rPr>
      </w:pPr>
      <w:r w:rsidRPr="00955DAE">
        <w:rPr>
          <w:rFonts w:cstheme="minorHAnsi"/>
          <w:b/>
        </w:rPr>
        <w:t>Transition solutions</w:t>
      </w:r>
      <w:r w:rsidRPr="00955DAE">
        <w:rPr>
          <w:rFonts w:cstheme="minorHAnsi"/>
        </w:rPr>
        <w:t xml:space="preserve"> are considered till better technologies and less impactful are more cost effective and mature. </w:t>
      </w:r>
    </w:p>
    <w:p w14:paraId="57B3845F" w14:textId="34BA5614" w:rsidR="006745FF" w:rsidRPr="00955DAE" w:rsidRDefault="006745FF" w:rsidP="00EB247F">
      <w:r w:rsidRPr="00955DAE">
        <w:rPr>
          <w:b/>
        </w:rPr>
        <w:t>TWh/ Terawatt-hour</w:t>
      </w:r>
      <w:r w:rsidRPr="00955DAE">
        <w:t xml:space="preserve"> – A unit of energy equal to 1 billion kilowatt-hours</w:t>
      </w:r>
    </w:p>
    <w:sectPr w:rsidR="006745FF" w:rsidRPr="00955DAE">
      <w:foot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EB4C1" w14:textId="77777777" w:rsidR="008017C1" w:rsidRDefault="008017C1" w:rsidP="00D26F59">
      <w:pPr>
        <w:spacing w:after="0"/>
      </w:pPr>
      <w:r>
        <w:separator/>
      </w:r>
    </w:p>
  </w:endnote>
  <w:endnote w:type="continuationSeparator" w:id="0">
    <w:p w14:paraId="39382721" w14:textId="77777777" w:rsidR="008017C1" w:rsidRDefault="008017C1" w:rsidP="00D26F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ZWSCJY+AGaramondPro-Regular">
    <w:altName w:val="Cambria"/>
    <w:panose1 w:val="020B0604020202020204"/>
    <w:charset w:val="00"/>
    <w:family w:val="roman"/>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Times New Roman">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3409" w14:textId="77777777" w:rsidR="00FF732D" w:rsidRDefault="00FF732D" w:rsidP="00F525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7CFF47" w14:textId="77777777" w:rsidR="00FF732D" w:rsidRDefault="00FF732D" w:rsidP="00F525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AE7D4" w14:textId="087E5F1B" w:rsidR="00FF732D" w:rsidRPr="00F26176" w:rsidRDefault="00FF732D"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95FF" w14:textId="77777777" w:rsidR="00FF732D" w:rsidRPr="00F26176" w:rsidRDefault="00FF732D" w:rsidP="00F2617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593BD" w14:textId="77777777" w:rsidR="008017C1" w:rsidRDefault="008017C1" w:rsidP="00D26F59">
      <w:pPr>
        <w:spacing w:after="0"/>
      </w:pPr>
      <w:r>
        <w:separator/>
      </w:r>
    </w:p>
  </w:footnote>
  <w:footnote w:type="continuationSeparator" w:id="0">
    <w:p w14:paraId="012770A8" w14:textId="77777777" w:rsidR="008017C1" w:rsidRDefault="008017C1" w:rsidP="00D26F59">
      <w:pPr>
        <w:spacing w:after="0"/>
      </w:pPr>
      <w:r>
        <w:continuationSeparator/>
      </w:r>
    </w:p>
  </w:footnote>
  <w:footnote w:id="1">
    <w:p w14:paraId="673D902A" w14:textId="4FD3ED0D" w:rsidR="00FF732D" w:rsidRDefault="00FF732D">
      <w:pPr>
        <w:pStyle w:val="FootnoteText"/>
      </w:pPr>
      <w:r>
        <w:rPr>
          <w:rStyle w:val="FootnoteReference"/>
        </w:rPr>
        <w:footnoteRef/>
      </w:r>
      <w:r>
        <w:t xml:space="preserve"> Non energy-related emissions include land use change emissions (including deforestation), and methane and F-gas release from agriculture, refrigeration, and industrial activity.</w:t>
      </w:r>
    </w:p>
  </w:footnote>
  <w:footnote w:id="2">
    <w:p w14:paraId="1334F31D" w14:textId="77777777" w:rsidR="00FF732D" w:rsidRDefault="00FF732D" w:rsidP="00AF515C">
      <w:pPr>
        <w:pStyle w:val="FootnoteText"/>
      </w:pPr>
      <w:r>
        <w:rPr>
          <w:rStyle w:val="FootnoteReference"/>
        </w:rPr>
        <w:footnoteRef/>
      </w:r>
      <w:r>
        <w:t xml:space="preserve"> “Commercial Speed” is the average speed of travel on the line when time for accelerating, slowing at stations and waiting for passengers to board and alight (and possibly waiting for other traffic) are accounted for.</w:t>
      </w:r>
    </w:p>
  </w:footnote>
  <w:footnote w:id="3">
    <w:p w14:paraId="5B592D65" w14:textId="77777777" w:rsidR="00D161BC" w:rsidRDefault="00D161BC" w:rsidP="00D161BC">
      <w:pPr>
        <w:pStyle w:val="FootnoteText"/>
      </w:pPr>
      <w:r>
        <w:rPr>
          <w:rStyle w:val="FootnoteReference"/>
        </w:rPr>
        <w:footnoteRef/>
      </w:r>
      <w:r>
        <w:t xml:space="preserve"> UITPs’ market (modal) share is calculated on a trip level</w:t>
      </w:r>
    </w:p>
  </w:footnote>
  <w:footnote w:id="4">
    <w:p w14:paraId="072F5589" w14:textId="77777777" w:rsidR="00D161BC" w:rsidRDefault="00D161BC" w:rsidP="00D161BC">
      <w:pPr>
        <w:pStyle w:val="FootnoteText"/>
      </w:pPr>
      <w:r>
        <w:rPr>
          <w:rStyle w:val="FootnoteReference"/>
        </w:rPr>
        <w:footnoteRef/>
      </w:r>
      <w:r>
        <w:t xml:space="preserve"> COP21 was the 21</w:t>
      </w:r>
      <w:r>
        <w:rPr>
          <w:vertAlign w:val="superscript"/>
        </w:rPr>
        <w:t>st</w:t>
      </w:r>
      <w:r>
        <w:t xml:space="preserve"> Session of the Conference of the Parties (COP) to the 1992 United Nations Framework Convention on Climate Change (UNFCCC) and the 11th session of the Meeting of the Parties to the 1997 Kyoto Protocol. It was held in Paris, France.</w:t>
      </w:r>
    </w:p>
  </w:footnote>
  <w:footnote w:id="5">
    <w:p w14:paraId="3DF11414" w14:textId="77777777" w:rsidR="00D161BC" w:rsidRDefault="00D161BC" w:rsidP="00D161BC">
      <w:pPr>
        <w:pStyle w:val="FootnoteText"/>
      </w:pPr>
      <w:r>
        <w:rPr>
          <w:rStyle w:val="FootnoteReference"/>
        </w:rPr>
        <w:footnoteRef/>
      </w:r>
      <w:r>
        <w:t xml:space="preserve"> Million barrels oil equivalent</w:t>
      </w:r>
    </w:p>
  </w:footnote>
  <w:footnote w:id="6">
    <w:p w14:paraId="649C1CA7" w14:textId="77777777" w:rsidR="00D161BC" w:rsidRDefault="00D161BC" w:rsidP="00D161BC">
      <w:pPr>
        <w:pStyle w:val="FootnoteText"/>
      </w:pPr>
      <w:r>
        <w:rPr>
          <w:rStyle w:val="FootnoteReference"/>
        </w:rPr>
        <w:footnoteRef/>
      </w:r>
      <w:r>
        <w:t xml:space="preserve"> Giga tons CO2 equivalent</w:t>
      </w:r>
    </w:p>
  </w:footnote>
  <w:footnote w:id="7">
    <w:p w14:paraId="1294D54F" w14:textId="77777777" w:rsidR="00FF732D" w:rsidRDefault="00FF732D" w:rsidP="006B1084">
      <w:pPr>
        <w:pStyle w:val="FootnoteText"/>
      </w:pPr>
      <w:r>
        <w:rPr>
          <w:rStyle w:val="FootnoteReference"/>
        </w:rPr>
        <w:footnoteRef/>
      </w:r>
      <w:r>
        <w:t xml:space="preserve"> For most results, only the differences between scenarios, summed over 2020-2050 were presented, but for the net first cost, the position was taken that to achieve the adoptions in 2020, growth must first happen from 2015 to 2020, and that growth comes at a cost which should be accounted for, hence net first cost results represent the period 2015-2050.</w:t>
      </w:r>
    </w:p>
  </w:footnote>
  <w:footnote w:id="8">
    <w:p w14:paraId="5571D3CE" w14:textId="77777777" w:rsidR="00FF732D" w:rsidRDefault="00FF732D" w:rsidP="00CC5011">
      <w:pPr>
        <w:pStyle w:val="FootnoteText"/>
      </w:pPr>
      <w:r>
        <w:rPr>
          <w:rStyle w:val="FootnoteReference"/>
        </w:rPr>
        <w:footnoteRef/>
      </w:r>
      <w:r>
        <w:t xml:space="preserve"> The functional unit is the unit measuring the society function provided by the technology, in this case – mobility.</w:t>
      </w:r>
    </w:p>
  </w:footnote>
  <w:footnote w:id="9">
    <w:p w14:paraId="0AD76DFD" w14:textId="43E43FAA" w:rsidR="00FF732D" w:rsidRDefault="00FF732D" w:rsidP="00CC5011">
      <w:pPr>
        <w:pStyle w:val="FootnoteText"/>
      </w:pPr>
      <w:r>
        <w:rPr>
          <w:rStyle w:val="FootnoteReference"/>
        </w:rPr>
        <w:footnoteRef/>
      </w:r>
      <w:r>
        <w:t xml:space="preserve"> The implementation unit is the unit measuring installation of the technology. As the focus is on encouraging travelers to use existing systems, which are expected to provide an indication of value to public authorities as well as increased financial security, this would lead to improvements in service levels to match demand which in turn would lead to increased ridership resulting in a virtuous cycle.</w:t>
      </w:r>
    </w:p>
  </w:footnote>
  <w:footnote w:id="10">
    <w:p w14:paraId="385296FA" w14:textId="77777777" w:rsidR="00FF732D" w:rsidRDefault="00FF732D" w:rsidP="000C5FC2">
      <w:pPr>
        <w:pStyle w:val="FootnoteText"/>
        <w:rPr>
          <w:rFonts w:asciiTheme="minorHAnsi" w:hAnsiTheme="minorHAnsi"/>
        </w:rPr>
      </w:pPr>
      <w:r>
        <w:rPr>
          <w:rStyle w:val="FootnoteReference"/>
        </w:rPr>
        <w:footnoteRef/>
      </w:r>
      <w:r>
        <w:t xml:space="preserve"> The Organisation for Economic Cooperation and Development, with membership as at the end of 1990 (this was chosen to match the AMPERE model used by the IPCC and developed by the International institute for Applied Systems Analysis (IIASA). See </w:t>
      </w:r>
      <w:hyperlink r:id="rId1" w:history="1">
        <w:r>
          <w:rPr>
            <w:rStyle w:val="Hyperlink"/>
          </w:rPr>
          <w:t>www.iiasa.ac.at</w:t>
        </w:r>
      </w:hyperlink>
      <w:r>
        <w:t xml:space="preserve"> )</w:t>
      </w:r>
    </w:p>
  </w:footnote>
  <w:footnote w:id="11">
    <w:p w14:paraId="6314C35E" w14:textId="2FE355C0" w:rsidR="00FF732D" w:rsidRDefault="00FF732D">
      <w:pPr>
        <w:pStyle w:val="FootnoteText"/>
      </w:pPr>
      <w:r>
        <w:rPr>
          <w:rStyle w:val="FootnoteReference"/>
        </w:rPr>
        <w:footnoteRef/>
      </w:r>
      <w:r>
        <w:t xml:space="preserve"> In some cases, the low boundary is negative for a variable that can only be positive, and in these cases the lowest collected data point is used as the “low” boundary.</w:t>
      </w:r>
    </w:p>
  </w:footnote>
  <w:footnote w:id="12">
    <w:p w14:paraId="717AAF23" w14:textId="77777777" w:rsidR="00FF732D" w:rsidRDefault="00FF732D" w:rsidP="000C5FC2">
      <w:pPr>
        <w:pStyle w:val="FootnoteText"/>
      </w:pPr>
      <w:r>
        <w:rPr>
          <w:rStyle w:val="FootnoteReference"/>
        </w:rPr>
        <w:footnoteRef/>
      </w:r>
      <w:r>
        <w:t xml:space="preserve"> Vkm – vehicle kilometers, the total distance in km traveled by the vehicle</w:t>
      </w:r>
    </w:p>
  </w:footnote>
  <w:footnote w:id="13">
    <w:p w14:paraId="592B8924" w14:textId="77777777" w:rsidR="00E83614" w:rsidRDefault="00E83614" w:rsidP="00E83614">
      <w:pPr>
        <w:pStyle w:val="FootnoteText"/>
      </w:pPr>
      <w:r>
        <w:rPr>
          <w:rStyle w:val="FootnoteReference"/>
        </w:rPr>
        <w:footnoteRef/>
      </w:r>
      <w:r>
        <w:t xml:space="preserve"> Priced were taken as the average annual price during the ten years preceding 2014.</w:t>
      </w:r>
    </w:p>
  </w:footnote>
  <w:footnote w:id="14">
    <w:p w14:paraId="3AB52DFD" w14:textId="77777777" w:rsidR="00FF732D" w:rsidRDefault="00FF732D" w:rsidP="002774B0">
      <w:pPr>
        <w:pStyle w:val="FootnoteText"/>
      </w:pPr>
      <w:r>
        <w:rPr>
          <w:rStyle w:val="FootnoteReference"/>
        </w:rPr>
        <w:footnoteRef/>
      </w:r>
      <w:r>
        <w:t xml:space="preserve"> Some solutions such as Electric Vehicles and High-Speed Rail increase the demand for electricity and reduce the demand for fuel.</w:t>
      </w:r>
    </w:p>
  </w:footnote>
  <w:footnote w:id="15">
    <w:p w14:paraId="407B1BD6" w14:textId="5AECBD95" w:rsidR="00FA3102" w:rsidRPr="00FA3102" w:rsidRDefault="00FA3102">
      <w:pPr>
        <w:pStyle w:val="FootnoteText"/>
      </w:pPr>
      <w:r>
        <w:rPr>
          <w:rStyle w:val="FootnoteReference"/>
        </w:rPr>
        <w:footnoteRef/>
      </w:r>
      <w:r>
        <w:t xml:space="preserve"> </w:t>
      </w:r>
      <w:r>
        <w:rPr>
          <w:lang w:val="pt-PT"/>
        </w:rPr>
        <w:t>Costs to the Individual</w:t>
      </w:r>
    </w:p>
  </w:footnote>
  <w:footnote w:id="16">
    <w:p w14:paraId="5FC885FA" w14:textId="3A0C1549" w:rsidR="00FA3102" w:rsidRPr="00FA3102" w:rsidRDefault="00FA3102">
      <w:pPr>
        <w:pStyle w:val="FootnoteText"/>
        <w:rPr>
          <w:lang w:val="pt-PT"/>
        </w:rPr>
      </w:pPr>
      <w:r>
        <w:rPr>
          <w:rStyle w:val="FootnoteReference"/>
        </w:rPr>
        <w:footnoteRef/>
      </w:r>
      <w:r>
        <w:t xml:space="preserve"> </w:t>
      </w:r>
      <w:r>
        <w:rPr>
          <w:lang w:val="pt-PT"/>
        </w:rPr>
        <w:t>Costs to the Individual</w:t>
      </w:r>
    </w:p>
  </w:footnote>
  <w:footnote w:id="17">
    <w:p w14:paraId="71248D1A" w14:textId="77777777" w:rsidR="00FF732D" w:rsidRDefault="00FF732D" w:rsidP="00613FFD">
      <w:pPr>
        <w:pStyle w:val="FootnoteText"/>
      </w:pPr>
      <w:r>
        <w:rPr>
          <w:rStyle w:val="FootnoteReference"/>
        </w:rPr>
        <w:footnoteRef/>
      </w:r>
      <w:r>
        <w:t xml:space="preserve"> Texas A&amp;M Transportation Institute &amp; INRIX (2015) “2015 Urban Mobility Scorecard”, </w:t>
      </w:r>
      <w:hyperlink r:id="rId2" w:history="1">
        <w:r>
          <w:rPr>
            <w:rStyle w:val="Hyperlink"/>
          </w:rPr>
          <w:t>https://mobility.tamu.edu/ums/report/</w:t>
        </w:r>
      </w:hyperlink>
      <w:r>
        <w:t xml:space="preserve"> , accessed 24 October, 2016</w:t>
      </w:r>
    </w:p>
  </w:footnote>
  <w:footnote w:id="18">
    <w:p w14:paraId="22460FE4" w14:textId="77777777" w:rsidR="00FF732D" w:rsidRDefault="00FF732D" w:rsidP="00613FFD">
      <w:pPr>
        <w:pStyle w:val="FootnoteText"/>
      </w:pPr>
      <w:r>
        <w:rPr>
          <w:rStyle w:val="FootnoteReference"/>
        </w:rPr>
        <w:footnoteRef/>
      </w:r>
      <w:r>
        <w:t xml:space="preserve"> </w:t>
      </w:r>
      <w:hyperlink r:id="rId3" w:history="1">
        <w:r>
          <w:rPr>
            <w:rStyle w:val="Hyperlink"/>
          </w:rPr>
          <w:t>https://ec.europa.eu/transport/themes/urban/urban_mobility_en</w:t>
        </w:r>
      </w:hyperlink>
      <w:r>
        <w:t>, accessed 24 October, 2016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02"/>
    <w:multiLevelType w:val="multilevel"/>
    <w:tmpl w:val="00000002"/>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552A54"/>
    <w:multiLevelType w:val="hybridMultilevel"/>
    <w:tmpl w:val="4840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D06E3"/>
    <w:multiLevelType w:val="hybridMultilevel"/>
    <w:tmpl w:val="D2DE0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05DB4"/>
    <w:multiLevelType w:val="hybridMultilevel"/>
    <w:tmpl w:val="34D2A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04090025"/>
    <w:lvl w:ilvl="0">
      <w:start w:val="1"/>
      <w:numFmt w:val="decimal"/>
      <w:pStyle w:val="Heading1"/>
      <w:lvlText w:val="%1"/>
      <w:lvlJc w:val="left"/>
      <w:pPr>
        <w:ind w:left="241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E956B59"/>
    <w:multiLevelType w:val="hybridMultilevel"/>
    <w:tmpl w:val="CB109C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B13F27"/>
    <w:multiLevelType w:val="hybridMultilevel"/>
    <w:tmpl w:val="F58A34B0"/>
    <w:lvl w:ilvl="0" w:tplc="A52C208C">
      <w:start w:val="1"/>
      <w:numFmt w:val="bullet"/>
      <w:lvlText w:val=""/>
      <w:lvlJc w:val="left"/>
      <w:pPr>
        <w:ind w:left="720" w:hanging="360"/>
      </w:pPr>
      <w:rPr>
        <w:rFonts w:ascii="Symbol" w:hAnsi="Symbol" w:hint="default"/>
      </w:rPr>
    </w:lvl>
    <w:lvl w:ilvl="1" w:tplc="06AEAFE8">
      <w:start w:val="1"/>
      <w:numFmt w:val="bullet"/>
      <w:lvlText w:val="o"/>
      <w:lvlJc w:val="left"/>
      <w:pPr>
        <w:ind w:left="1440" w:hanging="360"/>
      </w:pPr>
      <w:rPr>
        <w:rFonts w:ascii="Courier New" w:hAnsi="Courier New" w:hint="default"/>
      </w:rPr>
    </w:lvl>
    <w:lvl w:ilvl="2" w:tplc="0BA63EA0">
      <w:start w:val="1"/>
      <w:numFmt w:val="bullet"/>
      <w:lvlText w:val=""/>
      <w:lvlJc w:val="left"/>
      <w:pPr>
        <w:ind w:left="2160" w:hanging="360"/>
      </w:pPr>
      <w:rPr>
        <w:rFonts w:ascii="Wingdings" w:hAnsi="Wingdings" w:hint="default"/>
      </w:rPr>
    </w:lvl>
    <w:lvl w:ilvl="3" w:tplc="0E648DB8">
      <w:start w:val="1"/>
      <w:numFmt w:val="bullet"/>
      <w:lvlText w:val=""/>
      <w:lvlJc w:val="left"/>
      <w:pPr>
        <w:ind w:left="2880" w:hanging="360"/>
      </w:pPr>
      <w:rPr>
        <w:rFonts w:ascii="Symbol" w:hAnsi="Symbol" w:hint="default"/>
      </w:rPr>
    </w:lvl>
    <w:lvl w:ilvl="4" w:tplc="4A9805C4">
      <w:start w:val="1"/>
      <w:numFmt w:val="bullet"/>
      <w:lvlText w:val="o"/>
      <w:lvlJc w:val="left"/>
      <w:pPr>
        <w:ind w:left="3600" w:hanging="360"/>
      </w:pPr>
      <w:rPr>
        <w:rFonts w:ascii="Courier New" w:hAnsi="Courier New" w:hint="default"/>
      </w:rPr>
    </w:lvl>
    <w:lvl w:ilvl="5" w:tplc="76FE5D1A">
      <w:start w:val="1"/>
      <w:numFmt w:val="bullet"/>
      <w:lvlText w:val=""/>
      <w:lvlJc w:val="left"/>
      <w:pPr>
        <w:ind w:left="4320" w:hanging="360"/>
      </w:pPr>
      <w:rPr>
        <w:rFonts w:ascii="Wingdings" w:hAnsi="Wingdings" w:hint="default"/>
      </w:rPr>
    </w:lvl>
    <w:lvl w:ilvl="6" w:tplc="269462FC">
      <w:start w:val="1"/>
      <w:numFmt w:val="bullet"/>
      <w:lvlText w:val=""/>
      <w:lvlJc w:val="left"/>
      <w:pPr>
        <w:ind w:left="5040" w:hanging="360"/>
      </w:pPr>
      <w:rPr>
        <w:rFonts w:ascii="Symbol" w:hAnsi="Symbol" w:hint="default"/>
      </w:rPr>
    </w:lvl>
    <w:lvl w:ilvl="7" w:tplc="E1EEFEEE">
      <w:start w:val="1"/>
      <w:numFmt w:val="bullet"/>
      <w:lvlText w:val="o"/>
      <w:lvlJc w:val="left"/>
      <w:pPr>
        <w:ind w:left="5760" w:hanging="360"/>
      </w:pPr>
      <w:rPr>
        <w:rFonts w:ascii="Courier New" w:hAnsi="Courier New" w:hint="default"/>
      </w:rPr>
    </w:lvl>
    <w:lvl w:ilvl="8" w:tplc="8C2A96BC">
      <w:start w:val="1"/>
      <w:numFmt w:val="bullet"/>
      <w:lvlText w:val=""/>
      <w:lvlJc w:val="left"/>
      <w:pPr>
        <w:ind w:left="6480" w:hanging="360"/>
      </w:pPr>
      <w:rPr>
        <w:rFonts w:ascii="Wingdings" w:hAnsi="Wingdings" w:hint="default"/>
      </w:rPr>
    </w:lvl>
  </w:abstractNum>
  <w:abstractNum w:abstractNumId="8" w15:restartNumberingAfterBreak="0">
    <w:nsid w:val="221373D0"/>
    <w:multiLevelType w:val="hybridMultilevel"/>
    <w:tmpl w:val="67603802"/>
    <w:lvl w:ilvl="0" w:tplc="FAC28EDA">
      <w:start w:val="1"/>
      <w:numFmt w:val="bullet"/>
      <w:lvlText w:val=""/>
      <w:lvlJc w:val="left"/>
      <w:pPr>
        <w:ind w:left="720" w:hanging="360"/>
      </w:pPr>
      <w:rPr>
        <w:rFonts w:ascii="Symbol" w:hAnsi="Symbol" w:hint="default"/>
      </w:rPr>
    </w:lvl>
    <w:lvl w:ilvl="1" w:tplc="D59AF804">
      <w:start w:val="1"/>
      <w:numFmt w:val="bullet"/>
      <w:lvlText w:val="o"/>
      <w:lvlJc w:val="left"/>
      <w:pPr>
        <w:ind w:left="1440" w:hanging="360"/>
      </w:pPr>
      <w:rPr>
        <w:rFonts w:ascii="Courier New" w:hAnsi="Courier New" w:hint="default"/>
      </w:rPr>
    </w:lvl>
    <w:lvl w:ilvl="2" w:tplc="5256FCB0">
      <w:start w:val="1"/>
      <w:numFmt w:val="bullet"/>
      <w:lvlText w:val=""/>
      <w:lvlJc w:val="left"/>
      <w:pPr>
        <w:ind w:left="2160" w:hanging="360"/>
      </w:pPr>
      <w:rPr>
        <w:rFonts w:ascii="Wingdings" w:hAnsi="Wingdings" w:hint="default"/>
      </w:rPr>
    </w:lvl>
    <w:lvl w:ilvl="3" w:tplc="9FC6D752">
      <w:start w:val="1"/>
      <w:numFmt w:val="bullet"/>
      <w:lvlText w:val=""/>
      <w:lvlJc w:val="left"/>
      <w:pPr>
        <w:ind w:left="2880" w:hanging="360"/>
      </w:pPr>
      <w:rPr>
        <w:rFonts w:ascii="Symbol" w:hAnsi="Symbol" w:hint="default"/>
      </w:rPr>
    </w:lvl>
    <w:lvl w:ilvl="4" w:tplc="E2E28EF8">
      <w:start w:val="1"/>
      <w:numFmt w:val="bullet"/>
      <w:lvlText w:val="o"/>
      <w:lvlJc w:val="left"/>
      <w:pPr>
        <w:ind w:left="3600" w:hanging="360"/>
      </w:pPr>
      <w:rPr>
        <w:rFonts w:ascii="Courier New" w:hAnsi="Courier New" w:hint="default"/>
      </w:rPr>
    </w:lvl>
    <w:lvl w:ilvl="5" w:tplc="6A664024">
      <w:start w:val="1"/>
      <w:numFmt w:val="bullet"/>
      <w:lvlText w:val=""/>
      <w:lvlJc w:val="left"/>
      <w:pPr>
        <w:ind w:left="4320" w:hanging="360"/>
      </w:pPr>
      <w:rPr>
        <w:rFonts w:ascii="Wingdings" w:hAnsi="Wingdings" w:hint="default"/>
      </w:rPr>
    </w:lvl>
    <w:lvl w:ilvl="6" w:tplc="3A6EF3B0">
      <w:start w:val="1"/>
      <w:numFmt w:val="bullet"/>
      <w:lvlText w:val=""/>
      <w:lvlJc w:val="left"/>
      <w:pPr>
        <w:ind w:left="5040" w:hanging="360"/>
      </w:pPr>
      <w:rPr>
        <w:rFonts w:ascii="Symbol" w:hAnsi="Symbol" w:hint="default"/>
      </w:rPr>
    </w:lvl>
    <w:lvl w:ilvl="7" w:tplc="4CC8E248">
      <w:start w:val="1"/>
      <w:numFmt w:val="bullet"/>
      <w:lvlText w:val="o"/>
      <w:lvlJc w:val="left"/>
      <w:pPr>
        <w:ind w:left="5760" w:hanging="360"/>
      </w:pPr>
      <w:rPr>
        <w:rFonts w:ascii="Courier New" w:hAnsi="Courier New" w:hint="default"/>
      </w:rPr>
    </w:lvl>
    <w:lvl w:ilvl="8" w:tplc="743CAD92">
      <w:start w:val="1"/>
      <w:numFmt w:val="bullet"/>
      <w:lvlText w:val=""/>
      <w:lvlJc w:val="left"/>
      <w:pPr>
        <w:ind w:left="6480" w:hanging="360"/>
      </w:pPr>
      <w:rPr>
        <w:rFonts w:ascii="Wingdings" w:hAnsi="Wingdings" w:hint="default"/>
      </w:rPr>
    </w:lvl>
  </w:abstractNum>
  <w:abstractNum w:abstractNumId="9" w15:restartNumberingAfterBreak="0">
    <w:nsid w:val="26B51AC1"/>
    <w:multiLevelType w:val="hybridMultilevel"/>
    <w:tmpl w:val="1E96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E60167"/>
    <w:multiLevelType w:val="hybridMultilevel"/>
    <w:tmpl w:val="14EC235E"/>
    <w:lvl w:ilvl="0" w:tplc="558AF5DC">
      <w:start w:val="1"/>
      <w:numFmt w:val="bullet"/>
      <w:lvlText w:val=""/>
      <w:lvlJc w:val="left"/>
      <w:pPr>
        <w:ind w:left="720" w:hanging="360"/>
      </w:pPr>
      <w:rPr>
        <w:rFonts w:ascii="Symbol" w:hAnsi="Symbol" w:hint="default"/>
      </w:rPr>
    </w:lvl>
    <w:lvl w:ilvl="1" w:tplc="9294D4BC">
      <w:start w:val="1"/>
      <w:numFmt w:val="bullet"/>
      <w:lvlText w:val="o"/>
      <w:lvlJc w:val="left"/>
      <w:pPr>
        <w:ind w:left="1440" w:hanging="360"/>
      </w:pPr>
      <w:rPr>
        <w:rFonts w:ascii="Courier New" w:hAnsi="Courier New" w:hint="default"/>
      </w:rPr>
    </w:lvl>
    <w:lvl w:ilvl="2" w:tplc="A9C2071E">
      <w:start w:val="1"/>
      <w:numFmt w:val="bullet"/>
      <w:lvlText w:val=""/>
      <w:lvlJc w:val="left"/>
      <w:pPr>
        <w:ind w:left="2160" w:hanging="360"/>
      </w:pPr>
      <w:rPr>
        <w:rFonts w:ascii="Wingdings" w:hAnsi="Wingdings" w:hint="default"/>
      </w:rPr>
    </w:lvl>
    <w:lvl w:ilvl="3" w:tplc="8842EA06">
      <w:start w:val="1"/>
      <w:numFmt w:val="bullet"/>
      <w:lvlText w:val=""/>
      <w:lvlJc w:val="left"/>
      <w:pPr>
        <w:ind w:left="2880" w:hanging="360"/>
      </w:pPr>
      <w:rPr>
        <w:rFonts w:ascii="Symbol" w:hAnsi="Symbol" w:hint="default"/>
      </w:rPr>
    </w:lvl>
    <w:lvl w:ilvl="4" w:tplc="77F2000E">
      <w:start w:val="1"/>
      <w:numFmt w:val="bullet"/>
      <w:lvlText w:val="o"/>
      <w:lvlJc w:val="left"/>
      <w:pPr>
        <w:ind w:left="3600" w:hanging="360"/>
      </w:pPr>
      <w:rPr>
        <w:rFonts w:ascii="Courier New" w:hAnsi="Courier New" w:hint="default"/>
      </w:rPr>
    </w:lvl>
    <w:lvl w:ilvl="5" w:tplc="53240288">
      <w:start w:val="1"/>
      <w:numFmt w:val="bullet"/>
      <w:lvlText w:val=""/>
      <w:lvlJc w:val="left"/>
      <w:pPr>
        <w:ind w:left="4320" w:hanging="360"/>
      </w:pPr>
      <w:rPr>
        <w:rFonts w:ascii="Wingdings" w:hAnsi="Wingdings" w:hint="default"/>
      </w:rPr>
    </w:lvl>
    <w:lvl w:ilvl="6" w:tplc="995AA9B8">
      <w:start w:val="1"/>
      <w:numFmt w:val="bullet"/>
      <w:lvlText w:val=""/>
      <w:lvlJc w:val="left"/>
      <w:pPr>
        <w:ind w:left="5040" w:hanging="360"/>
      </w:pPr>
      <w:rPr>
        <w:rFonts w:ascii="Symbol" w:hAnsi="Symbol" w:hint="default"/>
      </w:rPr>
    </w:lvl>
    <w:lvl w:ilvl="7" w:tplc="904C3BC8">
      <w:start w:val="1"/>
      <w:numFmt w:val="bullet"/>
      <w:lvlText w:val="o"/>
      <w:lvlJc w:val="left"/>
      <w:pPr>
        <w:ind w:left="5760" w:hanging="360"/>
      </w:pPr>
      <w:rPr>
        <w:rFonts w:ascii="Courier New" w:hAnsi="Courier New" w:hint="default"/>
      </w:rPr>
    </w:lvl>
    <w:lvl w:ilvl="8" w:tplc="E7846F22">
      <w:start w:val="1"/>
      <w:numFmt w:val="bullet"/>
      <w:lvlText w:val=""/>
      <w:lvlJc w:val="left"/>
      <w:pPr>
        <w:ind w:left="6480" w:hanging="360"/>
      </w:pPr>
      <w:rPr>
        <w:rFonts w:ascii="Wingdings" w:hAnsi="Wingdings" w:hint="default"/>
      </w:rPr>
    </w:lvl>
  </w:abstractNum>
  <w:abstractNum w:abstractNumId="11" w15:restartNumberingAfterBreak="0">
    <w:nsid w:val="327E426E"/>
    <w:multiLevelType w:val="hybridMultilevel"/>
    <w:tmpl w:val="6F7EB872"/>
    <w:lvl w:ilvl="0" w:tplc="85302C3C">
      <w:start w:val="1"/>
      <w:numFmt w:val="bullet"/>
      <w:lvlText w:val=""/>
      <w:lvlJc w:val="left"/>
      <w:pPr>
        <w:ind w:left="720" w:hanging="360"/>
      </w:pPr>
      <w:rPr>
        <w:rFonts w:ascii="Symbol" w:hAnsi="Symbol" w:hint="default"/>
      </w:rPr>
    </w:lvl>
    <w:lvl w:ilvl="1" w:tplc="68CCF554">
      <w:start w:val="1"/>
      <w:numFmt w:val="bullet"/>
      <w:lvlText w:val="o"/>
      <w:lvlJc w:val="left"/>
      <w:pPr>
        <w:ind w:left="1440" w:hanging="360"/>
      </w:pPr>
      <w:rPr>
        <w:rFonts w:ascii="Courier New" w:hAnsi="Courier New" w:hint="default"/>
      </w:rPr>
    </w:lvl>
    <w:lvl w:ilvl="2" w:tplc="56E04FB8">
      <w:start w:val="1"/>
      <w:numFmt w:val="bullet"/>
      <w:lvlText w:val=""/>
      <w:lvlJc w:val="left"/>
      <w:pPr>
        <w:ind w:left="2160" w:hanging="360"/>
      </w:pPr>
      <w:rPr>
        <w:rFonts w:ascii="Wingdings" w:hAnsi="Wingdings" w:hint="default"/>
      </w:rPr>
    </w:lvl>
    <w:lvl w:ilvl="3" w:tplc="A6A465D8">
      <w:start w:val="1"/>
      <w:numFmt w:val="bullet"/>
      <w:lvlText w:val=""/>
      <w:lvlJc w:val="left"/>
      <w:pPr>
        <w:ind w:left="2880" w:hanging="360"/>
      </w:pPr>
      <w:rPr>
        <w:rFonts w:ascii="Symbol" w:hAnsi="Symbol" w:hint="default"/>
      </w:rPr>
    </w:lvl>
    <w:lvl w:ilvl="4" w:tplc="656AF4D2">
      <w:start w:val="1"/>
      <w:numFmt w:val="bullet"/>
      <w:lvlText w:val="o"/>
      <w:lvlJc w:val="left"/>
      <w:pPr>
        <w:ind w:left="3600" w:hanging="360"/>
      </w:pPr>
      <w:rPr>
        <w:rFonts w:ascii="Courier New" w:hAnsi="Courier New" w:hint="default"/>
      </w:rPr>
    </w:lvl>
    <w:lvl w:ilvl="5" w:tplc="BAA24B62">
      <w:start w:val="1"/>
      <w:numFmt w:val="bullet"/>
      <w:lvlText w:val=""/>
      <w:lvlJc w:val="left"/>
      <w:pPr>
        <w:ind w:left="4320" w:hanging="360"/>
      </w:pPr>
      <w:rPr>
        <w:rFonts w:ascii="Wingdings" w:hAnsi="Wingdings" w:hint="default"/>
      </w:rPr>
    </w:lvl>
    <w:lvl w:ilvl="6" w:tplc="6B8C587C">
      <w:start w:val="1"/>
      <w:numFmt w:val="bullet"/>
      <w:lvlText w:val=""/>
      <w:lvlJc w:val="left"/>
      <w:pPr>
        <w:ind w:left="5040" w:hanging="360"/>
      </w:pPr>
      <w:rPr>
        <w:rFonts w:ascii="Symbol" w:hAnsi="Symbol" w:hint="default"/>
      </w:rPr>
    </w:lvl>
    <w:lvl w:ilvl="7" w:tplc="FF0CF9E8">
      <w:start w:val="1"/>
      <w:numFmt w:val="bullet"/>
      <w:lvlText w:val="o"/>
      <w:lvlJc w:val="left"/>
      <w:pPr>
        <w:ind w:left="5760" w:hanging="360"/>
      </w:pPr>
      <w:rPr>
        <w:rFonts w:ascii="Courier New" w:hAnsi="Courier New" w:hint="default"/>
      </w:rPr>
    </w:lvl>
    <w:lvl w:ilvl="8" w:tplc="D968E95A">
      <w:start w:val="1"/>
      <w:numFmt w:val="bullet"/>
      <w:lvlText w:val=""/>
      <w:lvlJc w:val="left"/>
      <w:pPr>
        <w:ind w:left="6480" w:hanging="360"/>
      </w:pPr>
      <w:rPr>
        <w:rFonts w:ascii="Wingdings" w:hAnsi="Wingdings" w:hint="default"/>
      </w:rPr>
    </w:lvl>
  </w:abstractNum>
  <w:abstractNum w:abstractNumId="12" w15:restartNumberingAfterBreak="0">
    <w:nsid w:val="32E52C67"/>
    <w:multiLevelType w:val="hybridMultilevel"/>
    <w:tmpl w:val="43966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3E048C"/>
    <w:multiLevelType w:val="hybridMultilevel"/>
    <w:tmpl w:val="19788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94073E"/>
    <w:multiLevelType w:val="multilevel"/>
    <w:tmpl w:val="53C63B5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1E40479"/>
    <w:multiLevelType w:val="hybridMultilevel"/>
    <w:tmpl w:val="CE567278"/>
    <w:lvl w:ilvl="0" w:tplc="CA384C26">
      <w:start w:val="1"/>
      <w:numFmt w:val="decimal"/>
      <w:lvlText w:val="Assumption %1:"/>
      <w:lvlJc w:val="left"/>
      <w:pPr>
        <w:ind w:left="2340" w:hanging="360"/>
      </w:pPr>
      <w:rPr>
        <w:rFonts w:hint="default"/>
        <w:b/>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BE4A9D"/>
    <w:multiLevelType w:val="hybridMultilevel"/>
    <w:tmpl w:val="3C78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4577BB"/>
    <w:multiLevelType w:val="hybridMultilevel"/>
    <w:tmpl w:val="03147364"/>
    <w:lvl w:ilvl="0" w:tplc="2AA68AF6">
      <w:start w:val="1"/>
      <w:numFmt w:val="bullet"/>
      <w:lvlText w:val=""/>
      <w:lvlJc w:val="left"/>
      <w:pPr>
        <w:ind w:left="720" w:hanging="360"/>
      </w:pPr>
      <w:rPr>
        <w:rFonts w:ascii="Symbol" w:hAnsi="Symbol" w:hint="default"/>
      </w:rPr>
    </w:lvl>
    <w:lvl w:ilvl="1" w:tplc="7894608C">
      <w:start w:val="1"/>
      <w:numFmt w:val="bullet"/>
      <w:lvlText w:val="o"/>
      <w:lvlJc w:val="left"/>
      <w:pPr>
        <w:ind w:left="1440" w:hanging="360"/>
      </w:pPr>
      <w:rPr>
        <w:rFonts w:ascii="Courier New" w:hAnsi="Courier New" w:hint="default"/>
      </w:rPr>
    </w:lvl>
    <w:lvl w:ilvl="2" w:tplc="748CBC36">
      <w:start w:val="1"/>
      <w:numFmt w:val="bullet"/>
      <w:lvlText w:val=""/>
      <w:lvlJc w:val="left"/>
      <w:pPr>
        <w:ind w:left="2160" w:hanging="360"/>
      </w:pPr>
      <w:rPr>
        <w:rFonts w:ascii="Wingdings" w:hAnsi="Wingdings" w:hint="default"/>
      </w:rPr>
    </w:lvl>
    <w:lvl w:ilvl="3" w:tplc="E890959A">
      <w:start w:val="1"/>
      <w:numFmt w:val="bullet"/>
      <w:lvlText w:val=""/>
      <w:lvlJc w:val="left"/>
      <w:pPr>
        <w:ind w:left="2880" w:hanging="360"/>
      </w:pPr>
      <w:rPr>
        <w:rFonts w:ascii="Symbol" w:hAnsi="Symbol" w:hint="default"/>
      </w:rPr>
    </w:lvl>
    <w:lvl w:ilvl="4" w:tplc="9E36FA8E">
      <w:start w:val="1"/>
      <w:numFmt w:val="bullet"/>
      <w:lvlText w:val="o"/>
      <w:lvlJc w:val="left"/>
      <w:pPr>
        <w:ind w:left="3600" w:hanging="360"/>
      </w:pPr>
      <w:rPr>
        <w:rFonts w:ascii="Courier New" w:hAnsi="Courier New" w:hint="default"/>
      </w:rPr>
    </w:lvl>
    <w:lvl w:ilvl="5" w:tplc="E744D666">
      <w:start w:val="1"/>
      <w:numFmt w:val="bullet"/>
      <w:lvlText w:val=""/>
      <w:lvlJc w:val="left"/>
      <w:pPr>
        <w:ind w:left="4320" w:hanging="360"/>
      </w:pPr>
      <w:rPr>
        <w:rFonts w:ascii="Wingdings" w:hAnsi="Wingdings" w:hint="default"/>
      </w:rPr>
    </w:lvl>
    <w:lvl w:ilvl="6" w:tplc="930476EE">
      <w:start w:val="1"/>
      <w:numFmt w:val="bullet"/>
      <w:lvlText w:val=""/>
      <w:lvlJc w:val="left"/>
      <w:pPr>
        <w:ind w:left="5040" w:hanging="360"/>
      </w:pPr>
      <w:rPr>
        <w:rFonts w:ascii="Symbol" w:hAnsi="Symbol" w:hint="default"/>
      </w:rPr>
    </w:lvl>
    <w:lvl w:ilvl="7" w:tplc="F648F09E">
      <w:start w:val="1"/>
      <w:numFmt w:val="bullet"/>
      <w:lvlText w:val="o"/>
      <w:lvlJc w:val="left"/>
      <w:pPr>
        <w:ind w:left="5760" w:hanging="360"/>
      </w:pPr>
      <w:rPr>
        <w:rFonts w:ascii="Courier New" w:hAnsi="Courier New" w:hint="default"/>
      </w:rPr>
    </w:lvl>
    <w:lvl w:ilvl="8" w:tplc="A502C3E2">
      <w:start w:val="1"/>
      <w:numFmt w:val="bullet"/>
      <w:lvlText w:val=""/>
      <w:lvlJc w:val="left"/>
      <w:pPr>
        <w:ind w:left="6480" w:hanging="360"/>
      </w:pPr>
      <w:rPr>
        <w:rFonts w:ascii="Wingdings" w:hAnsi="Wingdings" w:hint="default"/>
      </w:rPr>
    </w:lvl>
  </w:abstractNum>
  <w:abstractNum w:abstractNumId="18" w15:restartNumberingAfterBreak="0">
    <w:nsid w:val="5C36457D"/>
    <w:multiLevelType w:val="hybridMultilevel"/>
    <w:tmpl w:val="116C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D25A7"/>
    <w:multiLevelType w:val="hybridMultilevel"/>
    <w:tmpl w:val="7BF03AB0"/>
    <w:lvl w:ilvl="0" w:tplc="BCAE0DEA">
      <w:start w:val="1"/>
      <w:numFmt w:val="bullet"/>
      <w:lvlText w:val=""/>
      <w:lvlJc w:val="left"/>
      <w:pPr>
        <w:ind w:left="720" w:hanging="360"/>
      </w:pPr>
      <w:rPr>
        <w:rFonts w:ascii="Symbol" w:hAnsi="Symbol" w:hint="default"/>
      </w:rPr>
    </w:lvl>
    <w:lvl w:ilvl="1" w:tplc="2BDABEC0">
      <w:start w:val="1"/>
      <w:numFmt w:val="bullet"/>
      <w:lvlText w:val="o"/>
      <w:lvlJc w:val="left"/>
      <w:pPr>
        <w:ind w:left="1440" w:hanging="360"/>
      </w:pPr>
      <w:rPr>
        <w:rFonts w:ascii="Courier New" w:hAnsi="Courier New" w:hint="default"/>
      </w:rPr>
    </w:lvl>
    <w:lvl w:ilvl="2" w:tplc="43D6D078">
      <w:start w:val="1"/>
      <w:numFmt w:val="bullet"/>
      <w:lvlText w:val=""/>
      <w:lvlJc w:val="left"/>
      <w:pPr>
        <w:ind w:left="2160" w:hanging="360"/>
      </w:pPr>
      <w:rPr>
        <w:rFonts w:ascii="Wingdings" w:hAnsi="Wingdings" w:hint="default"/>
      </w:rPr>
    </w:lvl>
    <w:lvl w:ilvl="3" w:tplc="0DA6E31E">
      <w:start w:val="1"/>
      <w:numFmt w:val="bullet"/>
      <w:lvlText w:val=""/>
      <w:lvlJc w:val="left"/>
      <w:pPr>
        <w:ind w:left="2880" w:hanging="360"/>
      </w:pPr>
      <w:rPr>
        <w:rFonts w:ascii="Symbol" w:hAnsi="Symbol" w:hint="default"/>
      </w:rPr>
    </w:lvl>
    <w:lvl w:ilvl="4" w:tplc="7C02C880">
      <w:start w:val="1"/>
      <w:numFmt w:val="bullet"/>
      <w:lvlText w:val="o"/>
      <w:lvlJc w:val="left"/>
      <w:pPr>
        <w:ind w:left="3600" w:hanging="360"/>
      </w:pPr>
      <w:rPr>
        <w:rFonts w:ascii="Courier New" w:hAnsi="Courier New" w:hint="default"/>
      </w:rPr>
    </w:lvl>
    <w:lvl w:ilvl="5" w:tplc="64A69742">
      <w:start w:val="1"/>
      <w:numFmt w:val="bullet"/>
      <w:lvlText w:val=""/>
      <w:lvlJc w:val="left"/>
      <w:pPr>
        <w:ind w:left="4320" w:hanging="360"/>
      </w:pPr>
      <w:rPr>
        <w:rFonts w:ascii="Wingdings" w:hAnsi="Wingdings" w:hint="default"/>
      </w:rPr>
    </w:lvl>
    <w:lvl w:ilvl="6" w:tplc="690A2C72">
      <w:start w:val="1"/>
      <w:numFmt w:val="bullet"/>
      <w:lvlText w:val=""/>
      <w:lvlJc w:val="left"/>
      <w:pPr>
        <w:ind w:left="5040" w:hanging="360"/>
      </w:pPr>
      <w:rPr>
        <w:rFonts w:ascii="Symbol" w:hAnsi="Symbol" w:hint="default"/>
      </w:rPr>
    </w:lvl>
    <w:lvl w:ilvl="7" w:tplc="6A20EF10">
      <w:start w:val="1"/>
      <w:numFmt w:val="bullet"/>
      <w:lvlText w:val="o"/>
      <w:lvlJc w:val="left"/>
      <w:pPr>
        <w:ind w:left="5760" w:hanging="360"/>
      </w:pPr>
      <w:rPr>
        <w:rFonts w:ascii="Courier New" w:hAnsi="Courier New" w:hint="default"/>
      </w:rPr>
    </w:lvl>
    <w:lvl w:ilvl="8" w:tplc="DB62D288">
      <w:start w:val="1"/>
      <w:numFmt w:val="bullet"/>
      <w:lvlText w:val=""/>
      <w:lvlJc w:val="left"/>
      <w:pPr>
        <w:ind w:left="6480" w:hanging="360"/>
      </w:pPr>
      <w:rPr>
        <w:rFonts w:ascii="Wingdings" w:hAnsi="Wingdings" w:hint="default"/>
      </w:rPr>
    </w:lvl>
  </w:abstractNum>
  <w:abstractNum w:abstractNumId="20" w15:restartNumberingAfterBreak="0">
    <w:nsid w:val="60CB0A8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3FA4327"/>
    <w:multiLevelType w:val="hybridMultilevel"/>
    <w:tmpl w:val="FAA4F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EF1080"/>
    <w:multiLevelType w:val="hybridMultilevel"/>
    <w:tmpl w:val="87CAB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1E326D"/>
    <w:multiLevelType w:val="hybridMultilevel"/>
    <w:tmpl w:val="6F324392"/>
    <w:lvl w:ilvl="0" w:tplc="8D348CEE">
      <w:start w:val="1"/>
      <w:numFmt w:val="bullet"/>
      <w:lvlText w:val=""/>
      <w:lvlJc w:val="left"/>
      <w:pPr>
        <w:ind w:left="720" w:hanging="360"/>
      </w:pPr>
      <w:rPr>
        <w:rFonts w:ascii="Symbol" w:hAnsi="Symbol" w:hint="default"/>
      </w:rPr>
    </w:lvl>
    <w:lvl w:ilvl="1" w:tplc="2B02620A">
      <w:start w:val="1"/>
      <w:numFmt w:val="bullet"/>
      <w:lvlText w:val="o"/>
      <w:lvlJc w:val="left"/>
      <w:pPr>
        <w:ind w:left="1440" w:hanging="360"/>
      </w:pPr>
      <w:rPr>
        <w:rFonts w:ascii="Courier New" w:hAnsi="Courier New" w:hint="default"/>
      </w:rPr>
    </w:lvl>
    <w:lvl w:ilvl="2" w:tplc="8B00FDE8">
      <w:start w:val="1"/>
      <w:numFmt w:val="bullet"/>
      <w:lvlText w:val=""/>
      <w:lvlJc w:val="left"/>
      <w:pPr>
        <w:ind w:left="2160" w:hanging="360"/>
      </w:pPr>
      <w:rPr>
        <w:rFonts w:ascii="Wingdings" w:hAnsi="Wingdings" w:hint="default"/>
      </w:rPr>
    </w:lvl>
    <w:lvl w:ilvl="3" w:tplc="48FEC6BA">
      <w:start w:val="1"/>
      <w:numFmt w:val="bullet"/>
      <w:lvlText w:val=""/>
      <w:lvlJc w:val="left"/>
      <w:pPr>
        <w:ind w:left="2880" w:hanging="360"/>
      </w:pPr>
      <w:rPr>
        <w:rFonts w:ascii="Symbol" w:hAnsi="Symbol" w:hint="default"/>
      </w:rPr>
    </w:lvl>
    <w:lvl w:ilvl="4" w:tplc="436281A2">
      <w:start w:val="1"/>
      <w:numFmt w:val="bullet"/>
      <w:lvlText w:val="o"/>
      <w:lvlJc w:val="left"/>
      <w:pPr>
        <w:ind w:left="3600" w:hanging="360"/>
      </w:pPr>
      <w:rPr>
        <w:rFonts w:ascii="Courier New" w:hAnsi="Courier New" w:hint="default"/>
      </w:rPr>
    </w:lvl>
    <w:lvl w:ilvl="5" w:tplc="B5A864D2">
      <w:start w:val="1"/>
      <w:numFmt w:val="bullet"/>
      <w:lvlText w:val=""/>
      <w:lvlJc w:val="left"/>
      <w:pPr>
        <w:ind w:left="4320" w:hanging="360"/>
      </w:pPr>
      <w:rPr>
        <w:rFonts w:ascii="Wingdings" w:hAnsi="Wingdings" w:hint="default"/>
      </w:rPr>
    </w:lvl>
    <w:lvl w:ilvl="6" w:tplc="3FBC6B1C">
      <w:start w:val="1"/>
      <w:numFmt w:val="bullet"/>
      <w:lvlText w:val=""/>
      <w:lvlJc w:val="left"/>
      <w:pPr>
        <w:ind w:left="5040" w:hanging="360"/>
      </w:pPr>
      <w:rPr>
        <w:rFonts w:ascii="Symbol" w:hAnsi="Symbol" w:hint="default"/>
      </w:rPr>
    </w:lvl>
    <w:lvl w:ilvl="7" w:tplc="B0B22810">
      <w:start w:val="1"/>
      <w:numFmt w:val="bullet"/>
      <w:lvlText w:val="o"/>
      <w:lvlJc w:val="left"/>
      <w:pPr>
        <w:ind w:left="5760" w:hanging="360"/>
      </w:pPr>
      <w:rPr>
        <w:rFonts w:ascii="Courier New" w:hAnsi="Courier New" w:hint="default"/>
      </w:rPr>
    </w:lvl>
    <w:lvl w:ilvl="8" w:tplc="6FBA8E4C">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14"/>
  </w:num>
  <w:num w:numId="4">
    <w:abstractNumId w:val="14"/>
  </w:num>
  <w:num w:numId="5">
    <w:abstractNumId w:val="3"/>
  </w:num>
  <w:num w:numId="6">
    <w:abstractNumId w:val="17"/>
  </w:num>
  <w:num w:numId="7">
    <w:abstractNumId w:val="8"/>
  </w:num>
  <w:num w:numId="8">
    <w:abstractNumId w:val="11"/>
  </w:num>
  <w:num w:numId="9">
    <w:abstractNumId w:val="23"/>
  </w:num>
  <w:num w:numId="10">
    <w:abstractNumId w:val="18"/>
  </w:num>
  <w:num w:numId="11">
    <w:abstractNumId w:val="6"/>
  </w:num>
  <w:num w:numId="12">
    <w:abstractNumId w:val="10"/>
  </w:num>
  <w:num w:numId="13">
    <w:abstractNumId w:val="19"/>
  </w:num>
  <w:num w:numId="14">
    <w:abstractNumId w:val="21"/>
  </w:num>
  <w:num w:numId="15">
    <w:abstractNumId w:val="4"/>
  </w:num>
  <w:num w:numId="16">
    <w:abstractNumId w:val="22"/>
  </w:num>
  <w:num w:numId="17">
    <w:abstractNumId w:val="12"/>
  </w:num>
  <w:num w:numId="18">
    <w:abstractNumId w:val="16"/>
  </w:num>
  <w:num w:numId="19">
    <w:abstractNumId w:val="9"/>
  </w:num>
  <w:num w:numId="20">
    <w:abstractNumId w:val="13"/>
  </w:num>
  <w:num w:numId="21">
    <w:abstractNumId w:val="5"/>
  </w:num>
  <w:num w:numId="22">
    <w:abstractNumId w:val="20"/>
  </w:num>
  <w:num w:numId="23">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E71"/>
    <w:rsid w:val="0000143C"/>
    <w:rsid w:val="00002F52"/>
    <w:rsid w:val="00004ED9"/>
    <w:rsid w:val="0000518B"/>
    <w:rsid w:val="0000781A"/>
    <w:rsid w:val="00014CE5"/>
    <w:rsid w:val="000178CE"/>
    <w:rsid w:val="00017CD6"/>
    <w:rsid w:val="00021853"/>
    <w:rsid w:val="00024F11"/>
    <w:rsid w:val="00027B88"/>
    <w:rsid w:val="0003013A"/>
    <w:rsid w:val="000330C6"/>
    <w:rsid w:val="00033357"/>
    <w:rsid w:val="000338C2"/>
    <w:rsid w:val="000453DE"/>
    <w:rsid w:val="00050616"/>
    <w:rsid w:val="00054158"/>
    <w:rsid w:val="00056ED1"/>
    <w:rsid w:val="00057050"/>
    <w:rsid w:val="000663BB"/>
    <w:rsid w:val="00072C9A"/>
    <w:rsid w:val="00075F31"/>
    <w:rsid w:val="00081F00"/>
    <w:rsid w:val="0008208D"/>
    <w:rsid w:val="000828F9"/>
    <w:rsid w:val="000829DC"/>
    <w:rsid w:val="00084DA4"/>
    <w:rsid w:val="000856B7"/>
    <w:rsid w:val="000875B5"/>
    <w:rsid w:val="00087D3B"/>
    <w:rsid w:val="000910B4"/>
    <w:rsid w:val="0009232E"/>
    <w:rsid w:val="0009271D"/>
    <w:rsid w:val="00093153"/>
    <w:rsid w:val="00093691"/>
    <w:rsid w:val="0009541F"/>
    <w:rsid w:val="000971F9"/>
    <w:rsid w:val="000A6F40"/>
    <w:rsid w:val="000B1609"/>
    <w:rsid w:val="000B1918"/>
    <w:rsid w:val="000B25B1"/>
    <w:rsid w:val="000B3EE3"/>
    <w:rsid w:val="000C040A"/>
    <w:rsid w:val="000C1BBF"/>
    <w:rsid w:val="000C2618"/>
    <w:rsid w:val="000C2FF4"/>
    <w:rsid w:val="000C3205"/>
    <w:rsid w:val="000C3F49"/>
    <w:rsid w:val="000C5FC2"/>
    <w:rsid w:val="000C7A55"/>
    <w:rsid w:val="000D30DE"/>
    <w:rsid w:val="000D3855"/>
    <w:rsid w:val="000D7BC5"/>
    <w:rsid w:val="000E2DB5"/>
    <w:rsid w:val="000E594F"/>
    <w:rsid w:val="000F131E"/>
    <w:rsid w:val="00100F3B"/>
    <w:rsid w:val="00101408"/>
    <w:rsid w:val="001073C8"/>
    <w:rsid w:val="00112479"/>
    <w:rsid w:val="00112D84"/>
    <w:rsid w:val="00123A28"/>
    <w:rsid w:val="00124262"/>
    <w:rsid w:val="00124C49"/>
    <w:rsid w:val="00125B80"/>
    <w:rsid w:val="00135196"/>
    <w:rsid w:val="00136093"/>
    <w:rsid w:val="001370BA"/>
    <w:rsid w:val="00137B82"/>
    <w:rsid w:val="00140F1E"/>
    <w:rsid w:val="00145056"/>
    <w:rsid w:val="0015141E"/>
    <w:rsid w:val="00152E5D"/>
    <w:rsid w:val="00163A25"/>
    <w:rsid w:val="001759D2"/>
    <w:rsid w:val="00176B3E"/>
    <w:rsid w:val="00180D61"/>
    <w:rsid w:val="0018227C"/>
    <w:rsid w:val="00184A36"/>
    <w:rsid w:val="00195B0B"/>
    <w:rsid w:val="001A1A9A"/>
    <w:rsid w:val="001A1AB8"/>
    <w:rsid w:val="001A330D"/>
    <w:rsid w:val="001A35A3"/>
    <w:rsid w:val="001A6EB0"/>
    <w:rsid w:val="001B1300"/>
    <w:rsid w:val="001B3003"/>
    <w:rsid w:val="001B37D5"/>
    <w:rsid w:val="001B58F5"/>
    <w:rsid w:val="001B5D45"/>
    <w:rsid w:val="001B6745"/>
    <w:rsid w:val="001C2B17"/>
    <w:rsid w:val="001C2B6F"/>
    <w:rsid w:val="001C3DC0"/>
    <w:rsid w:val="001C49CB"/>
    <w:rsid w:val="001C5872"/>
    <w:rsid w:val="001C7537"/>
    <w:rsid w:val="001D17E8"/>
    <w:rsid w:val="001E0FF2"/>
    <w:rsid w:val="001F2EFC"/>
    <w:rsid w:val="001F54F6"/>
    <w:rsid w:val="001F6167"/>
    <w:rsid w:val="001F6FB0"/>
    <w:rsid w:val="001F7F42"/>
    <w:rsid w:val="00202788"/>
    <w:rsid w:val="002054FC"/>
    <w:rsid w:val="0021082B"/>
    <w:rsid w:val="002145C0"/>
    <w:rsid w:val="00215F04"/>
    <w:rsid w:val="00216B08"/>
    <w:rsid w:val="00220E89"/>
    <w:rsid w:val="00221629"/>
    <w:rsid w:val="00221954"/>
    <w:rsid w:val="00222A32"/>
    <w:rsid w:val="00224901"/>
    <w:rsid w:val="0023178B"/>
    <w:rsid w:val="00232AAA"/>
    <w:rsid w:val="00233C0E"/>
    <w:rsid w:val="002476A8"/>
    <w:rsid w:val="002525E8"/>
    <w:rsid w:val="00255D19"/>
    <w:rsid w:val="00256B9F"/>
    <w:rsid w:val="00260326"/>
    <w:rsid w:val="002603E9"/>
    <w:rsid w:val="0026327C"/>
    <w:rsid w:val="002641C9"/>
    <w:rsid w:val="00264D1A"/>
    <w:rsid w:val="00266635"/>
    <w:rsid w:val="00270442"/>
    <w:rsid w:val="00272912"/>
    <w:rsid w:val="00274B56"/>
    <w:rsid w:val="002774B0"/>
    <w:rsid w:val="00285241"/>
    <w:rsid w:val="00287A03"/>
    <w:rsid w:val="00290D71"/>
    <w:rsid w:val="00291D3C"/>
    <w:rsid w:val="00293F23"/>
    <w:rsid w:val="002A4E84"/>
    <w:rsid w:val="002A62C7"/>
    <w:rsid w:val="002B4E23"/>
    <w:rsid w:val="002B6BB1"/>
    <w:rsid w:val="002C0282"/>
    <w:rsid w:val="002D2287"/>
    <w:rsid w:val="002D3BC4"/>
    <w:rsid w:val="002D402C"/>
    <w:rsid w:val="002D4B9E"/>
    <w:rsid w:val="002D5C14"/>
    <w:rsid w:val="002D6588"/>
    <w:rsid w:val="002E47B6"/>
    <w:rsid w:val="002E49AA"/>
    <w:rsid w:val="002E67E5"/>
    <w:rsid w:val="002E69FF"/>
    <w:rsid w:val="0030099E"/>
    <w:rsid w:val="00300CEE"/>
    <w:rsid w:val="00303670"/>
    <w:rsid w:val="003069EE"/>
    <w:rsid w:val="0032353F"/>
    <w:rsid w:val="00325374"/>
    <w:rsid w:val="00325AF7"/>
    <w:rsid w:val="003260E9"/>
    <w:rsid w:val="00327B08"/>
    <w:rsid w:val="00333492"/>
    <w:rsid w:val="00333748"/>
    <w:rsid w:val="00344262"/>
    <w:rsid w:val="0034746E"/>
    <w:rsid w:val="00350EF3"/>
    <w:rsid w:val="00360CE4"/>
    <w:rsid w:val="00366679"/>
    <w:rsid w:val="00367667"/>
    <w:rsid w:val="0037089C"/>
    <w:rsid w:val="003727F8"/>
    <w:rsid w:val="00374564"/>
    <w:rsid w:val="0038334F"/>
    <w:rsid w:val="00383486"/>
    <w:rsid w:val="003922A1"/>
    <w:rsid w:val="00395868"/>
    <w:rsid w:val="003A0234"/>
    <w:rsid w:val="003A1A03"/>
    <w:rsid w:val="003A2697"/>
    <w:rsid w:val="003A438E"/>
    <w:rsid w:val="003A4CBC"/>
    <w:rsid w:val="003A7929"/>
    <w:rsid w:val="003A7FE2"/>
    <w:rsid w:val="003B06D8"/>
    <w:rsid w:val="003B0BBE"/>
    <w:rsid w:val="003B2BDF"/>
    <w:rsid w:val="003B2C93"/>
    <w:rsid w:val="003B4C27"/>
    <w:rsid w:val="003C025A"/>
    <w:rsid w:val="003C04AF"/>
    <w:rsid w:val="003C3271"/>
    <w:rsid w:val="003C3E3C"/>
    <w:rsid w:val="003C5BB2"/>
    <w:rsid w:val="003C69B0"/>
    <w:rsid w:val="003E0AE3"/>
    <w:rsid w:val="003E5878"/>
    <w:rsid w:val="004002F8"/>
    <w:rsid w:val="004057C8"/>
    <w:rsid w:val="004167DB"/>
    <w:rsid w:val="00416A4B"/>
    <w:rsid w:val="00423189"/>
    <w:rsid w:val="0042382F"/>
    <w:rsid w:val="004260B3"/>
    <w:rsid w:val="00433358"/>
    <w:rsid w:val="00434F61"/>
    <w:rsid w:val="0044137C"/>
    <w:rsid w:val="00442F4B"/>
    <w:rsid w:val="00443481"/>
    <w:rsid w:val="00447E00"/>
    <w:rsid w:val="00452468"/>
    <w:rsid w:val="0045676A"/>
    <w:rsid w:val="004575C6"/>
    <w:rsid w:val="00481F8C"/>
    <w:rsid w:val="00483FFA"/>
    <w:rsid w:val="004858E0"/>
    <w:rsid w:val="00486C75"/>
    <w:rsid w:val="00487017"/>
    <w:rsid w:val="00490F36"/>
    <w:rsid w:val="00492F5E"/>
    <w:rsid w:val="00495579"/>
    <w:rsid w:val="00496526"/>
    <w:rsid w:val="0049734F"/>
    <w:rsid w:val="004A4DFA"/>
    <w:rsid w:val="004A6074"/>
    <w:rsid w:val="004B106F"/>
    <w:rsid w:val="004B1A0B"/>
    <w:rsid w:val="004B45D0"/>
    <w:rsid w:val="004B4859"/>
    <w:rsid w:val="004B4939"/>
    <w:rsid w:val="004B5C4D"/>
    <w:rsid w:val="004B75B7"/>
    <w:rsid w:val="004C1461"/>
    <w:rsid w:val="004C1AB6"/>
    <w:rsid w:val="004C2EA3"/>
    <w:rsid w:val="004D27B9"/>
    <w:rsid w:val="004D2874"/>
    <w:rsid w:val="004D345F"/>
    <w:rsid w:val="004D5520"/>
    <w:rsid w:val="004E4047"/>
    <w:rsid w:val="004E4194"/>
    <w:rsid w:val="004E7EF4"/>
    <w:rsid w:val="004F13AF"/>
    <w:rsid w:val="004F1696"/>
    <w:rsid w:val="004F5425"/>
    <w:rsid w:val="0050129F"/>
    <w:rsid w:val="0050257C"/>
    <w:rsid w:val="00502FB7"/>
    <w:rsid w:val="00503F11"/>
    <w:rsid w:val="00504F81"/>
    <w:rsid w:val="00513D86"/>
    <w:rsid w:val="005251A9"/>
    <w:rsid w:val="005253B7"/>
    <w:rsid w:val="0053240D"/>
    <w:rsid w:val="005341AC"/>
    <w:rsid w:val="00535AC0"/>
    <w:rsid w:val="00537A27"/>
    <w:rsid w:val="00540434"/>
    <w:rsid w:val="00540530"/>
    <w:rsid w:val="00541D39"/>
    <w:rsid w:val="00542221"/>
    <w:rsid w:val="00544B61"/>
    <w:rsid w:val="00550E7D"/>
    <w:rsid w:val="00557A3B"/>
    <w:rsid w:val="00561650"/>
    <w:rsid w:val="00564C96"/>
    <w:rsid w:val="00564F71"/>
    <w:rsid w:val="00570C51"/>
    <w:rsid w:val="00571C64"/>
    <w:rsid w:val="005751E7"/>
    <w:rsid w:val="0057530E"/>
    <w:rsid w:val="00575673"/>
    <w:rsid w:val="00575C76"/>
    <w:rsid w:val="00584CBD"/>
    <w:rsid w:val="00584ECC"/>
    <w:rsid w:val="00586AA5"/>
    <w:rsid w:val="00586CD9"/>
    <w:rsid w:val="00590734"/>
    <w:rsid w:val="00592C39"/>
    <w:rsid w:val="00592D80"/>
    <w:rsid w:val="005A0AE6"/>
    <w:rsid w:val="005A2A2D"/>
    <w:rsid w:val="005A6986"/>
    <w:rsid w:val="005B7A11"/>
    <w:rsid w:val="005C494C"/>
    <w:rsid w:val="005C6EC2"/>
    <w:rsid w:val="005C77F5"/>
    <w:rsid w:val="005D026A"/>
    <w:rsid w:val="005D1DF0"/>
    <w:rsid w:val="005D251B"/>
    <w:rsid w:val="005D2C9C"/>
    <w:rsid w:val="005D49A8"/>
    <w:rsid w:val="005D62EA"/>
    <w:rsid w:val="005D6FDB"/>
    <w:rsid w:val="005E40E9"/>
    <w:rsid w:val="005E5FFB"/>
    <w:rsid w:val="005F1E2F"/>
    <w:rsid w:val="005F38E3"/>
    <w:rsid w:val="005F3932"/>
    <w:rsid w:val="005F6F5D"/>
    <w:rsid w:val="00602130"/>
    <w:rsid w:val="00602DF7"/>
    <w:rsid w:val="006035E9"/>
    <w:rsid w:val="0060672D"/>
    <w:rsid w:val="00613FFD"/>
    <w:rsid w:val="0061433B"/>
    <w:rsid w:val="00630CD1"/>
    <w:rsid w:val="00631D39"/>
    <w:rsid w:val="00632438"/>
    <w:rsid w:val="00633EA5"/>
    <w:rsid w:val="00635618"/>
    <w:rsid w:val="00640665"/>
    <w:rsid w:val="00652B00"/>
    <w:rsid w:val="00654D87"/>
    <w:rsid w:val="0065575A"/>
    <w:rsid w:val="0065579A"/>
    <w:rsid w:val="00666AAB"/>
    <w:rsid w:val="0066753A"/>
    <w:rsid w:val="0066787A"/>
    <w:rsid w:val="0067085B"/>
    <w:rsid w:val="0067225A"/>
    <w:rsid w:val="006745FF"/>
    <w:rsid w:val="00676DE3"/>
    <w:rsid w:val="006820CD"/>
    <w:rsid w:val="00683100"/>
    <w:rsid w:val="00686129"/>
    <w:rsid w:val="00686965"/>
    <w:rsid w:val="0069014F"/>
    <w:rsid w:val="0069370D"/>
    <w:rsid w:val="00695682"/>
    <w:rsid w:val="00695E13"/>
    <w:rsid w:val="006A106E"/>
    <w:rsid w:val="006A484F"/>
    <w:rsid w:val="006A4A08"/>
    <w:rsid w:val="006A7503"/>
    <w:rsid w:val="006B0F79"/>
    <w:rsid w:val="006B1084"/>
    <w:rsid w:val="006B267A"/>
    <w:rsid w:val="006B675D"/>
    <w:rsid w:val="006B7711"/>
    <w:rsid w:val="006C273F"/>
    <w:rsid w:val="006C3EC4"/>
    <w:rsid w:val="006C5A5B"/>
    <w:rsid w:val="006D322A"/>
    <w:rsid w:val="006D6012"/>
    <w:rsid w:val="006D6758"/>
    <w:rsid w:val="006E32FC"/>
    <w:rsid w:val="006E6C65"/>
    <w:rsid w:val="006F2600"/>
    <w:rsid w:val="006F4646"/>
    <w:rsid w:val="006F505C"/>
    <w:rsid w:val="006F6334"/>
    <w:rsid w:val="007051B7"/>
    <w:rsid w:val="007102BE"/>
    <w:rsid w:val="00713708"/>
    <w:rsid w:val="00717861"/>
    <w:rsid w:val="00720F3A"/>
    <w:rsid w:val="00723F51"/>
    <w:rsid w:val="0072606A"/>
    <w:rsid w:val="00736D2D"/>
    <w:rsid w:val="00740504"/>
    <w:rsid w:val="00746B14"/>
    <w:rsid w:val="007500D3"/>
    <w:rsid w:val="00753F11"/>
    <w:rsid w:val="007546AE"/>
    <w:rsid w:val="007546C9"/>
    <w:rsid w:val="007576C6"/>
    <w:rsid w:val="00760F18"/>
    <w:rsid w:val="00761959"/>
    <w:rsid w:val="00762877"/>
    <w:rsid w:val="00763931"/>
    <w:rsid w:val="00767F96"/>
    <w:rsid w:val="0078077F"/>
    <w:rsid w:val="00783D51"/>
    <w:rsid w:val="007864AB"/>
    <w:rsid w:val="00791571"/>
    <w:rsid w:val="0079350D"/>
    <w:rsid w:val="007A58F9"/>
    <w:rsid w:val="007A5E57"/>
    <w:rsid w:val="007B034E"/>
    <w:rsid w:val="007B6910"/>
    <w:rsid w:val="007C0F6A"/>
    <w:rsid w:val="007C28E3"/>
    <w:rsid w:val="007C645A"/>
    <w:rsid w:val="007D1608"/>
    <w:rsid w:val="007D2C50"/>
    <w:rsid w:val="007D2C6A"/>
    <w:rsid w:val="007D4C43"/>
    <w:rsid w:val="007D5852"/>
    <w:rsid w:val="007D77B9"/>
    <w:rsid w:val="007E06EC"/>
    <w:rsid w:val="007E601B"/>
    <w:rsid w:val="007F1A54"/>
    <w:rsid w:val="007F218C"/>
    <w:rsid w:val="007F21D6"/>
    <w:rsid w:val="007F5B1F"/>
    <w:rsid w:val="007F7C83"/>
    <w:rsid w:val="008006D0"/>
    <w:rsid w:val="00801004"/>
    <w:rsid w:val="008017C1"/>
    <w:rsid w:val="008067CB"/>
    <w:rsid w:val="00807D37"/>
    <w:rsid w:val="008113FA"/>
    <w:rsid w:val="00812CC5"/>
    <w:rsid w:val="00814EF4"/>
    <w:rsid w:val="00815696"/>
    <w:rsid w:val="00816726"/>
    <w:rsid w:val="008203FB"/>
    <w:rsid w:val="00822266"/>
    <w:rsid w:val="00826C41"/>
    <w:rsid w:val="008274C2"/>
    <w:rsid w:val="008324D7"/>
    <w:rsid w:val="008332CA"/>
    <w:rsid w:val="0083647A"/>
    <w:rsid w:val="008368CA"/>
    <w:rsid w:val="00837784"/>
    <w:rsid w:val="00843F48"/>
    <w:rsid w:val="00844242"/>
    <w:rsid w:val="0084641A"/>
    <w:rsid w:val="00847D79"/>
    <w:rsid w:val="0085286D"/>
    <w:rsid w:val="00853B8A"/>
    <w:rsid w:val="00861FE7"/>
    <w:rsid w:val="008627CC"/>
    <w:rsid w:val="008758E4"/>
    <w:rsid w:val="008806DE"/>
    <w:rsid w:val="0088092E"/>
    <w:rsid w:val="0088406E"/>
    <w:rsid w:val="0089059E"/>
    <w:rsid w:val="00890C54"/>
    <w:rsid w:val="00896943"/>
    <w:rsid w:val="008A7600"/>
    <w:rsid w:val="008C0172"/>
    <w:rsid w:val="008C3527"/>
    <w:rsid w:val="008C6017"/>
    <w:rsid w:val="008D1491"/>
    <w:rsid w:val="008D6D1A"/>
    <w:rsid w:val="008E2A7C"/>
    <w:rsid w:val="008E6B1D"/>
    <w:rsid w:val="008F24BF"/>
    <w:rsid w:val="008F2ACC"/>
    <w:rsid w:val="008F2B14"/>
    <w:rsid w:val="00905FBB"/>
    <w:rsid w:val="00906380"/>
    <w:rsid w:val="00907B1B"/>
    <w:rsid w:val="00910DE0"/>
    <w:rsid w:val="0091496E"/>
    <w:rsid w:val="00923F5D"/>
    <w:rsid w:val="00926C81"/>
    <w:rsid w:val="009300F3"/>
    <w:rsid w:val="0093067B"/>
    <w:rsid w:val="00930DE7"/>
    <w:rsid w:val="00931DFE"/>
    <w:rsid w:val="009323F1"/>
    <w:rsid w:val="00933748"/>
    <w:rsid w:val="00933FD7"/>
    <w:rsid w:val="00936B09"/>
    <w:rsid w:val="00937CEB"/>
    <w:rsid w:val="009412D5"/>
    <w:rsid w:val="00941CE1"/>
    <w:rsid w:val="0094349E"/>
    <w:rsid w:val="009470AC"/>
    <w:rsid w:val="00951B51"/>
    <w:rsid w:val="00951B63"/>
    <w:rsid w:val="00954872"/>
    <w:rsid w:val="00954CF1"/>
    <w:rsid w:val="00955370"/>
    <w:rsid w:val="00955DAE"/>
    <w:rsid w:val="00960D29"/>
    <w:rsid w:val="0096211B"/>
    <w:rsid w:val="00962201"/>
    <w:rsid w:val="00962D92"/>
    <w:rsid w:val="00966563"/>
    <w:rsid w:val="00967A2C"/>
    <w:rsid w:val="00967E71"/>
    <w:rsid w:val="0097483A"/>
    <w:rsid w:val="00975091"/>
    <w:rsid w:val="009777E1"/>
    <w:rsid w:val="00977F6D"/>
    <w:rsid w:val="00981A95"/>
    <w:rsid w:val="00982379"/>
    <w:rsid w:val="00983E39"/>
    <w:rsid w:val="00992B8D"/>
    <w:rsid w:val="00996E91"/>
    <w:rsid w:val="009A3B7C"/>
    <w:rsid w:val="009A4537"/>
    <w:rsid w:val="009B472D"/>
    <w:rsid w:val="009B7C4C"/>
    <w:rsid w:val="009C0F77"/>
    <w:rsid w:val="009C30D4"/>
    <w:rsid w:val="009C57FB"/>
    <w:rsid w:val="009D118F"/>
    <w:rsid w:val="009D3B78"/>
    <w:rsid w:val="009E6074"/>
    <w:rsid w:val="009E6E89"/>
    <w:rsid w:val="009F306A"/>
    <w:rsid w:val="009F41EF"/>
    <w:rsid w:val="009F4361"/>
    <w:rsid w:val="009F5599"/>
    <w:rsid w:val="00A027FE"/>
    <w:rsid w:val="00A0321D"/>
    <w:rsid w:val="00A0399A"/>
    <w:rsid w:val="00A07B5E"/>
    <w:rsid w:val="00A15761"/>
    <w:rsid w:val="00A20490"/>
    <w:rsid w:val="00A2204D"/>
    <w:rsid w:val="00A25F0F"/>
    <w:rsid w:val="00A30010"/>
    <w:rsid w:val="00A34C76"/>
    <w:rsid w:val="00A35BB5"/>
    <w:rsid w:val="00A44819"/>
    <w:rsid w:val="00A44D6F"/>
    <w:rsid w:val="00A52E22"/>
    <w:rsid w:val="00A53CDF"/>
    <w:rsid w:val="00A55AE4"/>
    <w:rsid w:val="00A56E19"/>
    <w:rsid w:val="00A5758D"/>
    <w:rsid w:val="00A63C99"/>
    <w:rsid w:val="00A65656"/>
    <w:rsid w:val="00A67518"/>
    <w:rsid w:val="00A7030F"/>
    <w:rsid w:val="00A70B84"/>
    <w:rsid w:val="00A70CDF"/>
    <w:rsid w:val="00A70D18"/>
    <w:rsid w:val="00A835AD"/>
    <w:rsid w:val="00A85603"/>
    <w:rsid w:val="00A8560C"/>
    <w:rsid w:val="00A87030"/>
    <w:rsid w:val="00A87D0F"/>
    <w:rsid w:val="00A95567"/>
    <w:rsid w:val="00A957B7"/>
    <w:rsid w:val="00AA228F"/>
    <w:rsid w:val="00AB01A1"/>
    <w:rsid w:val="00AB4BA0"/>
    <w:rsid w:val="00AB71E0"/>
    <w:rsid w:val="00AB783D"/>
    <w:rsid w:val="00AB79DE"/>
    <w:rsid w:val="00AC07CF"/>
    <w:rsid w:val="00AC3FF6"/>
    <w:rsid w:val="00AC493E"/>
    <w:rsid w:val="00AD0EDA"/>
    <w:rsid w:val="00AD34D6"/>
    <w:rsid w:val="00AD3ABE"/>
    <w:rsid w:val="00AD4CF8"/>
    <w:rsid w:val="00AD59BF"/>
    <w:rsid w:val="00AE0D2F"/>
    <w:rsid w:val="00AE1C1F"/>
    <w:rsid w:val="00AE3F8B"/>
    <w:rsid w:val="00AE7256"/>
    <w:rsid w:val="00AE749D"/>
    <w:rsid w:val="00AE7A86"/>
    <w:rsid w:val="00AF0AA6"/>
    <w:rsid w:val="00AF1049"/>
    <w:rsid w:val="00AF2A24"/>
    <w:rsid w:val="00AF515C"/>
    <w:rsid w:val="00AF78D3"/>
    <w:rsid w:val="00AF7DA5"/>
    <w:rsid w:val="00B07D9D"/>
    <w:rsid w:val="00B144E5"/>
    <w:rsid w:val="00B24F59"/>
    <w:rsid w:val="00B251A2"/>
    <w:rsid w:val="00B261E0"/>
    <w:rsid w:val="00B32981"/>
    <w:rsid w:val="00B36063"/>
    <w:rsid w:val="00B36AD0"/>
    <w:rsid w:val="00B404A4"/>
    <w:rsid w:val="00B43EF7"/>
    <w:rsid w:val="00B47171"/>
    <w:rsid w:val="00B502A3"/>
    <w:rsid w:val="00B51ACB"/>
    <w:rsid w:val="00B5320C"/>
    <w:rsid w:val="00B554E6"/>
    <w:rsid w:val="00B6183A"/>
    <w:rsid w:val="00B6274D"/>
    <w:rsid w:val="00B65A3B"/>
    <w:rsid w:val="00B7202B"/>
    <w:rsid w:val="00B76D3C"/>
    <w:rsid w:val="00B826D7"/>
    <w:rsid w:val="00B84EAA"/>
    <w:rsid w:val="00B945AD"/>
    <w:rsid w:val="00B94F2A"/>
    <w:rsid w:val="00B952BF"/>
    <w:rsid w:val="00B96AE0"/>
    <w:rsid w:val="00BB2A77"/>
    <w:rsid w:val="00BB2D45"/>
    <w:rsid w:val="00BB79D6"/>
    <w:rsid w:val="00BD136D"/>
    <w:rsid w:val="00BD4917"/>
    <w:rsid w:val="00BD5090"/>
    <w:rsid w:val="00BD662B"/>
    <w:rsid w:val="00BE2EE4"/>
    <w:rsid w:val="00BE6798"/>
    <w:rsid w:val="00BE6A2F"/>
    <w:rsid w:val="00BF03CB"/>
    <w:rsid w:val="00BF248B"/>
    <w:rsid w:val="00BF3B66"/>
    <w:rsid w:val="00BF4494"/>
    <w:rsid w:val="00BF7C50"/>
    <w:rsid w:val="00C002D1"/>
    <w:rsid w:val="00C016E4"/>
    <w:rsid w:val="00C04501"/>
    <w:rsid w:val="00C057BF"/>
    <w:rsid w:val="00C110B5"/>
    <w:rsid w:val="00C15067"/>
    <w:rsid w:val="00C16866"/>
    <w:rsid w:val="00C21D23"/>
    <w:rsid w:val="00C23CAC"/>
    <w:rsid w:val="00C44058"/>
    <w:rsid w:val="00C452CA"/>
    <w:rsid w:val="00C4588B"/>
    <w:rsid w:val="00C52917"/>
    <w:rsid w:val="00C53A13"/>
    <w:rsid w:val="00C57FAA"/>
    <w:rsid w:val="00C63F57"/>
    <w:rsid w:val="00C66E05"/>
    <w:rsid w:val="00C70809"/>
    <w:rsid w:val="00C81D94"/>
    <w:rsid w:val="00C84E3A"/>
    <w:rsid w:val="00C86461"/>
    <w:rsid w:val="00C904CD"/>
    <w:rsid w:val="00C915E1"/>
    <w:rsid w:val="00C92AE3"/>
    <w:rsid w:val="00C93266"/>
    <w:rsid w:val="00C957DC"/>
    <w:rsid w:val="00CA2EB1"/>
    <w:rsid w:val="00CB2A04"/>
    <w:rsid w:val="00CB603A"/>
    <w:rsid w:val="00CC3B2F"/>
    <w:rsid w:val="00CC5011"/>
    <w:rsid w:val="00CC6B51"/>
    <w:rsid w:val="00CD1855"/>
    <w:rsid w:val="00CD1975"/>
    <w:rsid w:val="00CE2FEA"/>
    <w:rsid w:val="00CE38A3"/>
    <w:rsid w:val="00CF6B3C"/>
    <w:rsid w:val="00D00D16"/>
    <w:rsid w:val="00D1007B"/>
    <w:rsid w:val="00D10C3B"/>
    <w:rsid w:val="00D14B14"/>
    <w:rsid w:val="00D1508C"/>
    <w:rsid w:val="00D158BC"/>
    <w:rsid w:val="00D161BC"/>
    <w:rsid w:val="00D17AC8"/>
    <w:rsid w:val="00D201BF"/>
    <w:rsid w:val="00D2050B"/>
    <w:rsid w:val="00D25FC7"/>
    <w:rsid w:val="00D26F59"/>
    <w:rsid w:val="00D27C35"/>
    <w:rsid w:val="00D30E16"/>
    <w:rsid w:val="00D32A53"/>
    <w:rsid w:val="00D34DF6"/>
    <w:rsid w:val="00D35237"/>
    <w:rsid w:val="00D35569"/>
    <w:rsid w:val="00D4582D"/>
    <w:rsid w:val="00D45B8C"/>
    <w:rsid w:val="00D51067"/>
    <w:rsid w:val="00D52A66"/>
    <w:rsid w:val="00D541B8"/>
    <w:rsid w:val="00D6471D"/>
    <w:rsid w:val="00D662DE"/>
    <w:rsid w:val="00D706D1"/>
    <w:rsid w:val="00D72D0B"/>
    <w:rsid w:val="00D85366"/>
    <w:rsid w:val="00D9073E"/>
    <w:rsid w:val="00D93BC3"/>
    <w:rsid w:val="00DA06FE"/>
    <w:rsid w:val="00DA0F77"/>
    <w:rsid w:val="00DA1392"/>
    <w:rsid w:val="00DA3F8A"/>
    <w:rsid w:val="00DA44EB"/>
    <w:rsid w:val="00DA57F1"/>
    <w:rsid w:val="00DC1888"/>
    <w:rsid w:val="00DD11EC"/>
    <w:rsid w:val="00DD2BFC"/>
    <w:rsid w:val="00DD34C2"/>
    <w:rsid w:val="00DD43B9"/>
    <w:rsid w:val="00DE05B4"/>
    <w:rsid w:val="00DE2A3D"/>
    <w:rsid w:val="00DF0D64"/>
    <w:rsid w:val="00DF4904"/>
    <w:rsid w:val="00DF5D64"/>
    <w:rsid w:val="00DF6D2B"/>
    <w:rsid w:val="00E0541E"/>
    <w:rsid w:val="00E116B4"/>
    <w:rsid w:val="00E11CD2"/>
    <w:rsid w:val="00E120FE"/>
    <w:rsid w:val="00E131B4"/>
    <w:rsid w:val="00E14F94"/>
    <w:rsid w:val="00E158D0"/>
    <w:rsid w:val="00E16BEE"/>
    <w:rsid w:val="00E21252"/>
    <w:rsid w:val="00E23241"/>
    <w:rsid w:val="00E24E6B"/>
    <w:rsid w:val="00E2663F"/>
    <w:rsid w:val="00E2775F"/>
    <w:rsid w:val="00E30692"/>
    <w:rsid w:val="00E33621"/>
    <w:rsid w:val="00E36AAB"/>
    <w:rsid w:val="00E439FB"/>
    <w:rsid w:val="00E43DEA"/>
    <w:rsid w:val="00E55F46"/>
    <w:rsid w:val="00E56296"/>
    <w:rsid w:val="00E62D9D"/>
    <w:rsid w:val="00E6531F"/>
    <w:rsid w:val="00E74BD5"/>
    <w:rsid w:val="00E7545E"/>
    <w:rsid w:val="00E805A1"/>
    <w:rsid w:val="00E815C8"/>
    <w:rsid w:val="00E82D62"/>
    <w:rsid w:val="00E8320F"/>
    <w:rsid w:val="00E83614"/>
    <w:rsid w:val="00E844EA"/>
    <w:rsid w:val="00E9387E"/>
    <w:rsid w:val="00E9782A"/>
    <w:rsid w:val="00E978D4"/>
    <w:rsid w:val="00E97B6E"/>
    <w:rsid w:val="00EA34EF"/>
    <w:rsid w:val="00EB247F"/>
    <w:rsid w:val="00EC0231"/>
    <w:rsid w:val="00EC57B8"/>
    <w:rsid w:val="00ED7489"/>
    <w:rsid w:val="00EE0272"/>
    <w:rsid w:val="00EE274A"/>
    <w:rsid w:val="00EF21F4"/>
    <w:rsid w:val="00EF2247"/>
    <w:rsid w:val="00EF53A0"/>
    <w:rsid w:val="00F00512"/>
    <w:rsid w:val="00F02DFE"/>
    <w:rsid w:val="00F05491"/>
    <w:rsid w:val="00F0595F"/>
    <w:rsid w:val="00F0598F"/>
    <w:rsid w:val="00F06F88"/>
    <w:rsid w:val="00F07A9E"/>
    <w:rsid w:val="00F15AEE"/>
    <w:rsid w:val="00F26176"/>
    <w:rsid w:val="00F32FEB"/>
    <w:rsid w:val="00F346F2"/>
    <w:rsid w:val="00F42F2F"/>
    <w:rsid w:val="00F4393C"/>
    <w:rsid w:val="00F46737"/>
    <w:rsid w:val="00F52595"/>
    <w:rsid w:val="00F53092"/>
    <w:rsid w:val="00F530FC"/>
    <w:rsid w:val="00F5388F"/>
    <w:rsid w:val="00F56A64"/>
    <w:rsid w:val="00F61DCA"/>
    <w:rsid w:val="00F62D29"/>
    <w:rsid w:val="00F66D25"/>
    <w:rsid w:val="00F73235"/>
    <w:rsid w:val="00F73D50"/>
    <w:rsid w:val="00F74517"/>
    <w:rsid w:val="00F83446"/>
    <w:rsid w:val="00F83C1E"/>
    <w:rsid w:val="00F84DB6"/>
    <w:rsid w:val="00F85FFB"/>
    <w:rsid w:val="00F90D56"/>
    <w:rsid w:val="00FA2194"/>
    <w:rsid w:val="00FA3102"/>
    <w:rsid w:val="00FA5114"/>
    <w:rsid w:val="00FA565A"/>
    <w:rsid w:val="00FA6897"/>
    <w:rsid w:val="00FA7C26"/>
    <w:rsid w:val="00FB09E4"/>
    <w:rsid w:val="00FB2C53"/>
    <w:rsid w:val="00FB2DC0"/>
    <w:rsid w:val="00FB3AB3"/>
    <w:rsid w:val="00FB649C"/>
    <w:rsid w:val="00FC0C33"/>
    <w:rsid w:val="00FC2C8B"/>
    <w:rsid w:val="00FC642B"/>
    <w:rsid w:val="00FC688C"/>
    <w:rsid w:val="00FD2788"/>
    <w:rsid w:val="00FD77AF"/>
    <w:rsid w:val="00FE53D4"/>
    <w:rsid w:val="00FF038A"/>
    <w:rsid w:val="00FF33C2"/>
    <w:rsid w:val="00FF4483"/>
    <w:rsid w:val="00FF47F5"/>
    <w:rsid w:val="00FF5986"/>
    <w:rsid w:val="00FF732D"/>
    <w:rsid w:val="19B34150"/>
    <w:rsid w:val="2D56E7D4"/>
    <w:rsid w:val="2FC5C4D9"/>
    <w:rsid w:val="551A77D0"/>
    <w:rsid w:val="624BD69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65F93"/>
  <w15:docId w15:val="{B7E30D86-686F-4FCD-AA64-2336F726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252"/>
    <w:pPr>
      <w:spacing w:after="12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B247F"/>
    <w:pPr>
      <w:keepNext/>
      <w:keepLines/>
      <w:numPr>
        <w:numId w:val="21"/>
      </w:numPr>
      <w:spacing w:before="360"/>
      <w:ind w:left="432"/>
      <w:outlineLvl w:val="0"/>
    </w:pPr>
    <w:rPr>
      <w:rFonts w:asciiTheme="majorHAnsi" w:eastAsiaTheme="majorEastAsia" w:hAnsiTheme="majorHAnsi" w:cs="Times New Roman (Headings CS)"/>
      <w:b/>
      <w:bCs/>
      <w:smallCaps/>
      <w:color w:val="4F81BD" w:themeColor="accent1"/>
      <w:sz w:val="36"/>
      <w:szCs w:val="36"/>
    </w:rPr>
  </w:style>
  <w:style w:type="paragraph" w:styleId="Heading2">
    <w:name w:val="heading 2"/>
    <w:basedOn w:val="Normal"/>
    <w:next w:val="Normal"/>
    <w:link w:val="Heading2Char"/>
    <w:uiPriority w:val="9"/>
    <w:unhideWhenUsed/>
    <w:qFormat/>
    <w:rsid w:val="00EB247F"/>
    <w:pPr>
      <w:keepNext/>
      <w:keepLines/>
      <w:numPr>
        <w:ilvl w:val="1"/>
        <w:numId w:val="21"/>
      </w:numPr>
      <w:spacing w:before="360" w:after="0"/>
      <w:outlineLvl w:val="1"/>
    </w:pPr>
    <w:rPr>
      <w:rFonts w:asciiTheme="majorHAnsi" w:eastAsiaTheme="majorEastAsia" w:hAnsiTheme="majorHAnsi" w:cstheme="majorBidi"/>
      <w:b/>
      <w:bCs/>
      <w:smallCaps/>
      <w:color w:val="365F91" w:themeColor="accent1" w:themeShade="BF"/>
      <w:sz w:val="28"/>
      <w:szCs w:val="28"/>
    </w:rPr>
  </w:style>
  <w:style w:type="paragraph" w:styleId="Heading3">
    <w:name w:val="heading 3"/>
    <w:basedOn w:val="Normal"/>
    <w:next w:val="Normal"/>
    <w:link w:val="Heading3Char"/>
    <w:uiPriority w:val="9"/>
    <w:unhideWhenUsed/>
    <w:qFormat/>
    <w:rsid w:val="005D49A8"/>
    <w:pPr>
      <w:keepNext/>
      <w:keepLines/>
      <w:numPr>
        <w:ilvl w:val="2"/>
        <w:numId w:val="21"/>
      </w:numPr>
      <w:spacing w:before="240" w:after="0"/>
      <w:outlineLvl w:val="2"/>
    </w:pPr>
    <w:rPr>
      <w:rFonts w:asciiTheme="majorHAnsi" w:eastAsiaTheme="majorEastAsia" w:hAnsiTheme="majorHAnsi" w:cstheme="majorBidi"/>
      <w:b/>
      <w:bCs/>
      <w:color w:val="244061" w:themeColor="accent1" w:themeShade="80"/>
    </w:rPr>
  </w:style>
  <w:style w:type="paragraph" w:styleId="Heading4">
    <w:name w:val="heading 4"/>
    <w:basedOn w:val="Normal"/>
    <w:next w:val="Normal"/>
    <w:link w:val="Heading4Char"/>
    <w:uiPriority w:val="9"/>
    <w:unhideWhenUsed/>
    <w:qFormat/>
    <w:rsid w:val="00A85603"/>
    <w:pPr>
      <w:keepNext/>
      <w:keepLines/>
      <w:spacing w:before="200" w:after="0"/>
      <w:outlineLvl w:val="3"/>
    </w:pPr>
    <w:rPr>
      <w:rFonts w:asciiTheme="majorHAnsi" w:eastAsiaTheme="majorEastAsia" w:hAnsiTheme="majorHAnsi" w:cstheme="majorBidi"/>
      <w:b/>
      <w:bCs/>
      <w:i/>
      <w:iCs/>
      <w:color w:val="95B3D7" w:themeColor="accent1" w:themeTint="99"/>
    </w:rPr>
  </w:style>
  <w:style w:type="paragraph" w:styleId="Heading5">
    <w:name w:val="heading 5"/>
    <w:basedOn w:val="Normal"/>
    <w:next w:val="Normal"/>
    <w:link w:val="Heading5Char"/>
    <w:uiPriority w:val="9"/>
    <w:semiHidden/>
    <w:unhideWhenUsed/>
    <w:qFormat/>
    <w:pPr>
      <w:keepNext/>
      <w:keepLines/>
      <w:numPr>
        <w:ilvl w:val="4"/>
        <w:numId w:val="21"/>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21"/>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sid w:val="00EB247F"/>
    <w:rPr>
      <w:rFonts w:asciiTheme="majorHAnsi" w:eastAsiaTheme="majorEastAsia" w:hAnsiTheme="majorHAnsi" w:cs="Times New Roman (Headings CS)"/>
      <w:b/>
      <w:bCs/>
      <w:smallCaps/>
      <w:color w:val="4F81BD" w:themeColor="accent1"/>
      <w:sz w:val="36"/>
      <w:szCs w:val="36"/>
    </w:rPr>
  </w:style>
  <w:style w:type="character" w:customStyle="1" w:styleId="Heading2Char">
    <w:name w:val="Heading 2 Char"/>
    <w:basedOn w:val="DefaultParagraphFont"/>
    <w:link w:val="Heading2"/>
    <w:uiPriority w:val="9"/>
    <w:rsid w:val="00EB247F"/>
    <w:rPr>
      <w:rFonts w:asciiTheme="majorHAnsi" w:eastAsiaTheme="majorEastAsia" w:hAnsiTheme="majorHAnsi" w:cstheme="majorBidi"/>
      <w:b/>
      <w:bCs/>
      <w:smallCaps/>
      <w:color w:val="365F91" w:themeColor="accent1" w:themeShade="BF"/>
      <w:sz w:val="28"/>
      <w:szCs w:val="28"/>
    </w:rPr>
  </w:style>
  <w:style w:type="character" w:customStyle="1" w:styleId="Heading3Char">
    <w:name w:val="Heading 3 Char"/>
    <w:basedOn w:val="DefaultParagraphFont"/>
    <w:link w:val="Heading3"/>
    <w:uiPriority w:val="9"/>
    <w:rsid w:val="005D49A8"/>
    <w:rPr>
      <w:rFonts w:asciiTheme="majorHAnsi" w:eastAsiaTheme="majorEastAsia" w:hAnsiTheme="majorHAnsi" w:cstheme="majorBidi"/>
      <w:b/>
      <w:bCs/>
      <w:color w:val="244061" w:themeColor="accent1" w:themeShade="80"/>
    </w:rPr>
  </w:style>
  <w:style w:type="character" w:customStyle="1" w:styleId="Heading4Char">
    <w:name w:val="Heading 4 Char"/>
    <w:basedOn w:val="DefaultParagraphFont"/>
    <w:link w:val="Heading4"/>
    <w:uiPriority w:val="9"/>
    <w:rsid w:val="004B4939"/>
    <w:rPr>
      <w:rFonts w:asciiTheme="majorHAnsi" w:eastAsiaTheme="majorEastAsia" w:hAnsiTheme="majorHAnsi" w:cstheme="majorBidi"/>
      <w:b/>
      <w:bCs/>
      <w:i/>
      <w:iCs/>
      <w:color w:val="95B3D7" w:themeColor="accent1" w:themeTint="99"/>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rsid w:val="005D6FDB"/>
    <w:pPr>
      <w:spacing w:after="200"/>
      <w:jc w:val="center"/>
    </w:pPr>
    <w:rPr>
      <w:i/>
      <w:iCs/>
      <w:color w:val="1F497D"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rsid w:val="00EB247F"/>
    <w:pPr>
      <w:spacing w:after="0" w:line="276" w:lineRule="auto"/>
    </w:pPr>
  </w:style>
  <w:style w:type="paragraph" w:styleId="ListParagraph">
    <w:name w:val="List Paragraph"/>
    <w:basedOn w:val="Normal"/>
    <w:uiPriority w:val="34"/>
    <w:qFormat/>
    <w:pPr>
      <w:ind w:left="720"/>
      <w:contextualSpacing/>
    </w:pPr>
  </w:style>
  <w:style w:type="character" w:styleId="Hyperlink">
    <w:name w:val="Hyperlink"/>
    <w:uiPriority w:val="99"/>
    <w:rsid w:val="00434F61"/>
    <w:rPr>
      <w:color w:val="000080"/>
      <w:u w:val="single"/>
    </w:rPr>
  </w:style>
  <w:style w:type="paragraph" w:styleId="TOC1">
    <w:name w:val="toc 1"/>
    <w:basedOn w:val="Normal"/>
    <w:next w:val="Normal"/>
    <w:autoRedefine/>
    <w:uiPriority w:val="39"/>
    <w:unhideWhenUsed/>
    <w:rsid w:val="00640665"/>
    <w:pPr>
      <w:spacing w:after="100"/>
    </w:pPr>
  </w:style>
  <w:style w:type="paragraph" w:styleId="TOC2">
    <w:name w:val="toc 2"/>
    <w:basedOn w:val="Normal"/>
    <w:next w:val="Normal"/>
    <w:autoRedefine/>
    <w:uiPriority w:val="39"/>
    <w:unhideWhenUsed/>
    <w:rsid w:val="00640665"/>
    <w:pPr>
      <w:spacing w:after="100"/>
      <w:ind w:left="220"/>
    </w:pPr>
  </w:style>
  <w:style w:type="paragraph" w:styleId="TOC3">
    <w:name w:val="toc 3"/>
    <w:basedOn w:val="Normal"/>
    <w:next w:val="Normal"/>
    <w:autoRedefine/>
    <w:uiPriority w:val="39"/>
    <w:unhideWhenUsed/>
    <w:rsid w:val="00640665"/>
    <w:pPr>
      <w:spacing w:after="100"/>
      <w:ind w:left="440"/>
    </w:pPr>
  </w:style>
  <w:style w:type="paragraph" w:customStyle="1" w:styleId="Pa5">
    <w:name w:val="Pa5"/>
    <w:basedOn w:val="Normal"/>
    <w:next w:val="Normal"/>
    <w:uiPriority w:val="99"/>
    <w:rsid w:val="00215F04"/>
    <w:pPr>
      <w:autoSpaceDE w:val="0"/>
      <w:autoSpaceDN w:val="0"/>
      <w:adjustRightInd w:val="0"/>
      <w:spacing w:after="0" w:line="221" w:lineRule="atLeast"/>
    </w:pPr>
    <w:rPr>
      <w:rFonts w:ascii="Calibri" w:eastAsiaTheme="minorHAnsi" w:hAnsi="Calibri" w:cs="Times New Roman"/>
      <w:szCs w:val="24"/>
      <w:lang w:eastAsia="en-US"/>
    </w:rPr>
  </w:style>
  <w:style w:type="paragraph" w:customStyle="1" w:styleId="TableContents">
    <w:name w:val="Table Contents"/>
    <w:basedOn w:val="Normal"/>
    <w:rsid w:val="00541D39"/>
    <w:pPr>
      <w:widowControl w:val="0"/>
      <w:suppressLineNumbers/>
      <w:suppressAutoHyphens/>
      <w:overflowPunct w:val="0"/>
      <w:spacing w:after="0"/>
    </w:pPr>
    <w:rPr>
      <w:rFonts w:eastAsia="SimSun" w:cs="Times New Roman"/>
      <w:kern w:val="1"/>
      <w:szCs w:val="24"/>
      <w:lang w:eastAsia="ar-SA"/>
    </w:rPr>
  </w:style>
  <w:style w:type="paragraph" w:styleId="BodyText">
    <w:name w:val="Body Text"/>
    <w:basedOn w:val="Normal"/>
    <w:link w:val="BodyTextChar"/>
    <w:rsid w:val="0009232E"/>
    <w:pPr>
      <w:widowControl w:val="0"/>
      <w:suppressAutoHyphens/>
      <w:overflowPunct w:val="0"/>
    </w:pPr>
    <w:rPr>
      <w:rFonts w:eastAsia="SimSun" w:cs="Times New Roman"/>
      <w:kern w:val="1"/>
      <w:szCs w:val="24"/>
      <w:lang w:eastAsia="ar-SA"/>
    </w:rPr>
  </w:style>
  <w:style w:type="character" w:customStyle="1" w:styleId="BodyTextChar">
    <w:name w:val="Body Text Char"/>
    <w:basedOn w:val="DefaultParagraphFont"/>
    <w:link w:val="BodyText"/>
    <w:rsid w:val="0009232E"/>
    <w:rPr>
      <w:rFonts w:ascii="Times New Roman" w:eastAsia="SimSun" w:hAnsi="Times New Roman" w:cs="Times New Roman"/>
      <w:kern w:val="1"/>
      <w:sz w:val="24"/>
      <w:szCs w:val="24"/>
      <w:lang w:eastAsia="ar-SA"/>
    </w:rPr>
  </w:style>
  <w:style w:type="paragraph" w:styleId="FootnoteText">
    <w:name w:val="footnote text"/>
    <w:basedOn w:val="Normal"/>
    <w:link w:val="FootnoteTextChar"/>
    <w:uiPriority w:val="99"/>
    <w:semiHidden/>
    <w:unhideWhenUsed/>
    <w:rsid w:val="00D26F59"/>
    <w:pPr>
      <w:widowControl w:val="0"/>
      <w:snapToGrid w:val="0"/>
      <w:spacing w:after="0"/>
    </w:pPr>
    <w:rPr>
      <w:kern w:val="2"/>
      <w:sz w:val="18"/>
      <w:szCs w:val="18"/>
      <w:lang w:eastAsia="zh-CN"/>
    </w:rPr>
  </w:style>
  <w:style w:type="character" w:customStyle="1" w:styleId="FootnoteTextChar">
    <w:name w:val="Footnote Text Char"/>
    <w:basedOn w:val="DefaultParagraphFont"/>
    <w:link w:val="FootnoteText"/>
    <w:uiPriority w:val="99"/>
    <w:semiHidden/>
    <w:rsid w:val="00D26F59"/>
    <w:rPr>
      <w:kern w:val="2"/>
      <w:sz w:val="18"/>
      <w:szCs w:val="18"/>
      <w:lang w:eastAsia="zh-CN"/>
    </w:rPr>
  </w:style>
  <w:style w:type="character" w:styleId="FootnoteReference">
    <w:name w:val="footnote reference"/>
    <w:basedOn w:val="DefaultParagraphFont"/>
    <w:uiPriority w:val="99"/>
    <w:semiHidden/>
    <w:unhideWhenUsed/>
    <w:rsid w:val="00D26F59"/>
    <w:rPr>
      <w:vertAlign w:val="superscript"/>
    </w:rPr>
  </w:style>
  <w:style w:type="table" w:styleId="TableGrid">
    <w:name w:val="Table Grid"/>
    <w:basedOn w:val="TableNormal"/>
    <w:uiPriority w:val="59"/>
    <w:rsid w:val="00D26F59"/>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
    <w:name w:val="bullet"/>
    <w:basedOn w:val="DefaultParagraphFont"/>
    <w:rsid w:val="00AD3ABE"/>
  </w:style>
  <w:style w:type="paragraph" w:customStyle="1" w:styleId="Default">
    <w:name w:val="Default"/>
    <w:rsid w:val="008464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4">
    <w:name w:val="A4"/>
    <w:uiPriority w:val="99"/>
    <w:rsid w:val="00AE3F8B"/>
    <w:rPr>
      <w:rFonts w:cs="ZWSCJY+AGaramondPro-Regular"/>
      <w:color w:val="000000"/>
      <w:sz w:val="14"/>
      <w:szCs w:val="14"/>
    </w:rPr>
  </w:style>
  <w:style w:type="character" w:styleId="CommentReference">
    <w:name w:val="annotation reference"/>
    <w:basedOn w:val="DefaultParagraphFont"/>
    <w:uiPriority w:val="99"/>
    <w:semiHidden/>
    <w:unhideWhenUsed/>
    <w:rsid w:val="005F6F5D"/>
    <w:rPr>
      <w:sz w:val="16"/>
      <w:szCs w:val="16"/>
    </w:rPr>
  </w:style>
  <w:style w:type="paragraph" w:styleId="CommentText">
    <w:name w:val="annotation text"/>
    <w:basedOn w:val="Normal"/>
    <w:link w:val="CommentTextChar"/>
    <w:uiPriority w:val="99"/>
    <w:unhideWhenUsed/>
    <w:rsid w:val="005F6F5D"/>
    <w:rPr>
      <w:sz w:val="20"/>
      <w:szCs w:val="20"/>
    </w:rPr>
  </w:style>
  <w:style w:type="character" w:customStyle="1" w:styleId="CommentTextChar">
    <w:name w:val="Comment Text Char"/>
    <w:basedOn w:val="DefaultParagraphFont"/>
    <w:link w:val="CommentText"/>
    <w:uiPriority w:val="99"/>
    <w:rsid w:val="005F6F5D"/>
    <w:rPr>
      <w:sz w:val="20"/>
      <w:szCs w:val="20"/>
    </w:rPr>
  </w:style>
  <w:style w:type="paragraph" w:styleId="CommentSubject">
    <w:name w:val="annotation subject"/>
    <w:basedOn w:val="CommentText"/>
    <w:next w:val="CommentText"/>
    <w:link w:val="CommentSubjectChar"/>
    <w:uiPriority w:val="99"/>
    <w:semiHidden/>
    <w:unhideWhenUsed/>
    <w:rsid w:val="005F6F5D"/>
    <w:rPr>
      <w:b/>
      <w:bCs/>
    </w:rPr>
  </w:style>
  <w:style w:type="character" w:customStyle="1" w:styleId="CommentSubjectChar">
    <w:name w:val="Comment Subject Char"/>
    <w:basedOn w:val="CommentTextChar"/>
    <w:link w:val="CommentSubject"/>
    <w:uiPriority w:val="99"/>
    <w:semiHidden/>
    <w:rsid w:val="005F6F5D"/>
    <w:rPr>
      <w:b/>
      <w:bCs/>
      <w:sz w:val="20"/>
      <w:szCs w:val="20"/>
    </w:rPr>
  </w:style>
  <w:style w:type="paragraph" w:styleId="BalloonText">
    <w:name w:val="Balloon Text"/>
    <w:basedOn w:val="Normal"/>
    <w:link w:val="BalloonTextChar"/>
    <w:uiPriority w:val="99"/>
    <w:semiHidden/>
    <w:unhideWhenUsed/>
    <w:rsid w:val="005F6F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F5D"/>
    <w:rPr>
      <w:rFonts w:ascii="Segoe UI" w:hAnsi="Segoe UI" w:cs="Segoe UI"/>
      <w:sz w:val="18"/>
      <w:szCs w:val="18"/>
    </w:rPr>
  </w:style>
  <w:style w:type="paragraph" w:styleId="TableofFigures">
    <w:name w:val="table of figures"/>
    <w:basedOn w:val="Normal"/>
    <w:next w:val="Normal"/>
    <w:uiPriority w:val="99"/>
    <w:unhideWhenUsed/>
    <w:rsid w:val="00F15AEE"/>
    <w:pPr>
      <w:spacing w:after="0"/>
    </w:pPr>
  </w:style>
  <w:style w:type="paragraph" w:styleId="Header">
    <w:name w:val="header"/>
    <w:basedOn w:val="Normal"/>
    <w:link w:val="HeaderChar"/>
    <w:uiPriority w:val="99"/>
    <w:unhideWhenUsed/>
    <w:rsid w:val="00F52595"/>
    <w:pPr>
      <w:tabs>
        <w:tab w:val="center" w:pos="4320"/>
        <w:tab w:val="right" w:pos="8640"/>
      </w:tabs>
      <w:spacing w:after="0"/>
    </w:pPr>
  </w:style>
  <w:style w:type="character" w:customStyle="1" w:styleId="HeaderChar">
    <w:name w:val="Header Char"/>
    <w:basedOn w:val="DefaultParagraphFont"/>
    <w:link w:val="Header"/>
    <w:uiPriority w:val="99"/>
    <w:rsid w:val="00F52595"/>
  </w:style>
  <w:style w:type="paragraph" w:styleId="Footer">
    <w:name w:val="footer"/>
    <w:basedOn w:val="Normal"/>
    <w:link w:val="FooterChar"/>
    <w:uiPriority w:val="99"/>
    <w:unhideWhenUsed/>
    <w:rsid w:val="00F52595"/>
    <w:pPr>
      <w:tabs>
        <w:tab w:val="center" w:pos="4320"/>
        <w:tab w:val="right" w:pos="8640"/>
      </w:tabs>
      <w:spacing w:after="0"/>
    </w:pPr>
  </w:style>
  <w:style w:type="character" w:customStyle="1" w:styleId="FooterChar">
    <w:name w:val="Footer Char"/>
    <w:basedOn w:val="DefaultParagraphFont"/>
    <w:link w:val="Footer"/>
    <w:uiPriority w:val="99"/>
    <w:rsid w:val="00F52595"/>
  </w:style>
  <w:style w:type="character" w:styleId="PageNumber">
    <w:name w:val="page number"/>
    <w:basedOn w:val="DefaultParagraphFont"/>
    <w:uiPriority w:val="99"/>
    <w:semiHidden/>
    <w:unhideWhenUsed/>
    <w:rsid w:val="00F52595"/>
  </w:style>
  <w:style w:type="paragraph" w:styleId="NormalWeb">
    <w:name w:val="Normal (Web)"/>
    <w:basedOn w:val="Normal"/>
    <w:uiPriority w:val="99"/>
    <w:unhideWhenUsed/>
    <w:rsid w:val="00762877"/>
    <w:pPr>
      <w:spacing w:before="100" w:beforeAutospacing="1" w:after="100" w:afterAutospacing="1"/>
    </w:pPr>
    <w:rPr>
      <w:rFonts w:eastAsia="Times New Roman" w:cs="Times New Roman"/>
      <w:szCs w:val="24"/>
      <w:lang w:eastAsia="zh-CN"/>
    </w:rPr>
  </w:style>
  <w:style w:type="character" w:styleId="UnresolvedMention">
    <w:name w:val="Unresolved Mention"/>
    <w:basedOn w:val="DefaultParagraphFont"/>
    <w:uiPriority w:val="99"/>
    <w:semiHidden/>
    <w:unhideWhenUsed/>
    <w:rsid w:val="00FA6897"/>
    <w:rPr>
      <w:color w:val="605E5C"/>
      <w:shd w:val="clear" w:color="auto" w:fill="E1DFDD"/>
    </w:rPr>
  </w:style>
  <w:style w:type="paragraph" w:styleId="Revision">
    <w:name w:val="Revision"/>
    <w:hidden/>
    <w:uiPriority w:val="99"/>
    <w:semiHidden/>
    <w:rsid w:val="00CB603A"/>
    <w:pPr>
      <w:spacing w:after="0" w:line="240" w:lineRule="auto"/>
    </w:pPr>
  </w:style>
  <w:style w:type="character" w:styleId="FollowedHyperlink">
    <w:name w:val="FollowedHyperlink"/>
    <w:basedOn w:val="DefaultParagraphFont"/>
    <w:uiPriority w:val="99"/>
    <w:semiHidden/>
    <w:unhideWhenUsed/>
    <w:rsid w:val="00EB247F"/>
    <w:rPr>
      <w:color w:val="800080" w:themeColor="followedHyperlink"/>
      <w:u w:val="single"/>
    </w:rPr>
  </w:style>
  <w:style w:type="table" w:customStyle="1" w:styleId="TableGrid1">
    <w:name w:val="Table Grid1"/>
    <w:basedOn w:val="TableNormal"/>
    <w:next w:val="TableGrid"/>
    <w:uiPriority w:val="59"/>
    <w:rsid w:val="008F2B14"/>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F3932"/>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77606">
      <w:bodyDiv w:val="1"/>
      <w:marLeft w:val="0"/>
      <w:marRight w:val="0"/>
      <w:marTop w:val="0"/>
      <w:marBottom w:val="0"/>
      <w:divBdr>
        <w:top w:val="none" w:sz="0" w:space="0" w:color="auto"/>
        <w:left w:val="none" w:sz="0" w:space="0" w:color="auto"/>
        <w:bottom w:val="none" w:sz="0" w:space="0" w:color="auto"/>
        <w:right w:val="none" w:sz="0" w:space="0" w:color="auto"/>
      </w:divBdr>
    </w:div>
    <w:div w:id="77798076">
      <w:bodyDiv w:val="1"/>
      <w:marLeft w:val="0"/>
      <w:marRight w:val="0"/>
      <w:marTop w:val="0"/>
      <w:marBottom w:val="0"/>
      <w:divBdr>
        <w:top w:val="none" w:sz="0" w:space="0" w:color="auto"/>
        <w:left w:val="none" w:sz="0" w:space="0" w:color="auto"/>
        <w:bottom w:val="none" w:sz="0" w:space="0" w:color="auto"/>
        <w:right w:val="none" w:sz="0" w:space="0" w:color="auto"/>
      </w:divBdr>
    </w:div>
    <w:div w:id="108664250">
      <w:bodyDiv w:val="1"/>
      <w:marLeft w:val="0"/>
      <w:marRight w:val="0"/>
      <w:marTop w:val="0"/>
      <w:marBottom w:val="0"/>
      <w:divBdr>
        <w:top w:val="none" w:sz="0" w:space="0" w:color="auto"/>
        <w:left w:val="none" w:sz="0" w:space="0" w:color="auto"/>
        <w:bottom w:val="none" w:sz="0" w:space="0" w:color="auto"/>
        <w:right w:val="none" w:sz="0" w:space="0" w:color="auto"/>
      </w:divBdr>
    </w:div>
    <w:div w:id="134756802">
      <w:bodyDiv w:val="1"/>
      <w:marLeft w:val="0"/>
      <w:marRight w:val="0"/>
      <w:marTop w:val="0"/>
      <w:marBottom w:val="0"/>
      <w:divBdr>
        <w:top w:val="none" w:sz="0" w:space="0" w:color="auto"/>
        <w:left w:val="none" w:sz="0" w:space="0" w:color="auto"/>
        <w:bottom w:val="none" w:sz="0" w:space="0" w:color="auto"/>
        <w:right w:val="none" w:sz="0" w:space="0" w:color="auto"/>
      </w:divBdr>
    </w:div>
    <w:div w:id="185216390">
      <w:bodyDiv w:val="1"/>
      <w:marLeft w:val="0"/>
      <w:marRight w:val="0"/>
      <w:marTop w:val="0"/>
      <w:marBottom w:val="0"/>
      <w:divBdr>
        <w:top w:val="none" w:sz="0" w:space="0" w:color="auto"/>
        <w:left w:val="none" w:sz="0" w:space="0" w:color="auto"/>
        <w:bottom w:val="none" w:sz="0" w:space="0" w:color="auto"/>
        <w:right w:val="none" w:sz="0" w:space="0" w:color="auto"/>
      </w:divBdr>
    </w:div>
    <w:div w:id="195431769">
      <w:bodyDiv w:val="1"/>
      <w:marLeft w:val="0"/>
      <w:marRight w:val="0"/>
      <w:marTop w:val="0"/>
      <w:marBottom w:val="0"/>
      <w:divBdr>
        <w:top w:val="none" w:sz="0" w:space="0" w:color="auto"/>
        <w:left w:val="none" w:sz="0" w:space="0" w:color="auto"/>
        <w:bottom w:val="none" w:sz="0" w:space="0" w:color="auto"/>
        <w:right w:val="none" w:sz="0" w:space="0" w:color="auto"/>
      </w:divBdr>
      <w:divsChild>
        <w:div w:id="1457332907">
          <w:marLeft w:val="0"/>
          <w:marRight w:val="0"/>
          <w:marTop w:val="0"/>
          <w:marBottom w:val="0"/>
          <w:divBdr>
            <w:top w:val="none" w:sz="0" w:space="0" w:color="auto"/>
            <w:left w:val="none" w:sz="0" w:space="0" w:color="auto"/>
            <w:bottom w:val="none" w:sz="0" w:space="0" w:color="auto"/>
            <w:right w:val="none" w:sz="0" w:space="0" w:color="auto"/>
          </w:divBdr>
        </w:div>
      </w:divsChild>
    </w:div>
    <w:div w:id="199589418">
      <w:bodyDiv w:val="1"/>
      <w:marLeft w:val="0"/>
      <w:marRight w:val="0"/>
      <w:marTop w:val="0"/>
      <w:marBottom w:val="0"/>
      <w:divBdr>
        <w:top w:val="none" w:sz="0" w:space="0" w:color="auto"/>
        <w:left w:val="none" w:sz="0" w:space="0" w:color="auto"/>
        <w:bottom w:val="none" w:sz="0" w:space="0" w:color="auto"/>
        <w:right w:val="none" w:sz="0" w:space="0" w:color="auto"/>
      </w:divBdr>
    </w:div>
    <w:div w:id="246119385">
      <w:bodyDiv w:val="1"/>
      <w:marLeft w:val="0"/>
      <w:marRight w:val="0"/>
      <w:marTop w:val="0"/>
      <w:marBottom w:val="0"/>
      <w:divBdr>
        <w:top w:val="none" w:sz="0" w:space="0" w:color="auto"/>
        <w:left w:val="none" w:sz="0" w:space="0" w:color="auto"/>
        <w:bottom w:val="none" w:sz="0" w:space="0" w:color="auto"/>
        <w:right w:val="none" w:sz="0" w:space="0" w:color="auto"/>
      </w:divBdr>
    </w:div>
    <w:div w:id="267738561">
      <w:bodyDiv w:val="1"/>
      <w:marLeft w:val="0"/>
      <w:marRight w:val="0"/>
      <w:marTop w:val="0"/>
      <w:marBottom w:val="0"/>
      <w:divBdr>
        <w:top w:val="none" w:sz="0" w:space="0" w:color="auto"/>
        <w:left w:val="none" w:sz="0" w:space="0" w:color="auto"/>
        <w:bottom w:val="none" w:sz="0" w:space="0" w:color="auto"/>
        <w:right w:val="none" w:sz="0" w:space="0" w:color="auto"/>
      </w:divBdr>
    </w:div>
    <w:div w:id="294529713">
      <w:bodyDiv w:val="1"/>
      <w:marLeft w:val="0"/>
      <w:marRight w:val="0"/>
      <w:marTop w:val="0"/>
      <w:marBottom w:val="0"/>
      <w:divBdr>
        <w:top w:val="none" w:sz="0" w:space="0" w:color="auto"/>
        <w:left w:val="none" w:sz="0" w:space="0" w:color="auto"/>
        <w:bottom w:val="none" w:sz="0" w:space="0" w:color="auto"/>
        <w:right w:val="none" w:sz="0" w:space="0" w:color="auto"/>
      </w:divBdr>
    </w:div>
    <w:div w:id="312030850">
      <w:bodyDiv w:val="1"/>
      <w:marLeft w:val="0"/>
      <w:marRight w:val="0"/>
      <w:marTop w:val="0"/>
      <w:marBottom w:val="0"/>
      <w:divBdr>
        <w:top w:val="none" w:sz="0" w:space="0" w:color="auto"/>
        <w:left w:val="none" w:sz="0" w:space="0" w:color="auto"/>
        <w:bottom w:val="none" w:sz="0" w:space="0" w:color="auto"/>
        <w:right w:val="none" w:sz="0" w:space="0" w:color="auto"/>
      </w:divBdr>
    </w:div>
    <w:div w:id="322588383">
      <w:bodyDiv w:val="1"/>
      <w:marLeft w:val="0"/>
      <w:marRight w:val="0"/>
      <w:marTop w:val="0"/>
      <w:marBottom w:val="0"/>
      <w:divBdr>
        <w:top w:val="none" w:sz="0" w:space="0" w:color="auto"/>
        <w:left w:val="none" w:sz="0" w:space="0" w:color="auto"/>
        <w:bottom w:val="none" w:sz="0" w:space="0" w:color="auto"/>
        <w:right w:val="none" w:sz="0" w:space="0" w:color="auto"/>
      </w:divBdr>
    </w:div>
    <w:div w:id="354234336">
      <w:bodyDiv w:val="1"/>
      <w:marLeft w:val="0"/>
      <w:marRight w:val="0"/>
      <w:marTop w:val="0"/>
      <w:marBottom w:val="0"/>
      <w:divBdr>
        <w:top w:val="none" w:sz="0" w:space="0" w:color="auto"/>
        <w:left w:val="none" w:sz="0" w:space="0" w:color="auto"/>
        <w:bottom w:val="none" w:sz="0" w:space="0" w:color="auto"/>
        <w:right w:val="none" w:sz="0" w:space="0" w:color="auto"/>
      </w:divBdr>
    </w:div>
    <w:div w:id="385758898">
      <w:bodyDiv w:val="1"/>
      <w:marLeft w:val="0"/>
      <w:marRight w:val="0"/>
      <w:marTop w:val="0"/>
      <w:marBottom w:val="0"/>
      <w:divBdr>
        <w:top w:val="none" w:sz="0" w:space="0" w:color="auto"/>
        <w:left w:val="none" w:sz="0" w:space="0" w:color="auto"/>
        <w:bottom w:val="none" w:sz="0" w:space="0" w:color="auto"/>
        <w:right w:val="none" w:sz="0" w:space="0" w:color="auto"/>
      </w:divBdr>
    </w:div>
    <w:div w:id="394817454">
      <w:bodyDiv w:val="1"/>
      <w:marLeft w:val="0"/>
      <w:marRight w:val="0"/>
      <w:marTop w:val="0"/>
      <w:marBottom w:val="0"/>
      <w:divBdr>
        <w:top w:val="none" w:sz="0" w:space="0" w:color="auto"/>
        <w:left w:val="none" w:sz="0" w:space="0" w:color="auto"/>
        <w:bottom w:val="none" w:sz="0" w:space="0" w:color="auto"/>
        <w:right w:val="none" w:sz="0" w:space="0" w:color="auto"/>
      </w:divBdr>
    </w:div>
    <w:div w:id="399401313">
      <w:bodyDiv w:val="1"/>
      <w:marLeft w:val="0"/>
      <w:marRight w:val="0"/>
      <w:marTop w:val="0"/>
      <w:marBottom w:val="0"/>
      <w:divBdr>
        <w:top w:val="none" w:sz="0" w:space="0" w:color="auto"/>
        <w:left w:val="none" w:sz="0" w:space="0" w:color="auto"/>
        <w:bottom w:val="none" w:sz="0" w:space="0" w:color="auto"/>
        <w:right w:val="none" w:sz="0" w:space="0" w:color="auto"/>
      </w:divBdr>
    </w:div>
    <w:div w:id="411513373">
      <w:bodyDiv w:val="1"/>
      <w:marLeft w:val="0"/>
      <w:marRight w:val="0"/>
      <w:marTop w:val="0"/>
      <w:marBottom w:val="0"/>
      <w:divBdr>
        <w:top w:val="none" w:sz="0" w:space="0" w:color="auto"/>
        <w:left w:val="none" w:sz="0" w:space="0" w:color="auto"/>
        <w:bottom w:val="none" w:sz="0" w:space="0" w:color="auto"/>
        <w:right w:val="none" w:sz="0" w:space="0" w:color="auto"/>
      </w:divBdr>
    </w:div>
    <w:div w:id="452213273">
      <w:bodyDiv w:val="1"/>
      <w:marLeft w:val="0"/>
      <w:marRight w:val="0"/>
      <w:marTop w:val="0"/>
      <w:marBottom w:val="0"/>
      <w:divBdr>
        <w:top w:val="none" w:sz="0" w:space="0" w:color="auto"/>
        <w:left w:val="none" w:sz="0" w:space="0" w:color="auto"/>
        <w:bottom w:val="none" w:sz="0" w:space="0" w:color="auto"/>
        <w:right w:val="none" w:sz="0" w:space="0" w:color="auto"/>
      </w:divBdr>
    </w:div>
    <w:div w:id="454520105">
      <w:bodyDiv w:val="1"/>
      <w:marLeft w:val="0"/>
      <w:marRight w:val="0"/>
      <w:marTop w:val="0"/>
      <w:marBottom w:val="0"/>
      <w:divBdr>
        <w:top w:val="none" w:sz="0" w:space="0" w:color="auto"/>
        <w:left w:val="none" w:sz="0" w:space="0" w:color="auto"/>
        <w:bottom w:val="none" w:sz="0" w:space="0" w:color="auto"/>
        <w:right w:val="none" w:sz="0" w:space="0" w:color="auto"/>
      </w:divBdr>
    </w:div>
    <w:div w:id="591159112">
      <w:bodyDiv w:val="1"/>
      <w:marLeft w:val="0"/>
      <w:marRight w:val="0"/>
      <w:marTop w:val="0"/>
      <w:marBottom w:val="0"/>
      <w:divBdr>
        <w:top w:val="none" w:sz="0" w:space="0" w:color="auto"/>
        <w:left w:val="none" w:sz="0" w:space="0" w:color="auto"/>
        <w:bottom w:val="none" w:sz="0" w:space="0" w:color="auto"/>
        <w:right w:val="none" w:sz="0" w:space="0" w:color="auto"/>
      </w:divBdr>
    </w:div>
    <w:div w:id="645083768">
      <w:bodyDiv w:val="1"/>
      <w:marLeft w:val="0"/>
      <w:marRight w:val="0"/>
      <w:marTop w:val="0"/>
      <w:marBottom w:val="0"/>
      <w:divBdr>
        <w:top w:val="none" w:sz="0" w:space="0" w:color="auto"/>
        <w:left w:val="none" w:sz="0" w:space="0" w:color="auto"/>
        <w:bottom w:val="none" w:sz="0" w:space="0" w:color="auto"/>
        <w:right w:val="none" w:sz="0" w:space="0" w:color="auto"/>
      </w:divBdr>
    </w:div>
    <w:div w:id="656569984">
      <w:bodyDiv w:val="1"/>
      <w:marLeft w:val="0"/>
      <w:marRight w:val="0"/>
      <w:marTop w:val="0"/>
      <w:marBottom w:val="0"/>
      <w:divBdr>
        <w:top w:val="none" w:sz="0" w:space="0" w:color="auto"/>
        <w:left w:val="none" w:sz="0" w:space="0" w:color="auto"/>
        <w:bottom w:val="none" w:sz="0" w:space="0" w:color="auto"/>
        <w:right w:val="none" w:sz="0" w:space="0" w:color="auto"/>
      </w:divBdr>
    </w:div>
    <w:div w:id="662396599">
      <w:bodyDiv w:val="1"/>
      <w:marLeft w:val="0"/>
      <w:marRight w:val="0"/>
      <w:marTop w:val="0"/>
      <w:marBottom w:val="0"/>
      <w:divBdr>
        <w:top w:val="none" w:sz="0" w:space="0" w:color="auto"/>
        <w:left w:val="none" w:sz="0" w:space="0" w:color="auto"/>
        <w:bottom w:val="none" w:sz="0" w:space="0" w:color="auto"/>
        <w:right w:val="none" w:sz="0" w:space="0" w:color="auto"/>
      </w:divBdr>
    </w:div>
    <w:div w:id="665481333">
      <w:bodyDiv w:val="1"/>
      <w:marLeft w:val="0"/>
      <w:marRight w:val="0"/>
      <w:marTop w:val="0"/>
      <w:marBottom w:val="0"/>
      <w:divBdr>
        <w:top w:val="none" w:sz="0" w:space="0" w:color="auto"/>
        <w:left w:val="none" w:sz="0" w:space="0" w:color="auto"/>
        <w:bottom w:val="none" w:sz="0" w:space="0" w:color="auto"/>
        <w:right w:val="none" w:sz="0" w:space="0" w:color="auto"/>
      </w:divBdr>
    </w:div>
    <w:div w:id="685595771">
      <w:bodyDiv w:val="1"/>
      <w:marLeft w:val="0"/>
      <w:marRight w:val="0"/>
      <w:marTop w:val="0"/>
      <w:marBottom w:val="0"/>
      <w:divBdr>
        <w:top w:val="none" w:sz="0" w:space="0" w:color="auto"/>
        <w:left w:val="none" w:sz="0" w:space="0" w:color="auto"/>
        <w:bottom w:val="none" w:sz="0" w:space="0" w:color="auto"/>
        <w:right w:val="none" w:sz="0" w:space="0" w:color="auto"/>
      </w:divBdr>
    </w:div>
    <w:div w:id="757209975">
      <w:bodyDiv w:val="1"/>
      <w:marLeft w:val="0"/>
      <w:marRight w:val="0"/>
      <w:marTop w:val="0"/>
      <w:marBottom w:val="0"/>
      <w:divBdr>
        <w:top w:val="none" w:sz="0" w:space="0" w:color="auto"/>
        <w:left w:val="none" w:sz="0" w:space="0" w:color="auto"/>
        <w:bottom w:val="none" w:sz="0" w:space="0" w:color="auto"/>
        <w:right w:val="none" w:sz="0" w:space="0" w:color="auto"/>
      </w:divBdr>
    </w:div>
    <w:div w:id="792476602">
      <w:bodyDiv w:val="1"/>
      <w:marLeft w:val="0"/>
      <w:marRight w:val="0"/>
      <w:marTop w:val="0"/>
      <w:marBottom w:val="0"/>
      <w:divBdr>
        <w:top w:val="none" w:sz="0" w:space="0" w:color="auto"/>
        <w:left w:val="none" w:sz="0" w:space="0" w:color="auto"/>
        <w:bottom w:val="none" w:sz="0" w:space="0" w:color="auto"/>
        <w:right w:val="none" w:sz="0" w:space="0" w:color="auto"/>
      </w:divBdr>
    </w:div>
    <w:div w:id="806438329">
      <w:bodyDiv w:val="1"/>
      <w:marLeft w:val="0"/>
      <w:marRight w:val="0"/>
      <w:marTop w:val="0"/>
      <w:marBottom w:val="0"/>
      <w:divBdr>
        <w:top w:val="none" w:sz="0" w:space="0" w:color="auto"/>
        <w:left w:val="none" w:sz="0" w:space="0" w:color="auto"/>
        <w:bottom w:val="none" w:sz="0" w:space="0" w:color="auto"/>
        <w:right w:val="none" w:sz="0" w:space="0" w:color="auto"/>
      </w:divBdr>
    </w:div>
    <w:div w:id="806817259">
      <w:bodyDiv w:val="1"/>
      <w:marLeft w:val="0"/>
      <w:marRight w:val="0"/>
      <w:marTop w:val="0"/>
      <w:marBottom w:val="0"/>
      <w:divBdr>
        <w:top w:val="none" w:sz="0" w:space="0" w:color="auto"/>
        <w:left w:val="none" w:sz="0" w:space="0" w:color="auto"/>
        <w:bottom w:val="none" w:sz="0" w:space="0" w:color="auto"/>
        <w:right w:val="none" w:sz="0" w:space="0" w:color="auto"/>
      </w:divBdr>
    </w:div>
    <w:div w:id="893204001">
      <w:bodyDiv w:val="1"/>
      <w:marLeft w:val="0"/>
      <w:marRight w:val="0"/>
      <w:marTop w:val="0"/>
      <w:marBottom w:val="0"/>
      <w:divBdr>
        <w:top w:val="none" w:sz="0" w:space="0" w:color="auto"/>
        <w:left w:val="none" w:sz="0" w:space="0" w:color="auto"/>
        <w:bottom w:val="none" w:sz="0" w:space="0" w:color="auto"/>
        <w:right w:val="none" w:sz="0" w:space="0" w:color="auto"/>
      </w:divBdr>
    </w:div>
    <w:div w:id="902905735">
      <w:bodyDiv w:val="1"/>
      <w:marLeft w:val="0"/>
      <w:marRight w:val="0"/>
      <w:marTop w:val="0"/>
      <w:marBottom w:val="0"/>
      <w:divBdr>
        <w:top w:val="none" w:sz="0" w:space="0" w:color="auto"/>
        <w:left w:val="none" w:sz="0" w:space="0" w:color="auto"/>
        <w:bottom w:val="none" w:sz="0" w:space="0" w:color="auto"/>
        <w:right w:val="none" w:sz="0" w:space="0" w:color="auto"/>
      </w:divBdr>
    </w:div>
    <w:div w:id="913246515">
      <w:bodyDiv w:val="1"/>
      <w:marLeft w:val="0"/>
      <w:marRight w:val="0"/>
      <w:marTop w:val="0"/>
      <w:marBottom w:val="0"/>
      <w:divBdr>
        <w:top w:val="none" w:sz="0" w:space="0" w:color="auto"/>
        <w:left w:val="none" w:sz="0" w:space="0" w:color="auto"/>
        <w:bottom w:val="none" w:sz="0" w:space="0" w:color="auto"/>
        <w:right w:val="none" w:sz="0" w:space="0" w:color="auto"/>
      </w:divBdr>
    </w:div>
    <w:div w:id="932322262">
      <w:bodyDiv w:val="1"/>
      <w:marLeft w:val="0"/>
      <w:marRight w:val="0"/>
      <w:marTop w:val="0"/>
      <w:marBottom w:val="0"/>
      <w:divBdr>
        <w:top w:val="none" w:sz="0" w:space="0" w:color="auto"/>
        <w:left w:val="none" w:sz="0" w:space="0" w:color="auto"/>
        <w:bottom w:val="none" w:sz="0" w:space="0" w:color="auto"/>
        <w:right w:val="none" w:sz="0" w:space="0" w:color="auto"/>
      </w:divBdr>
    </w:div>
    <w:div w:id="933320132">
      <w:bodyDiv w:val="1"/>
      <w:marLeft w:val="0"/>
      <w:marRight w:val="0"/>
      <w:marTop w:val="0"/>
      <w:marBottom w:val="0"/>
      <w:divBdr>
        <w:top w:val="none" w:sz="0" w:space="0" w:color="auto"/>
        <w:left w:val="none" w:sz="0" w:space="0" w:color="auto"/>
        <w:bottom w:val="none" w:sz="0" w:space="0" w:color="auto"/>
        <w:right w:val="none" w:sz="0" w:space="0" w:color="auto"/>
      </w:divBdr>
    </w:div>
    <w:div w:id="972949905">
      <w:bodyDiv w:val="1"/>
      <w:marLeft w:val="0"/>
      <w:marRight w:val="0"/>
      <w:marTop w:val="0"/>
      <w:marBottom w:val="0"/>
      <w:divBdr>
        <w:top w:val="none" w:sz="0" w:space="0" w:color="auto"/>
        <w:left w:val="none" w:sz="0" w:space="0" w:color="auto"/>
        <w:bottom w:val="none" w:sz="0" w:space="0" w:color="auto"/>
        <w:right w:val="none" w:sz="0" w:space="0" w:color="auto"/>
      </w:divBdr>
    </w:div>
    <w:div w:id="1098982040">
      <w:bodyDiv w:val="1"/>
      <w:marLeft w:val="0"/>
      <w:marRight w:val="0"/>
      <w:marTop w:val="0"/>
      <w:marBottom w:val="0"/>
      <w:divBdr>
        <w:top w:val="none" w:sz="0" w:space="0" w:color="auto"/>
        <w:left w:val="none" w:sz="0" w:space="0" w:color="auto"/>
        <w:bottom w:val="none" w:sz="0" w:space="0" w:color="auto"/>
        <w:right w:val="none" w:sz="0" w:space="0" w:color="auto"/>
      </w:divBdr>
    </w:div>
    <w:div w:id="1179854447">
      <w:bodyDiv w:val="1"/>
      <w:marLeft w:val="0"/>
      <w:marRight w:val="0"/>
      <w:marTop w:val="0"/>
      <w:marBottom w:val="0"/>
      <w:divBdr>
        <w:top w:val="none" w:sz="0" w:space="0" w:color="auto"/>
        <w:left w:val="none" w:sz="0" w:space="0" w:color="auto"/>
        <w:bottom w:val="none" w:sz="0" w:space="0" w:color="auto"/>
        <w:right w:val="none" w:sz="0" w:space="0" w:color="auto"/>
      </w:divBdr>
      <w:divsChild>
        <w:div w:id="1762412394">
          <w:marLeft w:val="0"/>
          <w:marRight w:val="0"/>
          <w:marTop w:val="0"/>
          <w:marBottom w:val="0"/>
          <w:divBdr>
            <w:top w:val="none" w:sz="0" w:space="0" w:color="auto"/>
            <w:left w:val="none" w:sz="0" w:space="0" w:color="auto"/>
            <w:bottom w:val="none" w:sz="0" w:space="0" w:color="auto"/>
            <w:right w:val="none" w:sz="0" w:space="0" w:color="auto"/>
          </w:divBdr>
          <w:divsChild>
            <w:div w:id="1657877170">
              <w:marLeft w:val="0"/>
              <w:marRight w:val="0"/>
              <w:marTop w:val="0"/>
              <w:marBottom w:val="0"/>
              <w:divBdr>
                <w:top w:val="none" w:sz="0" w:space="0" w:color="auto"/>
                <w:left w:val="none" w:sz="0" w:space="0" w:color="auto"/>
                <w:bottom w:val="none" w:sz="0" w:space="0" w:color="auto"/>
                <w:right w:val="none" w:sz="0" w:space="0" w:color="auto"/>
              </w:divBdr>
              <w:divsChild>
                <w:div w:id="2115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92129">
      <w:bodyDiv w:val="1"/>
      <w:marLeft w:val="0"/>
      <w:marRight w:val="0"/>
      <w:marTop w:val="0"/>
      <w:marBottom w:val="0"/>
      <w:divBdr>
        <w:top w:val="none" w:sz="0" w:space="0" w:color="auto"/>
        <w:left w:val="none" w:sz="0" w:space="0" w:color="auto"/>
        <w:bottom w:val="none" w:sz="0" w:space="0" w:color="auto"/>
        <w:right w:val="none" w:sz="0" w:space="0" w:color="auto"/>
      </w:divBdr>
    </w:div>
    <w:div w:id="1203666609">
      <w:bodyDiv w:val="1"/>
      <w:marLeft w:val="0"/>
      <w:marRight w:val="0"/>
      <w:marTop w:val="0"/>
      <w:marBottom w:val="0"/>
      <w:divBdr>
        <w:top w:val="none" w:sz="0" w:space="0" w:color="auto"/>
        <w:left w:val="none" w:sz="0" w:space="0" w:color="auto"/>
        <w:bottom w:val="none" w:sz="0" w:space="0" w:color="auto"/>
        <w:right w:val="none" w:sz="0" w:space="0" w:color="auto"/>
      </w:divBdr>
    </w:div>
    <w:div w:id="1269390854">
      <w:bodyDiv w:val="1"/>
      <w:marLeft w:val="0"/>
      <w:marRight w:val="0"/>
      <w:marTop w:val="0"/>
      <w:marBottom w:val="0"/>
      <w:divBdr>
        <w:top w:val="none" w:sz="0" w:space="0" w:color="auto"/>
        <w:left w:val="none" w:sz="0" w:space="0" w:color="auto"/>
        <w:bottom w:val="none" w:sz="0" w:space="0" w:color="auto"/>
        <w:right w:val="none" w:sz="0" w:space="0" w:color="auto"/>
      </w:divBdr>
    </w:div>
    <w:div w:id="1285499466">
      <w:bodyDiv w:val="1"/>
      <w:marLeft w:val="0"/>
      <w:marRight w:val="0"/>
      <w:marTop w:val="0"/>
      <w:marBottom w:val="0"/>
      <w:divBdr>
        <w:top w:val="none" w:sz="0" w:space="0" w:color="auto"/>
        <w:left w:val="none" w:sz="0" w:space="0" w:color="auto"/>
        <w:bottom w:val="none" w:sz="0" w:space="0" w:color="auto"/>
        <w:right w:val="none" w:sz="0" w:space="0" w:color="auto"/>
      </w:divBdr>
    </w:div>
    <w:div w:id="1345859872">
      <w:bodyDiv w:val="1"/>
      <w:marLeft w:val="0"/>
      <w:marRight w:val="0"/>
      <w:marTop w:val="0"/>
      <w:marBottom w:val="0"/>
      <w:divBdr>
        <w:top w:val="none" w:sz="0" w:space="0" w:color="auto"/>
        <w:left w:val="none" w:sz="0" w:space="0" w:color="auto"/>
        <w:bottom w:val="none" w:sz="0" w:space="0" w:color="auto"/>
        <w:right w:val="none" w:sz="0" w:space="0" w:color="auto"/>
      </w:divBdr>
    </w:div>
    <w:div w:id="1450970932">
      <w:bodyDiv w:val="1"/>
      <w:marLeft w:val="0"/>
      <w:marRight w:val="0"/>
      <w:marTop w:val="0"/>
      <w:marBottom w:val="0"/>
      <w:divBdr>
        <w:top w:val="none" w:sz="0" w:space="0" w:color="auto"/>
        <w:left w:val="none" w:sz="0" w:space="0" w:color="auto"/>
        <w:bottom w:val="none" w:sz="0" w:space="0" w:color="auto"/>
        <w:right w:val="none" w:sz="0" w:space="0" w:color="auto"/>
      </w:divBdr>
    </w:div>
    <w:div w:id="1473477982">
      <w:bodyDiv w:val="1"/>
      <w:marLeft w:val="0"/>
      <w:marRight w:val="0"/>
      <w:marTop w:val="0"/>
      <w:marBottom w:val="0"/>
      <w:divBdr>
        <w:top w:val="none" w:sz="0" w:space="0" w:color="auto"/>
        <w:left w:val="none" w:sz="0" w:space="0" w:color="auto"/>
        <w:bottom w:val="none" w:sz="0" w:space="0" w:color="auto"/>
        <w:right w:val="none" w:sz="0" w:space="0" w:color="auto"/>
      </w:divBdr>
    </w:div>
    <w:div w:id="1505514848">
      <w:bodyDiv w:val="1"/>
      <w:marLeft w:val="0"/>
      <w:marRight w:val="0"/>
      <w:marTop w:val="0"/>
      <w:marBottom w:val="0"/>
      <w:divBdr>
        <w:top w:val="none" w:sz="0" w:space="0" w:color="auto"/>
        <w:left w:val="none" w:sz="0" w:space="0" w:color="auto"/>
        <w:bottom w:val="none" w:sz="0" w:space="0" w:color="auto"/>
        <w:right w:val="none" w:sz="0" w:space="0" w:color="auto"/>
      </w:divBdr>
    </w:div>
    <w:div w:id="1537692910">
      <w:bodyDiv w:val="1"/>
      <w:marLeft w:val="0"/>
      <w:marRight w:val="0"/>
      <w:marTop w:val="0"/>
      <w:marBottom w:val="0"/>
      <w:divBdr>
        <w:top w:val="none" w:sz="0" w:space="0" w:color="auto"/>
        <w:left w:val="none" w:sz="0" w:space="0" w:color="auto"/>
        <w:bottom w:val="none" w:sz="0" w:space="0" w:color="auto"/>
        <w:right w:val="none" w:sz="0" w:space="0" w:color="auto"/>
      </w:divBdr>
    </w:div>
    <w:div w:id="1607614853">
      <w:bodyDiv w:val="1"/>
      <w:marLeft w:val="0"/>
      <w:marRight w:val="0"/>
      <w:marTop w:val="0"/>
      <w:marBottom w:val="0"/>
      <w:divBdr>
        <w:top w:val="none" w:sz="0" w:space="0" w:color="auto"/>
        <w:left w:val="none" w:sz="0" w:space="0" w:color="auto"/>
        <w:bottom w:val="none" w:sz="0" w:space="0" w:color="auto"/>
        <w:right w:val="none" w:sz="0" w:space="0" w:color="auto"/>
      </w:divBdr>
    </w:div>
    <w:div w:id="1647972613">
      <w:bodyDiv w:val="1"/>
      <w:marLeft w:val="0"/>
      <w:marRight w:val="0"/>
      <w:marTop w:val="0"/>
      <w:marBottom w:val="0"/>
      <w:divBdr>
        <w:top w:val="none" w:sz="0" w:space="0" w:color="auto"/>
        <w:left w:val="none" w:sz="0" w:space="0" w:color="auto"/>
        <w:bottom w:val="none" w:sz="0" w:space="0" w:color="auto"/>
        <w:right w:val="none" w:sz="0" w:space="0" w:color="auto"/>
      </w:divBdr>
    </w:div>
    <w:div w:id="1689015812">
      <w:bodyDiv w:val="1"/>
      <w:marLeft w:val="0"/>
      <w:marRight w:val="0"/>
      <w:marTop w:val="0"/>
      <w:marBottom w:val="0"/>
      <w:divBdr>
        <w:top w:val="none" w:sz="0" w:space="0" w:color="auto"/>
        <w:left w:val="none" w:sz="0" w:space="0" w:color="auto"/>
        <w:bottom w:val="none" w:sz="0" w:space="0" w:color="auto"/>
        <w:right w:val="none" w:sz="0" w:space="0" w:color="auto"/>
      </w:divBdr>
    </w:div>
    <w:div w:id="1689407048">
      <w:bodyDiv w:val="1"/>
      <w:marLeft w:val="0"/>
      <w:marRight w:val="0"/>
      <w:marTop w:val="0"/>
      <w:marBottom w:val="0"/>
      <w:divBdr>
        <w:top w:val="none" w:sz="0" w:space="0" w:color="auto"/>
        <w:left w:val="none" w:sz="0" w:space="0" w:color="auto"/>
        <w:bottom w:val="none" w:sz="0" w:space="0" w:color="auto"/>
        <w:right w:val="none" w:sz="0" w:space="0" w:color="auto"/>
      </w:divBdr>
    </w:div>
    <w:div w:id="1723825831">
      <w:bodyDiv w:val="1"/>
      <w:marLeft w:val="0"/>
      <w:marRight w:val="0"/>
      <w:marTop w:val="0"/>
      <w:marBottom w:val="0"/>
      <w:divBdr>
        <w:top w:val="none" w:sz="0" w:space="0" w:color="auto"/>
        <w:left w:val="none" w:sz="0" w:space="0" w:color="auto"/>
        <w:bottom w:val="none" w:sz="0" w:space="0" w:color="auto"/>
        <w:right w:val="none" w:sz="0" w:space="0" w:color="auto"/>
      </w:divBdr>
    </w:div>
    <w:div w:id="1738674082">
      <w:bodyDiv w:val="1"/>
      <w:marLeft w:val="0"/>
      <w:marRight w:val="0"/>
      <w:marTop w:val="0"/>
      <w:marBottom w:val="0"/>
      <w:divBdr>
        <w:top w:val="none" w:sz="0" w:space="0" w:color="auto"/>
        <w:left w:val="none" w:sz="0" w:space="0" w:color="auto"/>
        <w:bottom w:val="none" w:sz="0" w:space="0" w:color="auto"/>
        <w:right w:val="none" w:sz="0" w:space="0" w:color="auto"/>
      </w:divBdr>
      <w:divsChild>
        <w:div w:id="207753">
          <w:marLeft w:val="0"/>
          <w:marRight w:val="0"/>
          <w:marTop w:val="0"/>
          <w:marBottom w:val="0"/>
          <w:divBdr>
            <w:top w:val="none" w:sz="0" w:space="0" w:color="auto"/>
            <w:left w:val="none" w:sz="0" w:space="0" w:color="auto"/>
            <w:bottom w:val="none" w:sz="0" w:space="0" w:color="auto"/>
            <w:right w:val="none" w:sz="0" w:space="0" w:color="auto"/>
          </w:divBdr>
        </w:div>
        <w:div w:id="1663260">
          <w:marLeft w:val="0"/>
          <w:marRight w:val="0"/>
          <w:marTop w:val="0"/>
          <w:marBottom w:val="0"/>
          <w:divBdr>
            <w:top w:val="none" w:sz="0" w:space="0" w:color="auto"/>
            <w:left w:val="none" w:sz="0" w:space="0" w:color="auto"/>
            <w:bottom w:val="none" w:sz="0" w:space="0" w:color="auto"/>
            <w:right w:val="none" w:sz="0" w:space="0" w:color="auto"/>
          </w:divBdr>
        </w:div>
        <w:div w:id="2242976">
          <w:marLeft w:val="0"/>
          <w:marRight w:val="0"/>
          <w:marTop w:val="0"/>
          <w:marBottom w:val="0"/>
          <w:divBdr>
            <w:top w:val="none" w:sz="0" w:space="0" w:color="auto"/>
            <w:left w:val="none" w:sz="0" w:space="0" w:color="auto"/>
            <w:bottom w:val="none" w:sz="0" w:space="0" w:color="auto"/>
            <w:right w:val="none" w:sz="0" w:space="0" w:color="auto"/>
          </w:divBdr>
        </w:div>
        <w:div w:id="4669800">
          <w:marLeft w:val="0"/>
          <w:marRight w:val="0"/>
          <w:marTop w:val="0"/>
          <w:marBottom w:val="0"/>
          <w:divBdr>
            <w:top w:val="none" w:sz="0" w:space="0" w:color="auto"/>
            <w:left w:val="none" w:sz="0" w:space="0" w:color="auto"/>
            <w:bottom w:val="none" w:sz="0" w:space="0" w:color="auto"/>
            <w:right w:val="none" w:sz="0" w:space="0" w:color="auto"/>
          </w:divBdr>
        </w:div>
        <w:div w:id="4791889">
          <w:marLeft w:val="0"/>
          <w:marRight w:val="0"/>
          <w:marTop w:val="0"/>
          <w:marBottom w:val="0"/>
          <w:divBdr>
            <w:top w:val="none" w:sz="0" w:space="0" w:color="auto"/>
            <w:left w:val="none" w:sz="0" w:space="0" w:color="auto"/>
            <w:bottom w:val="none" w:sz="0" w:space="0" w:color="auto"/>
            <w:right w:val="none" w:sz="0" w:space="0" w:color="auto"/>
          </w:divBdr>
        </w:div>
        <w:div w:id="12924717">
          <w:marLeft w:val="0"/>
          <w:marRight w:val="0"/>
          <w:marTop w:val="0"/>
          <w:marBottom w:val="0"/>
          <w:divBdr>
            <w:top w:val="none" w:sz="0" w:space="0" w:color="auto"/>
            <w:left w:val="none" w:sz="0" w:space="0" w:color="auto"/>
            <w:bottom w:val="none" w:sz="0" w:space="0" w:color="auto"/>
            <w:right w:val="none" w:sz="0" w:space="0" w:color="auto"/>
          </w:divBdr>
        </w:div>
        <w:div w:id="16739866">
          <w:marLeft w:val="0"/>
          <w:marRight w:val="0"/>
          <w:marTop w:val="0"/>
          <w:marBottom w:val="0"/>
          <w:divBdr>
            <w:top w:val="none" w:sz="0" w:space="0" w:color="auto"/>
            <w:left w:val="none" w:sz="0" w:space="0" w:color="auto"/>
            <w:bottom w:val="none" w:sz="0" w:space="0" w:color="auto"/>
            <w:right w:val="none" w:sz="0" w:space="0" w:color="auto"/>
          </w:divBdr>
        </w:div>
        <w:div w:id="18704527">
          <w:marLeft w:val="0"/>
          <w:marRight w:val="0"/>
          <w:marTop w:val="0"/>
          <w:marBottom w:val="0"/>
          <w:divBdr>
            <w:top w:val="none" w:sz="0" w:space="0" w:color="auto"/>
            <w:left w:val="none" w:sz="0" w:space="0" w:color="auto"/>
            <w:bottom w:val="none" w:sz="0" w:space="0" w:color="auto"/>
            <w:right w:val="none" w:sz="0" w:space="0" w:color="auto"/>
          </w:divBdr>
        </w:div>
        <w:div w:id="19553658">
          <w:marLeft w:val="0"/>
          <w:marRight w:val="0"/>
          <w:marTop w:val="0"/>
          <w:marBottom w:val="0"/>
          <w:divBdr>
            <w:top w:val="none" w:sz="0" w:space="0" w:color="auto"/>
            <w:left w:val="none" w:sz="0" w:space="0" w:color="auto"/>
            <w:bottom w:val="none" w:sz="0" w:space="0" w:color="auto"/>
            <w:right w:val="none" w:sz="0" w:space="0" w:color="auto"/>
          </w:divBdr>
        </w:div>
        <w:div w:id="22901985">
          <w:marLeft w:val="0"/>
          <w:marRight w:val="0"/>
          <w:marTop w:val="0"/>
          <w:marBottom w:val="0"/>
          <w:divBdr>
            <w:top w:val="none" w:sz="0" w:space="0" w:color="auto"/>
            <w:left w:val="none" w:sz="0" w:space="0" w:color="auto"/>
            <w:bottom w:val="none" w:sz="0" w:space="0" w:color="auto"/>
            <w:right w:val="none" w:sz="0" w:space="0" w:color="auto"/>
          </w:divBdr>
        </w:div>
        <w:div w:id="27919721">
          <w:marLeft w:val="0"/>
          <w:marRight w:val="0"/>
          <w:marTop w:val="0"/>
          <w:marBottom w:val="0"/>
          <w:divBdr>
            <w:top w:val="none" w:sz="0" w:space="0" w:color="auto"/>
            <w:left w:val="none" w:sz="0" w:space="0" w:color="auto"/>
            <w:bottom w:val="none" w:sz="0" w:space="0" w:color="auto"/>
            <w:right w:val="none" w:sz="0" w:space="0" w:color="auto"/>
          </w:divBdr>
        </w:div>
        <w:div w:id="28728640">
          <w:marLeft w:val="0"/>
          <w:marRight w:val="0"/>
          <w:marTop w:val="0"/>
          <w:marBottom w:val="0"/>
          <w:divBdr>
            <w:top w:val="none" w:sz="0" w:space="0" w:color="auto"/>
            <w:left w:val="none" w:sz="0" w:space="0" w:color="auto"/>
            <w:bottom w:val="none" w:sz="0" w:space="0" w:color="auto"/>
            <w:right w:val="none" w:sz="0" w:space="0" w:color="auto"/>
          </w:divBdr>
        </w:div>
        <w:div w:id="34816872">
          <w:marLeft w:val="0"/>
          <w:marRight w:val="0"/>
          <w:marTop w:val="0"/>
          <w:marBottom w:val="0"/>
          <w:divBdr>
            <w:top w:val="none" w:sz="0" w:space="0" w:color="auto"/>
            <w:left w:val="none" w:sz="0" w:space="0" w:color="auto"/>
            <w:bottom w:val="none" w:sz="0" w:space="0" w:color="auto"/>
            <w:right w:val="none" w:sz="0" w:space="0" w:color="auto"/>
          </w:divBdr>
        </w:div>
        <w:div w:id="38281545">
          <w:marLeft w:val="0"/>
          <w:marRight w:val="0"/>
          <w:marTop w:val="0"/>
          <w:marBottom w:val="0"/>
          <w:divBdr>
            <w:top w:val="none" w:sz="0" w:space="0" w:color="auto"/>
            <w:left w:val="none" w:sz="0" w:space="0" w:color="auto"/>
            <w:bottom w:val="none" w:sz="0" w:space="0" w:color="auto"/>
            <w:right w:val="none" w:sz="0" w:space="0" w:color="auto"/>
          </w:divBdr>
        </w:div>
        <w:div w:id="42759715">
          <w:marLeft w:val="0"/>
          <w:marRight w:val="0"/>
          <w:marTop w:val="0"/>
          <w:marBottom w:val="0"/>
          <w:divBdr>
            <w:top w:val="none" w:sz="0" w:space="0" w:color="auto"/>
            <w:left w:val="none" w:sz="0" w:space="0" w:color="auto"/>
            <w:bottom w:val="none" w:sz="0" w:space="0" w:color="auto"/>
            <w:right w:val="none" w:sz="0" w:space="0" w:color="auto"/>
          </w:divBdr>
        </w:div>
        <w:div w:id="43796285">
          <w:marLeft w:val="0"/>
          <w:marRight w:val="0"/>
          <w:marTop w:val="0"/>
          <w:marBottom w:val="0"/>
          <w:divBdr>
            <w:top w:val="none" w:sz="0" w:space="0" w:color="auto"/>
            <w:left w:val="none" w:sz="0" w:space="0" w:color="auto"/>
            <w:bottom w:val="none" w:sz="0" w:space="0" w:color="auto"/>
            <w:right w:val="none" w:sz="0" w:space="0" w:color="auto"/>
          </w:divBdr>
        </w:div>
        <w:div w:id="43987955">
          <w:marLeft w:val="0"/>
          <w:marRight w:val="0"/>
          <w:marTop w:val="0"/>
          <w:marBottom w:val="0"/>
          <w:divBdr>
            <w:top w:val="none" w:sz="0" w:space="0" w:color="auto"/>
            <w:left w:val="none" w:sz="0" w:space="0" w:color="auto"/>
            <w:bottom w:val="none" w:sz="0" w:space="0" w:color="auto"/>
            <w:right w:val="none" w:sz="0" w:space="0" w:color="auto"/>
          </w:divBdr>
        </w:div>
        <w:div w:id="47925987">
          <w:marLeft w:val="0"/>
          <w:marRight w:val="0"/>
          <w:marTop w:val="0"/>
          <w:marBottom w:val="0"/>
          <w:divBdr>
            <w:top w:val="none" w:sz="0" w:space="0" w:color="auto"/>
            <w:left w:val="none" w:sz="0" w:space="0" w:color="auto"/>
            <w:bottom w:val="none" w:sz="0" w:space="0" w:color="auto"/>
            <w:right w:val="none" w:sz="0" w:space="0" w:color="auto"/>
          </w:divBdr>
        </w:div>
        <w:div w:id="47997791">
          <w:marLeft w:val="0"/>
          <w:marRight w:val="0"/>
          <w:marTop w:val="0"/>
          <w:marBottom w:val="0"/>
          <w:divBdr>
            <w:top w:val="none" w:sz="0" w:space="0" w:color="auto"/>
            <w:left w:val="none" w:sz="0" w:space="0" w:color="auto"/>
            <w:bottom w:val="none" w:sz="0" w:space="0" w:color="auto"/>
            <w:right w:val="none" w:sz="0" w:space="0" w:color="auto"/>
          </w:divBdr>
        </w:div>
        <w:div w:id="49548048">
          <w:marLeft w:val="0"/>
          <w:marRight w:val="0"/>
          <w:marTop w:val="0"/>
          <w:marBottom w:val="0"/>
          <w:divBdr>
            <w:top w:val="none" w:sz="0" w:space="0" w:color="auto"/>
            <w:left w:val="none" w:sz="0" w:space="0" w:color="auto"/>
            <w:bottom w:val="none" w:sz="0" w:space="0" w:color="auto"/>
            <w:right w:val="none" w:sz="0" w:space="0" w:color="auto"/>
          </w:divBdr>
        </w:div>
        <w:div w:id="50543368">
          <w:marLeft w:val="0"/>
          <w:marRight w:val="0"/>
          <w:marTop w:val="0"/>
          <w:marBottom w:val="0"/>
          <w:divBdr>
            <w:top w:val="none" w:sz="0" w:space="0" w:color="auto"/>
            <w:left w:val="none" w:sz="0" w:space="0" w:color="auto"/>
            <w:bottom w:val="none" w:sz="0" w:space="0" w:color="auto"/>
            <w:right w:val="none" w:sz="0" w:space="0" w:color="auto"/>
          </w:divBdr>
        </w:div>
        <w:div w:id="53161420">
          <w:marLeft w:val="0"/>
          <w:marRight w:val="0"/>
          <w:marTop w:val="0"/>
          <w:marBottom w:val="0"/>
          <w:divBdr>
            <w:top w:val="none" w:sz="0" w:space="0" w:color="auto"/>
            <w:left w:val="none" w:sz="0" w:space="0" w:color="auto"/>
            <w:bottom w:val="none" w:sz="0" w:space="0" w:color="auto"/>
            <w:right w:val="none" w:sz="0" w:space="0" w:color="auto"/>
          </w:divBdr>
        </w:div>
        <w:div w:id="54009929">
          <w:marLeft w:val="0"/>
          <w:marRight w:val="0"/>
          <w:marTop w:val="0"/>
          <w:marBottom w:val="0"/>
          <w:divBdr>
            <w:top w:val="none" w:sz="0" w:space="0" w:color="auto"/>
            <w:left w:val="none" w:sz="0" w:space="0" w:color="auto"/>
            <w:bottom w:val="none" w:sz="0" w:space="0" w:color="auto"/>
            <w:right w:val="none" w:sz="0" w:space="0" w:color="auto"/>
          </w:divBdr>
        </w:div>
        <w:div w:id="57048657">
          <w:marLeft w:val="0"/>
          <w:marRight w:val="0"/>
          <w:marTop w:val="0"/>
          <w:marBottom w:val="0"/>
          <w:divBdr>
            <w:top w:val="none" w:sz="0" w:space="0" w:color="auto"/>
            <w:left w:val="none" w:sz="0" w:space="0" w:color="auto"/>
            <w:bottom w:val="none" w:sz="0" w:space="0" w:color="auto"/>
            <w:right w:val="none" w:sz="0" w:space="0" w:color="auto"/>
          </w:divBdr>
        </w:div>
        <w:div w:id="58292030">
          <w:marLeft w:val="0"/>
          <w:marRight w:val="0"/>
          <w:marTop w:val="0"/>
          <w:marBottom w:val="0"/>
          <w:divBdr>
            <w:top w:val="none" w:sz="0" w:space="0" w:color="auto"/>
            <w:left w:val="none" w:sz="0" w:space="0" w:color="auto"/>
            <w:bottom w:val="none" w:sz="0" w:space="0" w:color="auto"/>
            <w:right w:val="none" w:sz="0" w:space="0" w:color="auto"/>
          </w:divBdr>
        </w:div>
        <w:div w:id="58746864">
          <w:marLeft w:val="0"/>
          <w:marRight w:val="0"/>
          <w:marTop w:val="0"/>
          <w:marBottom w:val="0"/>
          <w:divBdr>
            <w:top w:val="none" w:sz="0" w:space="0" w:color="auto"/>
            <w:left w:val="none" w:sz="0" w:space="0" w:color="auto"/>
            <w:bottom w:val="none" w:sz="0" w:space="0" w:color="auto"/>
            <w:right w:val="none" w:sz="0" w:space="0" w:color="auto"/>
          </w:divBdr>
        </w:div>
        <w:div w:id="61300417">
          <w:marLeft w:val="0"/>
          <w:marRight w:val="0"/>
          <w:marTop w:val="0"/>
          <w:marBottom w:val="0"/>
          <w:divBdr>
            <w:top w:val="none" w:sz="0" w:space="0" w:color="auto"/>
            <w:left w:val="none" w:sz="0" w:space="0" w:color="auto"/>
            <w:bottom w:val="none" w:sz="0" w:space="0" w:color="auto"/>
            <w:right w:val="none" w:sz="0" w:space="0" w:color="auto"/>
          </w:divBdr>
        </w:div>
        <w:div w:id="63190058">
          <w:marLeft w:val="0"/>
          <w:marRight w:val="0"/>
          <w:marTop w:val="0"/>
          <w:marBottom w:val="0"/>
          <w:divBdr>
            <w:top w:val="none" w:sz="0" w:space="0" w:color="auto"/>
            <w:left w:val="none" w:sz="0" w:space="0" w:color="auto"/>
            <w:bottom w:val="none" w:sz="0" w:space="0" w:color="auto"/>
            <w:right w:val="none" w:sz="0" w:space="0" w:color="auto"/>
          </w:divBdr>
        </w:div>
        <w:div w:id="67969625">
          <w:marLeft w:val="0"/>
          <w:marRight w:val="0"/>
          <w:marTop w:val="0"/>
          <w:marBottom w:val="0"/>
          <w:divBdr>
            <w:top w:val="none" w:sz="0" w:space="0" w:color="auto"/>
            <w:left w:val="none" w:sz="0" w:space="0" w:color="auto"/>
            <w:bottom w:val="none" w:sz="0" w:space="0" w:color="auto"/>
            <w:right w:val="none" w:sz="0" w:space="0" w:color="auto"/>
          </w:divBdr>
        </w:div>
        <w:div w:id="71388736">
          <w:marLeft w:val="0"/>
          <w:marRight w:val="0"/>
          <w:marTop w:val="0"/>
          <w:marBottom w:val="0"/>
          <w:divBdr>
            <w:top w:val="none" w:sz="0" w:space="0" w:color="auto"/>
            <w:left w:val="none" w:sz="0" w:space="0" w:color="auto"/>
            <w:bottom w:val="none" w:sz="0" w:space="0" w:color="auto"/>
            <w:right w:val="none" w:sz="0" w:space="0" w:color="auto"/>
          </w:divBdr>
        </w:div>
        <w:div w:id="72170725">
          <w:marLeft w:val="0"/>
          <w:marRight w:val="0"/>
          <w:marTop w:val="0"/>
          <w:marBottom w:val="0"/>
          <w:divBdr>
            <w:top w:val="none" w:sz="0" w:space="0" w:color="auto"/>
            <w:left w:val="none" w:sz="0" w:space="0" w:color="auto"/>
            <w:bottom w:val="none" w:sz="0" w:space="0" w:color="auto"/>
            <w:right w:val="none" w:sz="0" w:space="0" w:color="auto"/>
          </w:divBdr>
        </w:div>
        <w:div w:id="77287792">
          <w:marLeft w:val="0"/>
          <w:marRight w:val="0"/>
          <w:marTop w:val="0"/>
          <w:marBottom w:val="0"/>
          <w:divBdr>
            <w:top w:val="none" w:sz="0" w:space="0" w:color="auto"/>
            <w:left w:val="none" w:sz="0" w:space="0" w:color="auto"/>
            <w:bottom w:val="none" w:sz="0" w:space="0" w:color="auto"/>
            <w:right w:val="none" w:sz="0" w:space="0" w:color="auto"/>
          </w:divBdr>
        </w:div>
        <w:div w:id="78455620">
          <w:marLeft w:val="0"/>
          <w:marRight w:val="0"/>
          <w:marTop w:val="0"/>
          <w:marBottom w:val="0"/>
          <w:divBdr>
            <w:top w:val="none" w:sz="0" w:space="0" w:color="auto"/>
            <w:left w:val="none" w:sz="0" w:space="0" w:color="auto"/>
            <w:bottom w:val="none" w:sz="0" w:space="0" w:color="auto"/>
            <w:right w:val="none" w:sz="0" w:space="0" w:color="auto"/>
          </w:divBdr>
        </w:div>
        <w:div w:id="92944649">
          <w:marLeft w:val="0"/>
          <w:marRight w:val="0"/>
          <w:marTop w:val="0"/>
          <w:marBottom w:val="0"/>
          <w:divBdr>
            <w:top w:val="none" w:sz="0" w:space="0" w:color="auto"/>
            <w:left w:val="none" w:sz="0" w:space="0" w:color="auto"/>
            <w:bottom w:val="none" w:sz="0" w:space="0" w:color="auto"/>
            <w:right w:val="none" w:sz="0" w:space="0" w:color="auto"/>
          </w:divBdr>
        </w:div>
        <w:div w:id="105783299">
          <w:marLeft w:val="0"/>
          <w:marRight w:val="0"/>
          <w:marTop w:val="0"/>
          <w:marBottom w:val="0"/>
          <w:divBdr>
            <w:top w:val="none" w:sz="0" w:space="0" w:color="auto"/>
            <w:left w:val="none" w:sz="0" w:space="0" w:color="auto"/>
            <w:bottom w:val="none" w:sz="0" w:space="0" w:color="auto"/>
            <w:right w:val="none" w:sz="0" w:space="0" w:color="auto"/>
          </w:divBdr>
        </w:div>
        <w:div w:id="106585838">
          <w:marLeft w:val="0"/>
          <w:marRight w:val="0"/>
          <w:marTop w:val="0"/>
          <w:marBottom w:val="0"/>
          <w:divBdr>
            <w:top w:val="none" w:sz="0" w:space="0" w:color="auto"/>
            <w:left w:val="none" w:sz="0" w:space="0" w:color="auto"/>
            <w:bottom w:val="none" w:sz="0" w:space="0" w:color="auto"/>
            <w:right w:val="none" w:sz="0" w:space="0" w:color="auto"/>
          </w:divBdr>
        </w:div>
        <w:div w:id="109016757">
          <w:marLeft w:val="0"/>
          <w:marRight w:val="0"/>
          <w:marTop w:val="0"/>
          <w:marBottom w:val="0"/>
          <w:divBdr>
            <w:top w:val="none" w:sz="0" w:space="0" w:color="auto"/>
            <w:left w:val="none" w:sz="0" w:space="0" w:color="auto"/>
            <w:bottom w:val="none" w:sz="0" w:space="0" w:color="auto"/>
            <w:right w:val="none" w:sz="0" w:space="0" w:color="auto"/>
          </w:divBdr>
        </w:div>
        <w:div w:id="111167333">
          <w:marLeft w:val="0"/>
          <w:marRight w:val="0"/>
          <w:marTop w:val="0"/>
          <w:marBottom w:val="0"/>
          <w:divBdr>
            <w:top w:val="none" w:sz="0" w:space="0" w:color="auto"/>
            <w:left w:val="none" w:sz="0" w:space="0" w:color="auto"/>
            <w:bottom w:val="none" w:sz="0" w:space="0" w:color="auto"/>
            <w:right w:val="none" w:sz="0" w:space="0" w:color="auto"/>
          </w:divBdr>
        </w:div>
        <w:div w:id="111947690">
          <w:marLeft w:val="0"/>
          <w:marRight w:val="0"/>
          <w:marTop w:val="0"/>
          <w:marBottom w:val="0"/>
          <w:divBdr>
            <w:top w:val="none" w:sz="0" w:space="0" w:color="auto"/>
            <w:left w:val="none" w:sz="0" w:space="0" w:color="auto"/>
            <w:bottom w:val="none" w:sz="0" w:space="0" w:color="auto"/>
            <w:right w:val="none" w:sz="0" w:space="0" w:color="auto"/>
          </w:divBdr>
        </w:div>
        <w:div w:id="113790136">
          <w:marLeft w:val="0"/>
          <w:marRight w:val="0"/>
          <w:marTop w:val="0"/>
          <w:marBottom w:val="0"/>
          <w:divBdr>
            <w:top w:val="none" w:sz="0" w:space="0" w:color="auto"/>
            <w:left w:val="none" w:sz="0" w:space="0" w:color="auto"/>
            <w:bottom w:val="none" w:sz="0" w:space="0" w:color="auto"/>
            <w:right w:val="none" w:sz="0" w:space="0" w:color="auto"/>
          </w:divBdr>
        </w:div>
        <w:div w:id="116917529">
          <w:marLeft w:val="0"/>
          <w:marRight w:val="0"/>
          <w:marTop w:val="0"/>
          <w:marBottom w:val="0"/>
          <w:divBdr>
            <w:top w:val="none" w:sz="0" w:space="0" w:color="auto"/>
            <w:left w:val="none" w:sz="0" w:space="0" w:color="auto"/>
            <w:bottom w:val="none" w:sz="0" w:space="0" w:color="auto"/>
            <w:right w:val="none" w:sz="0" w:space="0" w:color="auto"/>
          </w:divBdr>
        </w:div>
        <w:div w:id="117145270">
          <w:marLeft w:val="0"/>
          <w:marRight w:val="0"/>
          <w:marTop w:val="0"/>
          <w:marBottom w:val="0"/>
          <w:divBdr>
            <w:top w:val="none" w:sz="0" w:space="0" w:color="auto"/>
            <w:left w:val="none" w:sz="0" w:space="0" w:color="auto"/>
            <w:bottom w:val="none" w:sz="0" w:space="0" w:color="auto"/>
            <w:right w:val="none" w:sz="0" w:space="0" w:color="auto"/>
          </w:divBdr>
        </w:div>
        <w:div w:id="117603699">
          <w:marLeft w:val="0"/>
          <w:marRight w:val="0"/>
          <w:marTop w:val="0"/>
          <w:marBottom w:val="0"/>
          <w:divBdr>
            <w:top w:val="none" w:sz="0" w:space="0" w:color="auto"/>
            <w:left w:val="none" w:sz="0" w:space="0" w:color="auto"/>
            <w:bottom w:val="none" w:sz="0" w:space="0" w:color="auto"/>
            <w:right w:val="none" w:sz="0" w:space="0" w:color="auto"/>
          </w:divBdr>
        </w:div>
        <w:div w:id="118493674">
          <w:marLeft w:val="0"/>
          <w:marRight w:val="0"/>
          <w:marTop w:val="0"/>
          <w:marBottom w:val="0"/>
          <w:divBdr>
            <w:top w:val="none" w:sz="0" w:space="0" w:color="auto"/>
            <w:left w:val="none" w:sz="0" w:space="0" w:color="auto"/>
            <w:bottom w:val="none" w:sz="0" w:space="0" w:color="auto"/>
            <w:right w:val="none" w:sz="0" w:space="0" w:color="auto"/>
          </w:divBdr>
        </w:div>
        <w:div w:id="119300564">
          <w:marLeft w:val="0"/>
          <w:marRight w:val="0"/>
          <w:marTop w:val="0"/>
          <w:marBottom w:val="0"/>
          <w:divBdr>
            <w:top w:val="none" w:sz="0" w:space="0" w:color="auto"/>
            <w:left w:val="none" w:sz="0" w:space="0" w:color="auto"/>
            <w:bottom w:val="none" w:sz="0" w:space="0" w:color="auto"/>
            <w:right w:val="none" w:sz="0" w:space="0" w:color="auto"/>
          </w:divBdr>
        </w:div>
        <w:div w:id="121191828">
          <w:marLeft w:val="0"/>
          <w:marRight w:val="0"/>
          <w:marTop w:val="0"/>
          <w:marBottom w:val="0"/>
          <w:divBdr>
            <w:top w:val="none" w:sz="0" w:space="0" w:color="auto"/>
            <w:left w:val="none" w:sz="0" w:space="0" w:color="auto"/>
            <w:bottom w:val="none" w:sz="0" w:space="0" w:color="auto"/>
            <w:right w:val="none" w:sz="0" w:space="0" w:color="auto"/>
          </w:divBdr>
        </w:div>
        <w:div w:id="122967704">
          <w:marLeft w:val="0"/>
          <w:marRight w:val="0"/>
          <w:marTop w:val="0"/>
          <w:marBottom w:val="0"/>
          <w:divBdr>
            <w:top w:val="none" w:sz="0" w:space="0" w:color="auto"/>
            <w:left w:val="none" w:sz="0" w:space="0" w:color="auto"/>
            <w:bottom w:val="none" w:sz="0" w:space="0" w:color="auto"/>
            <w:right w:val="none" w:sz="0" w:space="0" w:color="auto"/>
          </w:divBdr>
        </w:div>
        <w:div w:id="123668015">
          <w:marLeft w:val="0"/>
          <w:marRight w:val="0"/>
          <w:marTop w:val="0"/>
          <w:marBottom w:val="0"/>
          <w:divBdr>
            <w:top w:val="none" w:sz="0" w:space="0" w:color="auto"/>
            <w:left w:val="none" w:sz="0" w:space="0" w:color="auto"/>
            <w:bottom w:val="none" w:sz="0" w:space="0" w:color="auto"/>
            <w:right w:val="none" w:sz="0" w:space="0" w:color="auto"/>
          </w:divBdr>
        </w:div>
        <w:div w:id="127168821">
          <w:marLeft w:val="0"/>
          <w:marRight w:val="0"/>
          <w:marTop w:val="0"/>
          <w:marBottom w:val="0"/>
          <w:divBdr>
            <w:top w:val="none" w:sz="0" w:space="0" w:color="auto"/>
            <w:left w:val="none" w:sz="0" w:space="0" w:color="auto"/>
            <w:bottom w:val="none" w:sz="0" w:space="0" w:color="auto"/>
            <w:right w:val="none" w:sz="0" w:space="0" w:color="auto"/>
          </w:divBdr>
        </w:div>
        <w:div w:id="128134916">
          <w:marLeft w:val="0"/>
          <w:marRight w:val="0"/>
          <w:marTop w:val="0"/>
          <w:marBottom w:val="0"/>
          <w:divBdr>
            <w:top w:val="none" w:sz="0" w:space="0" w:color="auto"/>
            <w:left w:val="none" w:sz="0" w:space="0" w:color="auto"/>
            <w:bottom w:val="none" w:sz="0" w:space="0" w:color="auto"/>
            <w:right w:val="none" w:sz="0" w:space="0" w:color="auto"/>
          </w:divBdr>
        </w:div>
        <w:div w:id="130637821">
          <w:marLeft w:val="0"/>
          <w:marRight w:val="0"/>
          <w:marTop w:val="0"/>
          <w:marBottom w:val="0"/>
          <w:divBdr>
            <w:top w:val="none" w:sz="0" w:space="0" w:color="auto"/>
            <w:left w:val="none" w:sz="0" w:space="0" w:color="auto"/>
            <w:bottom w:val="none" w:sz="0" w:space="0" w:color="auto"/>
            <w:right w:val="none" w:sz="0" w:space="0" w:color="auto"/>
          </w:divBdr>
        </w:div>
        <w:div w:id="135070858">
          <w:marLeft w:val="0"/>
          <w:marRight w:val="0"/>
          <w:marTop w:val="0"/>
          <w:marBottom w:val="0"/>
          <w:divBdr>
            <w:top w:val="none" w:sz="0" w:space="0" w:color="auto"/>
            <w:left w:val="none" w:sz="0" w:space="0" w:color="auto"/>
            <w:bottom w:val="none" w:sz="0" w:space="0" w:color="auto"/>
            <w:right w:val="none" w:sz="0" w:space="0" w:color="auto"/>
          </w:divBdr>
        </w:div>
        <w:div w:id="136458674">
          <w:marLeft w:val="0"/>
          <w:marRight w:val="0"/>
          <w:marTop w:val="0"/>
          <w:marBottom w:val="0"/>
          <w:divBdr>
            <w:top w:val="none" w:sz="0" w:space="0" w:color="auto"/>
            <w:left w:val="none" w:sz="0" w:space="0" w:color="auto"/>
            <w:bottom w:val="none" w:sz="0" w:space="0" w:color="auto"/>
            <w:right w:val="none" w:sz="0" w:space="0" w:color="auto"/>
          </w:divBdr>
        </w:div>
        <w:div w:id="145709727">
          <w:marLeft w:val="0"/>
          <w:marRight w:val="0"/>
          <w:marTop w:val="0"/>
          <w:marBottom w:val="0"/>
          <w:divBdr>
            <w:top w:val="none" w:sz="0" w:space="0" w:color="auto"/>
            <w:left w:val="none" w:sz="0" w:space="0" w:color="auto"/>
            <w:bottom w:val="none" w:sz="0" w:space="0" w:color="auto"/>
            <w:right w:val="none" w:sz="0" w:space="0" w:color="auto"/>
          </w:divBdr>
        </w:div>
        <w:div w:id="151725385">
          <w:marLeft w:val="0"/>
          <w:marRight w:val="0"/>
          <w:marTop w:val="0"/>
          <w:marBottom w:val="0"/>
          <w:divBdr>
            <w:top w:val="none" w:sz="0" w:space="0" w:color="auto"/>
            <w:left w:val="none" w:sz="0" w:space="0" w:color="auto"/>
            <w:bottom w:val="none" w:sz="0" w:space="0" w:color="auto"/>
            <w:right w:val="none" w:sz="0" w:space="0" w:color="auto"/>
          </w:divBdr>
        </w:div>
        <w:div w:id="154535789">
          <w:marLeft w:val="0"/>
          <w:marRight w:val="0"/>
          <w:marTop w:val="0"/>
          <w:marBottom w:val="0"/>
          <w:divBdr>
            <w:top w:val="none" w:sz="0" w:space="0" w:color="auto"/>
            <w:left w:val="none" w:sz="0" w:space="0" w:color="auto"/>
            <w:bottom w:val="none" w:sz="0" w:space="0" w:color="auto"/>
            <w:right w:val="none" w:sz="0" w:space="0" w:color="auto"/>
          </w:divBdr>
        </w:div>
        <w:div w:id="155464943">
          <w:marLeft w:val="0"/>
          <w:marRight w:val="0"/>
          <w:marTop w:val="0"/>
          <w:marBottom w:val="0"/>
          <w:divBdr>
            <w:top w:val="none" w:sz="0" w:space="0" w:color="auto"/>
            <w:left w:val="none" w:sz="0" w:space="0" w:color="auto"/>
            <w:bottom w:val="none" w:sz="0" w:space="0" w:color="auto"/>
            <w:right w:val="none" w:sz="0" w:space="0" w:color="auto"/>
          </w:divBdr>
        </w:div>
        <w:div w:id="162821611">
          <w:marLeft w:val="0"/>
          <w:marRight w:val="0"/>
          <w:marTop w:val="0"/>
          <w:marBottom w:val="0"/>
          <w:divBdr>
            <w:top w:val="none" w:sz="0" w:space="0" w:color="auto"/>
            <w:left w:val="none" w:sz="0" w:space="0" w:color="auto"/>
            <w:bottom w:val="none" w:sz="0" w:space="0" w:color="auto"/>
            <w:right w:val="none" w:sz="0" w:space="0" w:color="auto"/>
          </w:divBdr>
        </w:div>
        <w:div w:id="162858518">
          <w:marLeft w:val="0"/>
          <w:marRight w:val="0"/>
          <w:marTop w:val="0"/>
          <w:marBottom w:val="0"/>
          <w:divBdr>
            <w:top w:val="none" w:sz="0" w:space="0" w:color="auto"/>
            <w:left w:val="none" w:sz="0" w:space="0" w:color="auto"/>
            <w:bottom w:val="none" w:sz="0" w:space="0" w:color="auto"/>
            <w:right w:val="none" w:sz="0" w:space="0" w:color="auto"/>
          </w:divBdr>
        </w:div>
        <w:div w:id="163131885">
          <w:marLeft w:val="0"/>
          <w:marRight w:val="0"/>
          <w:marTop w:val="0"/>
          <w:marBottom w:val="0"/>
          <w:divBdr>
            <w:top w:val="none" w:sz="0" w:space="0" w:color="auto"/>
            <w:left w:val="none" w:sz="0" w:space="0" w:color="auto"/>
            <w:bottom w:val="none" w:sz="0" w:space="0" w:color="auto"/>
            <w:right w:val="none" w:sz="0" w:space="0" w:color="auto"/>
          </w:divBdr>
        </w:div>
        <w:div w:id="163277901">
          <w:marLeft w:val="0"/>
          <w:marRight w:val="0"/>
          <w:marTop w:val="0"/>
          <w:marBottom w:val="0"/>
          <w:divBdr>
            <w:top w:val="none" w:sz="0" w:space="0" w:color="auto"/>
            <w:left w:val="none" w:sz="0" w:space="0" w:color="auto"/>
            <w:bottom w:val="none" w:sz="0" w:space="0" w:color="auto"/>
            <w:right w:val="none" w:sz="0" w:space="0" w:color="auto"/>
          </w:divBdr>
        </w:div>
        <w:div w:id="167183330">
          <w:marLeft w:val="0"/>
          <w:marRight w:val="0"/>
          <w:marTop w:val="0"/>
          <w:marBottom w:val="0"/>
          <w:divBdr>
            <w:top w:val="none" w:sz="0" w:space="0" w:color="auto"/>
            <w:left w:val="none" w:sz="0" w:space="0" w:color="auto"/>
            <w:bottom w:val="none" w:sz="0" w:space="0" w:color="auto"/>
            <w:right w:val="none" w:sz="0" w:space="0" w:color="auto"/>
          </w:divBdr>
        </w:div>
        <w:div w:id="170268165">
          <w:marLeft w:val="0"/>
          <w:marRight w:val="0"/>
          <w:marTop w:val="0"/>
          <w:marBottom w:val="0"/>
          <w:divBdr>
            <w:top w:val="none" w:sz="0" w:space="0" w:color="auto"/>
            <w:left w:val="none" w:sz="0" w:space="0" w:color="auto"/>
            <w:bottom w:val="none" w:sz="0" w:space="0" w:color="auto"/>
            <w:right w:val="none" w:sz="0" w:space="0" w:color="auto"/>
          </w:divBdr>
        </w:div>
        <w:div w:id="170412649">
          <w:marLeft w:val="0"/>
          <w:marRight w:val="0"/>
          <w:marTop w:val="0"/>
          <w:marBottom w:val="0"/>
          <w:divBdr>
            <w:top w:val="none" w:sz="0" w:space="0" w:color="auto"/>
            <w:left w:val="none" w:sz="0" w:space="0" w:color="auto"/>
            <w:bottom w:val="none" w:sz="0" w:space="0" w:color="auto"/>
            <w:right w:val="none" w:sz="0" w:space="0" w:color="auto"/>
          </w:divBdr>
        </w:div>
        <w:div w:id="171191513">
          <w:marLeft w:val="0"/>
          <w:marRight w:val="0"/>
          <w:marTop w:val="0"/>
          <w:marBottom w:val="0"/>
          <w:divBdr>
            <w:top w:val="none" w:sz="0" w:space="0" w:color="auto"/>
            <w:left w:val="none" w:sz="0" w:space="0" w:color="auto"/>
            <w:bottom w:val="none" w:sz="0" w:space="0" w:color="auto"/>
            <w:right w:val="none" w:sz="0" w:space="0" w:color="auto"/>
          </w:divBdr>
        </w:div>
        <w:div w:id="171847389">
          <w:marLeft w:val="0"/>
          <w:marRight w:val="0"/>
          <w:marTop w:val="0"/>
          <w:marBottom w:val="0"/>
          <w:divBdr>
            <w:top w:val="none" w:sz="0" w:space="0" w:color="auto"/>
            <w:left w:val="none" w:sz="0" w:space="0" w:color="auto"/>
            <w:bottom w:val="none" w:sz="0" w:space="0" w:color="auto"/>
            <w:right w:val="none" w:sz="0" w:space="0" w:color="auto"/>
          </w:divBdr>
        </w:div>
        <w:div w:id="172575068">
          <w:marLeft w:val="0"/>
          <w:marRight w:val="0"/>
          <w:marTop w:val="0"/>
          <w:marBottom w:val="0"/>
          <w:divBdr>
            <w:top w:val="none" w:sz="0" w:space="0" w:color="auto"/>
            <w:left w:val="none" w:sz="0" w:space="0" w:color="auto"/>
            <w:bottom w:val="none" w:sz="0" w:space="0" w:color="auto"/>
            <w:right w:val="none" w:sz="0" w:space="0" w:color="auto"/>
          </w:divBdr>
        </w:div>
        <w:div w:id="172915467">
          <w:marLeft w:val="0"/>
          <w:marRight w:val="0"/>
          <w:marTop w:val="0"/>
          <w:marBottom w:val="0"/>
          <w:divBdr>
            <w:top w:val="none" w:sz="0" w:space="0" w:color="auto"/>
            <w:left w:val="none" w:sz="0" w:space="0" w:color="auto"/>
            <w:bottom w:val="none" w:sz="0" w:space="0" w:color="auto"/>
            <w:right w:val="none" w:sz="0" w:space="0" w:color="auto"/>
          </w:divBdr>
        </w:div>
        <w:div w:id="175047370">
          <w:marLeft w:val="0"/>
          <w:marRight w:val="0"/>
          <w:marTop w:val="0"/>
          <w:marBottom w:val="0"/>
          <w:divBdr>
            <w:top w:val="none" w:sz="0" w:space="0" w:color="auto"/>
            <w:left w:val="none" w:sz="0" w:space="0" w:color="auto"/>
            <w:bottom w:val="none" w:sz="0" w:space="0" w:color="auto"/>
            <w:right w:val="none" w:sz="0" w:space="0" w:color="auto"/>
          </w:divBdr>
        </w:div>
        <w:div w:id="177432787">
          <w:marLeft w:val="0"/>
          <w:marRight w:val="0"/>
          <w:marTop w:val="0"/>
          <w:marBottom w:val="0"/>
          <w:divBdr>
            <w:top w:val="none" w:sz="0" w:space="0" w:color="auto"/>
            <w:left w:val="none" w:sz="0" w:space="0" w:color="auto"/>
            <w:bottom w:val="none" w:sz="0" w:space="0" w:color="auto"/>
            <w:right w:val="none" w:sz="0" w:space="0" w:color="auto"/>
          </w:divBdr>
        </w:div>
        <w:div w:id="179273648">
          <w:marLeft w:val="0"/>
          <w:marRight w:val="0"/>
          <w:marTop w:val="0"/>
          <w:marBottom w:val="0"/>
          <w:divBdr>
            <w:top w:val="none" w:sz="0" w:space="0" w:color="auto"/>
            <w:left w:val="none" w:sz="0" w:space="0" w:color="auto"/>
            <w:bottom w:val="none" w:sz="0" w:space="0" w:color="auto"/>
            <w:right w:val="none" w:sz="0" w:space="0" w:color="auto"/>
          </w:divBdr>
        </w:div>
        <w:div w:id="184907041">
          <w:marLeft w:val="0"/>
          <w:marRight w:val="0"/>
          <w:marTop w:val="0"/>
          <w:marBottom w:val="0"/>
          <w:divBdr>
            <w:top w:val="none" w:sz="0" w:space="0" w:color="auto"/>
            <w:left w:val="none" w:sz="0" w:space="0" w:color="auto"/>
            <w:bottom w:val="none" w:sz="0" w:space="0" w:color="auto"/>
            <w:right w:val="none" w:sz="0" w:space="0" w:color="auto"/>
          </w:divBdr>
        </w:div>
        <w:div w:id="185094474">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87531006">
          <w:marLeft w:val="0"/>
          <w:marRight w:val="0"/>
          <w:marTop w:val="0"/>
          <w:marBottom w:val="0"/>
          <w:divBdr>
            <w:top w:val="none" w:sz="0" w:space="0" w:color="auto"/>
            <w:left w:val="none" w:sz="0" w:space="0" w:color="auto"/>
            <w:bottom w:val="none" w:sz="0" w:space="0" w:color="auto"/>
            <w:right w:val="none" w:sz="0" w:space="0" w:color="auto"/>
          </w:divBdr>
        </w:div>
        <w:div w:id="192807403">
          <w:marLeft w:val="0"/>
          <w:marRight w:val="0"/>
          <w:marTop w:val="0"/>
          <w:marBottom w:val="0"/>
          <w:divBdr>
            <w:top w:val="none" w:sz="0" w:space="0" w:color="auto"/>
            <w:left w:val="none" w:sz="0" w:space="0" w:color="auto"/>
            <w:bottom w:val="none" w:sz="0" w:space="0" w:color="auto"/>
            <w:right w:val="none" w:sz="0" w:space="0" w:color="auto"/>
          </w:divBdr>
        </w:div>
        <w:div w:id="193268821">
          <w:marLeft w:val="0"/>
          <w:marRight w:val="0"/>
          <w:marTop w:val="0"/>
          <w:marBottom w:val="0"/>
          <w:divBdr>
            <w:top w:val="none" w:sz="0" w:space="0" w:color="auto"/>
            <w:left w:val="none" w:sz="0" w:space="0" w:color="auto"/>
            <w:bottom w:val="none" w:sz="0" w:space="0" w:color="auto"/>
            <w:right w:val="none" w:sz="0" w:space="0" w:color="auto"/>
          </w:divBdr>
        </w:div>
        <w:div w:id="199249879">
          <w:marLeft w:val="0"/>
          <w:marRight w:val="0"/>
          <w:marTop w:val="0"/>
          <w:marBottom w:val="0"/>
          <w:divBdr>
            <w:top w:val="none" w:sz="0" w:space="0" w:color="auto"/>
            <w:left w:val="none" w:sz="0" w:space="0" w:color="auto"/>
            <w:bottom w:val="none" w:sz="0" w:space="0" w:color="auto"/>
            <w:right w:val="none" w:sz="0" w:space="0" w:color="auto"/>
          </w:divBdr>
        </w:div>
        <w:div w:id="203950720">
          <w:marLeft w:val="0"/>
          <w:marRight w:val="0"/>
          <w:marTop w:val="0"/>
          <w:marBottom w:val="0"/>
          <w:divBdr>
            <w:top w:val="none" w:sz="0" w:space="0" w:color="auto"/>
            <w:left w:val="none" w:sz="0" w:space="0" w:color="auto"/>
            <w:bottom w:val="none" w:sz="0" w:space="0" w:color="auto"/>
            <w:right w:val="none" w:sz="0" w:space="0" w:color="auto"/>
          </w:divBdr>
        </w:div>
        <w:div w:id="204486050">
          <w:marLeft w:val="0"/>
          <w:marRight w:val="0"/>
          <w:marTop w:val="0"/>
          <w:marBottom w:val="0"/>
          <w:divBdr>
            <w:top w:val="none" w:sz="0" w:space="0" w:color="auto"/>
            <w:left w:val="none" w:sz="0" w:space="0" w:color="auto"/>
            <w:bottom w:val="none" w:sz="0" w:space="0" w:color="auto"/>
            <w:right w:val="none" w:sz="0" w:space="0" w:color="auto"/>
          </w:divBdr>
        </w:div>
        <w:div w:id="210188353">
          <w:marLeft w:val="0"/>
          <w:marRight w:val="0"/>
          <w:marTop w:val="0"/>
          <w:marBottom w:val="0"/>
          <w:divBdr>
            <w:top w:val="none" w:sz="0" w:space="0" w:color="auto"/>
            <w:left w:val="none" w:sz="0" w:space="0" w:color="auto"/>
            <w:bottom w:val="none" w:sz="0" w:space="0" w:color="auto"/>
            <w:right w:val="none" w:sz="0" w:space="0" w:color="auto"/>
          </w:divBdr>
        </w:div>
        <w:div w:id="213124763">
          <w:marLeft w:val="0"/>
          <w:marRight w:val="0"/>
          <w:marTop w:val="0"/>
          <w:marBottom w:val="0"/>
          <w:divBdr>
            <w:top w:val="none" w:sz="0" w:space="0" w:color="auto"/>
            <w:left w:val="none" w:sz="0" w:space="0" w:color="auto"/>
            <w:bottom w:val="none" w:sz="0" w:space="0" w:color="auto"/>
            <w:right w:val="none" w:sz="0" w:space="0" w:color="auto"/>
          </w:divBdr>
        </w:div>
        <w:div w:id="215892809">
          <w:marLeft w:val="0"/>
          <w:marRight w:val="0"/>
          <w:marTop w:val="0"/>
          <w:marBottom w:val="0"/>
          <w:divBdr>
            <w:top w:val="none" w:sz="0" w:space="0" w:color="auto"/>
            <w:left w:val="none" w:sz="0" w:space="0" w:color="auto"/>
            <w:bottom w:val="none" w:sz="0" w:space="0" w:color="auto"/>
            <w:right w:val="none" w:sz="0" w:space="0" w:color="auto"/>
          </w:divBdr>
        </w:div>
        <w:div w:id="216822110">
          <w:marLeft w:val="0"/>
          <w:marRight w:val="0"/>
          <w:marTop w:val="0"/>
          <w:marBottom w:val="0"/>
          <w:divBdr>
            <w:top w:val="none" w:sz="0" w:space="0" w:color="auto"/>
            <w:left w:val="none" w:sz="0" w:space="0" w:color="auto"/>
            <w:bottom w:val="none" w:sz="0" w:space="0" w:color="auto"/>
            <w:right w:val="none" w:sz="0" w:space="0" w:color="auto"/>
          </w:divBdr>
        </w:div>
        <w:div w:id="218979309">
          <w:marLeft w:val="0"/>
          <w:marRight w:val="0"/>
          <w:marTop w:val="0"/>
          <w:marBottom w:val="0"/>
          <w:divBdr>
            <w:top w:val="none" w:sz="0" w:space="0" w:color="auto"/>
            <w:left w:val="none" w:sz="0" w:space="0" w:color="auto"/>
            <w:bottom w:val="none" w:sz="0" w:space="0" w:color="auto"/>
            <w:right w:val="none" w:sz="0" w:space="0" w:color="auto"/>
          </w:divBdr>
        </w:div>
        <w:div w:id="222108327">
          <w:marLeft w:val="0"/>
          <w:marRight w:val="0"/>
          <w:marTop w:val="0"/>
          <w:marBottom w:val="0"/>
          <w:divBdr>
            <w:top w:val="none" w:sz="0" w:space="0" w:color="auto"/>
            <w:left w:val="none" w:sz="0" w:space="0" w:color="auto"/>
            <w:bottom w:val="none" w:sz="0" w:space="0" w:color="auto"/>
            <w:right w:val="none" w:sz="0" w:space="0" w:color="auto"/>
          </w:divBdr>
        </w:div>
        <w:div w:id="224226228">
          <w:marLeft w:val="0"/>
          <w:marRight w:val="0"/>
          <w:marTop w:val="0"/>
          <w:marBottom w:val="0"/>
          <w:divBdr>
            <w:top w:val="none" w:sz="0" w:space="0" w:color="auto"/>
            <w:left w:val="none" w:sz="0" w:space="0" w:color="auto"/>
            <w:bottom w:val="none" w:sz="0" w:space="0" w:color="auto"/>
            <w:right w:val="none" w:sz="0" w:space="0" w:color="auto"/>
          </w:divBdr>
        </w:div>
        <w:div w:id="226232707">
          <w:marLeft w:val="0"/>
          <w:marRight w:val="0"/>
          <w:marTop w:val="0"/>
          <w:marBottom w:val="0"/>
          <w:divBdr>
            <w:top w:val="none" w:sz="0" w:space="0" w:color="auto"/>
            <w:left w:val="none" w:sz="0" w:space="0" w:color="auto"/>
            <w:bottom w:val="none" w:sz="0" w:space="0" w:color="auto"/>
            <w:right w:val="none" w:sz="0" w:space="0" w:color="auto"/>
          </w:divBdr>
        </w:div>
        <w:div w:id="228729975">
          <w:marLeft w:val="0"/>
          <w:marRight w:val="0"/>
          <w:marTop w:val="0"/>
          <w:marBottom w:val="0"/>
          <w:divBdr>
            <w:top w:val="none" w:sz="0" w:space="0" w:color="auto"/>
            <w:left w:val="none" w:sz="0" w:space="0" w:color="auto"/>
            <w:bottom w:val="none" w:sz="0" w:space="0" w:color="auto"/>
            <w:right w:val="none" w:sz="0" w:space="0" w:color="auto"/>
          </w:divBdr>
        </w:div>
        <w:div w:id="230308501">
          <w:marLeft w:val="0"/>
          <w:marRight w:val="0"/>
          <w:marTop w:val="0"/>
          <w:marBottom w:val="0"/>
          <w:divBdr>
            <w:top w:val="none" w:sz="0" w:space="0" w:color="auto"/>
            <w:left w:val="none" w:sz="0" w:space="0" w:color="auto"/>
            <w:bottom w:val="none" w:sz="0" w:space="0" w:color="auto"/>
            <w:right w:val="none" w:sz="0" w:space="0" w:color="auto"/>
          </w:divBdr>
        </w:div>
        <w:div w:id="231356861">
          <w:marLeft w:val="0"/>
          <w:marRight w:val="0"/>
          <w:marTop w:val="0"/>
          <w:marBottom w:val="0"/>
          <w:divBdr>
            <w:top w:val="none" w:sz="0" w:space="0" w:color="auto"/>
            <w:left w:val="none" w:sz="0" w:space="0" w:color="auto"/>
            <w:bottom w:val="none" w:sz="0" w:space="0" w:color="auto"/>
            <w:right w:val="none" w:sz="0" w:space="0" w:color="auto"/>
          </w:divBdr>
        </w:div>
        <w:div w:id="234358982">
          <w:marLeft w:val="0"/>
          <w:marRight w:val="0"/>
          <w:marTop w:val="0"/>
          <w:marBottom w:val="0"/>
          <w:divBdr>
            <w:top w:val="none" w:sz="0" w:space="0" w:color="auto"/>
            <w:left w:val="none" w:sz="0" w:space="0" w:color="auto"/>
            <w:bottom w:val="none" w:sz="0" w:space="0" w:color="auto"/>
            <w:right w:val="none" w:sz="0" w:space="0" w:color="auto"/>
          </w:divBdr>
        </w:div>
        <w:div w:id="235478442">
          <w:marLeft w:val="0"/>
          <w:marRight w:val="0"/>
          <w:marTop w:val="0"/>
          <w:marBottom w:val="0"/>
          <w:divBdr>
            <w:top w:val="none" w:sz="0" w:space="0" w:color="auto"/>
            <w:left w:val="none" w:sz="0" w:space="0" w:color="auto"/>
            <w:bottom w:val="none" w:sz="0" w:space="0" w:color="auto"/>
            <w:right w:val="none" w:sz="0" w:space="0" w:color="auto"/>
          </w:divBdr>
        </w:div>
        <w:div w:id="236207882">
          <w:marLeft w:val="0"/>
          <w:marRight w:val="0"/>
          <w:marTop w:val="0"/>
          <w:marBottom w:val="0"/>
          <w:divBdr>
            <w:top w:val="none" w:sz="0" w:space="0" w:color="auto"/>
            <w:left w:val="none" w:sz="0" w:space="0" w:color="auto"/>
            <w:bottom w:val="none" w:sz="0" w:space="0" w:color="auto"/>
            <w:right w:val="none" w:sz="0" w:space="0" w:color="auto"/>
          </w:divBdr>
        </w:div>
        <w:div w:id="240219588">
          <w:marLeft w:val="0"/>
          <w:marRight w:val="0"/>
          <w:marTop w:val="0"/>
          <w:marBottom w:val="0"/>
          <w:divBdr>
            <w:top w:val="none" w:sz="0" w:space="0" w:color="auto"/>
            <w:left w:val="none" w:sz="0" w:space="0" w:color="auto"/>
            <w:bottom w:val="none" w:sz="0" w:space="0" w:color="auto"/>
            <w:right w:val="none" w:sz="0" w:space="0" w:color="auto"/>
          </w:divBdr>
        </w:div>
        <w:div w:id="243340177">
          <w:marLeft w:val="0"/>
          <w:marRight w:val="0"/>
          <w:marTop w:val="0"/>
          <w:marBottom w:val="0"/>
          <w:divBdr>
            <w:top w:val="none" w:sz="0" w:space="0" w:color="auto"/>
            <w:left w:val="none" w:sz="0" w:space="0" w:color="auto"/>
            <w:bottom w:val="none" w:sz="0" w:space="0" w:color="auto"/>
            <w:right w:val="none" w:sz="0" w:space="0" w:color="auto"/>
          </w:divBdr>
        </w:div>
        <w:div w:id="244413038">
          <w:marLeft w:val="0"/>
          <w:marRight w:val="0"/>
          <w:marTop w:val="0"/>
          <w:marBottom w:val="0"/>
          <w:divBdr>
            <w:top w:val="none" w:sz="0" w:space="0" w:color="auto"/>
            <w:left w:val="none" w:sz="0" w:space="0" w:color="auto"/>
            <w:bottom w:val="none" w:sz="0" w:space="0" w:color="auto"/>
            <w:right w:val="none" w:sz="0" w:space="0" w:color="auto"/>
          </w:divBdr>
        </w:div>
        <w:div w:id="248737400">
          <w:marLeft w:val="0"/>
          <w:marRight w:val="0"/>
          <w:marTop w:val="0"/>
          <w:marBottom w:val="0"/>
          <w:divBdr>
            <w:top w:val="none" w:sz="0" w:space="0" w:color="auto"/>
            <w:left w:val="none" w:sz="0" w:space="0" w:color="auto"/>
            <w:bottom w:val="none" w:sz="0" w:space="0" w:color="auto"/>
            <w:right w:val="none" w:sz="0" w:space="0" w:color="auto"/>
          </w:divBdr>
        </w:div>
        <w:div w:id="252710962">
          <w:marLeft w:val="0"/>
          <w:marRight w:val="0"/>
          <w:marTop w:val="0"/>
          <w:marBottom w:val="0"/>
          <w:divBdr>
            <w:top w:val="none" w:sz="0" w:space="0" w:color="auto"/>
            <w:left w:val="none" w:sz="0" w:space="0" w:color="auto"/>
            <w:bottom w:val="none" w:sz="0" w:space="0" w:color="auto"/>
            <w:right w:val="none" w:sz="0" w:space="0" w:color="auto"/>
          </w:divBdr>
        </w:div>
        <w:div w:id="254704935">
          <w:marLeft w:val="0"/>
          <w:marRight w:val="0"/>
          <w:marTop w:val="0"/>
          <w:marBottom w:val="0"/>
          <w:divBdr>
            <w:top w:val="none" w:sz="0" w:space="0" w:color="auto"/>
            <w:left w:val="none" w:sz="0" w:space="0" w:color="auto"/>
            <w:bottom w:val="none" w:sz="0" w:space="0" w:color="auto"/>
            <w:right w:val="none" w:sz="0" w:space="0" w:color="auto"/>
          </w:divBdr>
        </w:div>
        <w:div w:id="256522587">
          <w:marLeft w:val="0"/>
          <w:marRight w:val="0"/>
          <w:marTop w:val="0"/>
          <w:marBottom w:val="0"/>
          <w:divBdr>
            <w:top w:val="none" w:sz="0" w:space="0" w:color="auto"/>
            <w:left w:val="none" w:sz="0" w:space="0" w:color="auto"/>
            <w:bottom w:val="none" w:sz="0" w:space="0" w:color="auto"/>
            <w:right w:val="none" w:sz="0" w:space="0" w:color="auto"/>
          </w:divBdr>
        </w:div>
        <w:div w:id="256910998">
          <w:marLeft w:val="0"/>
          <w:marRight w:val="0"/>
          <w:marTop w:val="0"/>
          <w:marBottom w:val="0"/>
          <w:divBdr>
            <w:top w:val="none" w:sz="0" w:space="0" w:color="auto"/>
            <w:left w:val="none" w:sz="0" w:space="0" w:color="auto"/>
            <w:bottom w:val="none" w:sz="0" w:space="0" w:color="auto"/>
            <w:right w:val="none" w:sz="0" w:space="0" w:color="auto"/>
          </w:divBdr>
        </w:div>
        <w:div w:id="257716509">
          <w:marLeft w:val="0"/>
          <w:marRight w:val="0"/>
          <w:marTop w:val="0"/>
          <w:marBottom w:val="0"/>
          <w:divBdr>
            <w:top w:val="none" w:sz="0" w:space="0" w:color="auto"/>
            <w:left w:val="none" w:sz="0" w:space="0" w:color="auto"/>
            <w:bottom w:val="none" w:sz="0" w:space="0" w:color="auto"/>
            <w:right w:val="none" w:sz="0" w:space="0" w:color="auto"/>
          </w:divBdr>
        </w:div>
        <w:div w:id="266933744">
          <w:marLeft w:val="0"/>
          <w:marRight w:val="0"/>
          <w:marTop w:val="0"/>
          <w:marBottom w:val="0"/>
          <w:divBdr>
            <w:top w:val="none" w:sz="0" w:space="0" w:color="auto"/>
            <w:left w:val="none" w:sz="0" w:space="0" w:color="auto"/>
            <w:bottom w:val="none" w:sz="0" w:space="0" w:color="auto"/>
            <w:right w:val="none" w:sz="0" w:space="0" w:color="auto"/>
          </w:divBdr>
        </w:div>
        <w:div w:id="267860025">
          <w:marLeft w:val="0"/>
          <w:marRight w:val="0"/>
          <w:marTop w:val="0"/>
          <w:marBottom w:val="0"/>
          <w:divBdr>
            <w:top w:val="none" w:sz="0" w:space="0" w:color="auto"/>
            <w:left w:val="none" w:sz="0" w:space="0" w:color="auto"/>
            <w:bottom w:val="none" w:sz="0" w:space="0" w:color="auto"/>
            <w:right w:val="none" w:sz="0" w:space="0" w:color="auto"/>
          </w:divBdr>
        </w:div>
        <w:div w:id="271012691">
          <w:marLeft w:val="0"/>
          <w:marRight w:val="0"/>
          <w:marTop w:val="0"/>
          <w:marBottom w:val="0"/>
          <w:divBdr>
            <w:top w:val="none" w:sz="0" w:space="0" w:color="auto"/>
            <w:left w:val="none" w:sz="0" w:space="0" w:color="auto"/>
            <w:bottom w:val="none" w:sz="0" w:space="0" w:color="auto"/>
            <w:right w:val="none" w:sz="0" w:space="0" w:color="auto"/>
          </w:divBdr>
        </w:div>
        <w:div w:id="274990839">
          <w:marLeft w:val="0"/>
          <w:marRight w:val="0"/>
          <w:marTop w:val="0"/>
          <w:marBottom w:val="0"/>
          <w:divBdr>
            <w:top w:val="none" w:sz="0" w:space="0" w:color="auto"/>
            <w:left w:val="none" w:sz="0" w:space="0" w:color="auto"/>
            <w:bottom w:val="none" w:sz="0" w:space="0" w:color="auto"/>
            <w:right w:val="none" w:sz="0" w:space="0" w:color="auto"/>
          </w:divBdr>
        </w:div>
        <w:div w:id="278729260">
          <w:marLeft w:val="0"/>
          <w:marRight w:val="0"/>
          <w:marTop w:val="0"/>
          <w:marBottom w:val="0"/>
          <w:divBdr>
            <w:top w:val="none" w:sz="0" w:space="0" w:color="auto"/>
            <w:left w:val="none" w:sz="0" w:space="0" w:color="auto"/>
            <w:bottom w:val="none" w:sz="0" w:space="0" w:color="auto"/>
            <w:right w:val="none" w:sz="0" w:space="0" w:color="auto"/>
          </w:divBdr>
        </w:div>
        <w:div w:id="278799798">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298344461">
          <w:marLeft w:val="0"/>
          <w:marRight w:val="0"/>
          <w:marTop w:val="0"/>
          <w:marBottom w:val="0"/>
          <w:divBdr>
            <w:top w:val="none" w:sz="0" w:space="0" w:color="auto"/>
            <w:left w:val="none" w:sz="0" w:space="0" w:color="auto"/>
            <w:bottom w:val="none" w:sz="0" w:space="0" w:color="auto"/>
            <w:right w:val="none" w:sz="0" w:space="0" w:color="auto"/>
          </w:divBdr>
        </w:div>
        <w:div w:id="298459632">
          <w:marLeft w:val="0"/>
          <w:marRight w:val="0"/>
          <w:marTop w:val="0"/>
          <w:marBottom w:val="0"/>
          <w:divBdr>
            <w:top w:val="none" w:sz="0" w:space="0" w:color="auto"/>
            <w:left w:val="none" w:sz="0" w:space="0" w:color="auto"/>
            <w:bottom w:val="none" w:sz="0" w:space="0" w:color="auto"/>
            <w:right w:val="none" w:sz="0" w:space="0" w:color="auto"/>
          </w:divBdr>
        </w:div>
        <w:div w:id="300115352">
          <w:marLeft w:val="0"/>
          <w:marRight w:val="0"/>
          <w:marTop w:val="0"/>
          <w:marBottom w:val="0"/>
          <w:divBdr>
            <w:top w:val="none" w:sz="0" w:space="0" w:color="auto"/>
            <w:left w:val="none" w:sz="0" w:space="0" w:color="auto"/>
            <w:bottom w:val="none" w:sz="0" w:space="0" w:color="auto"/>
            <w:right w:val="none" w:sz="0" w:space="0" w:color="auto"/>
          </w:divBdr>
        </w:div>
        <w:div w:id="300771560">
          <w:marLeft w:val="0"/>
          <w:marRight w:val="0"/>
          <w:marTop w:val="0"/>
          <w:marBottom w:val="0"/>
          <w:divBdr>
            <w:top w:val="none" w:sz="0" w:space="0" w:color="auto"/>
            <w:left w:val="none" w:sz="0" w:space="0" w:color="auto"/>
            <w:bottom w:val="none" w:sz="0" w:space="0" w:color="auto"/>
            <w:right w:val="none" w:sz="0" w:space="0" w:color="auto"/>
          </w:divBdr>
        </w:div>
        <w:div w:id="302924764">
          <w:marLeft w:val="0"/>
          <w:marRight w:val="0"/>
          <w:marTop w:val="0"/>
          <w:marBottom w:val="0"/>
          <w:divBdr>
            <w:top w:val="none" w:sz="0" w:space="0" w:color="auto"/>
            <w:left w:val="none" w:sz="0" w:space="0" w:color="auto"/>
            <w:bottom w:val="none" w:sz="0" w:space="0" w:color="auto"/>
            <w:right w:val="none" w:sz="0" w:space="0" w:color="auto"/>
          </w:divBdr>
        </w:div>
        <w:div w:id="304167024">
          <w:marLeft w:val="0"/>
          <w:marRight w:val="0"/>
          <w:marTop w:val="0"/>
          <w:marBottom w:val="0"/>
          <w:divBdr>
            <w:top w:val="none" w:sz="0" w:space="0" w:color="auto"/>
            <w:left w:val="none" w:sz="0" w:space="0" w:color="auto"/>
            <w:bottom w:val="none" w:sz="0" w:space="0" w:color="auto"/>
            <w:right w:val="none" w:sz="0" w:space="0" w:color="auto"/>
          </w:divBdr>
        </w:div>
        <w:div w:id="304746519">
          <w:marLeft w:val="0"/>
          <w:marRight w:val="0"/>
          <w:marTop w:val="0"/>
          <w:marBottom w:val="0"/>
          <w:divBdr>
            <w:top w:val="none" w:sz="0" w:space="0" w:color="auto"/>
            <w:left w:val="none" w:sz="0" w:space="0" w:color="auto"/>
            <w:bottom w:val="none" w:sz="0" w:space="0" w:color="auto"/>
            <w:right w:val="none" w:sz="0" w:space="0" w:color="auto"/>
          </w:divBdr>
        </w:div>
        <w:div w:id="316954993">
          <w:marLeft w:val="0"/>
          <w:marRight w:val="0"/>
          <w:marTop w:val="0"/>
          <w:marBottom w:val="0"/>
          <w:divBdr>
            <w:top w:val="none" w:sz="0" w:space="0" w:color="auto"/>
            <w:left w:val="none" w:sz="0" w:space="0" w:color="auto"/>
            <w:bottom w:val="none" w:sz="0" w:space="0" w:color="auto"/>
            <w:right w:val="none" w:sz="0" w:space="0" w:color="auto"/>
          </w:divBdr>
        </w:div>
        <w:div w:id="319239382">
          <w:marLeft w:val="0"/>
          <w:marRight w:val="0"/>
          <w:marTop w:val="0"/>
          <w:marBottom w:val="0"/>
          <w:divBdr>
            <w:top w:val="none" w:sz="0" w:space="0" w:color="auto"/>
            <w:left w:val="none" w:sz="0" w:space="0" w:color="auto"/>
            <w:bottom w:val="none" w:sz="0" w:space="0" w:color="auto"/>
            <w:right w:val="none" w:sz="0" w:space="0" w:color="auto"/>
          </w:divBdr>
        </w:div>
        <w:div w:id="327370323">
          <w:marLeft w:val="0"/>
          <w:marRight w:val="0"/>
          <w:marTop w:val="0"/>
          <w:marBottom w:val="0"/>
          <w:divBdr>
            <w:top w:val="none" w:sz="0" w:space="0" w:color="auto"/>
            <w:left w:val="none" w:sz="0" w:space="0" w:color="auto"/>
            <w:bottom w:val="none" w:sz="0" w:space="0" w:color="auto"/>
            <w:right w:val="none" w:sz="0" w:space="0" w:color="auto"/>
          </w:divBdr>
        </w:div>
        <w:div w:id="332605978">
          <w:marLeft w:val="0"/>
          <w:marRight w:val="0"/>
          <w:marTop w:val="0"/>
          <w:marBottom w:val="0"/>
          <w:divBdr>
            <w:top w:val="none" w:sz="0" w:space="0" w:color="auto"/>
            <w:left w:val="none" w:sz="0" w:space="0" w:color="auto"/>
            <w:bottom w:val="none" w:sz="0" w:space="0" w:color="auto"/>
            <w:right w:val="none" w:sz="0" w:space="0" w:color="auto"/>
          </w:divBdr>
        </w:div>
        <w:div w:id="337538660">
          <w:marLeft w:val="0"/>
          <w:marRight w:val="0"/>
          <w:marTop w:val="0"/>
          <w:marBottom w:val="0"/>
          <w:divBdr>
            <w:top w:val="none" w:sz="0" w:space="0" w:color="auto"/>
            <w:left w:val="none" w:sz="0" w:space="0" w:color="auto"/>
            <w:bottom w:val="none" w:sz="0" w:space="0" w:color="auto"/>
            <w:right w:val="none" w:sz="0" w:space="0" w:color="auto"/>
          </w:divBdr>
        </w:div>
        <w:div w:id="340396402">
          <w:marLeft w:val="0"/>
          <w:marRight w:val="0"/>
          <w:marTop w:val="0"/>
          <w:marBottom w:val="0"/>
          <w:divBdr>
            <w:top w:val="none" w:sz="0" w:space="0" w:color="auto"/>
            <w:left w:val="none" w:sz="0" w:space="0" w:color="auto"/>
            <w:bottom w:val="none" w:sz="0" w:space="0" w:color="auto"/>
            <w:right w:val="none" w:sz="0" w:space="0" w:color="auto"/>
          </w:divBdr>
        </w:div>
        <w:div w:id="347296952">
          <w:marLeft w:val="0"/>
          <w:marRight w:val="0"/>
          <w:marTop w:val="0"/>
          <w:marBottom w:val="0"/>
          <w:divBdr>
            <w:top w:val="none" w:sz="0" w:space="0" w:color="auto"/>
            <w:left w:val="none" w:sz="0" w:space="0" w:color="auto"/>
            <w:bottom w:val="none" w:sz="0" w:space="0" w:color="auto"/>
            <w:right w:val="none" w:sz="0" w:space="0" w:color="auto"/>
          </w:divBdr>
        </w:div>
        <w:div w:id="347372051">
          <w:marLeft w:val="0"/>
          <w:marRight w:val="0"/>
          <w:marTop w:val="0"/>
          <w:marBottom w:val="0"/>
          <w:divBdr>
            <w:top w:val="none" w:sz="0" w:space="0" w:color="auto"/>
            <w:left w:val="none" w:sz="0" w:space="0" w:color="auto"/>
            <w:bottom w:val="none" w:sz="0" w:space="0" w:color="auto"/>
            <w:right w:val="none" w:sz="0" w:space="0" w:color="auto"/>
          </w:divBdr>
        </w:div>
        <w:div w:id="350185342">
          <w:marLeft w:val="0"/>
          <w:marRight w:val="0"/>
          <w:marTop w:val="0"/>
          <w:marBottom w:val="0"/>
          <w:divBdr>
            <w:top w:val="none" w:sz="0" w:space="0" w:color="auto"/>
            <w:left w:val="none" w:sz="0" w:space="0" w:color="auto"/>
            <w:bottom w:val="none" w:sz="0" w:space="0" w:color="auto"/>
            <w:right w:val="none" w:sz="0" w:space="0" w:color="auto"/>
          </w:divBdr>
        </w:div>
        <w:div w:id="351106259">
          <w:marLeft w:val="0"/>
          <w:marRight w:val="0"/>
          <w:marTop w:val="0"/>
          <w:marBottom w:val="0"/>
          <w:divBdr>
            <w:top w:val="none" w:sz="0" w:space="0" w:color="auto"/>
            <w:left w:val="none" w:sz="0" w:space="0" w:color="auto"/>
            <w:bottom w:val="none" w:sz="0" w:space="0" w:color="auto"/>
            <w:right w:val="none" w:sz="0" w:space="0" w:color="auto"/>
          </w:divBdr>
        </w:div>
        <w:div w:id="353119082">
          <w:marLeft w:val="0"/>
          <w:marRight w:val="0"/>
          <w:marTop w:val="0"/>
          <w:marBottom w:val="0"/>
          <w:divBdr>
            <w:top w:val="none" w:sz="0" w:space="0" w:color="auto"/>
            <w:left w:val="none" w:sz="0" w:space="0" w:color="auto"/>
            <w:bottom w:val="none" w:sz="0" w:space="0" w:color="auto"/>
            <w:right w:val="none" w:sz="0" w:space="0" w:color="auto"/>
          </w:divBdr>
        </w:div>
        <w:div w:id="360054994">
          <w:marLeft w:val="0"/>
          <w:marRight w:val="0"/>
          <w:marTop w:val="0"/>
          <w:marBottom w:val="0"/>
          <w:divBdr>
            <w:top w:val="none" w:sz="0" w:space="0" w:color="auto"/>
            <w:left w:val="none" w:sz="0" w:space="0" w:color="auto"/>
            <w:bottom w:val="none" w:sz="0" w:space="0" w:color="auto"/>
            <w:right w:val="none" w:sz="0" w:space="0" w:color="auto"/>
          </w:divBdr>
        </w:div>
        <w:div w:id="361319893">
          <w:marLeft w:val="0"/>
          <w:marRight w:val="0"/>
          <w:marTop w:val="0"/>
          <w:marBottom w:val="0"/>
          <w:divBdr>
            <w:top w:val="none" w:sz="0" w:space="0" w:color="auto"/>
            <w:left w:val="none" w:sz="0" w:space="0" w:color="auto"/>
            <w:bottom w:val="none" w:sz="0" w:space="0" w:color="auto"/>
            <w:right w:val="none" w:sz="0" w:space="0" w:color="auto"/>
          </w:divBdr>
        </w:div>
        <w:div w:id="362633946">
          <w:marLeft w:val="0"/>
          <w:marRight w:val="0"/>
          <w:marTop w:val="0"/>
          <w:marBottom w:val="0"/>
          <w:divBdr>
            <w:top w:val="none" w:sz="0" w:space="0" w:color="auto"/>
            <w:left w:val="none" w:sz="0" w:space="0" w:color="auto"/>
            <w:bottom w:val="none" w:sz="0" w:space="0" w:color="auto"/>
            <w:right w:val="none" w:sz="0" w:space="0" w:color="auto"/>
          </w:divBdr>
        </w:div>
        <w:div w:id="363219202">
          <w:marLeft w:val="0"/>
          <w:marRight w:val="0"/>
          <w:marTop w:val="0"/>
          <w:marBottom w:val="0"/>
          <w:divBdr>
            <w:top w:val="none" w:sz="0" w:space="0" w:color="auto"/>
            <w:left w:val="none" w:sz="0" w:space="0" w:color="auto"/>
            <w:bottom w:val="none" w:sz="0" w:space="0" w:color="auto"/>
            <w:right w:val="none" w:sz="0" w:space="0" w:color="auto"/>
          </w:divBdr>
        </w:div>
        <w:div w:id="365721936">
          <w:marLeft w:val="0"/>
          <w:marRight w:val="0"/>
          <w:marTop w:val="0"/>
          <w:marBottom w:val="0"/>
          <w:divBdr>
            <w:top w:val="none" w:sz="0" w:space="0" w:color="auto"/>
            <w:left w:val="none" w:sz="0" w:space="0" w:color="auto"/>
            <w:bottom w:val="none" w:sz="0" w:space="0" w:color="auto"/>
            <w:right w:val="none" w:sz="0" w:space="0" w:color="auto"/>
          </w:divBdr>
        </w:div>
        <w:div w:id="367687814">
          <w:marLeft w:val="0"/>
          <w:marRight w:val="0"/>
          <w:marTop w:val="0"/>
          <w:marBottom w:val="0"/>
          <w:divBdr>
            <w:top w:val="none" w:sz="0" w:space="0" w:color="auto"/>
            <w:left w:val="none" w:sz="0" w:space="0" w:color="auto"/>
            <w:bottom w:val="none" w:sz="0" w:space="0" w:color="auto"/>
            <w:right w:val="none" w:sz="0" w:space="0" w:color="auto"/>
          </w:divBdr>
        </w:div>
        <w:div w:id="368142774">
          <w:marLeft w:val="0"/>
          <w:marRight w:val="0"/>
          <w:marTop w:val="0"/>
          <w:marBottom w:val="0"/>
          <w:divBdr>
            <w:top w:val="none" w:sz="0" w:space="0" w:color="auto"/>
            <w:left w:val="none" w:sz="0" w:space="0" w:color="auto"/>
            <w:bottom w:val="none" w:sz="0" w:space="0" w:color="auto"/>
            <w:right w:val="none" w:sz="0" w:space="0" w:color="auto"/>
          </w:divBdr>
        </w:div>
        <w:div w:id="370308859">
          <w:marLeft w:val="0"/>
          <w:marRight w:val="0"/>
          <w:marTop w:val="0"/>
          <w:marBottom w:val="0"/>
          <w:divBdr>
            <w:top w:val="none" w:sz="0" w:space="0" w:color="auto"/>
            <w:left w:val="none" w:sz="0" w:space="0" w:color="auto"/>
            <w:bottom w:val="none" w:sz="0" w:space="0" w:color="auto"/>
            <w:right w:val="none" w:sz="0" w:space="0" w:color="auto"/>
          </w:divBdr>
        </w:div>
        <w:div w:id="372079370">
          <w:marLeft w:val="0"/>
          <w:marRight w:val="0"/>
          <w:marTop w:val="0"/>
          <w:marBottom w:val="0"/>
          <w:divBdr>
            <w:top w:val="none" w:sz="0" w:space="0" w:color="auto"/>
            <w:left w:val="none" w:sz="0" w:space="0" w:color="auto"/>
            <w:bottom w:val="none" w:sz="0" w:space="0" w:color="auto"/>
            <w:right w:val="none" w:sz="0" w:space="0" w:color="auto"/>
          </w:divBdr>
        </w:div>
        <w:div w:id="382876380">
          <w:marLeft w:val="0"/>
          <w:marRight w:val="0"/>
          <w:marTop w:val="0"/>
          <w:marBottom w:val="0"/>
          <w:divBdr>
            <w:top w:val="none" w:sz="0" w:space="0" w:color="auto"/>
            <w:left w:val="none" w:sz="0" w:space="0" w:color="auto"/>
            <w:bottom w:val="none" w:sz="0" w:space="0" w:color="auto"/>
            <w:right w:val="none" w:sz="0" w:space="0" w:color="auto"/>
          </w:divBdr>
        </w:div>
        <w:div w:id="386955890">
          <w:marLeft w:val="0"/>
          <w:marRight w:val="0"/>
          <w:marTop w:val="0"/>
          <w:marBottom w:val="0"/>
          <w:divBdr>
            <w:top w:val="none" w:sz="0" w:space="0" w:color="auto"/>
            <w:left w:val="none" w:sz="0" w:space="0" w:color="auto"/>
            <w:bottom w:val="none" w:sz="0" w:space="0" w:color="auto"/>
            <w:right w:val="none" w:sz="0" w:space="0" w:color="auto"/>
          </w:divBdr>
        </w:div>
        <w:div w:id="389113307">
          <w:marLeft w:val="0"/>
          <w:marRight w:val="0"/>
          <w:marTop w:val="0"/>
          <w:marBottom w:val="0"/>
          <w:divBdr>
            <w:top w:val="none" w:sz="0" w:space="0" w:color="auto"/>
            <w:left w:val="none" w:sz="0" w:space="0" w:color="auto"/>
            <w:bottom w:val="none" w:sz="0" w:space="0" w:color="auto"/>
            <w:right w:val="none" w:sz="0" w:space="0" w:color="auto"/>
          </w:divBdr>
        </w:div>
        <w:div w:id="391781669">
          <w:marLeft w:val="0"/>
          <w:marRight w:val="0"/>
          <w:marTop w:val="0"/>
          <w:marBottom w:val="0"/>
          <w:divBdr>
            <w:top w:val="none" w:sz="0" w:space="0" w:color="auto"/>
            <w:left w:val="none" w:sz="0" w:space="0" w:color="auto"/>
            <w:bottom w:val="none" w:sz="0" w:space="0" w:color="auto"/>
            <w:right w:val="none" w:sz="0" w:space="0" w:color="auto"/>
          </w:divBdr>
        </w:div>
        <w:div w:id="393702556">
          <w:marLeft w:val="0"/>
          <w:marRight w:val="0"/>
          <w:marTop w:val="0"/>
          <w:marBottom w:val="0"/>
          <w:divBdr>
            <w:top w:val="none" w:sz="0" w:space="0" w:color="auto"/>
            <w:left w:val="none" w:sz="0" w:space="0" w:color="auto"/>
            <w:bottom w:val="none" w:sz="0" w:space="0" w:color="auto"/>
            <w:right w:val="none" w:sz="0" w:space="0" w:color="auto"/>
          </w:divBdr>
        </w:div>
        <w:div w:id="394745774">
          <w:marLeft w:val="0"/>
          <w:marRight w:val="0"/>
          <w:marTop w:val="0"/>
          <w:marBottom w:val="0"/>
          <w:divBdr>
            <w:top w:val="none" w:sz="0" w:space="0" w:color="auto"/>
            <w:left w:val="none" w:sz="0" w:space="0" w:color="auto"/>
            <w:bottom w:val="none" w:sz="0" w:space="0" w:color="auto"/>
            <w:right w:val="none" w:sz="0" w:space="0" w:color="auto"/>
          </w:divBdr>
        </w:div>
        <w:div w:id="395671067">
          <w:marLeft w:val="0"/>
          <w:marRight w:val="0"/>
          <w:marTop w:val="0"/>
          <w:marBottom w:val="0"/>
          <w:divBdr>
            <w:top w:val="none" w:sz="0" w:space="0" w:color="auto"/>
            <w:left w:val="none" w:sz="0" w:space="0" w:color="auto"/>
            <w:bottom w:val="none" w:sz="0" w:space="0" w:color="auto"/>
            <w:right w:val="none" w:sz="0" w:space="0" w:color="auto"/>
          </w:divBdr>
        </w:div>
        <w:div w:id="395857921">
          <w:marLeft w:val="0"/>
          <w:marRight w:val="0"/>
          <w:marTop w:val="0"/>
          <w:marBottom w:val="0"/>
          <w:divBdr>
            <w:top w:val="none" w:sz="0" w:space="0" w:color="auto"/>
            <w:left w:val="none" w:sz="0" w:space="0" w:color="auto"/>
            <w:bottom w:val="none" w:sz="0" w:space="0" w:color="auto"/>
            <w:right w:val="none" w:sz="0" w:space="0" w:color="auto"/>
          </w:divBdr>
        </w:div>
        <w:div w:id="399257832">
          <w:marLeft w:val="0"/>
          <w:marRight w:val="0"/>
          <w:marTop w:val="0"/>
          <w:marBottom w:val="0"/>
          <w:divBdr>
            <w:top w:val="none" w:sz="0" w:space="0" w:color="auto"/>
            <w:left w:val="none" w:sz="0" w:space="0" w:color="auto"/>
            <w:bottom w:val="none" w:sz="0" w:space="0" w:color="auto"/>
            <w:right w:val="none" w:sz="0" w:space="0" w:color="auto"/>
          </w:divBdr>
        </w:div>
        <w:div w:id="400711198">
          <w:marLeft w:val="0"/>
          <w:marRight w:val="0"/>
          <w:marTop w:val="0"/>
          <w:marBottom w:val="0"/>
          <w:divBdr>
            <w:top w:val="none" w:sz="0" w:space="0" w:color="auto"/>
            <w:left w:val="none" w:sz="0" w:space="0" w:color="auto"/>
            <w:bottom w:val="none" w:sz="0" w:space="0" w:color="auto"/>
            <w:right w:val="none" w:sz="0" w:space="0" w:color="auto"/>
          </w:divBdr>
        </w:div>
        <w:div w:id="400833053">
          <w:marLeft w:val="0"/>
          <w:marRight w:val="0"/>
          <w:marTop w:val="0"/>
          <w:marBottom w:val="0"/>
          <w:divBdr>
            <w:top w:val="none" w:sz="0" w:space="0" w:color="auto"/>
            <w:left w:val="none" w:sz="0" w:space="0" w:color="auto"/>
            <w:bottom w:val="none" w:sz="0" w:space="0" w:color="auto"/>
            <w:right w:val="none" w:sz="0" w:space="0" w:color="auto"/>
          </w:divBdr>
        </w:div>
        <w:div w:id="401101726">
          <w:marLeft w:val="0"/>
          <w:marRight w:val="0"/>
          <w:marTop w:val="0"/>
          <w:marBottom w:val="0"/>
          <w:divBdr>
            <w:top w:val="none" w:sz="0" w:space="0" w:color="auto"/>
            <w:left w:val="none" w:sz="0" w:space="0" w:color="auto"/>
            <w:bottom w:val="none" w:sz="0" w:space="0" w:color="auto"/>
            <w:right w:val="none" w:sz="0" w:space="0" w:color="auto"/>
          </w:divBdr>
        </w:div>
        <w:div w:id="401635929">
          <w:marLeft w:val="0"/>
          <w:marRight w:val="0"/>
          <w:marTop w:val="0"/>
          <w:marBottom w:val="0"/>
          <w:divBdr>
            <w:top w:val="none" w:sz="0" w:space="0" w:color="auto"/>
            <w:left w:val="none" w:sz="0" w:space="0" w:color="auto"/>
            <w:bottom w:val="none" w:sz="0" w:space="0" w:color="auto"/>
            <w:right w:val="none" w:sz="0" w:space="0" w:color="auto"/>
          </w:divBdr>
        </w:div>
        <w:div w:id="402919792">
          <w:marLeft w:val="0"/>
          <w:marRight w:val="0"/>
          <w:marTop w:val="0"/>
          <w:marBottom w:val="0"/>
          <w:divBdr>
            <w:top w:val="none" w:sz="0" w:space="0" w:color="auto"/>
            <w:left w:val="none" w:sz="0" w:space="0" w:color="auto"/>
            <w:bottom w:val="none" w:sz="0" w:space="0" w:color="auto"/>
            <w:right w:val="none" w:sz="0" w:space="0" w:color="auto"/>
          </w:divBdr>
        </w:div>
        <w:div w:id="409278574">
          <w:marLeft w:val="0"/>
          <w:marRight w:val="0"/>
          <w:marTop w:val="0"/>
          <w:marBottom w:val="0"/>
          <w:divBdr>
            <w:top w:val="none" w:sz="0" w:space="0" w:color="auto"/>
            <w:left w:val="none" w:sz="0" w:space="0" w:color="auto"/>
            <w:bottom w:val="none" w:sz="0" w:space="0" w:color="auto"/>
            <w:right w:val="none" w:sz="0" w:space="0" w:color="auto"/>
          </w:divBdr>
        </w:div>
        <w:div w:id="414784821">
          <w:marLeft w:val="0"/>
          <w:marRight w:val="0"/>
          <w:marTop w:val="0"/>
          <w:marBottom w:val="0"/>
          <w:divBdr>
            <w:top w:val="none" w:sz="0" w:space="0" w:color="auto"/>
            <w:left w:val="none" w:sz="0" w:space="0" w:color="auto"/>
            <w:bottom w:val="none" w:sz="0" w:space="0" w:color="auto"/>
            <w:right w:val="none" w:sz="0" w:space="0" w:color="auto"/>
          </w:divBdr>
        </w:div>
        <w:div w:id="414908922">
          <w:marLeft w:val="0"/>
          <w:marRight w:val="0"/>
          <w:marTop w:val="0"/>
          <w:marBottom w:val="0"/>
          <w:divBdr>
            <w:top w:val="none" w:sz="0" w:space="0" w:color="auto"/>
            <w:left w:val="none" w:sz="0" w:space="0" w:color="auto"/>
            <w:bottom w:val="none" w:sz="0" w:space="0" w:color="auto"/>
            <w:right w:val="none" w:sz="0" w:space="0" w:color="auto"/>
          </w:divBdr>
        </w:div>
        <w:div w:id="419256484">
          <w:marLeft w:val="0"/>
          <w:marRight w:val="0"/>
          <w:marTop w:val="0"/>
          <w:marBottom w:val="0"/>
          <w:divBdr>
            <w:top w:val="none" w:sz="0" w:space="0" w:color="auto"/>
            <w:left w:val="none" w:sz="0" w:space="0" w:color="auto"/>
            <w:bottom w:val="none" w:sz="0" w:space="0" w:color="auto"/>
            <w:right w:val="none" w:sz="0" w:space="0" w:color="auto"/>
          </w:divBdr>
        </w:div>
        <w:div w:id="423571315">
          <w:marLeft w:val="0"/>
          <w:marRight w:val="0"/>
          <w:marTop w:val="0"/>
          <w:marBottom w:val="0"/>
          <w:divBdr>
            <w:top w:val="none" w:sz="0" w:space="0" w:color="auto"/>
            <w:left w:val="none" w:sz="0" w:space="0" w:color="auto"/>
            <w:bottom w:val="none" w:sz="0" w:space="0" w:color="auto"/>
            <w:right w:val="none" w:sz="0" w:space="0" w:color="auto"/>
          </w:divBdr>
        </w:div>
        <w:div w:id="423956676">
          <w:marLeft w:val="0"/>
          <w:marRight w:val="0"/>
          <w:marTop w:val="0"/>
          <w:marBottom w:val="0"/>
          <w:divBdr>
            <w:top w:val="none" w:sz="0" w:space="0" w:color="auto"/>
            <w:left w:val="none" w:sz="0" w:space="0" w:color="auto"/>
            <w:bottom w:val="none" w:sz="0" w:space="0" w:color="auto"/>
            <w:right w:val="none" w:sz="0" w:space="0" w:color="auto"/>
          </w:divBdr>
        </w:div>
        <w:div w:id="425808719">
          <w:marLeft w:val="0"/>
          <w:marRight w:val="0"/>
          <w:marTop w:val="0"/>
          <w:marBottom w:val="0"/>
          <w:divBdr>
            <w:top w:val="none" w:sz="0" w:space="0" w:color="auto"/>
            <w:left w:val="none" w:sz="0" w:space="0" w:color="auto"/>
            <w:bottom w:val="none" w:sz="0" w:space="0" w:color="auto"/>
            <w:right w:val="none" w:sz="0" w:space="0" w:color="auto"/>
          </w:divBdr>
        </w:div>
        <w:div w:id="437331120">
          <w:marLeft w:val="0"/>
          <w:marRight w:val="0"/>
          <w:marTop w:val="0"/>
          <w:marBottom w:val="0"/>
          <w:divBdr>
            <w:top w:val="none" w:sz="0" w:space="0" w:color="auto"/>
            <w:left w:val="none" w:sz="0" w:space="0" w:color="auto"/>
            <w:bottom w:val="none" w:sz="0" w:space="0" w:color="auto"/>
            <w:right w:val="none" w:sz="0" w:space="0" w:color="auto"/>
          </w:divBdr>
        </w:div>
        <w:div w:id="444345570">
          <w:marLeft w:val="0"/>
          <w:marRight w:val="0"/>
          <w:marTop w:val="0"/>
          <w:marBottom w:val="0"/>
          <w:divBdr>
            <w:top w:val="none" w:sz="0" w:space="0" w:color="auto"/>
            <w:left w:val="none" w:sz="0" w:space="0" w:color="auto"/>
            <w:bottom w:val="none" w:sz="0" w:space="0" w:color="auto"/>
            <w:right w:val="none" w:sz="0" w:space="0" w:color="auto"/>
          </w:divBdr>
        </w:div>
        <w:div w:id="448013515">
          <w:marLeft w:val="0"/>
          <w:marRight w:val="0"/>
          <w:marTop w:val="0"/>
          <w:marBottom w:val="0"/>
          <w:divBdr>
            <w:top w:val="none" w:sz="0" w:space="0" w:color="auto"/>
            <w:left w:val="none" w:sz="0" w:space="0" w:color="auto"/>
            <w:bottom w:val="none" w:sz="0" w:space="0" w:color="auto"/>
            <w:right w:val="none" w:sz="0" w:space="0" w:color="auto"/>
          </w:divBdr>
        </w:div>
        <w:div w:id="455103017">
          <w:marLeft w:val="0"/>
          <w:marRight w:val="0"/>
          <w:marTop w:val="0"/>
          <w:marBottom w:val="0"/>
          <w:divBdr>
            <w:top w:val="none" w:sz="0" w:space="0" w:color="auto"/>
            <w:left w:val="none" w:sz="0" w:space="0" w:color="auto"/>
            <w:bottom w:val="none" w:sz="0" w:space="0" w:color="auto"/>
            <w:right w:val="none" w:sz="0" w:space="0" w:color="auto"/>
          </w:divBdr>
        </w:div>
        <w:div w:id="455221247">
          <w:marLeft w:val="0"/>
          <w:marRight w:val="0"/>
          <w:marTop w:val="0"/>
          <w:marBottom w:val="0"/>
          <w:divBdr>
            <w:top w:val="none" w:sz="0" w:space="0" w:color="auto"/>
            <w:left w:val="none" w:sz="0" w:space="0" w:color="auto"/>
            <w:bottom w:val="none" w:sz="0" w:space="0" w:color="auto"/>
            <w:right w:val="none" w:sz="0" w:space="0" w:color="auto"/>
          </w:divBdr>
        </w:div>
        <w:div w:id="458452404">
          <w:marLeft w:val="0"/>
          <w:marRight w:val="0"/>
          <w:marTop w:val="0"/>
          <w:marBottom w:val="0"/>
          <w:divBdr>
            <w:top w:val="none" w:sz="0" w:space="0" w:color="auto"/>
            <w:left w:val="none" w:sz="0" w:space="0" w:color="auto"/>
            <w:bottom w:val="none" w:sz="0" w:space="0" w:color="auto"/>
            <w:right w:val="none" w:sz="0" w:space="0" w:color="auto"/>
          </w:divBdr>
        </w:div>
        <w:div w:id="461852981">
          <w:marLeft w:val="0"/>
          <w:marRight w:val="0"/>
          <w:marTop w:val="0"/>
          <w:marBottom w:val="0"/>
          <w:divBdr>
            <w:top w:val="none" w:sz="0" w:space="0" w:color="auto"/>
            <w:left w:val="none" w:sz="0" w:space="0" w:color="auto"/>
            <w:bottom w:val="none" w:sz="0" w:space="0" w:color="auto"/>
            <w:right w:val="none" w:sz="0" w:space="0" w:color="auto"/>
          </w:divBdr>
        </w:div>
        <w:div w:id="464352552">
          <w:marLeft w:val="0"/>
          <w:marRight w:val="0"/>
          <w:marTop w:val="0"/>
          <w:marBottom w:val="0"/>
          <w:divBdr>
            <w:top w:val="none" w:sz="0" w:space="0" w:color="auto"/>
            <w:left w:val="none" w:sz="0" w:space="0" w:color="auto"/>
            <w:bottom w:val="none" w:sz="0" w:space="0" w:color="auto"/>
            <w:right w:val="none" w:sz="0" w:space="0" w:color="auto"/>
          </w:divBdr>
        </w:div>
        <w:div w:id="464398043">
          <w:marLeft w:val="0"/>
          <w:marRight w:val="0"/>
          <w:marTop w:val="0"/>
          <w:marBottom w:val="0"/>
          <w:divBdr>
            <w:top w:val="none" w:sz="0" w:space="0" w:color="auto"/>
            <w:left w:val="none" w:sz="0" w:space="0" w:color="auto"/>
            <w:bottom w:val="none" w:sz="0" w:space="0" w:color="auto"/>
            <w:right w:val="none" w:sz="0" w:space="0" w:color="auto"/>
          </w:divBdr>
        </w:div>
        <w:div w:id="465782165">
          <w:marLeft w:val="0"/>
          <w:marRight w:val="0"/>
          <w:marTop w:val="0"/>
          <w:marBottom w:val="0"/>
          <w:divBdr>
            <w:top w:val="none" w:sz="0" w:space="0" w:color="auto"/>
            <w:left w:val="none" w:sz="0" w:space="0" w:color="auto"/>
            <w:bottom w:val="none" w:sz="0" w:space="0" w:color="auto"/>
            <w:right w:val="none" w:sz="0" w:space="0" w:color="auto"/>
          </w:divBdr>
        </w:div>
        <w:div w:id="469328001">
          <w:marLeft w:val="0"/>
          <w:marRight w:val="0"/>
          <w:marTop w:val="0"/>
          <w:marBottom w:val="0"/>
          <w:divBdr>
            <w:top w:val="none" w:sz="0" w:space="0" w:color="auto"/>
            <w:left w:val="none" w:sz="0" w:space="0" w:color="auto"/>
            <w:bottom w:val="none" w:sz="0" w:space="0" w:color="auto"/>
            <w:right w:val="none" w:sz="0" w:space="0" w:color="auto"/>
          </w:divBdr>
        </w:div>
        <w:div w:id="469372699">
          <w:marLeft w:val="0"/>
          <w:marRight w:val="0"/>
          <w:marTop w:val="0"/>
          <w:marBottom w:val="0"/>
          <w:divBdr>
            <w:top w:val="none" w:sz="0" w:space="0" w:color="auto"/>
            <w:left w:val="none" w:sz="0" w:space="0" w:color="auto"/>
            <w:bottom w:val="none" w:sz="0" w:space="0" w:color="auto"/>
            <w:right w:val="none" w:sz="0" w:space="0" w:color="auto"/>
          </w:divBdr>
        </w:div>
        <w:div w:id="474447013">
          <w:marLeft w:val="0"/>
          <w:marRight w:val="0"/>
          <w:marTop w:val="0"/>
          <w:marBottom w:val="0"/>
          <w:divBdr>
            <w:top w:val="none" w:sz="0" w:space="0" w:color="auto"/>
            <w:left w:val="none" w:sz="0" w:space="0" w:color="auto"/>
            <w:bottom w:val="none" w:sz="0" w:space="0" w:color="auto"/>
            <w:right w:val="none" w:sz="0" w:space="0" w:color="auto"/>
          </w:divBdr>
        </w:div>
        <w:div w:id="475025578">
          <w:marLeft w:val="0"/>
          <w:marRight w:val="0"/>
          <w:marTop w:val="0"/>
          <w:marBottom w:val="0"/>
          <w:divBdr>
            <w:top w:val="none" w:sz="0" w:space="0" w:color="auto"/>
            <w:left w:val="none" w:sz="0" w:space="0" w:color="auto"/>
            <w:bottom w:val="none" w:sz="0" w:space="0" w:color="auto"/>
            <w:right w:val="none" w:sz="0" w:space="0" w:color="auto"/>
          </w:divBdr>
        </w:div>
        <w:div w:id="476075086">
          <w:marLeft w:val="0"/>
          <w:marRight w:val="0"/>
          <w:marTop w:val="0"/>
          <w:marBottom w:val="0"/>
          <w:divBdr>
            <w:top w:val="none" w:sz="0" w:space="0" w:color="auto"/>
            <w:left w:val="none" w:sz="0" w:space="0" w:color="auto"/>
            <w:bottom w:val="none" w:sz="0" w:space="0" w:color="auto"/>
            <w:right w:val="none" w:sz="0" w:space="0" w:color="auto"/>
          </w:divBdr>
        </w:div>
        <w:div w:id="477116928">
          <w:marLeft w:val="0"/>
          <w:marRight w:val="0"/>
          <w:marTop w:val="0"/>
          <w:marBottom w:val="0"/>
          <w:divBdr>
            <w:top w:val="none" w:sz="0" w:space="0" w:color="auto"/>
            <w:left w:val="none" w:sz="0" w:space="0" w:color="auto"/>
            <w:bottom w:val="none" w:sz="0" w:space="0" w:color="auto"/>
            <w:right w:val="none" w:sz="0" w:space="0" w:color="auto"/>
          </w:divBdr>
        </w:div>
        <w:div w:id="478957490">
          <w:marLeft w:val="0"/>
          <w:marRight w:val="0"/>
          <w:marTop w:val="0"/>
          <w:marBottom w:val="0"/>
          <w:divBdr>
            <w:top w:val="none" w:sz="0" w:space="0" w:color="auto"/>
            <w:left w:val="none" w:sz="0" w:space="0" w:color="auto"/>
            <w:bottom w:val="none" w:sz="0" w:space="0" w:color="auto"/>
            <w:right w:val="none" w:sz="0" w:space="0" w:color="auto"/>
          </w:divBdr>
        </w:div>
        <w:div w:id="480736799">
          <w:marLeft w:val="0"/>
          <w:marRight w:val="0"/>
          <w:marTop w:val="0"/>
          <w:marBottom w:val="0"/>
          <w:divBdr>
            <w:top w:val="none" w:sz="0" w:space="0" w:color="auto"/>
            <w:left w:val="none" w:sz="0" w:space="0" w:color="auto"/>
            <w:bottom w:val="none" w:sz="0" w:space="0" w:color="auto"/>
            <w:right w:val="none" w:sz="0" w:space="0" w:color="auto"/>
          </w:divBdr>
        </w:div>
        <w:div w:id="485128334">
          <w:marLeft w:val="0"/>
          <w:marRight w:val="0"/>
          <w:marTop w:val="0"/>
          <w:marBottom w:val="0"/>
          <w:divBdr>
            <w:top w:val="none" w:sz="0" w:space="0" w:color="auto"/>
            <w:left w:val="none" w:sz="0" w:space="0" w:color="auto"/>
            <w:bottom w:val="none" w:sz="0" w:space="0" w:color="auto"/>
            <w:right w:val="none" w:sz="0" w:space="0" w:color="auto"/>
          </w:divBdr>
        </w:div>
        <w:div w:id="486362723">
          <w:marLeft w:val="0"/>
          <w:marRight w:val="0"/>
          <w:marTop w:val="0"/>
          <w:marBottom w:val="0"/>
          <w:divBdr>
            <w:top w:val="none" w:sz="0" w:space="0" w:color="auto"/>
            <w:left w:val="none" w:sz="0" w:space="0" w:color="auto"/>
            <w:bottom w:val="none" w:sz="0" w:space="0" w:color="auto"/>
            <w:right w:val="none" w:sz="0" w:space="0" w:color="auto"/>
          </w:divBdr>
        </w:div>
        <w:div w:id="487788687">
          <w:marLeft w:val="0"/>
          <w:marRight w:val="0"/>
          <w:marTop w:val="0"/>
          <w:marBottom w:val="0"/>
          <w:divBdr>
            <w:top w:val="none" w:sz="0" w:space="0" w:color="auto"/>
            <w:left w:val="none" w:sz="0" w:space="0" w:color="auto"/>
            <w:bottom w:val="none" w:sz="0" w:space="0" w:color="auto"/>
            <w:right w:val="none" w:sz="0" w:space="0" w:color="auto"/>
          </w:divBdr>
        </w:div>
        <w:div w:id="488788227">
          <w:marLeft w:val="0"/>
          <w:marRight w:val="0"/>
          <w:marTop w:val="0"/>
          <w:marBottom w:val="0"/>
          <w:divBdr>
            <w:top w:val="none" w:sz="0" w:space="0" w:color="auto"/>
            <w:left w:val="none" w:sz="0" w:space="0" w:color="auto"/>
            <w:bottom w:val="none" w:sz="0" w:space="0" w:color="auto"/>
            <w:right w:val="none" w:sz="0" w:space="0" w:color="auto"/>
          </w:divBdr>
        </w:div>
        <w:div w:id="489828337">
          <w:marLeft w:val="0"/>
          <w:marRight w:val="0"/>
          <w:marTop w:val="0"/>
          <w:marBottom w:val="0"/>
          <w:divBdr>
            <w:top w:val="none" w:sz="0" w:space="0" w:color="auto"/>
            <w:left w:val="none" w:sz="0" w:space="0" w:color="auto"/>
            <w:bottom w:val="none" w:sz="0" w:space="0" w:color="auto"/>
            <w:right w:val="none" w:sz="0" w:space="0" w:color="auto"/>
          </w:divBdr>
        </w:div>
        <w:div w:id="490603557">
          <w:marLeft w:val="0"/>
          <w:marRight w:val="0"/>
          <w:marTop w:val="0"/>
          <w:marBottom w:val="0"/>
          <w:divBdr>
            <w:top w:val="none" w:sz="0" w:space="0" w:color="auto"/>
            <w:left w:val="none" w:sz="0" w:space="0" w:color="auto"/>
            <w:bottom w:val="none" w:sz="0" w:space="0" w:color="auto"/>
            <w:right w:val="none" w:sz="0" w:space="0" w:color="auto"/>
          </w:divBdr>
        </w:div>
        <w:div w:id="498423387">
          <w:marLeft w:val="0"/>
          <w:marRight w:val="0"/>
          <w:marTop w:val="0"/>
          <w:marBottom w:val="0"/>
          <w:divBdr>
            <w:top w:val="none" w:sz="0" w:space="0" w:color="auto"/>
            <w:left w:val="none" w:sz="0" w:space="0" w:color="auto"/>
            <w:bottom w:val="none" w:sz="0" w:space="0" w:color="auto"/>
            <w:right w:val="none" w:sz="0" w:space="0" w:color="auto"/>
          </w:divBdr>
        </w:div>
        <w:div w:id="499277037">
          <w:marLeft w:val="0"/>
          <w:marRight w:val="0"/>
          <w:marTop w:val="0"/>
          <w:marBottom w:val="0"/>
          <w:divBdr>
            <w:top w:val="none" w:sz="0" w:space="0" w:color="auto"/>
            <w:left w:val="none" w:sz="0" w:space="0" w:color="auto"/>
            <w:bottom w:val="none" w:sz="0" w:space="0" w:color="auto"/>
            <w:right w:val="none" w:sz="0" w:space="0" w:color="auto"/>
          </w:divBdr>
        </w:div>
        <w:div w:id="499583494">
          <w:marLeft w:val="0"/>
          <w:marRight w:val="0"/>
          <w:marTop w:val="0"/>
          <w:marBottom w:val="0"/>
          <w:divBdr>
            <w:top w:val="none" w:sz="0" w:space="0" w:color="auto"/>
            <w:left w:val="none" w:sz="0" w:space="0" w:color="auto"/>
            <w:bottom w:val="none" w:sz="0" w:space="0" w:color="auto"/>
            <w:right w:val="none" w:sz="0" w:space="0" w:color="auto"/>
          </w:divBdr>
        </w:div>
        <w:div w:id="503670587">
          <w:marLeft w:val="0"/>
          <w:marRight w:val="0"/>
          <w:marTop w:val="0"/>
          <w:marBottom w:val="0"/>
          <w:divBdr>
            <w:top w:val="none" w:sz="0" w:space="0" w:color="auto"/>
            <w:left w:val="none" w:sz="0" w:space="0" w:color="auto"/>
            <w:bottom w:val="none" w:sz="0" w:space="0" w:color="auto"/>
            <w:right w:val="none" w:sz="0" w:space="0" w:color="auto"/>
          </w:divBdr>
        </w:div>
        <w:div w:id="506213171">
          <w:marLeft w:val="0"/>
          <w:marRight w:val="0"/>
          <w:marTop w:val="0"/>
          <w:marBottom w:val="0"/>
          <w:divBdr>
            <w:top w:val="none" w:sz="0" w:space="0" w:color="auto"/>
            <w:left w:val="none" w:sz="0" w:space="0" w:color="auto"/>
            <w:bottom w:val="none" w:sz="0" w:space="0" w:color="auto"/>
            <w:right w:val="none" w:sz="0" w:space="0" w:color="auto"/>
          </w:divBdr>
        </w:div>
        <w:div w:id="507060864">
          <w:marLeft w:val="0"/>
          <w:marRight w:val="0"/>
          <w:marTop w:val="0"/>
          <w:marBottom w:val="0"/>
          <w:divBdr>
            <w:top w:val="none" w:sz="0" w:space="0" w:color="auto"/>
            <w:left w:val="none" w:sz="0" w:space="0" w:color="auto"/>
            <w:bottom w:val="none" w:sz="0" w:space="0" w:color="auto"/>
            <w:right w:val="none" w:sz="0" w:space="0" w:color="auto"/>
          </w:divBdr>
        </w:div>
        <w:div w:id="508251220">
          <w:marLeft w:val="0"/>
          <w:marRight w:val="0"/>
          <w:marTop w:val="0"/>
          <w:marBottom w:val="0"/>
          <w:divBdr>
            <w:top w:val="none" w:sz="0" w:space="0" w:color="auto"/>
            <w:left w:val="none" w:sz="0" w:space="0" w:color="auto"/>
            <w:bottom w:val="none" w:sz="0" w:space="0" w:color="auto"/>
            <w:right w:val="none" w:sz="0" w:space="0" w:color="auto"/>
          </w:divBdr>
        </w:div>
        <w:div w:id="510265636">
          <w:marLeft w:val="0"/>
          <w:marRight w:val="0"/>
          <w:marTop w:val="0"/>
          <w:marBottom w:val="0"/>
          <w:divBdr>
            <w:top w:val="none" w:sz="0" w:space="0" w:color="auto"/>
            <w:left w:val="none" w:sz="0" w:space="0" w:color="auto"/>
            <w:bottom w:val="none" w:sz="0" w:space="0" w:color="auto"/>
            <w:right w:val="none" w:sz="0" w:space="0" w:color="auto"/>
          </w:divBdr>
        </w:div>
        <w:div w:id="510488911">
          <w:marLeft w:val="0"/>
          <w:marRight w:val="0"/>
          <w:marTop w:val="0"/>
          <w:marBottom w:val="0"/>
          <w:divBdr>
            <w:top w:val="none" w:sz="0" w:space="0" w:color="auto"/>
            <w:left w:val="none" w:sz="0" w:space="0" w:color="auto"/>
            <w:bottom w:val="none" w:sz="0" w:space="0" w:color="auto"/>
            <w:right w:val="none" w:sz="0" w:space="0" w:color="auto"/>
          </w:divBdr>
        </w:div>
        <w:div w:id="511460224">
          <w:marLeft w:val="0"/>
          <w:marRight w:val="0"/>
          <w:marTop w:val="0"/>
          <w:marBottom w:val="0"/>
          <w:divBdr>
            <w:top w:val="none" w:sz="0" w:space="0" w:color="auto"/>
            <w:left w:val="none" w:sz="0" w:space="0" w:color="auto"/>
            <w:bottom w:val="none" w:sz="0" w:space="0" w:color="auto"/>
            <w:right w:val="none" w:sz="0" w:space="0" w:color="auto"/>
          </w:divBdr>
        </w:div>
        <w:div w:id="515193964">
          <w:marLeft w:val="0"/>
          <w:marRight w:val="0"/>
          <w:marTop w:val="0"/>
          <w:marBottom w:val="0"/>
          <w:divBdr>
            <w:top w:val="none" w:sz="0" w:space="0" w:color="auto"/>
            <w:left w:val="none" w:sz="0" w:space="0" w:color="auto"/>
            <w:bottom w:val="none" w:sz="0" w:space="0" w:color="auto"/>
            <w:right w:val="none" w:sz="0" w:space="0" w:color="auto"/>
          </w:divBdr>
        </w:div>
        <w:div w:id="515577986">
          <w:marLeft w:val="0"/>
          <w:marRight w:val="0"/>
          <w:marTop w:val="0"/>
          <w:marBottom w:val="0"/>
          <w:divBdr>
            <w:top w:val="none" w:sz="0" w:space="0" w:color="auto"/>
            <w:left w:val="none" w:sz="0" w:space="0" w:color="auto"/>
            <w:bottom w:val="none" w:sz="0" w:space="0" w:color="auto"/>
            <w:right w:val="none" w:sz="0" w:space="0" w:color="auto"/>
          </w:divBdr>
        </w:div>
        <w:div w:id="519778785">
          <w:marLeft w:val="0"/>
          <w:marRight w:val="0"/>
          <w:marTop w:val="0"/>
          <w:marBottom w:val="0"/>
          <w:divBdr>
            <w:top w:val="none" w:sz="0" w:space="0" w:color="auto"/>
            <w:left w:val="none" w:sz="0" w:space="0" w:color="auto"/>
            <w:bottom w:val="none" w:sz="0" w:space="0" w:color="auto"/>
            <w:right w:val="none" w:sz="0" w:space="0" w:color="auto"/>
          </w:divBdr>
        </w:div>
        <w:div w:id="526600923">
          <w:marLeft w:val="0"/>
          <w:marRight w:val="0"/>
          <w:marTop w:val="0"/>
          <w:marBottom w:val="0"/>
          <w:divBdr>
            <w:top w:val="none" w:sz="0" w:space="0" w:color="auto"/>
            <w:left w:val="none" w:sz="0" w:space="0" w:color="auto"/>
            <w:bottom w:val="none" w:sz="0" w:space="0" w:color="auto"/>
            <w:right w:val="none" w:sz="0" w:space="0" w:color="auto"/>
          </w:divBdr>
        </w:div>
        <w:div w:id="527717604">
          <w:marLeft w:val="0"/>
          <w:marRight w:val="0"/>
          <w:marTop w:val="0"/>
          <w:marBottom w:val="0"/>
          <w:divBdr>
            <w:top w:val="none" w:sz="0" w:space="0" w:color="auto"/>
            <w:left w:val="none" w:sz="0" w:space="0" w:color="auto"/>
            <w:bottom w:val="none" w:sz="0" w:space="0" w:color="auto"/>
            <w:right w:val="none" w:sz="0" w:space="0" w:color="auto"/>
          </w:divBdr>
        </w:div>
        <w:div w:id="530270108">
          <w:marLeft w:val="0"/>
          <w:marRight w:val="0"/>
          <w:marTop w:val="0"/>
          <w:marBottom w:val="0"/>
          <w:divBdr>
            <w:top w:val="none" w:sz="0" w:space="0" w:color="auto"/>
            <w:left w:val="none" w:sz="0" w:space="0" w:color="auto"/>
            <w:bottom w:val="none" w:sz="0" w:space="0" w:color="auto"/>
            <w:right w:val="none" w:sz="0" w:space="0" w:color="auto"/>
          </w:divBdr>
        </w:div>
        <w:div w:id="532381353">
          <w:marLeft w:val="0"/>
          <w:marRight w:val="0"/>
          <w:marTop w:val="0"/>
          <w:marBottom w:val="0"/>
          <w:divBdr>
            <w:top w:val="none" w:sz="0" w:space="0" w:color="auto"/>
            <w:left w:val="none" w:sz="0" w:space="0" w:color="auto"/>
            <w:bottom w:val="none" w:sz="0" w:space="0" w:color="auto"/>
            <w:right w:val="none" w:sz="0" w:space="0" w:color="auto"/>
          </w:divBdr>
        </w:div>
        <w:div w:id="536744351">
          <w:marLeft w:val="0"/>
          <w:marRight w:val="0"/>
          <w:marTop w:val="0"/>
          <w:marBottom w:val="0"/>
          <w:divBdr>
            <w:top w:val="none" w:sz="0" w:space="0" w:color="auto"/>
            <w:left w:val="none" w:sz="0" w:space="0" w:color="auto"/>
            <w:bottom w:val="none" w:sz="0" w:space="0" w:color="auto"/>
            <w:right w:val="none" w:sz="0" w:space="0" w:color="auto"/>
          </w:divBdr>
        </w:div>
        <w:div w:id="537085056">
          <w:marLeft w:val="0"/>
          <w:marRight w:val="0"/>
          <w:marTop w:val="0"/>
          <w:marBottom w:val="0"/>
          <w:divBdr>
            <w:top w:val="none" w:sz="0" w:space="0" w:color="auto"/>
            <w:left w:val="none" w:sz="0" w:space="0" w:color="auto"/>
            <w:bottom w:val="none" w:sz="0" w:space="0" w:color="auto"/>
            <w:right w:val="none" w:sz="0" w:space="0" w:color="auto"/>
          </w:divBdr>
        </w:div>
        <w:div w:id="537159034">
          <w:marLeft w:val="0"/>
          <w:marRight w:val="0"/>
          <w:marTop w:val="0"/>
          <w:marBottom w:val="0"/>
          <w:divBdr>
            <w:top w:val="none" w:sz="0" w:space="0" w:color="auto"/>
            <w:left w:val="none" w:sz="0" w:space="0" w:color="auto"/>
            <w:bottom w:val="none" w:sz="0" w:space="0" w:color="auto"/>
            <w:right w:val="none" w:sz="0" w:space="0" w:color="auto"/>
          </w:divBdr>
        </w:div>
        <w:div w:id="539165631">
          <w:marLeft w:val="0"/>
          <w:marRight w:val="0"/>
          <w:marTop w:val="0"/>
          <w:marBottom w:val="0"/>
          <w:divBdr>
            <w:top w:val="none" w:sz="0" w:space="0" w:color="auto"/>
            <w:left w:val="none" w:sz="0" w:space="0" w:color="auto"/>
            <w:bottom w:val="none" w:sz="0" w:space="0" w:color="auto"/>
            <w:right w:val="none" w:sz="0" w:space="0" w:color="auto"/>
          </w:divBdr>
        </w:div>
        <w:div w:id="539704189">
          <w:marLeft w:val="0"/>
          <w:marRight w:val="0"/>
          <w:marTop w:val="0"/>
          <w:marBottom w:val="0"/>
          <w:divBdr>
            <w:top w:val="none" w:sz="0" w:space="0" w:color="auto"/>
            <w:left w:val="none" w:sz="0" w:space="0" w:color="auto"/>
            <w:bottom w:val="none" w:sz="0" w:space="0" w:color="auto"/>
            <w:right w:val="none" w:sz="0" w:space="0" w:color="auto"/>
          </w:divBdr>
        </w:div>
        <w:div w:id="539826561">
          <w:marLeft w:val="0"/>
          <w:marRight w:val="0"/>
          <w:marTop w:val="0"/>
          <w:marBottom w:val="0"/>
          <w:divBdr>
            <w:top w:val="none" w:sz="0" w:space="0" w:color="auto"/>
            <w:left w:val="none" w:sz="0" w:space="0" w:color="auto"/>
            <w:bottom w:val="none" w:sz="0" w:space="0" w:color="auto"/>
            <w:right w:val="none" w:sz="0" w:space="0" w:color="auto"/>
          </w:divBdr>
        </w:div>
        <w:div w:id="540216545">
          <w:marLeft w:val="0"/>
          <w:marRight w:val="0"/>
          <w:marTop w:val="0"/>
          <w:marBottom w:val="0"/>
          <w:divBdr>
            <w:top w:val="none" w:sz="0" w:space="0" w:color="auto"/>
            <w:left w:val="none" w:sz="0" w:space="0" w:color="auto"/>
            <w:bottom w:val="none" w:sz="0" w:space="0" w:color="auto"/>
            <w:right w:val="none" w:sz="0" w:space="0" w:color="auto"/>
          </w:divBdr>
        </w:div>
        <w:div w:id="546258764">
          <w:marLeft w:val="0"/>
          <w:marRight w:val="0"/>
          <w:marTop w:val="0"/>
          <w:marBottom w:val="0"/>
          <w:divBdr>
            <w:top w:val="none" w:sz="0" w:space="0" w:color="auto"/>
            <w:left w:val="none" w:sz="0" w:space="0" w:color="auto"/>
            <w:bottom w:val="none" w:sz="0" w:space="0" w:color="auto"/>
            <w:right w:val="none" w:sz="0" w:space="0" w:color="auto"/>
          </w:divBdr>
        </w:div>
        <w:div w:id="546452381">
          <w:marLeft w:val="0"/>
          <w:marRight w:val="0"/>
          <w:marTop w:val="0"/>
          <w:marBottom w:val="0"/>
          <w:divBdr>
            <w:top w:val="none" w:sz="0" w:space="0" w:color="auto"/>
            <w:left w:val="none" w:sz="0" w:space="0" w:color="auto"/>
            <w:bottom w:val="none" w:sz="0" w:space="0" w:color="auto"/>
            <w:right w:val="none" w:sz="0" w:space="0" w:color="auto"/>
          </w:divBdr>
        </w:div>
        <w:div w:id="547689524">
          <w:marLeft w:val="0"/>
          <w:marRight w:val="0"/>
          <w:marTop w:val="0"/>
          <w:marBottom w:val="0"/>
          <w:divBdr>
            <w:top w:val="none" w:sz="0" w:space="0" w:color="auto"/>
            <w:left w:val="none" w:sz="0" w:space="0" w:color="auto"/>
            <w:bottom w:val="none" w:sz="0" w:space="0" w:color="auto"/>
            <w:right w:val="none" w:sz="0" w:space="0" w:color="auto"/>
          </w:divBdr>
        </w:div>
        <w:div w:id="549417521">
          <w:marLeft w:val="0"/>
          <w:marRight w:val="0"/>
          <w:marTop w:val="0"/>
          <w:marBottom w:val="0"/>
          <w:divBdr>
            <w:top w:val="none" w:sz="0" w:space="0" w:color="auto"/>
            <w:left w:val="none" w:sz="0" w:space="0" w:color="auto"/>
            <w:bottom w:val="none" w:sz="0" w:space="0" w:color="auto"/>
            <w:right w:val="none" w:sz="0" w:space="0" w:color="auto"/>
          </w:divBdr>
        </w:div>
        <w:div w:id="550577377">
          <w:marLeft w:val="0"/>
          <w:marRight w:val="0"/>
          <w:marTop w:val="0"/>
          <w:marBottom w:val="0"/>
          <w:divBdr>
            <w:top w:val="none" w:sz="0" w:space="0" w:color="auto"/>
            <w:left w:val="none" w:sz="0" w:space="0" w:color="auto"/>
            <w:bottom w:val="none" w:sz="0" w:space="0" w:color="auto"/>
            <w:right w:val="none" w:sz="0" w:space="0" w:color="auto"/>
          </w:divBdr>
        </w:div>
        <w:div w:id="556622313">
          <w:marLeft w:val="0"/>
          <w:marRight w:val="0"/>
          <w:marTop w:val="0"/>
          <w:marBottom w:val="0"/>
          <w:divBdr>
            <w:top w:val="none" w:sz="0" w:space="0" w:color="auto"/>
            <w:left w:val="none" w:sz="0" w:space="0" w:color="auto"/>
            <w:bottom w:val="none" w:sz="0" w:space="0" w:color="auto"/>
            <w:right w:val="none" w:sz="0" w:space="0" w:color="auto"/>
          </w:divBdr>
        </w:div>
        <w:div w:id="559944631">
          <w:marLeft w:val="0"/>
          <w:marRight w:val="0"/>
          <w:marTop w:val="0"/>
          <w:marBottom w:val="0"/>
          <w:divBdr>
            <w:top w:val="none" w:sz="0" w:space="0" w:color="auto"/>
            <w:left w:val="none" w:sz="0" w:space="0" w:color="auto"/>
            <w:bottom w:val="none" w:sz="0" w:space="0" w:color="auto"/>
            <w:right w:val="none" w:sz="0" w:space="0" w:color="auto"/>
          </w:divBdr>
        </w:div>
        <w:div w:id="562789707">
          <w:marLeft w:val="0"/>
          <w:marRight w:val="0"/>
          <w:marTop w:val="0"/>
          <w:marBottom w:val="0"/>
          <w:divBdr>
            <w:top w:val="none" w:sz="0" w:space="0" w:color="auto"/>
            <w:left w:val="none" w:sz="0" w:space="0" w:color="auto"/>
            <w:bottom w:val="none" w:sz="0" w:space="0" w:color="auto"/>
            <w:right w:val="none" w:sz="0" w:space="0" w:color="auto"/>
          </w:divBdr>
        </w:div>
        <w:div w:id="564219900">
          <w:marLeft w:val="0"/>
          <w:marRight w:val="0"/>
          <w:marTop w:val="0"/>
          <w:marBottom w:val="0"/>
          <w:divBdr>
            <w:top w:val="none" w:sz="0" w:space="0" w:color="auto"/>
            <w:left w:val="none" w:sz="0" w:space="0" w:color="auto"/>
            <w:bottom w:val="none" w:sz="0" w:space="0" w:color="auto"/>
            <w:right w:val="none" w:sz="0" w:space="0" w:color="auto"/>
          </w:divBdr>
        </w:div>
        <w:div w:id="564682892">
          <w:marLeft w:val="0"/>
          <w:marRight w:val="0"/>
          <w:marTop w:val="0"/>
          <w:marBottom w:val="0"/>
          <w:divBdr>
            <w:top w:val="none" w:sz="0" w:space="0" w:color="auto"/>
            <w:left w:val="none" w:sz="0" w:space="0" w:color="auto"/>
            <w:bottom w:val="none" w:sz="0" w:space="0" w:color="auto"/>
            <w:right w:val="none" w:sz="0" w:space="0" w:color="auto"/>
          </w:divBdr>
        </w:div>
        <w:div w:id="568346390">
          <w:marLeft w:val="0"/>
          <w:marRight w:val="0"/>
          <w:marTop w:val="0"/>
          <w:marBottom w:val="0"/>
          <w:divBdr>
            <w:top w:val="none" w:sz="0" w:space="0" w:color="auto"/>
            <w:left w:val="none" w:sz="0" w:space="0" w:color="auto"/>
            <w:bottom w:val="none" w:sz="0" w:space="0" w:color="auto"/>
            <w:right w:val="none" w:sz="0" w:space="0" w:color="auto"/>
          </w:divBdr>
        </w:div>
        <w:div w:id="570045310">
          <w:marLeft w:val="0"/>
          <w:marRight w:val="0"/>
          <w:marTop w:val="0"/>
          <w:marBottom w:val="0"/>
          <w:divBdr>
            <w:top w:val="none" w:sz="0" w:space="0" w:color="auto"/>
            <w:left w:val="none" w:sz="0" w:space="0" w:color="auto"/>
            <w:bottom w:val="none" w:sz="0" w:space="0" w:color="auto"/>
            <w:right w:val="none" w:sz="0" w:space="0" w:color="auto"/>
          </w:divBdr>
        </w:div>
        <w:div w:id="570236806">
          <w:marLeft w:val="0"/>
          <w:marRight w:val="0"/>
          <w:marTop w:val="0"/>
          <w:marBottom w:val="0"/>
          <w:divBdr>
            <w:top w:val="none" w:sz="0" w:space="0" w:color="auto"/>
            <w:left w:val="none" w:sz="0" w:space="0" w:color="auto"/>
            <w:bottom w:val="none" w:sz="0" w:space="0" w:color="auto"/>
            <w:right w:val="none" w:sz="0" w:space="0" w:color="auto"/>
          </w:divBdr>
        </w:div>
        <w:div w:id="571701274">
          <w:marLeft w:val="0"/>
          <w:marRight w:val="0"/>
          <w:marTop w:val="0"/>
          <w:marBottom w:val="0"/>
          <w:divBdr>
            <w:top w:val="none" w:sz="0" w:space="0" w:color="auto"/>
            <w:left w:val="none" w:sz="0" w:space="0" w:color="auto"/>
            <w:bottom w:val="none" w:sz="0" w:space="0" w:color="auto"/>
            <w:right w:val="none" w:sz="0" w:space="0" w:color="auto"/>
          </w:divBdr>
        </w:div>
        <w:div w:id="572541893">
          <w:marLeft w:val="0"/>
          <w:marRight w:val="0"/>
          <w:marTop w:val="0"/>
          <w:marBottom w:val="0"/>
          <w:divBdr>
            <w:top w:val="none" w:sz="0" w:space="0" w:color="auto"/>
            <w:left w:val="none" w:sz="0" w:space="0" w:color="auto"/>
            <w:bottom w:val="none" w:sz="0" w:space="0" w:color="auto"/>
            <w:right w:val="none" w:sz="0" w:space="0" w:color="auto"/>
          </w:divBdr>
        </w:div>
        <w:div w:id="572590356">
          <w:marLeft w:val="0"/>
          <w:marRight w:val="0"/>
          <w:marTop w:val="0"/>
          <w:marBottom w:val="0"/>
          <w:divBdr>
            <w:top w:val="none" w:sz="0" w:space="0" w:color="auto"/>
            <w:left w:val="none" w:sz="0" w:space="0" w:color="auto"/>
            <w:bottom w:val="none" w:sz="0" w:space="0" w:color="auto"/>
            <w:right w:val="none" w:sz="0" w:space="0" w:color="auto"/>
          </w:divBdr>
        </w:div>
        <w:div w:id="581137274">
          <w:marLeft w:val="0"/>
          <w:marRight w:val="0"/>
          <w:marTop w:val="0"/>
          <w:marBottom w:val="0"/>
          <w:divBdr>
            <w:top w:val="none" w:sz="0" w:space="0" w:color="auto"/>
            <w:left w:val="none" w:sz="0" w:space="0" w:color="auto"/>
            <w:bottom w:val="none" w:sz="0" w:space="0" w:color="auto"/>
            <w:right w:val="none" w:sz="0" w:space="0" w:color="auto"/>
          </w:divBdr>
        </w:div>
        <w:div w:id="582682449">
          <w:marLeft w:val="0"/>
          <w:marRight w:val="0"/>
          <w:marTop w:val="0"/>
          <w:marBottom w:val="0"/>
          <w:divBdr>
            <w:top w:val="none" w:sz="0" w:space="0" w:color="auto"/>
            <w:left w:val="none" w:sz="0" w:space="0" w:color="auto"/>
            <w:bottom w:val="none" w:sz="0" w:space="0" w:color="auto"/>
            <w:right w:val="none" w:sz="0" w:space="0" w:color="auto"/>
          </w:divBdr>
        </w:div>
        <w:div w:id="585768821">
          <w:marLeft w:val="0"/>
          <w:marRight w:val="0"/>
          <w:marTop w:val="0"/>
          <w:marBottom w:val="0"/>
          <w:divBdr>
            <w:top w:val="none" w:sz="0" w:space="0" w:color="auto"/>
            <w:left w:val="none" w:sz="0" w:space="0" w:color="auto"/>
            <w:bottom w:val="none" w:sz="0" w:space="0" w:color="auto"/>
            <w:right w:val="none" w:sz="0" w:space="0" w:color="auto"/>
          </w:divBdr>
        </w:div>
        <w:div w:id="592209018">
          <w:marLeft w:val="0"/>
          <w:marRight w:val="0"/>
          <w:marTop w:val="0"/>
          <w:marBottom w:val="0"/>
          <w:divBdr>
            <w:top w:val="none" w:sz="0" w:space="0" w:color="auto"/>
            <w:left w:val="none" w:sz="0" w:space="0" w:color="auto"/>
            <w:bottom w:val="none" w:sz="0" w:space="0" w:color="auto"/>
            <w:right w:val="none" w:sz="0" w:space="0" w:color="auto"/>
          </w:divBdr>
        </w:div>
        <w:div w:id="595746650">
          <w:marLeft w:val="0"/>
          <w:marRight w:val="0"/>
          <w:marTop w:val="0"/>
          <w:marBottom w:val="0"/>
          <w:divBdr>
            <w:top w:val="none" w:sz="0" w:space="0" w:color="auto"/>
            <w:left w:val="none" w:sz="0" w:space="0" w:color="auto"/>
            <w:bottom w:val="none" w:sz="0" w:space="0" w:color="auto"/>
            <w:right w:val="none" w:sz="0" w:space="0" w:color="auto"/>
          </w:divBdr>
        </w:div>
        <w:div w:id="595942002">
          <w:marLeft w:val="0"/>
          <w:marRight w:val="0"/>
          <w:marTop w:val="0"/>
          <w:marBottom w:val="0"/>
          <w:divBdr>
            <w:top w:val="none" w:sz="0" w:space="0" w:color="auto"/>
            <w:left w:val="none" w:sz="0" w:space="0" w:color="auto"/>
            <w:bottom w:val="none" w:sz="0" w:space="0" w:color="auto"/>
            <w:right w:val="none" w:sz="0" w:space="0" w:color="auto"/>
          </w:divBdr>
        </w:div>
        <w:div w:id="596521341">
          <w:marLeft w:val="0"/>
          <w:marRight w:val="0"/>
          <w:marTop w:val="0"/>
          <w:marBottom w:val="0"/>
          <w:divBdr>
            <w:top w:val="none" w:sz="0" w:space="0" w:color="auto"/>
            <w:left w:val="none" w:sz="0" w:space="0" w:color="auto"/>
            <w:bottom w:val="none" w:sz="0" w:space="0" w:color="auto"/>
            <w:right w:val="none" w:sz="0" w:space="0" w:color="auto"/>
          </w:divBdr>
        </w:div>
        <w:div w:id="597299213">
          <w:marLeft w:val="0"/>
          <w:marRight w:val="0"/>
          <w:marTop w:val="0"/>
          <w:marBottom w:val="0"/>
          <w:divBdr>
            <w:top w:val="none" w:sz="0" w:space="0" w:color="auto"/>
            <w:left w:val="none" w:sz="0" w:space="0" w:color="auto"/>
            <w:bottom w:val="none" w:sz="0" w:space="0" w:color="auto"/>
            <w:right w:val="none" w:sz="0" w:space="0" w:color="auto"/>
          </w:divBdr>
        </w:div>
        <w:div w:id="600261024">
          <w:marLeft w:val="0"/>
          <w:marRight w:val="0"/>
          <w:marTop w:val="0"/>
          <w:marBottom w:val="0"/>
          <w:divBdr>
            <w:top w:val="none" w:sz="0" w:space="0" w:color="auto"/>
            <w:left w:val="none" w:sz="0" w:space="0" w:color="auto"/>
            <w:bottom w:val="none" w:sz="0" w:space="0" w:color="auto"/>
            <w:right w:val="none" w:sz="0" w:space="0" w:color="auto"/>
          </w:divBdr>
        </w:div>
        <w:div w:id="603457371">
          <w:marLeft w:val="0"/>
          <w:marRight w:val="0"/>
          <w:marTop w:val="0"/>
          <w:marBottom w:val="0"/>
          <w:divBdr>
            <w:top w:val="none" w:sz="0" w:space="0" w:color="auto"/>
            <w:left w:val="none" w:sz="0" w:space="0" w:color="auto"/>
            <w:bottom w:val="none" w:sz="0" w:space="0" w:color="auto"/>
            <w:right w:val="none" w:sz="0" w:space="0" w:color="auto"/>
          </w:divBdr>
        </w:div>
        <w:div w:id="606356787">
          <w:marLeft w:val="0"/>
          <w:marRight w:val="0"/>
          <w:marTop w:val="0"/>
          <w:marBottom w:val="0"/>
          <w:divBdr>
            <w:top w:val="none" w:sz="0" w:space="0" w:color="auto"/>
            <w:left w:val="none" w:sz="0" w:space="0" w:color="auto"/>
            <w:bottom w:val="none" w:sz="0" w:space="0" w:color="auto"/>
            <w:right w:val="none" w:sz="0" w:space="0" w:color="auto"/>
          </w:divBdr>
        </w:div>
        <w:div w:id="607662407">
          <w:marLeft w:val="0"/>
          <w:marRight w:val="0"/>
          <w:marTop w:val="0"/>
          <w:marBottom w:val="0"/>
          <w:divBdr>
            <w:top w:val="none" w:sz="0" w:space="0" w:color="auto"/>
            <w:left w:val="none" w:sz="0" w:space="0" w:color="auto"/>
            <w:bottom w:val="none" w:sz="0" w:space="0" w:color="auto"/>
            <w:right w:val="none" w:sz="0" w:space="0" w:color="auto"/>
          </w:divBdr>
        </w:div>
        <w:div w:id="608246529">
          <w:marLeft w:val="0"/>
          <w:marRight w:val="0"/>
          <w:marTop w:val="0"/>
          <w:marBottom w:val="0"/>
          <w:divBdr>
            <w:top w:val="none" w:sz="0" w:space="0" w:color="auto"/>
            <w:left w:val="none" w:sz="0" w:space="0" w:color="auto"/>
            <w:bottom w:val="none" w:sz="0" w:space="0" w:color="auto"/>
            <w:right w:val="none" w:sz="0" w:space="0" w:color="auto"/>
          </w:divBdr>
        </w:div>
        <w:div w:id="612712707">
          <w:marLeft w:val="0"/>
          <w:marRight w:val="0"/>
          <w:marTop w:val="0"/>
          <w:marBottom w:val="0"/>
          <w:divBdr>
            <w:top w:val="none" w:sz="0" w:space="0" w:color="auto"/>
            <w:left w:val="none" w:sz="0" w:space="0" w:color="auto"/>
            <w:bottom w:val="none" w:sz="0" w:space="0" w:color="auto"/>
            <w:right w:val="none" w:sz="0" w:space="0" w:color="auto"/>
          </w:divBdr>
        </w:div>
        <w:div w:id="614559973">
          <w:marLeft w:val="0"/>
          <w:marRight w:val="0"/>
          <w:marTop w:val="0"/>
          <w:marBottom w:val="0"/>
          <w:divBdr>
            <w:top w:val="none" w:sz="0" w:space="0" w:color="auto"/>
            <w:left w:val="none" w:sz="0" w:space="0" w:color="auto"/>
            <w:bottom w:val="none" w:sz="0" w:space="0" w:color="auto"/>
            <w:right w:val="none" w:sz="0" w:space="0" w:color="auto"/>
          </w:divBdr>
        </w:div>
        <w:div w:id="615019695">
          <w:marLeft w:val="0"/>
          <w:marRight w:val="0"/>
          <w:marTop w:val="0"/>
          <w:marBottom w:val="0"/>
          <w:divBdr>
            <w:top w:val="none" w:sz="0" w:space="0" w:color="auto"/>
            <w:left w:val="none" w:sz="0" w:space="0" w:color="auto"/>
            <w:bottom w:val="none" w:sz="0" w:space="0" w:color="auto"/>
            <w:right w:val="none" w:sz="0" w:space="0" w:color="auto"/>
          </w:divBdr>
        </w:div>
        <w:div w:id="618873891">
          <w:marLeft w:val="0"/>
          <w:marRight w:val="0"/>
          <w:marTop w:val="0"/>
          <w:marBottom w:val="0"/>
          <w:divBdr>
            <w:top w:val="none" w:sz="0" w:space="0" w:color="auto"/>
            <w:left w:val="none" w:sz="0" w:space="0" w:color="auto"/>
            <w:bottom w:val="none" w:sz="0" w:space="0" w:color="auto"/>
            <w:right w:val="none" w:sz="0" w:space="0" w:color="auto"/>
          </w:divBdr>
        </w:div>
        <w:div w:id="622344967">
          <w:marLeft w:val="0"/>
          <w:marRight w:val="0"/>
          <w:marTop w:val="0"/>
          <w:marBottom w:val="0"/>
          <w:divBdr>
            <w:top w:val="none" w:sz="0" w:space="0" w:color="auto"/>
            <w:left w:val="none" w:sz="0" w:space="0" w:color="auto"/>
            <w:bottom w:val="none" w:sz="0" w:space="0" w:color="auto"/>
            <w:right w:val="none" w:sz="0" w:space="0" w:color="auto"/>
          </w:divBdr>
        </w:div>
        <w:div w:id="625890386">
          <w:marLeft w:val="0"/>
          <w:marRight w:val="0"/>
          <w:marTop w:val="0"/>
          <w:marBottom w:val="0"/>
          <w:divBdr>
            <w:top w:val="none" w:sz="0" w:space="0" w:color="auto"/>
            <w:left w:val="none" w:sz="0" w:space="0" w:color="auto"/>
            <w:bottom w:val="none" w:sz="0" w:space="0" w:color="auto"/>
            <w:right w:val="none" w:sz="0" w:space="0" w:color="auto"/>
          </w:divBdr>
        </w:div>
        <w:div w:id="627710730">
          <w:marLeft w:val="0"/>
          <w:marRight w:val="0"/>
          <w:marTop w:val="0"/>
          <w:marBottom w:val="0"/>
          <w:divBdr>
            <w:top w:val="none" w:sz="0" w:space="0" w:color="auto"/>
            <w:left w:val="none" w:sz="0" w:space="0" w:color="auto"/>
            <w:bottom w:val="none" w:sz="0" w:space="0" w:color="auto"/>
            <w:right w:val="none" w:sz="0" w:space="0" w:color="auto"/>
          </w:divBdr>
        </w:div>
        <w:div w:id="628242010">
          <w:marLeft w:val="0"/>
          <w:marRight w:val="0"/>
          <w:marTop w:val="0"/>
          <w:marBottom w:val="0"/>
          <w:divBdr>
            <w:top w:val="none" w:sz="0" w:space="0" w:color="auto"/>
            <w:left w:val="none" w:sz="0" w:space="0" w:color="auto"/>
            <w:bottom w:val="none" w:sz="0" w:space="0" w:color="auto"/>
            <w:right w:val="none" w:sz="0" w:space="0" w:color="auto"/>
          </w:divBdr>
        </w:div>
        <w:div w:id="630474538">
          <w:marLeft w:val="0"/>
          <w:marRight w:val="0"/>
          <w:marTop w:val="0"/>
          <w:marBottom w:val="0"/>
          <w:divBdr>
            <w:top w:val="none" w:sz="0" w:space="0" w:color="auto"/>
            <w:left w:val="none" w:sz="0" w:space="0" w:color="auto"/>
            <w:bottom w:val="none" w:sz="0" w:space="0" w:color="auto"/>
            <w:right w:val="none" w:sz="0" w:space="0" w:color="auto"/>
          </w:divBdr>
        </w:div>
        <w:div w:id="644041794">
          <w:marLeft w:val="0"/>
          <w:marRight w:val="0"/>
          <w:marTop w:val="0"/>
          <w:marBottom w:val="0"/>
          <w:divBdr>
            <w:top w:val="none" w:sz="0" w:space="0" w:color="auto"/>
            <w:left w:val="none" w:sz="0" w:space="0" w:color="auto"/>
            <w:bottom w:val="none" w:sz="0" w:space="0" w:color="auto"/>
            <w:right w:val="none" w:sz="0" w:space="0" w:color="auto"/>
          </w:divBdr>
        </w:div>
        <w:div w:id="646863848">
          <w:marLeft w:val="0"/>
          <w:marRight w:val="0"/>
          <w:marTop w:val="0"/>
          <w:marBottom w:val="0"/>
          <w:divBdr>
            <w:top w:val="none" w:sz="0" w:space="0" w:color="auto"/>
            <w:left w:val="none" w:sz="0" w:space="0" w:color="auto"/>
            <w:bottom w:val="none" w:sz="0" w:space="0" w:color="auto"/>
            <w:right w:val="none" w:sz="0" w:space="0" w:color="auto"/>
          </w:divBdr>
        </w:div>
        <w:div w:id="648828446">
          <w:marLeft w:val="0"/>
          <w:marRight w:val="0"/>
          <w:marTop w:val="0"/>
          <w:marBottom w:val="0"/>
          <w:divBdr>
            <w:top w:val="none" w:sz="0" w:space="0" w:color="auto"/>
            <w:left w:val="none" w:sz="0" w:space="0" w:color="auto"/>
            <w:bottom w:val="none" w:sz="0" w:space="0" w:color="auto"/>
            <w:right w:val="none" w:sz="0" w:space="0" w:color="auto"/>
          </w:divBdr>
        </w:div>
        <w:div w:id="649404331">
          <w:marLeft w:val="0"/>
          <w:marRight w:val="0"/>
          <w:marTop w:val="0"/>
          <w:marBottom w:val="0"/>
          <w:divBdr>
            <w:top w:val="none" w:sz="0" w:space="0" w:color="auto"/>
            <w:left w:val="none" w:sz="0" w:space="0" w:color="auto"/>
            <w:bottom w:val="none" w:sz="0" w:space="0" w:color="auto"/>
            <w:right w:val="none" w:sz="0" w:space="0" w:color="auto"/>
          </w:divBdr>
        </w:div>
        <w:div w:id="657348227">
          <w:marLeft w:val="0"/>
          <w:marRight w:val="0"/>
          <w:marTop w:val="0"/>
          <w:marBottom w:val="0"/>
          <w:divBdr>
            <w:top w:val="none" w:sz="0" w:space="0" w:color="auto"/>
            <w:left w:val="none" w:sz="0" w:space="0" w:color="auto"/>
            <w:bottom w:val="none" w:sz="0" w:space="0" w:color="auto"/>
            <w:right w:val="none" w:sz="0" w:space="0" w:color="auto"/>
          </w:divBdr>
        </w:div>
        <w:div w:id="658578303">
          <w:marLeft w:val="0"/>
          <w:marRight w:val="0"/>
          <w:marTop w:val="0"/>
          <w:marBottom w:val="0"/>
          <w:divBdr>
            <w:top w:val="none" w:sz="0" w:space="0" w:color="auto"/>
            <w:left w:val="none" w:sz="0" w:space="0" w:color="auto"/>
            <w:bottom w:val="none" w:sz="0" w:space="0" w:color="auto"/>
            <w:right w:val="none" w:sz="0" w:space="0" w:color="auto"/>
          </w:divBdr>
        </w:div>
        <w:div w:id="659038372">
          <w:marLeft w:val="0"/>
          <w:marRight w:val="0"/>
          <w:marTop w:val="0"/>
          <w:marBottom w:val="0"/>
          <w:divBdr>
            <w:top w:val="none" w:sz="0" w:space="0" w:color="auto"/>
            <w:left w:val="none" w:sz="0" w:space="0" w:color="auto"/>
            <w:bottom w:val="none" w:sz="0" w:space="0" w:color="auto"/>
            <w:right w:val="none" w:sz="0" w:space="0" w:color="auto"/>
          </w:divBdr>
        </w:div>
        <w:div w:id="662049075">
          <w:marLeft w:val="0"/>
          <w:marRight w:val="0"/>
          <w:marTop w:val="0"/>
          <w:marBottom w:val="0"/>
          <w:divBdr>
            <w:top w:val="none" w:sz="0" w:space="0" w:color="auto"/>
            <w:left w:val="none" w:sz="0" w:space="0" w:color="auto"/>
            <w:bottom w:val="none" w:sz="0" w:space="0" w:color="auto"/>
            <w:right w:val="none" w:sz="0" w:space="0" w:color="auto"/>
          </w:divBdr>
        </w:div>
        <w:div w:id="662244726">
          <w:marLeft w:val="0"/>
          <w:marRight w:val="0"/>
          <w:marTop w:val="0"/>
          <w:marBottom w:val="0"/>
          <w:divBdr>
            <w:top w:val="none" w:sz="0" w:space="0" w:color="auto"/>
            <w:left w:val="none" w:sz="0" w:space="0" w:color="auto"/>
            <w:bottom w:val="none" w:sz="0" w:space="0" w:color="auto"/>
            <w:right w:val="none" w:sz="0" w:space="0" w:color="auto"/>
          </w:divBdr>
        </w:div>
        <w:div w:id="662899854">
          <w:marLeft w:val="0"/>
          <w:marRight w:val="0"/>
          <w:marTop w:val="0"/>
          <w:marBottom w:val="0"/>
          <w:divBdr>
            <w:top w:val="none" w:sz="0" w:space="0" w:color="auto"/>
            <w:left w:val="none" w:sz="0" w:space="0" w:color="auto"/>
            <w:bottom w:val="none" w:sz="0" w:space="0" w:color="auto"/>
            <w:right w:val="none" w:sz="0" w:space="0" w:color="auto"/>
          </w:divBdr>
        </w:div>
        <w:div w:id="664166363">
          <w:marLeft w:val="0"/>
          <w:marRight w:val="0"/>
          <w:marTop w:val="0"/>
          <w:marBottom w:val="0"/>
          <w:divBdr>
            <w:top w:val="none" w:sz="0" w:space="0" w:color="auto"/>
            <w:left w:val="none" w:sz="0" w:space="0" w:color="auto"/>
            <w:bottom w:val="none" w:sz="0" w:space="0" w:color="auto"/>
            <w:right w:val="none" w:sz="0" w:space="0" w:color="auto"/>
          </w:divBdr>
        </w:div>
        <w:div w:id="664894000">
          <w:marLeft w:val="0"/>
          <w:marRight w:val="0"/>
          <w:marTop w:val="0"/>
          <w:marBottom w:val="0"/>
          <w:divBdr>
            <w:top w:val="none" w:sz="0" w:space="0" w:color="auto"/>
            <w:left w:val="none" w:sz="0" w:space="0" w:color="auto"/>
            <w:bottom w:val="none" w:sz="0" w:space="0" w:color="auto"/>
            <w:right w:val="none" w:sz="0" w:space="0" w:color="auto"/>
          </w:divBdr>
        </w:div>
        <w:div w:id="673189415">
          <w:marLeft w:val="0"/>
          <w:marRight w:val="0"/>
          <w:marTop w:val="0"/>
          <w:marBottom w:val="0"/>
          <w:divBdr>
            <w:top w:val="none" w:sz="0" w:space="0" w:color="auto"/>
            <w:left w:val="none" w:sz="0" w:space="0" w:color="auto"/>
            <w:bottom w:val="none" w:sz="0" w:space="0" w:color="auto"/>
            <w:right w:val="none" w:sz="0" w:space="0" w:color="auto"/>
          </w:divBdr>
        </w:div>
        <w:div w:id="675155672">
          <w:marLeft w:val="0"/>
          <w:marRight w:val="0"/>
          <w:marTop w:val="0"/>
          <w:marBottom w:val="0"/>
          <w:divBdr>
            <w:top w:val="none" w:sz="0" w:space="0" w:color="auto"/>
            <w:left w:val="none" w:sz="0" w:space="0" w:color="auto"/>
            <w:bottom w:val="none" w:sz="0" w:space="0" w:color="auto"/>
            <w:right w:val="none" w:sz="0" w:space="0" w:color="auto"/>
          </w:divBdr>
        </w:div>
        <w:div w:id="675422747">
          <w:marLeft w:val="0"/>
          <w:marRight w:val="0"/>
          <w:marTop w:val="0"/>
          <w:marBottom w:val="0"/>
          <w:divBdr>
            <w:top w:val="none" w:sz="0" w:space="0" w:color="auto"/>
            <w:left w:val="none" w:sz="0" w:space="0" w:color="auto"/>
            <w:bottom w:val="none" w:sz="0" w:space="0" w:color="auto"/>
            <w:right w:val="none" w:sz="0" w:space="0" w:color="auto"/>
          </w:divBdr>
        </w:div>
        <w:div w:id="677002128">
          <w:marLeft w:val="0"/>
          <w:marRight w:val="0"/>
          <w:marTop w:val="0"/>
          <w:marBottom w:val="0"/>
          <w:divBdr>
            <w:top w:val="none" w:sz="0" w:space="0" w:color="auto"/>
            <w:left w:val="none" w:sz="0" w:space="0" w:color="auto"/>
            <w:bottom w:val="none" w:sz="0" w:space="0" w:color="auto"/>
            <w:right w:val="none" w:sz="0" w:space="0" w:color="auto"/>
          </w:divBdr>
        </w:div>
        <w:div w:id="681858396">
          <w:marLeft w:val="0"/>
          <w:marRight w:val="0"/>
          <w:marTop w:val="0"/>
          <w:marBottom w:val="0"/>
          <w:divBdr>
            <w:top w:val="none" w:sz="0" w:space="0" w:color="auto"/>
            <w:left w:val="none" w:sz="0" w:space="0" w:color="auto"/>
            <w:bottom w:val="none" w:sz="0" w:space="0" w:color="auto"/>
            <w:right w:val="none" w:sz="0" w:space="0" w:color="auto"/>
          </w:divBdr>
        </w:div>
        <w:div w:id="683554132">
          <w:marLeft w:val="0"/>
          <w:marRight w:val="0"/>
          <w:marTop w:val="0"/>
          <w:marBottom w:val="0"/>
          <w:divBdr>
            <w:top w:val="none" w:sz="0" w:space="0" w:color="auto"/>
            <w:left w:val="none" w:sz="0" w:space="0" w:color="auto"/>
            <w:bottom w:val="none" w:sz="0" w:space="0" w:color="auto"/>
            <w:right w:val="none" w:sz="0" w:space="0" w:color="auto"/>
          </w:divBdr>
        </w:div>
        <w:div w:id="683896536">
          <w:marLeft w:val="0"/>
          <w:marRight w:val="0"/>
          <w:marTop w:val="0"/>
          <w:marBottom w:val="0"/>
          <w:divBdr>
            <w:top w:val="none" w:sz="0" w:space="0" w:color="auto"/>
            <w:left w:val="none" w:sz="0" w:space="0" w:color="auto"/>
            <w:bottom w:val="none" w:sz="0" w:space="0" w:color="auto"/>
            <w:right w:val="none" w:sz="0" w:space="0" w:color="auto"/>
          </w:divBdr>
        </w:div>
        <w:div w:id="685206729">
          <w:marLeft w:val="0"/>
          <w:marRight w:val="0"/>
          <w:marTop w:val="0"/>
          <w:marBottom w:val="0"/>
          <w:divBdr>
            <w:top w:val="none" w:sz="0" w:space="0" w:color="auto"/>
            <w:left w:val="none" w:sz="0" w:space="0" w:color="auto"/>
            <w:bottom w:val="none" w:sz="0" w:space="0" w:color="auto"/>
            <w:right w:val="none" w:sz="0" w:space="0" w:color="auto"/>
          </w:divBdr>
        </w:div>
        <w:div w:id="691300456">
          <w:marLeft w:val="0"/>
          <w:marRight w:val="0"/>
          <w:marTop w:val="0"/>
          <w:marBottom w:val="0"/>
          <w:divBdr>
            <w:top w:val="none" w:sz="0" w:space="0" w:color="auto"/>
            <w:left w:val="none" w:sz="0" w:space="0" w:color="auto"/>
            <w:bottom w:val="none" w:sz="0" w:space="0" w:color="auto"/>
            <w:right w:val="none" w:sz="0" w:space="0" w:color="auto"/>
          </w:divBdr>
        </w:div>
        <w:div w:id="691808467">
          <w:marLeft w:val="0"/>
          <w:marRight w:val="0"/>
          <w:marTop w:val="0"/>
          <w:marBottom w:val="0"/>
          <w:divBdr>
            <w:top w:val="none" w:sz="0" w:space="0" w:color="auto"/>
            <w:left w:val="none" w:sz="0" w:space="0" w:color="auto"/>
            <w:bottom w:val="none" w:sz="0" w:space="0" w:color="auto"/>
            <w:right w:val="none" w:sz="0" w:space="0" w:color="auto"/>
          </w:divBdr>
        </w:div>
        <w:div w:id="691957584">
          <w:marLeft w:val="0"/>
          <w:marRight w:val="0"/>
          <w:marTop w:val="0"/>
          <w:marBottom w:val="0"/>
          <w:divBdr>
            <w:top w:val="none" w:sz="0" w:space="0" w:color="auto"/>
            <w:left w:val="none" w:sz="0" w:space="0" w:color="auto"/>
            <w:bottom w:val="none" w:sz="0" w:space="0" w:color="auto"/>
            <w:right w:val="none" w:sz="0" w:space="0" w:color="auto"/>
          </w:divBdr>
        </w:div>
        <w:div w:id="692193303">
          <w:marLeft w:val="0"/>
          <w:marRight w:val="0"/>
          <w:marTop w:val="0"/>
          <w:marBottom w:val="0"/>
          <w:divBdr>
            <w:top w:val="none" w:sz="0" w:space="0" w:color="auto"/>
            <w:left w:val="none" w:sz="0" w:space="0" w:color="auto"/>
            <w:bottom w:val="none" w:sz="0" w:space="0" w:color="auto"/>
            <w:right w:val="none" w:sz="0" w:space="0" w:color="auto"/>
          </w:divBdr>
        </w:div>
        <w:div w:id="692996241">
          <w:marLeft w:val="0"/>
          <w:marRight w:val="0"/>
          <w:marTop w:val="0"/>
          <w:marBottom w:val="0"/>
          <w:divBdr>
            <w:top w:val="none" w:sz="0" w:space="0" w:color="auto"/>
            <w:left w:val="none" w:sz="0" w:space="0" w:color="auto"/>
            <w:bottom w:val="none" w:sz="0" w:space="0" w:color="auto"/>
            <w:right w:val="none" w:sz="0" w:space="0" w:color="auto"/>
          </w:divBdr>
        </w:div>
        <w:div w:id="693267922">
          <w:marLeft w:val="0"/>
          <w:marRight w:val="0"/>
          <w:marTop w:val="0"/>
          <w:marBottom w:val="0"/>
          <w:divBdr>
            <w:top w:val="none" w:sz="0" w:space="0" w:color="auto"/>
            <w:left w:val="none" w:sz="0" w:space="0" w:color="auto"/>
            <w:bottom w:val="none" w:sz="0" w:space="0" w:color="auto"/>
            <w:right w:val="none" w:sz="0" w:space="0" w:color="auto"/>
          </w:divBdr>
        </w:div>
        <w:div w:id="696932764">
          <w:marLeft w:val="0"/>
          <w:marRight w:val="0"/>
          <w:marTop w:val="0"/>
          <w:marBottom w:val="0"/>
          <w:divBdr>
            <w:top w:val="none" w:sz="0" w:space="0" w:color="auto"/>
            <w:left w:val="none" w:sz="0" w:space="0" w:color="auto"/>
            <w:bottom w:val="none" w:sz="0" w:space="0" w:color="auto"/>
            <w:right w:val="none" w:sz="0" w:space="0" w:color="auto"/>
          </w:divBdr>
        </w:div>
        <w:div w:id="700208274">
          <w:marLeft w:val="0"/>
          <w:marRight w:val="0"/>
          <w:marTop w:val="0"/>
          <w:marBottom w:val="0"/>
          <w:divBdr>
            <w:top w:val="none" w:sz="0" w:space="0" w:color="auto"/>
            <w:left w:val="none" w:sz="0" w:space="0" w:color="auto"/>
            <w:bottom w:val="none" w:sz="0" w:space="0" w:color="auto"/>
            <w:right w:val="none" w:sz="0" w:space="0" w:color="auto"/>
          </w:divBdr>
        </w:div>
        <w:div w:id="705763495">
          <w:marLeft w:val="0"/>
          <w:marRight w:val="0"/>
          <w:marTop w:val="0"/>
          <w:marBottom w:val="0"/>
          <w:divBdr>
            <w:top w:val="none" w:sz="0" w:space="0" w:color="auto"/>
            <w:left w:val="none" w:sz="0" w:space="0" w:color="auto"/>
            <w:bottom w:val="none" w:sz="0" w:space="0" w:color="auto"/>
            <w:right w:val="none" w:sz="0" w:space="0" w:color="auto"/>
          </w:divBdr>
        </w:div>
        <w:div w:id="707225650">
          <w:marLeft w:val="0"/>
          <w:marRight w:val="0"/>
          <w:marTop w:val="0"/>
          <w:marBottom w:val="0"/>
          <w:divBdr>
            <w:top w:val="none" w:sz="0" w:space="0" w:color="auto"/>
            <w:left w:val="none" w:sz="0" w:space="0" w:color="auto"/>
            <w:bottom w:val="none" w:sz="0" w:space="0" w:color="auto"/>
            <w:right w:val="none" w:sz="0" w:space="0" w:color="auto"/>
          </w:divBdr>
        </w:div>
        <w:div w:id="713964940">
          <w:marLeft w:val="0"/>
          <w:marRight w:val="0"/>
          <w:marTop w:val="0"/>
          <w:marBottom w:val="0"/>
          <w:divBdr>
            <w:top w:val="none" w:sz="0" w:space="0" w:color="auto"/>
            <w:left w:val="none" w:sz="0" w:space="0" w:color="auto"/>
            <w:bottom w:val="none" w:sz="0" w:space="0" w:color="auto"/>
            <w:right w:val="none" w:sz="0" w:space="0" w:color="auto"/>
          </w:divBdr>
        </w:div>
        <w:div w:id="719591511">
          <w:marLeft w:val="0"/>
          <w:marRight w:val="0"/>
          <w:marTop w:val="0"/>
          <w:marBottom w:val="0"/>
          <w:divBdr>
            <w:top w:val="none" w:sz="0" w:space="0" w:color="auto"/>
            <w:left w:val="none" w:sz="0" w:space="0" w:color="auto"/>
            <w:bottom w:val="none" w:sz="0" w:space="0" w:color="auto"/>
            <w:right w:val="none" w:sz="0" w:space="0" w:color="auto"/>
          </w:divBdr>
        </w:div>
        <w:div w:id="722293551">
          <w:marLeft w:val="0"/>
          <w:marRight w:val="0"/>
          <w:marTop w:val="0"/>
          <w:marBottom w:val="0"/>
          <w:divBdr>
            <w:top w:val="none" w:sz="0" w:space="0" w:color="auto"/>
            <w:left w:val="none" w:sz="0" w:space="0" w:color="auto"/>
            <w:bottom w:val="none" w:sz="0" w:space="0" w:color="auto"/>
            <w:right w:val="none" w:sz="0" w:space="0" w:color="auto"/>
          </w:divBdr>
        </w:div>
        <w:div w:id="726684692">
          <w:marLeft w:val="0"/>
          <w:marRight w:val="0"/>
          <w:marTop w:val="0"/>
          <w:marBottom w:val="0"/>
          <w:divBdr>
            <w:top w:val="none" w:sz="0" w:space="0" w:color="auto"/>
            <w:left w:val="none" w:sz="0" w:space="0" w:color="auto"/>
            <w:bottom w:val="none" w:sz="0" w:space="0" w:color="auto"/>
            <w:right w:val="none" w:sz="0" w:space="0" w:color="auto"/>
          </w:divBdr>
        </w:div>
        <w:div w:id="738792773">
          <w:marLeft w:val="0"/>
          <w:marRight w:val="0"/>
          <w:marTop w:val="0"/>
          <w:marBottom w:val="0"/>
          <w:divBdr>
            <w:top w:val="none" w:sz="0" w:space="0" w:color="auto"/>
            <w:left w:val="none" w:sz="0" w:space="0" w:color="auto"/>
            <w:bottom w:val="none" w:sz="0" w:space="0" w:color="auto"/>
            <w:right w:val="none" w:sz="0" w:space="0" w:color="auto"/>
          </w:divBdr>
        </w:div>
        <w:div w:id="741879020">
          <w:marLeft w:val="0"/>
          <w:marRight w:val="0"/>
          <w:marTop w:val="0"/>
          <w:marBottom w:val="0"/>
          <w:divBdr>
            <w:top w:val="none" w:sz="0" w:space="0" w:color="auto"/>
            <w:left w:val="none" w:sz="0" w:space="0" w:color="auto"/>
            <w:bottom w:val="none" w:sz="0" w:space="0" w:color="auto"/>
            <w:right w:val="none" w:sz="0" w:space="0" w:color="auto"/>
          </w:divBdr>
        </w:div>
        <w:div w:id="749813391">
          <w:marLeft w:val="0"/>
          <w:marRight w:val="0"/>
          <w:marTop w:val="0"/>
          <w:marBottom w:val="0"/>
          <w:divBdr>
            <w:top w:val="none" w:sz="0" w:space="0" w:color="auto"/>
            <w:left w:val="none" w:sz="0" w:space="0" w:color="auto"/>
            <w:bottom w:val="none" w:sz="0" w:space="0" w:color="auto"/>
            <w:right w:val="none" w:sz="0" w:space="0" w:color="auto"/>
          </w:divBdr>
        </w:div>
        <w:div w:id="760175102">
          <w:marLeft w:val="0"/>
          <w:marRight w:val="0"/>
          <w:marTop w:val="0"/>
          <w:marBottom w:val="0"/>
          <w:divBdr>
            <w:top w:val="none" w:sz="0" w:space="0" w:color="auto"/>
            <w:left w:val="none" w:sz="0" w:space="0" w:color="auto"/>
            <w:bottom w:val="none" w:sz="0" w:space="0" w:color="auto"/>
            <w:right w:val="none" w:sz="0" w:space="0" w:color="auto"/>
          </w:divBdr>
        </w:div>
        <w:div w:id="760948143">
          <w:marLeft w:val="0"/>
          <w:marRight w:val="0"/>
          <w:marTop w:val="0"/>
          <w:marBottom w:val="0"/>
          <w:divBdr>
            <w:top w:val="none" w:sz="0" w:space="0" w:color="auto"/>
            <w:left w:val="none" w:sz="0" w:space="0" w:color="auto"/>
            <w:bottom w:val="none" w:sz="0" w:space="0" w:color="auto"/>
            <w:right w:val="none" w:sz="0" w:space="0" w:color="auto"/>
          </w:divBdr>
        </w:div>
        <w:div w:id="762459303">
          <w:marLeft w:val="0"/>
          <w:marRight w:val="0"/>
          <w:marTop w:val="0"/>
          <w:marBottom w:val="0"/>
          <w:divBdr>
            <w:top w:val="none" w:sz="0" w:space="0" w:color="auto"/>
            <w:left w:val="none" w:sz="0" w:space="0" w:color="auto"/>
            <w:bottom w:val="none" w:sz="0" w:space="0" w:color="auto"/>
            <w:right w:val="none" w:sz="0" w:space="0" w:color="auto"/>
          </w:divBdr>
        </w:div>
        <w:div w:id="763846519">
          <w:marLeft w:val="0"/>
          <w:marRight w:val="0"/>
          <w:marTop w:val="0"/>
          <w:marBottom w:val="0"/>
          <w:divBdr>
            <w:top w:val="none" w:sz="0" w:space="0" w:color="auto"/>
            <w:left w:val="none" w:sz="0" w:space="0" w:color="auto"/>
            <w:bottom w:val="none" w:sz="0" w:space="0" w:color="auto"/>
            <w:right w:val="none" w:sz="0" w:space="0" w:color="auto"/>
          </w:divBdr>
        </w:div>
        <w:div w:id="764573105">
          <w:marLeft w:val="0"/>
          <w:marRight w:val="0"/>
          <w:marTop w:val="0"/>
          <w:marBottom w:val="0"/>
          <w:divBdr>
            <w:top w:val="none" w:sz="0" w:space="0" w:color="auto"/>
            <w:left w:val="none" w:sz="0" w:space="0" w:color="auto"/>
            <w:bottom w:val="none" w:sz="0" w:space="0" w:color="auto"/>
            <w:right w:val="none" w:sz="0" w:space="0" w:color="auto"/>
          </w:divBdr>
        </w:div>
        <w:div w:id="765806777">
          <w:marLeft w:val="0"/>
          <w:marRight w:val="0"/>
          <w:marTop w:val="0"/>
          <w:marBottom w:val="0"/>
          <w:divBdr>
            <w:top w:val="none" w:sz="0" w:space="0" w:color="auto"/>
            <w:left w:val="none" w:sz="0" w:space="0" w:color="auto"/>
            <w:bottom w:val="none" w:sz="0" w:space="0" w:color="auto"/>
            <w:right w:val="none" w:sz="0" w:space="0" w:color="auto"/>
          </w:divBdr>
        </w:div>
        <w:div w:id="766848383">
          <w:marLeft w:val="0"/>
          <w:marRight w:val="0"/>
          <w:marTop w:val="0"/>
          <w:marBottom w:val="0"/>
          <w:divBdr>
            <w:top w:val="none" w:sz="0" w:space="0" w:color="auto"/>
            <w:left w:val="none" w:sz="0" w:space="0" w:color="auto"/>
            <w:bottom w:val="none" w:sz="0" w:space="0" w:color="auto"/>
            <w:right w:val="none" w:sz="0" w:space="0" w:color="auto"/>
          </w:divBdr>
        </w:div>
        <w:div w:id="773599263">
          <w:marLeft w:val="0"/>
          <w:marRight w:val="0"/>
          <w:marTop w:val="0"/>
          <w:marBottom w:val="0"/>
          <w:divBdr>
            <w:top w:val="none" w:sz="0" w:space="0" w:color="auto"/>
            <w:left w:val="none" w:sz="0" w:space="0" w:color="auto"/>
            <w:bottom w:val="none" w:sz="0" w:space="0" w:color="auto"/>
            <w:right w:val="none" w:sz="0" w:space="0" w:color="auto"/>
          </w:divBdr>
        </w:div>
        <w:div w:id="774055552">
          <w:marLeft w:val="0"/>
          <w:marRight w:val="0"/>
          <w:marTop w:val="0"/>
          <w:marBottom w:val="0"/>
          <w:divBdr>
            <w:top w:val="none" w:sz="0" w:space="0" w:color="auto"/>
            <w:left w:val="none" w:sz="0" w:space="0" w:color="auto"/>
            <w:bottom w:val="none" w:sz="0" w:space="0" w:color="auto"/>
            <w:right w:val="none" w:sz="0" w:space="0" w:color="auto"/>
          </w:divBdr>
        </w:div>
        <w:div w:id="777336393">
          <w:marLeft w:val="0"/>
          <w:marRight w:val="0"/>
          <w:marTop w:val="0"/>
          <w:marBottom w:val="0"/>
          <w:divBdr>
            <w:top w:val="none" w:sz="0" w:space="0" w:color="auto"/>
            <w:left w:val="none" w:sz="0" w:space="0" w:color="auto"/>
            <w:bottom w:val="none" w:sz="0" w:space="0" w:color="auto"/>
            <w:right w:val="none" w:sz="0" w:space="0" w:color="auto"/>
          </w:divBdr>
        </w:div>
        <w:div w:id="782841853">
          <w:marLeft w:val="0"/>
          <w:marRight w:val="0"/>
          <w:marTop w:val="0"/>
          <w:marBottom w:val="0"/>
          <w:divBdr>
            <w:top w:val="none" w:sz="0" w:space="0" w:color="auto"/>
            <w:left w:val="none" w:sz="0" w:space="0" w:color="auto"/>
            <w:bottom w:val="none" w:sz="0" w:space="0" w:color="auto"/>
            <w:right w:val="none" w:sz="0" w:space="0" w:color="auto"/>
          </w:divBdr>
        </w:div>
        <w:div w:id="782958774">
          <w:marLeft w:val="0"/>
          <w:marRight w:val="0"/>
          <w:marTop w:val="0"/>
          <w:marBottom w:val="0"/>
          <w:divBdr>
            <w:top w:val="none" w:sz="0" w:space="0" w:color="auto"/>
            <w:left w:val="none" w:sz="0" w:space="0" w:color="auto"/>
            <w:bottom w:val="none" w:sz="0" w:space="0" w:color="auto"/>
            <w:right w:val="none" w:sz="0" w:space="0" w:color="auto"/>
          </w:divBdr>
        </w:div>
        <w:div w:id="786503606">
          <w:marLeft w:val="0"/>
          <w:marRight w:val="0"/>
          <w:marTop w:val="0"/>
          <w:marBottom w:val="0"/>
          <w:divBdr>
            <w:top w:val="none" w:sz="0" w:space="0" w:color="auto"/>
            <w:left w:val="none" w:sz="0" w:space="0" w:color="auto"/>
            <w:bottom w:val="none" w:sz="0" w:space="0" w:color="auto"/>
            <w:right w:val="none" w:sz="0" w:space="0" w:color="auto"/>
          </w:divBdr>
        </w:div>
        <w:div w:id="800919590">
          <w:marLeft w:val="0"/>
          <w:marRight w:val="0"/>
          <w:marTop w:val="0"/>
          <w:marBottom w:val="0"/>
          <w:divBdr>
            <w:top w:val="none" w:sz="0" w:space="0" w:color="auto"/>
            <w:left w:val="none" w:sz="0" w:space="0" w:color="auto"/>
            <w:bottom w:val="none" w:sz="0" w:space="0" w:color="auto"/>
            <w:right w:val="none" w:sz="0" w:space="0" w:color="auto"/>
          </w:divBdr>
        </w:div>
        <w:div w:id="801576180">
          <w:marLeft w:val="0"/>
          <w:marRight w:val="0"/>
          <w:marTop w:val="0"/>
          <w:marBottom w:val="0"/>
          <w:divBdr>
            <w:top w:val="none" w:sz="0" w:space="0" w:color="auto"/>
            <w:left w:val="none" w:sz="0" w:space="0" w:color="auto"/>
            <w:bottom w:val="none" w:sz="0" w:space="0" w:color="auto"/>
            <w:right w:val="none" w:sz="0" w:space="0" w:color="auto"/>
          </w:divBdr>
        </w:div>
        <w:div w:id="802890315">
          <w:marLeft w:val="0"/>
          <w:marRight w:val="0"/>
          <w:marTop w:val="0"/>
          <w:marBottom w:val="0"/>
          <w:divBdr>
            <w:top w:val="none" w:sz="0" w:space="0" w:color="auto"/>
            <w:left w:val="none" w:sz="0" w:space="0" w:color="auto"/>
            <w:bottom w:val="none" w:sz="0" w:space="0" w:color="auto"/>
            <w:right w:val="none" w:sz="0" w:space="0" w:color="auto"/>
          </w:divBdr>
        </w:div>
        <w:div w:id="803038214">
          <w:marLeft w:val="0"/>
          <w:marRight w:val="0"/>
          <w:marTop w:val="0"/>
          <w:marBottom w:val="0"/>
          <w:divBdr>
            <w:top w:val="none" w:sz="0" w:space="0" w:color="auto"/>
            <w:left w:val="none" w:sz="0" w:space="0" w:color="auto"/>
            <w:bottom w:val="none" w:sz="0" w:space="0" w:color="auto"/>
            <w:right w:val="none" w:sz="0" w:space="0" w:color="auto"/>
          </w:divBdr>
        </w:div>
        <w:div w:id="804004587">
          <w:marLeft w:val="0"/>
          <w:marRight w:val="0"/>
          <w:marTop w:val="0"/>
          <w:marBottom w:val="0"/>
          <w:divBdr>
            <w:top w:val="none" w:sz="0" w:space="0" w:color="auto"/>
            <w:left w:val="none" w:sz="0" w:space="0" w:color="auto"/>
            <w:bottom w:val="none" w:sz="0" w:space="0" w:color="auto"/>
            <w:right w:val="none" w:sz="0" w:space="0" w:color="auto"/>
          </w:divBdr>
        </w:div>
        <w:div w:id="806629899">
          <w:marLeft w:val="0"/>
          <w:marRight w:val="0"/>
          <w:marTop w:val="0"/>
          <w:marBottom w:val="0"/>
          <w:divBdr>
            <w:top w:val="none" w:sz="0" w:space="0" w:color="auto"/>
            <w:left w:val="none" w:sz="0" w:space="0" w:color="auto"/>
            <w:bottom w:val="none" w:sz="0" w:space="0" w:color="auto"/>
            <w:right w:val="none" w:sz="0" w:space="0" w:color="auto"/>
          </w:divBdr>
        </w:div>
        <w:div w:id="810441375">
          <w:marLeft w:val="0"/>
          <w:marRight w:val="0"/>
          <w:marTop w:val="0"/>
          <w:marBottom w:val="0"/>
          <w:divBdr>
            <w:top w:val="none" w:sz="0" w:space="0" w:color="auto"/>
            <w:left w:val="none" w:sz="0" w:space="0" w:color="auto"/>
            <w:bottom w:val="none" w:sz="0" w:space="0" w:color="auto"/>
            <w:right w:val="none" w:sz="0" w:space="0" w:color="auto"/>
          </w:divBdr>
        </w:div>
        <w:div w:id="813565950">
          <w:marLeft w:val="0"/>
          <w:marRight w:val="0"/>
          <w:marTop w:val="0"/>
          <w:marBottom w:val="0"/>
          <w:divBdr>
            <w:top w:val="none" w:sz="0" w:space="0" w:color="auto"/>
            <w:left w:val="none" w:sz="0" w:space="0" w:color="auto"/>
            <w:bottom w:val="none" w:sz="0" w:space="0" w:color="auto"/>
            <w:right w:val="none" w:sz="0" w:space="0" w:color="auto"/>
          </w:divBdr>
        </w:div>
        <w:div w:id="816996284">
          <w:marLeft w:val="0"/>
          <w:marRight w:val="0"/>
          <w:marTop w:val="0"/>
          <w:marBottom w:val="0"/>
          <w:divBdr>
            <w:top w:val="none" w:sz="0" w:space="0" w:color="auto"/>
            <w:left w:val="none" w:sz="0" w:space="0" w:color="auto"/>
            <w:bottom w:val="none" w:sz="0" w:space="0" w:color="auto"/>
            <w:right w:val="none" w:sz="0" w:space="0" w:color="auto"/>
          </w:divBdr>
        </w:div>
        <w:div w:id="818573244">
          <w:marLeft w:val="0"/>
          <w:marRight w:val="0"/>
          <w:marTop w:val="0"/>
          <w:marBottom w:val="0"/>
          <w:divBdr>
            <w:top w:val="none" w:sz="0" w:space="0" w:color="auto"/>
            <w:left w:val="none" w:sz="0" w:space="0" w:color="auto"/>
            <w:bottom w:val="none" w:sz="0" w:space="0" w:color="auto"/>
            <w:right w:val="none" w:sz="0" w:space="0" w:color="auto"/>
          </w:divBdr>
        </w:div>
        <w:div w:id="822235053">
          <w:marLeft w:val="0"/>
          <w:marRight w:val="0"/>
          <w:marTop w:val="0"/>
          <w:marBottom w:val="0"/>
          <w:divBdr>
            <w:top w:val="none" w:sz="0" w:space="0" w:color="auto"/>
            <w:left w:val="none" w:sz="0" w:space="0" w:color="auto"/>
            <w:bottom w:val="none" w:sz="0" w:space="0" w:color="auto"/>
            <w:right w:val="none" w:sz="0" w:space="0" w:color="auto"/>
          </w:divBdr>
        </w:div>
        <w:div w:id="823203134">
          <w:marLeft w:val="0"/>
          <w:marRight w:val="0"/>
          <w:marTop w:val="0"/>
          <w:marBottom w:val="0"/>
          <w:divBdr>
            <w:top w:val="none" w:sz="0" w:space="0" w:color="auto"/>
            <w:left w:val="none" w:sz="0" w:space="0" w:color="auto"/>
            <w:bottom w:val="none" w:sz="0" w:space="0" w:color="auto"/>
            <w:right w:val="none" w:sz="0" w:space="0" w:color="auto"/>
          </w:divBdr>
        </w:div>
        <w:div w:id="824667198">
          <w:marLeft w:val="0"/>
          <w:marRight w:val="0"/>
          <w:marTop w:val="0"/>
          <w:marBottom w:val="0"/>
          <w:divBdr>
            <w:top w:val="none" w:sz="0" w:space="0" w:color="auto"/>
            <w:left w:val="none" w:sz="0" w:space="0" w:color="auto"/>
            <w:bottom w:val="none" w:sz="0" w:space="0" w:color="auto"/>
            <w:right w:val="none" w:sz="0" w:space="0" w:color="auto"/>
          </w:divBdr>
        </w:div>
        <w:div w:id="826362202">
          <w:marLeft w:val="0"/>
          <w:marRight w:val="0"/>
          <w:marTop w:val="0"/>
          <w:marBottom w:val="0"/>
          <w:divBdr>
            <w:top w:val="none" w:sz="0" w:space="0" w:color="auto"/>
            <w:left w:val="none" w:sz="0" w:space="0" w:color="auto"/>
            <w:bottom w:val="none" w:sz="0" w:space="0" w:color="auto"/>
            <w:right w:val="none" w:sz="0" w:space="0" w:color="auto"/>
          </w:divBdr>
        </w:div>
        <w:div w:id="826632264">
          <w:marLeft w:val="0"/>
          <w:marRight w:val="0"/>
          <w:marTop w:val="0"/>
          <w:marBottom w:val="0"/>
          <w:divBdr>
            <w:top w:val="none" w:sz="0" w:space="0" w:color="auto"/>
            <w:left w:val="none" w:sz="0" w:space="0" w:color="auto"/>
            <w:bottom w:val="none" w:sz="0" w:space="0" w:color="auto"/>
            <w:right w:val="none" w:sz="0" w:space="0" w:color="auto"/>
          </w:divBdr>
        </w:div>
        <w:div w:id="831874050">
          <w:marLeft w:val="0"/>
          <w:marRight w:val="0"/>
          <w:marTop w:val="0"/>
          <w:marBottom w:val="0"/>
          <w:divBdr>
            <w:top w:val="none" w:sz="0" w:space="0" w:color="auto"/>
            <w:left w:val="none" w:sz="0" w:space="0" w:color="auto"/>
            <w:bottom w:val="none" w:sz="0" w:space="0" w:color="auto"/>
            <w:right w:val="none" w:sz="0" w:space="0" w:color="auto"/>
          </w:divBdr>
        </w:div>
        <w:div w:id="832141201">
          <w:marLeft w:val="0"/>
          <w:marRight w:val="0"/>
          <w:marTop w:val="0"/>
          <w:marBottom w:val="0"/>
          <w:divBdr>
            <w:top w:val="none" w:sz="0" w:space="0" w:color="auto"/>
            <w:left w:val="none" w:sz="0" w:space="0" w:color="auto"/>
            <w:bottom w:val="none" w:sz="0" w:space="0" w:color="auto"/>
            <w:right w:val="none" w:sz="0" w:space="0" w:color="auto"/>
          </w:divBdr>
        </w:div>
        <w:div w:id="832527177">
          <w:marLeft w:val="0"/>
          <w:marRight w:val="0"/>
          <w:marTop w:val="0"/>
          <w:marBottom w:val="0"/>
          <w:divBdr>
            <w:top w:val="none" w:sz="0" w:space="0" w:color="auto"/>
            <w:left w:val="none" w:sz="0" w:space="0" w:color="auto"/>
            <w:bottom w:val="none" w:sz="0" w:space="0" w:color="auto"/>
            <w:right w:val="none" w:sz="0" w:space="0" w:color="auto"/>
          </w:divBdr>
        </w:div>
        <w:div w:id="833641851">
          <w:marLeft w:val="0"/>
          <w:marRight w:val="0"/>
          <w:marTop w:val="0"/>
          <w:marBottom w:val="0"/>
          <w:divBdr>
            <w:top w:val="none" w:sz="0" w:space="0" w:color="auto"/>
            <w:left w:val="none" w:sz="0" w:space="0" w:color="auto"/>
            <w:bottom w:val="none" w:sz="0" w:space="0" w:color="auto"/>
            <w:right w:val="none" w:sz="0" w:space="0" w:color="auto"/>
          </w:divBdr>
        </w:div>
        <w:div w:id="842475670">
          <w:marLeft w:val="0"/>
          <w:marRight w:val="0"/>
          <w:marTop w:val="0"/>
          <w:marBottom w:val="0"/>
          <w:divBdr>
            <w:top w:val="none" w:sz="0" w:space="0" w:color="auto"/>
            <w:left w:val="none" w:sz="0" w:space="0" w:color="auto"/>
            <w:bottom w:val="none" w:sz="0" w:space="0" w:color="auto"/>
            <w:right w:val="none" w:sz="0" w:space="0" w:color="auto"/>
          </w:divBdr>
        </w:div>
        <w:div w:id="846794858">
          <w:marLeft w:val="0"/>
          <w:marRight w:val="0"/>
          <w:marTop w:val="0"/>
          <w:marBottom w:val="0"/>
          <w:divBdr>
            <w:top w:val="none" w:sz="0" w:space="0" w:color="auto"/>
            <w:left w:val="none" w:sz="0" w:space="0" w:color="auto"/>
            <w:bottom w:val="none" w:sz="0" w:space="0" w:color="auto"/>
            <w:right w:val="none" w:sz="0" w:space="0" w:color="auto"/>
          </w:divBdr>
        </w:div>
        <w:div w:id="847254550">
          <w:marLeft w:val="0"/>
          <w:marRight w:val="0"/>
          <w:marTop w:val="0"/>
          <w:marBottom w:val="0"/>
          <w:divBdr>
            <w:top w:val="none" w:sz="0" w:space="0" w:color="auto"/>
            <w:left w:val="none" w:sz="0" w:space="0" w:color="auto"/>
            <w:bottom w:val="none" w:sz="0" w:space="0" w:color="auto"/>
            <w:right w:val="none" w:sz="0" w:space="0" w:color="auto"/>
          </w:divBdr>
        </w:div>
        <w:div w:id="847984325">
          <w:marLeft w:val="0"/>
          <w:marRight w:val="0"/>
          <w:marTop w:val="0"/>
          <w:marBottom w:val="0"/>
          <w:divBdr>
            <w:top w:val="none" w:sz="0" w:space="0" w:color="auto"/>
            <w:left w:val="none" w:sz="0" w:space="0" w:color="auto"/>
            <w:bottom w:val="none" w:sz="0" w:space="0" w:color="auto"/>
            <w:right w:val="none" w:sz="0" w:space="0" w:color="auto"/>
          </w:divBdr>
        </w:div>
        <w:div w:id="850804102">
          <w:marLeft w:val="0"/>
          <w:marRight w:val="0"/>
          <w:marTop w:val="0"/>
          <w:marBottom w:val="0"/>
          <w:divBdr>
            <w:top w:val="none" w:sz="0" w:space="0" w:color="auto"/>
            <w:left w:val="none" w:sz="0" w:space="0" w:color="auto"/>
            <w:bottom w:val="none" w:sz="0" w:space="0" w:color="auto"/>
            <w:right w:val="none" w:sz="0" w:space="0" w:color="auto"/>
          </w:divBdr>
        </w:div>
        <w:div w:id="854879968">
          <w:marLeft w:val="0"/>
          <w:marRight w:val="0"/>
          <w:marTop w:val="0"/>
          <w:marBottom w:val="0"/>
          <w:divBdr>
            <w:top w:val="none" w:sz="0" w:space="0" w:color="auto"/>
            <w:left w:val="none" w:sz="0" w:space="0" w:color="auto"/>
            <w:bottom w:val="none" w:sz="0" w:space="0" w:color="auto"/>
            <w:right w:val="none" w:sz="0" w:space="0" w:color="auto"/>
          </w:divBdr>
        </w:div>
        <w:div w:id="860895021">
          <w:marLeft w:val="0"/>
          <w:marRight w:val="0"/>
          <w:marTop w:val="0"/>
          <w:marBottom w:val="0"/>
          <w:divBdr>
            <w:top w:val="none" w:sz="0" w:space="0" w:color="auto"/>
            <w:left w:val="none" w:sz="0" w:space="0" w:color="auto"/>
            <w:bottom w:val="none" w:sz="0" w:space="0" w:color="auto"/>
            <w:right w:val="none" w:sz="0" w:space="0" w:color="auto"/>
          </w:divBdr>
        </w:div>
        <w:div w:id="862330650">
          <w:marLeft w:val="0"/>
          <w:marRight w:val="0"/>
          <w:marTop w:val="0"/>
          <w:marBottom w:val="0"/>
          <w:divBdr>
            <w:top w:val="none" w:sz="0" w:space="0" w:color="auto"/>
            <w:left w:val="none" w:sz="0" w:space="0" w:color="auto"/>
            <w:bottom w:val="none" w:sz="0" w:space="0" w:color="auto"/>
            <w:right w:val="none" w:sz="0" w:space="0" w:color="auto"/>
          </w:divBdr>
        </w:div>
        <w:div w:id="864445177">
          <w:marLeft w:val="0"/>
          <w:marRight w:val="0"/>
          <w:marTop w:val="0"/>
          <w:marBottom w:val="0"/>
          <w:divBdr>
            <w:top w:val="none" w:sz="0" w:space="0" w:color="auto"/>
            <w:left w:val="none" w:sz="0" w:space="0" w:color="auto"/>
            <w:bottom w:val="none" w:sz="0" w:space="0" w:color="auto"/>
            <w:right w:val="none" w:sz="0" w:space="0" w:color="auto"/>
          </w:divBdr>
        </w:div>
        <w:div w:id="864830248">
          <w:marLeft w:val="0"/>
          <w:marRight w:val="0"/>
          <w:marTop w:val="0"/>
          <w:marBottom w:val="0"/>
          <w:divBdr>
            <w:top w:val="none" w:sz="0" w:space="0" w:color="auto"/>
            <w:left w:val="none" w:sz="0" w:space="0" w:color="auto"/>
            <w:bottom w:val="none" w:sz="0" w:space="0" w:color="auto"/>
            <w:right w:val="none" w:sz="0" w:space="0" w:color="auto"/>
          </w:divBdr>
        </w:div>
        <w:div w:id="865366499">
          <w:marLeft w:val="0"/>
          <w:marRight w:val="0"/>
          <w:marTop w:val="0"/>
          <w:marBottom w:val="0"/>
          <w:divBdr>
            <w:top w:val="none" w:sz="0" w:space="0" w:color="auto"/>
            <w:left w:val="none" w:sz="0" w:space="0" w:color="auto"/>
            <w:bottom w:val="none" w:sz="0" w:space="0" w:color="auto"/>
            <w:right w:val="none" w:sz="0" w:space="0" w:color="auto"/>
          </w:divBdr>
        </w:div>
        <w:div w:id="872116531">
          <w:marLeft w:val="0"/>
          <w:marRight w:val="0"/>
          <w:marTop w:val="0"/>
          <w:marBottom w:val="0"/>
          <w:divBdr>
            <w:top w:val="none" w:sz="0" w:space="0" w:color="auto"/>
            <w:left w:val="none" w:sz="0" w:space="0" w:color="auto"/>
            <w:bottom w:val="none" w:sz="0" w:space="0" w:color="auto"/>
            <w:right w:val="none" w:sz="0" w:space="0" w:color="auto"/>
          </w:divBdr>
        </w:div>
        <w:div w:id="872497292">
          <w:marLeft w:val="0"/>
          <w:marRight w:val="0"/>
          <w:marTop w:val="0"/>
          <w:marBottom w:val="0"/>
          <w:divBdr>
            <w:top w:val="none" w:sz="0" w:space="0" w:color="auto"/>
            <w:left w:val="none" w:sz="0" w:space="0" w:color="auto"/>
            <w:bottom w:val="none" w:sz="0" w:space="0" w:color="auto"/>
            <w:right w:val="none" w:sz="0" w:space="0" w:color="auto"/>
          </w:divBdr>
        </w:div>
        <w:div w:id="876048980">
          <w:marLeft w:val="0"/>
          <w:marRight w:val="0"/>
          <w:marTop w:val="0"/>
          <w:marBottom w:val="0"/>
          <w:divBdr>
            <w:top w:val="none" w:sz="0" w:space="0" w:color="auto"/>
            <w:left w:val="none" w:sz="0" w:space="0" w:color="auto"/>
            <w:bottom w:val="none" w:sz="0" w:space="0" w:color="auto"/>
            <w:right w:val="none" w:sz="0" w:space="0" w:color="auto"/>
          </w:divBdr>
        </w:div>
        <w:div w:id="876544214">
          <w:marLeft w:val="0"/>
          <w:marRight w:val="0"/>
          <w:marTop w:val="0"/>
          <w:marBottom w:val="0"/>
          <w:divBdr>
            <w:top w:val="none" w:sz="0" w:space="0" w:color="auto"/>
            <w:left w:val="none" w:sz="0" w:space="0" w:color="auto"/>
            <w:bottom w:val="none" w:sz="0" w:space="0" w:color="auto"/>
            <w:right w:val="none" w:sz="0" w:space="0" w:color="auto"/>
          </w:divBdr>
        </w:div>
        <w:div w:id="879364334">
          <w:marLeft w:val="0"/>
          <w:marRight w:val="0"/>
          <w:marTop w:val="0"/>
          <w:marBottom w:val="0"/>
          <w:divBdr>
            <w:top w:val="none" w:sz="0" w:space="0" w:color="auto"/>
            <w:left w:val="none" w:sz="0" w:space="0" w:color="auto"/>
            <w:bottom w:val="none" w:sz="0" w:space="0" w:color="auto"/>
            <w:right w:val="none" w:sz="0" w:space="0" w:color="auto"/>
          </w:divBdr>
        </w:div>
        <w:div w:id="879779206">
          <w:marLeft w:val="0"/>
          <w:marRight w:val="0"/>
          <w:marTop w:val="0"/>
          <w:marBottom w:val="0"/>
          <w:divBdr>
            <w:top w:val="none" w:sz="0" w:space="0" w:color="auto"/>
            <w:left w:val="none" w:sz="0" w:space="0" w:color="auto"/>
            <w:bottom w:val="none" w:sz="0" w:space="0" w:color="auto"/>
            <w:right w:val="none" w:sz="0" w:space="0" w:color="auto"/>
          </w:divBdr>
        </w:div>
        <w:div w:id="879971344">
          <w:marLeft w:val="0"/>
          <w:marRight w:val="0"/>
          <w:marTop w:val="0"/>
          <w:marBottom w:val="0"/>
          <w:divBdr>
            <w:top w:val="none" w:sz="0" w:space="0" w:color="auto"/>
            <w:left w:val="none" w:sz="0" w:space="0" w:color="auto"/>
            <w:bottom w:val="none" w:sz="0" w:space="0" w:color="auto"/>
            <w:right w:val="none" w:sz="0" w:space="0" w:color="auto"/>
          </w:divBdr>
        </w:div>
        <w:div w:id="880360342">
          <w:marLeft w:val="0"/>
          <w:marRight w:val="0"/>
          <w:marTop w:val="0"/>
          <w:marBottom w:val="0"/>
          <w:divBdr>
            <w:top w:val="none" w:sz="0" w:space="0" w:color="auto"/>
            <w:left w:val="none" w:sz="0" w:space="0" w:color="auto"/>
            <w:bottom w:val="none" w:sz="0" w:space="0" w:color="auto"/>
            <w:right w:val="none" w:sz="0" w:space="0" w:color="auto"/>
          </w:divBdr>
        </w:div>
        <w:div w:id="882015875">
          <w:marLeft w:val="0"/>
          <w:marRight w:val="0"/>
          <w:marTop w:val="0"/>
          <w:marBottom w:val="0"/>
          <w:divBdr>
            <w:top w:val="none" w:sz="0" w:space="0" w:color="auto"/>
            <w:left w:val="none" w:sz="0" w:space="0" w:color="auto"/>
            <w:bottom w:val="none" w:sz="0" w:space="0" w:color="auto"/>
            <w:right w:val="none" w:sz="0" w:space="0" w:color="auto"/>
          </w:divBdr>
        </w:div>
        <w:div w:id="887187148">
          <w:marLeft w:val="0"/>
          <w:marRight w:val="0"/>
          <w:marTop w:val="0"/>
          <w:marBottom w:val="0"/>
          <w:divBdr>
            <w:top w:val="none" w:sz="0" w:space="0" w:color="auto"/>
            <w:left w:val="none" w:sz="0" w:space="0" w:color="auto"/>
            <w:bottom w:val="none" w:sz="0" w:space="0" w:color="auto"/>
            <w:right w:val="none" w:sz="0" w:space="0" w:color="auto"/>
          </w:divBdr>
        </w:div>
        <w:div w:id="887909617">
          <w:marLeft w:val="0"/>
          <w:marRight w:val="0"/>
          <w:marTop w:val="0"/>
          <w:marBottom w:val="0"/>
          <w:divBdr>
            <w:top w:val="none" w:sz="0" w:space="0" w:color="auto"/>
            <w:left w:val="none" w:sz="0" w:space="0" w:color="auto"/>
            <w:bottom w:val="none" w:sz="0" w:space="0" w:color="auto"/>
            <w:right w:val="none" w:sz="0" w:space="0" w:color="auto"/>
          </w:divBdr>
        </w:div>
        <w:div w:id="892350486">
          <w:marLeft w:val="0"/>
          <w:marRight w:val="0"/>
          <w:marTop w:val="0"/>
          <w:marBottom w:val="0"/>
          <w:divBdr>
            <w:top w:val="none" w:sz="0" w:space="0" w:color="auto"/>
            <w:left w:val="none" w:sz="0" w:space="0" w:color="auto"/>
            <w:bottom w:val="none" w:sz="0" w:space="0" w:color="auto"/>
            <w:right w:val="none" w:sz="0" w:space="0" w:color="auto"/>
          </w:divBdr>
        </w:div>
        <w:div w:id="892543414">
          <w:marLeft w:val="0"/>
          <w:marRight w:val="0"/>
          <w:marTop w:val="0"/>
          <w:marBottom w:val="0"/>
          <w:divBdr>
            <w:top w:val="none" w:sz="0" w:space="0" w:color="auto"/>
            <w:left w:val="none" w:sz="0" w:space="0" w:color="auto"/>
            <w:bottom w:val="none" w:sz="0" w:space="0" w:color="auto"/>
            <w:right w:val="none" w:sz="0" w:space="0" w:color="auto"/>
          </w:divBdr>
        </w:div>
        <w:div w:id="894312766">
          <w:marLeft w:val="0"/>
          <w:marRight w:val="0"/>
          <w:marTop w:val="0"/>
          <w:marBottom w:val="0"/>
          <w:divBdr>
            <w:top w:val="none" w:sz="0" w:space="0" w:color="auto"/>
            <w:left w:val="none" w:sz="0" w:space="0" w:color="auto"/>
            <w:bottom w:val="none" w:sz="0" w:space="0" w:color="auto"/>
            <w:right w:val="none" w:sz="0" w:space="0" w:color="auto"/>
          </w:divBdr>
        </w:div>
        <w:div w:id="900288636">
          <w:marLeft w:val="0"/>
          <w:marRight w:val="0"/>
          <w:marTop w:val="0"/>
          <w:marBottom w:val="0"/>
          <w:divBdr>
            <w:top w:val="none" w:sz="0" w:space="0" w:color="auto"/>
            <w:left w:val="none" w:sz="0" w:space="0" w:color="auto"/>
            <w:bottom w:val="none" w:sz="0" w:space="0" w:color="auto"/>
            <w:right w:val="none" w:sz="0" w:space="0" w:color="auto"/>
          </w:divBdr>
        </w:div>
        <w:div w:id="903561720">
          <w:marLeft w:val="0"/>
          <w:marRight w:val="0"/>
          <w:marTop w:val="0"/>
          <w:marBottom w:val="0"/>
          <w:divBdr>
            <w:top w:val="none" w:sz="0" w:space="0" w:color="auto"/>
            <w:left w:val="none" w:sz="0" w:space="0" w:color="auto"/>
            <w:bottom w:val="none" w:sz="0" w:space="0" w:color="auto"/>
            <w:right w:val="none" w:sz="0" w:space="0" w:color="auto"/>
          </w:divBdr>
        </w:div>
        <w:div w:id="910038908">
          <w:marLeft w:val="0"/>
          <w:marRight w:val="0"/>
          <w:marTop w:val="0"/>
          <w:marBottom w:val="0"/>
          <w:divBdr>
            <w:top w:val="none" w:sz="0" w:space="0" w:color="auto"/>
            <w:left w:val="none" w:sz="0" w:space="0" w:color="auto"/>
            <w:bottom w:val="none" w:sz="0" w:space="0" w:color="auto"/>
            <w:right w:val="none" w:sz="0" w:space="0" w:color="auto"/>
          </w:divBdr>
        </w:div>
        <w:div w:id="910850026">
          <w:marLeft w:val="0"/>
          <w:marRight w:val="0"/>
          <w:marTop w:val="0"/>
          <w:marBottom w:val="0"/>
          <w:divBdr>
            <w:top w:val="none" w:sz="0" w:space="0" w:color="auto"/>
            <w:left w:val="none" w:sz="0" w:space="0" w:color="auto"/>
            <w:bottom w:val="none" w:sz="0" w:space="0" w:color="auto"/>
            <w:right w:val="none" w:sz="0" w:space="0" w:color="auto"/>
          </w:divBdr>
        </w:div>
        <w:div w:id="912206082">
          <w:marLeft w:val="0"/>
          <w:marRight w:val="0"/>
          <w:marTop w:val="0"/>
          <w:marBottom w:val="0"/>
          <w:divBdr>
            <w:top w:val="none" w:sz="0" w:space="0" w:color="auto"/>
            <w:left w:val="none" w:sz="0" w:space="0" w:color="auto"/>
            <w:bottom w:val="none" w:sz="0" w:space="0" w:color="auto"/>
            <w:right w:val="none" w:sz="0" w:space="0" w:color="auto"/>
          </w:divBdr>
        </w:div>
        <w:div w:id="912469905">
          <w:marLeft w:val="0"/>
          <w:marRight w:val="0"/>
          <w:marTop w:val="0"/>
          <w:marBottom w:val="0"/>
          <w:divBdr>
            <w:top w:val="none" w:sz="0" w:space="0" w:color="auto"/>
            <w:left w:val="none" w:sz="0" w:space="0" w:color="auto"/>
            <w:bottom w:val="none" w:sz="0" w:space="0" w:color="auto"/>
            <w:right w:val="none" w:sz="0" w:space="0" w:color="auto"/>
          </w:divBdr>
        </w:div>
        <w:div w:id="916865143">
          <w:marLeft w:val="0"/>
          <w:marRight w:val="0"/>
          <w:marTop w:val="0"/>
          <w:marBottom w:val="0"/>
          <w:divBdr>
            <w:top w:val="none" w:sz="0" w:space="0" w:color="auto"/>
            <w:left w:val="none" w:sz="0" w:space="0" w:color="auto"/>
            <w:bottom w:val="none" w:sz="0" w:space="0" w:color="auto"/>
            <w:right w:val="none" w:sz="0" w:space="0" w:color="auto"/>
          </w:divBdr>
        </w:div>
        <w:div w:id="919218683">
          <w:marLeft w:val="0"/>
          <w:marRight w:val="0"/>
          <w:marTop w:val="0"/>
          <w:marBottom w:val="0"/>
          <w:divBdr>
            <w:top w:val="none" w:sz="0" w:space="0" w:color="auto"/>
            <w:left w:val="none" w:sz="0" w:space="0" w:color="auto"/>
            <w:bottom w:val="none" w:sz="0" w:space="0" w:color="auto"/>
            <w:right w:val="none" w:sz="0" w:space="0" w:color="auto"/>
          </w:divBdr>
        </w:div>
        <w:div w:id="921523260">
          <w:marLeft w:val="0"/>
          <w:marRight w:val="0"/>
          <w:marTop w:val="0"/>
          <w:marBottom w:val="0"/>
          <w:divBdr>
            <w:top w:val="none" w:sz="0" w:space="0" w:color="auto"/>
            <w:left w:val="none" w:sz="0" w:space="0" w:color="auto"/>
            <w:bottom w:val="none" w:sz="0" w:space="0" w:color="auto"/>
            <w:right w:val="none" w:sz="0" w:space="0" w:color="auto"/>
          </w:divBdr>
        </w:div>
        <w:div w:id="932974908">
          <w:marLeft w:val="0"/>
          <w:marRight w:val="0"/>
          <w:marTop w:val="0"/>
          <w:marBottom w:val="0"/>
          <w:divBdr>
            <w:top w:val="none" w:sz="0" w:space="0" w:color="auto"/>
            <w:left w:val="none" w:sz="0" w:space="0" w:color="auto"/>
            <w:bottom w:val="none" w:sz="0" w:space="0" w:color="auto"/>
            <w:right w:val="none" w:sz="0" w:space="0" w:color="auto"/>
          </w:divBdr>
        </w:div>
        <w:div w:id="934946553">
          <w:marLeft w:val="0"/>
          <w:marRight w:val="0"/>
          <w:marTop w:val="0"/>
          <w:marBottom w:val="0"/>
          <w:divBdr>
            <w:top w:val="none" w:sz="0" w:space="0" w:color="auto"/>
            <w:left w:val="none" w:sz="0" w:space="0" w:color="auto"/>
            <w:bottom w:val="none" w:sz="0" w:space="0" w:color="auto"/>
            <w:right w:val="none" w:sz="0" w:space="0" w:color="auto"/>
          </w:divBdr>
        </w:div>
        <w:div w:id="936793280">
          <w:marLeft w:val="0"/>
          <w:marRight w:val="0"/>
          <w:marTop w:val="0"/>
          <w:marBottom w:val="0"/>
          <w:divBdr>
            <w:top w:val="none" w:sz="0" w:space="0" w:color="auto"/>
            <w:left w:val="none" w:sz="0" w:space="0" w:color="auto"/>
            <w:bottom w:val="none" w:sz="0" w:space="0" w:color="auto"/>
            <w:right w:val="none" w:sz="0" w:space="0" w:color="auto"/>
          </w:divBdr>
        </w:div>
        <w:div w:id="937643106">
          <w:marLeft w:val="0"/>
          <w:marRight w:val="0"/>
          <w:marTop w:val="0"/>
          <w:marBottom w:val="0"/>
          <w:divBdr>
            <w:top w:val="none" w:sz="0" w:space="0" w:color="auto"/>
            <w:left w:val="none" w:sz="0" w:space="0" w:color="auto"/>
            <w:bottom w:val="none" w:sz="0" w:space="0" w:color="auto"/>
            <w:right w:val="none" w:sz="0" w:space="0" w:color="auto"/>
          </w:divBdr>
        </w:div>
        <w:div w:id="940719764">
          <w:marLeft w:val="0"/>
          <w:marRight w:val="0"/>
          <w:marTop w:val="0"/>
          <w:marBottom w:val="0"/>
          <w:divBdr>
            <w:top w:val="none" w:sz="0" w:space="0" w:color="auto"/>
            <w:left w:val="none" w:sz="0" w:space="0" w:color="auto"/>
            <w:bottom w:val="none" w:sz="0" w:space="0" w:color="auto"/>
            <w:right w:val="none" w:sz="0" w:space="0" w:color="auto"/>
          </w:divBdr>
        </w:div>
        <w:div w:id="942228012">
          <w:marLeft w:val="0"/>
          <w:marRight w:val="0"/>
          <w:marTop w:val="0"/>
          <w:marBottom w:val="0"/>
          <w:divBdr>
            <w:top w:val="none" w:sz="0" w:space="0" w:color="auto"/>
            <w:left w:val="none" w:sz="0" w:space="0" w:color="auto"/>
            <w:bottom w:val="none" w:sz="0" w:space="0" w:color="auto"/>
            <w:right w:val="none" w:sz="0" w:space="0" w:color="auto"/>
          </w:divBdr>
        </w:div>
        <w:div w:id="942498620">
          <w:marLeft w:val="0"/>
          <w:marRight w:val="0"/>
          <w:marTop w:val="0"/>
          <w:marBottom w:val="0"/>
          <w:divBdr>
            <w:top w:val="none" w:sz="0" w:space="0" w:color="auto"/>
            <w:left w:val="none" w:sz="0" w:space="0" w:color="auto"/>
            <w:bottom w:val="none" w:sz="0" w:space="0" w:color="auto"/>
            <w:right w:val="none" w:sz="0" w:space="0" w:color="auto"/>
          </w:divBdr>
        </w:div>
        <w:div w:id="943076297">
          <w:marLeft w:val="0"/>
          <w:marRight w:val="0"/>
          <w:marTop w:val="0"/>
          <w:marBottom w:val="0"/>
          <w:divBdr>
            <w:top w:val="none" w:sz="0" w:space="0" w:color="auto"/>
            <w:left w:val="none" w:sz="0" w:space="0" w:color="auto"/>
            <w:bottom w:val="none" w:sz="0" w:space="0" w:color="auto"/>
            <w:right w:val="none" w:sz="0" w:space="0" w:color="auto"/>
          </w:divBdr>
        </w:div>
        <w:div w:id="948123937">
          <w:marLeft w:val="0"/>
          <w:marRight w:val="0"/>
          <w:marTop w:val="0"/>
          <w:marBottom w:val="0"/>
          <w:divBdr>
            <w:top w:val="none" w:sz="0" w:space="0" w:color="auto"/>
            <w:left w:val="none" w:sz="0" w:space="0" w:color="auto"/>
            <w:bottom w:val="none" w:sz="0" w:space="0" w:color="auto"/>
            <w:right w:val="none" w:sz="0" w:space="0" w:color="auto"/>
          </w:divBdr>
        </w:div>
        <w:div w:id="950279466">
          <w:marLeft w:val="0"/>
          <w:marRight w:val="0"/>
          <w:marTop w:val="0"/>
          <w:marBottom w:val="0"/>
          <w:divBdr>
            <w:top w:val="none" w:sz="0" w:space="0" w:color="auto"/>
            <w:left w:val="none" w:sz="0" w:space="0" w:color="auto"/>
            <w:bottom w:val="none" w:sz="0" w:space="0" w:color="auto"/>
            <w:right w:val="none" w:sz="0" w:space="0" w:color="auto"/>
          </w:divBdr>
        </w:div>
        <w:div w:id="954940431">
          <w:marLeft w:val="0"/>
          <w:marRight w:val="0"/>
          <w:marTop w:val="0"/>
          <w:marBottom w:val="0"/>
          <w:divBdr>
            <w:top w:val="none" w:sz="0" w:space="0" w:color="auto"/>
            <w:left w:val="none" w:sz="0" w:space="0" w:color="auto"/>
            <w:bottom w:val="none" w:sz="0" w:space="0" w:color="auto"/>
            <w:right w:val="none" w:sz="0" w:space="0" w:color="auto"/>
          </w:divBdr>
        </w:div>
        <w:div w:id="955481784">
          <w:marLeft w:val="0"/>
          <w:marRight w:val="0"/>
          <w:marTop w:val="0"/>
          <w:marBottom w:val="0"/>
          <w:divBdr>
            <w:top w:val="none" w:sz="0" w:space="0" w:color="auto"/>
            <w:left w:val="none" w:sz="0" w:space="0" w:color="auto"/>
            <w:bottom w:val="none" w:sz="0" w:space="0" w:color="auto"/>
            <w:right w:val="none" w:sz="0" w:space="0" w:color="auto"/>
          </w:divBdr>
        </w:div>
        <w:div w:id="957838851">
          <w:marLeft w:val="0"/>
          <w:marRight w:val="0"/>
          <w:marTop w:val="0"/>
          <w:marBottom w:val="0"/>
          <w:divBdr>
            <w:top w:val="none" w:sz="0" w:space="0" w:color="auto"/>
            <w:left w:val="none" w:sz="0" w:space="0" w:color="auto"/>
            <w:bottom w:val="none" w:sz="0" w:space="0" w:color="auto"/>
            <w:right w:val="none" w:sz="0" w:space="0" w:color="auto"/>
          </w:divBdr>
        </w:div>
        <w:div w:id="959385124">
          <w:marLeft w:val="0"/>
          <w:marRight w:val="0"/>
          <w:marTop w:val="0"/>
          <w:marBottom w:val="0"/>
          <w:divBdr>
            <w:top w:val="none" w:sz="0" w:space="0" w:color="auto"/>
            <w:left w:val="none" w:sz="0" w:space="0" w:color="auto"/>
            <w:bottom w:val="none" w:sz="0" w:space="0" w:color="auto"/>
            <w:right w:val="none" w:sz="0" w:space="0" w:color="auto"/>
          </w:divBdr>
        </w:div>
        <w:div w:id="961303851">
          <w:marLeft w:val="0"/>
          <w:marRight w:val="0"/>
          <w:marTop w:val="0"/>
          <w:marBottom w:val="0"/>
          <w:divBdr>
            <w:top w:val="none" w:sz="0" w:space="0" w:color="auto"/>
            <w:left w:val="none" w:sz="0" w:space="0" w:color="auto"/>
            <w:bottom w:val="none" w:sz="0" w:space="0" w:color="auto"/>
            <w:right w:val="none" w:sz="0" w:space="0" w:color="auto"/>
          </w:divBdr>
        </w:div>
        <w:div w:id="965896349">
          <w:marLeft w:val="0"/>
          <w:marRight w:val="0"/>
          <w:marTop w:val="0"/>
          <w:marBottom w:val="0"/>
          <w:divBdr>
            <w:top w:val="none" w:sz="0" w:space="0" w:color="auto"/>
            <w:left w:val="none" w:sz="0" w:space="0" w:color="auto"/>
            <w:bottom w:val="none" w:sz="0" w:space="0" w:color="auto"/>
            <w:right w:val="none" w:sz="0" w:space="0" w:color="auto"/>
          </w:divBdr>
        </w:div>
        <w:div w:id="967012939">
          <w:marLeft w:val="0"/>
          <w:marRight w:val="0"/>
          <w:marTop w:val="0"/>
          <w:marBottom w:val="0"/>
          <w:divBdr>
            <w:top w:val="none" w:sz="0" w:space="0" w:color="auto"/>
            <w:left w:val="none" w:sz="0" w:space="0" w:color="auto"/>
            <w:bottom w:val="none" w:sz="0" w:space="0" w:color="auto"/>
            <w:right w:val="none" w:sz="0" w:space="0" w:color="auto"/>
          </w:divBdr>
        </w:div>
        <w:div w:id="968557903">
          <w:marLeft w:val="0"/>
          <w:marRight w:val="0"/>
          <w:marTop w:val="0"/>
          <w:marBottom w:val="0"/>
          <w:divBdr>
            <w:top w:val="none" w:sz="0" w:space="0" w:color="auto"/>
            <w:left w:val="none" w:sz="0" w:space="0" w:color="auto"/>
            <w:bottom w:val="none" w:sz="0" w:space="0" w:color="auto"/>
            <w:right w:val="none" w:sz="0" w:space="0" w:color="auto"/>
          </w:divBdr>
        </w:div>
        <w:div w:id="968704573">
          <w:marLeft w:val="0"/>
          <w:marRight w:val="0"/>
          <w:marTop w:val="0"/>
          <w:marBottom w:val="0"/>
          <w:divBdr>
            <w:top w:val="none" w:sz="0" w:space="0" w:color="auto"/>
            <w:left w:val="none" w:sz="0" w:space="0" w:color="auto"/>
            <w:bottom w:val="none" w:sz="0" w:space="0" w:color="auto"/>
            <w:right w:val="none" w:sz="0" w:space="0" w:color="auto"/>
          </w:divBdr>
        </w:div>
        <w:div w:id="968709544">
          <w:marLeft w:val="0"/>
          <w:marRight w:val="0"/>
          <w:marTop w:val="0"/>
          <w:marBottom w:val="0"/>
          <w:divBdr>
            <w:top w:val="none" w:sz="0" w:space="0" w:color="auto"/>
            <w:left w:val="none" w:sz="0" w:space="0" w:color="auto"/>
            <w:bottom w:val="none" w:sz="0" w:space="0" w:color="auto"/>
            <w:right w:val="none" w:sz="0" w:space="0" w:color="auto"/>
          </w:divBdr>
        </w:div>
        <w:div w:id="972170877">
          <w:marLeft w:val="0"/>
          <w:marRight w:val="0"/>
          <w:marTop w:val="0"/>
          <w:marBottom w:val="0"/>
          <w:divBdr>
            <w:top w:val="none" w:sz="0" w:space="0" w:color="auto"/>
            <w:left w:val="none" w:sz="0" w:space="0" w:color="auto"/>
            <w:bottom w:val="none" w:sz="0" w:space="0" w:color="auto"/>
            <w:right w:val="none" w:sz="0" w:space="0" w:color="auto"/>
          </w:divBdr>
        </w:div>
        <w:div w:id="973485854">
          <w:marLeft w:val="0"/>
          <w:marRight w:val="0"/>
          <w:marTop w:val="0"/>
          <w:marBottom w:val="0"/>
          <w:divBdr>
            <w:top w:val="none" w:sz="0" w:space="0" w:color="auto"/>
            <w:left w:val="none" w:sz="0" w:space="0" w:color="auto"/>
            <w:bottom w:val="none" w:sz="0" w:space="0" w:color="auto"/>
            <w:right w:val="none" w:sz="0" w:space="0" w:color="auto"/>
          </w:divBdr>
        </w:div>
        <w:div w:id="975334126">
          <w:marLeft w:val="0"/>
          <w:marRight w:val="0"/>
          <w:marTop w:val="0"/>
          <w:marBottom w:val="0"/>
          <w:divBdr>
            <w:top w:val="none" w:sz="0" w:space="0" w:color="auto"/>
            <w:left w:val="none" w:sz="0" w:space="0" w:color="auto"/>
            <w:bottom w:val="none" w:sz="0" w:space="0" w:color="auto"/>
            <w:right w:val="none" w:sz="0" w:space="0" w:color="auto"/>
          </w:divBdr>
        </w:div>
        <w:div w:id="975913149">
          <w:marLeft w:val="0"/>
          <w:marRight w:val="0"/>
          <w:marTop w:val="0"/>
          <w:marBottom w:val="0"/>
          <w:divBdr>
            <w:top w:val="none" w:sz="0" w:space="0" w:color="auto"/>
            <w:left w:val="none" w:sz="0" w:space="0" w:color="auto"/>
            <w:bottom w:val="none" w:sz="0" w:space="0" w:color="auto"/>
            <w:right w:val="none" w:sz="0" w:space="0" w:color="auto"/>
          </w:divBdr>
        </w:div>
        <w:div w:id="985084760">
          <w:marLeft w:val="0"/>
          <w:marRight w:val="0"/>
          <w:marTop w:val="0"/>
          <w:marBottom w:val="0"/>
          <w:divBdr>
            <w:top w:val="none" w:sz="0" w:space="0" w:color="auto"/>
            <w:left w:val="none" w:sz="0" w:space="0" w:color="auto"/>
            <w:bottom w:val="none" w:sz="0" w:space="0" w:color="auto"/>
            <w:right w:val="none" w:sz="0" w:space="0" w:color="auto"/>
          </w:divBdr>
        </w:div>
        <w:div w:id="990909452">
          <w:marLeft w:val="0"/>
          <w:marRight w:val="0"/>
          <w:marTop w:val="0"/>
          <w:marBottom w:val="0"/>
          <w:divBdr>
            <w:top w:val="none" w:sz="0" w:space="0" w:color="auto"/>
            <w:left w:val="none" w:sz="0" w:space="0" w:color="auto"/>
            <w:bottom w:val="none" w:sz="0" w:space="0" w:color="auto"/>
            <w:right w:val="none" w:sz="0" w:space="0" w:color="auto"/>
          </w:divBdr>
        </w:div>
        <w:div w:id="995108739">
          <w:marLeft w:val="0"/>
          <w:marRight w:val="0"/>
          <w:marTop w:val="0"/>
          <w:marBottom w:val="0"/>
          <w:divBdr>
            <w:top w:val="none" w:sz="0" w:space="0" w:color="auto"/>
            <w:left w:val="none" w:sz="0" w:space="0" w:color="auto"/>
            <w:bottom w:val="none" w:sz="0" w:space="0" w:color="auto"/>
            <w:right w:val="none" w:sz="0" w:space="0" w:color="auto"/>
          </w:divBdr>
        </w:div>
        <w:div w:id="996417721">
          <w:marLeft w:val="0"/>
          <w:marRight w:val="0"/>
          <w:marTop w:val="0"/>
          <w:marBottom w:val="0"/>
          <w:divBdr>
            <w:top w:val="none" w:sz="0" w:space="0" w:color="auto"/>
            <w:left w:val="none" w:sz="0" w:space="0" w:color="auto"/>
            <w:bottom w:val="none" w:sz="0" w:space="0" w:color="auto"/>
            <w:right w:val="none" w:sz="0" w:space="0" w:color="auto"/>
          </w:divBdr>
        </w:div>
        <w:div w:id="998074675">
          <w:marLeft w:val="0"/>
          <w:marRight w:val="0"/>
          <w:marTop w:val="0"/>
          <w:marBottom w:val="0"/>
          <w:divBdr>
            <w:top w:val="none" w:sz="0" w:space="0" w:color="auto"/>
            <w:left w:val="none" w:sz="0" w:space="0" w:color="auto"/>
            <w:bottom w:val="none" w:sz="0" w:space="0" w:color="auto"/>
            <w:right w:val="none" w:sz="0" w:space="0" w:color="auto"/>
          </w:divBdr>
        </w:div>
        <w:div w:id="999429450">
          <w:marLeft w:val="0"/>
          <w:marRight w:val="0"/>
          <w:marTop w:val="0"/>
          <w:marBottom w:val="0"/>
          <w:divBdr>
            <w:top w:val="none" w:sz="0" w:space="0" w:color="auto"/>
            <w:left w:val="none" w:sz="0" w:space="0" w:color="auto"/>
            <w:bottom w:val="none" w:sz="0" w:space="0" w:color="auto"/>
            <w:right w:val="none" w:sz="0" w:space="0" w:color="auto"/>
          </w:divBdr>
        </w:div>
        <w:div w:id="1007555749">
          <w:marLeft w:val="0"/>
          <w:marRight w:val="0"/>
          <w:marTop w:val="0"/>
          <w:marBottom w:val="0"/>
          <w:divBdr>
            <w:top w:val="none" w:sz="0" w:space="0" w:color="auto"/>
            <w:left w:val="none" w:sz="0" w:space="0" w:color="auto"/>
            <w:bottom w:val="none" w:sz="0" w:space="0" w:color="auto"/>
            <w:right w:val="none" w:sz="0" w:space="0" w:color="auto"/>
          </w:divBdr>
        </w:div>
        <w:div w:id="1012074953">
          <w:marLeft w:val="0"/>
          <w:marRight w:val="0"/>
          <w:marTop w:val="0"/>
          <w:marBottom w:val="0"/>
          <w:divBdr>
            <w:top w:val="none" w:sz="0" w:space="0" w:color="auto"/>
            <w:left w:val="none" w:sz="0" w:space="0" w:color="auto"/>
            <w:bottom w:val="none" w:sz="0" w:space="0" w:color="auto"/>
            <w:right w:val="none" w:sz="0" w:space="0" w:color="auto"/>
          </w:divBdr>
        </w:div>
        <w:div w:id="1013844238">
          <w:marLeft w:val="0"/>
          <w:marRight w:val="0"/>
          <w:marTop w:val="0"/>
          <w:marBottom w:val="0"/>
          <w:divBdr>
            <w:top w:val="none" w:sz="0" w:space="0" w:color="auto"/>
            <w:left w:val="none" w:sz="0" w:space="0" w:color="auto"/>
            <w:bottom w:val="none" w:sz="0" w:space="0" w:color="auto"/>
            <w:right w:val="none" w:sz="0" w:space="0" w:color="auto"/>
          </w:divBdr>
        </w:div>
        <w:div w:id="1022516770">
          <w:marLeft w:val="0"/>
          <w:marRight w:val="0"/>
          <w:marTop w:val="0"/>
          <w:marBottom w:val="0"/>
          <w:divBdr>
            <w:top w:val="none" w:sz="0" w:space="0" w:color="auto"/>
            <w:left w:val="none" w:sz="0" w:space="0" w:color="auto"/>
            <w:bottom w:val="none" w:sz="0" w:space="0" w:color="auto"/>
            <w:right w:val="none" w:sz="0" w:space="0" w:color="auto"/>
          </w:divBdr>
        </w:div>
        <w:div w:id="1023820040">
          <w:marLeft w:val="0"/>
          <w:marRight w:val="0"/>
          <w:marTop w:val="0"/>
          <w:marBottom w:val="0"/>
          <w:divBdr>
            <w:top w:val="none" w:sz="0" w:space="0" w:color="auto"/>
            <w:left w:val="none" w:sz="0" w:space="0" w:color="auto"/>
            <w:bottom w:val="none" w:sz="0" w:space="0" w:color="auto"/>
            <w:right w:val="none" w:sz="0" w:space="0" w:color="auto"/>
          </w:divBdr>
        </w:div>
        <w:div w:id="1027219744">
          <w:marLeft w:val="0"/>
          <w:marRight w:val="0"/>
          <w:marTop w:val="0"/>
          <w:marBottom w:val="0"/>
          <w:divBdr>
            <w:top w:val="none" w:sz="0" w:space="0" w:color="auto"/>
            <w:left w:val="none" w:sz="0" w:space="0" w:color="auto"/>
            <w:bottom w:val="none" w:sz="0" w:space="0" w:color="auto"/>
            <w:right w:val="none" w:sz="0" w:space="0" w:color="auto"/>
          </w:divBdr>
        </w:div>
        <w:div w:id="1028218924">
          <w:marLeft w:val="0"/>
          <w:marRight w:val="0"/>
          <w:marTop w:val="0"/>
          <w:marBottom w:val="0"/>
          <w:divBdr>
            <w:top w:val="none" w:sz="0" w:space="0" w:color="auto"/>
            <w:left w:val="none" w:sz="0" w:space="0" w:color="auto"/>
            <w:bottom w:val="none" w:sz="0" w:space="0" w:color="auto"/>
            <w:right w:val="none" w:sz="0" w:space="0" w:color="auto"/>
          </w:divBdr>
        </w:div>
        <w:div w:id="1031035171">
          <w:marLeft w:val="0"/>
          <w:marRight w:val="0"/>
          <w:marTop w:val="0"/>
          <w:marBottom w:val="0"/>
          <w:divBdr>
            <w:top w:val="none" w:sz="0" w:space="0" w:color="auto"/>
            <w:left w:val="none" w:sz="0" w:space="0" w:color="auto"/>
            <w:bottom w:val="none" w:sz="0" w:space="0" w:color="auto"/>
            <w:right w:val="none" w:sz="0" w:space="0" w:color="auto"/>
          </w:divBdr>
        </w:div>
        <w:div w:id="1031538501">
          <w:marLeft w:val="0"/>
          <w:marRight w:val="0"/>
          <w:marTop w:val="0"/>
          <w:marBottom w:val="0"/>
          <w:divBdr>
            <w:top w:val="none" w:sz="0" w:space="0" w:color="auto"/>
            <w:left w:val="none" w:sz="0" w:space="0" w:color="auto"/>
            <w:bottom w:val="none" w:sz="0" w:space="0" w:color="auto"/>
            <w:right w:val="none" w:sz="0" w:space="0" w:color="auto"/>
          </w:divBdr>
        </w:div>
        <w:div w:id="1032456736">
          <w:marLeft w:val="0"/>
          <w:marRight w:val="0"/>
          <w:marTop w:val="0"/>
          <w:marBottom w:val="0"/>
          <w:divBdr>
            <w:top w:val="none" w:sz="0" w:space="0" w:color="auto"/>
            <w:left w:val="none" w:sz="0" w:space="0" w:color="auto"/>
            <w:bottom w:val="none" w:sz="0" w:space="0" w:color="auto"/>
            <w:right w:val="none" w:sz="0" w:space="0" w:color="auto"/>
          </w:divBdr>
        </w:div>
        <w:div w:id="1032607404">
          <w:marLeft w:val="0"/>
          <w:marRight w:val="0"/>
          <w:marTop w:val="0"/>
          <w:marBottom w:val="0"/>
          <w:divBdr>
            <w:top w:val="none" w:sz="0" w:space="0" w:color="auto"/>
            <w:left w:val="none" w:sz="0" w:space="0" w:color="auto"/>
            <w:bottom w:val="none" w:sz="0" w:space="0" w:color="auto"/>
            <w:right w:val="none" w:sz="0" w:space="0" w:color="auto"/>
          </w:divBdr>
        </w:div>
        <w:div w:id="1035273844">
          <w:marLeft w:val="0"/>
          <w:marRight w:val="0"/>
          <w:marTop w:val="0"/>
          <w:marBottom w:val="0"/>
          <w:divBdr>
            <w:top w:val="none" w:sz="0" w:space="0" w:color="auto"/>
            <w:left w:val="none" w:sz="0" w:space="0" w:color="auto"/>
            <w:bottom w:val="none" w:sz="0" w:space="0" w:color="auto"/>
            <w:right w:val="none" w:sz="0" w:space="0" w:color="auto"/>
          </w:divBdr>
        </w:div>
        <w:div w:id="1040470076">
          <w:marLeft w:val="0"/>
          <w:marRight w:val="0"/>
          <w:marTop w:val="0"/>
          <w:marBottom w:val="0"/>
          <w:divBdr>
            <w:top w:val="none" w:sz="0" w:space="0" w:color="auto"/>
            <w:left w:val="none" w:sz="0" w:space="0" w:color="auto"/>
            <w:bottom w:val="none" w:sz="0" w:space="0" w:color="auto"/>
            <w:right w:val="none" w:sz="0" w:space="0" w:color="auto"/>
          </w:divBdr>
        </w:div>
        <w:div w:id="1040670474">
          <w:marLeft w:val="0"/>
          <w:marRight w:val="0"/>
          <w:marTop w:val="0"/>
          <w:marBottom w:val="0"/>
          <w:divBdr>
            <w:top w:val="none" w:sz="0" w:space="0" w:color="auto"/>
            <w:left w:val="none" w:sz="0" w:space="0" w:color="auto"/>
            <w:bottom w:val="none" w:sz="0" w:space="0" w:color="auto"/>
            <w:right w:val="none" w:sz="0" w:space="0" w:color="auto"/>
          </w:divBdr>
        </w:div>
        <w:div w:id="1046637912">
          <w:marLeft w:val="0"/>
          <w:marRight w:val="0"/>
          <w:marTop w:val="0"/>
          <w:marBottom w:val="0"/>
          <w:divBdr>
            <w:top w:val="none" w:sz="0" w:space="0" w:color="auto"/>
            <w:left w:val="none" w:sz="0" w:space="0" w:color="auto"/>
            <w:bottom w:val="none" w:sz="0" w:space="0" w:color="auto"/>
            <w:right w:val="none" w:sz="0" w:space="0" w:color="auto"/>
          </w:divBdr>
        </w:div>
        <w:div w:id="1054157498">
          <w:marLeft w:val="0"/>
          <w:marRight w:val="0"/>
          <w:marTop w:val="0"/>
          <w:marBottom w:val="0"/>
          <w:divBdr>
            <w:top w:val="none" w:sz="0" w:space="0" w:color="auto"/>
            <w:left w:val="none" w:sz="0" w:space="0" w:color="auto"/>
            <w:bottom w:val="none" w:sz="0" w:space="0" w:color="auto"/>
            <w:right w:val="none" w:sz="0" w:space="0" w:color="auto"/>
          </w:divBdr>
        </w:div>
        <w:div w:id="1054695239">
          <w:marLeft w:val="0"/>
          <w:marRight w:val="0"/>
          <w:marTop w:val="0"/>
          <w:marBottom w:val="0"/>
          <w:divBdr>
            <w:top w:val="none" w:sz="0" w:space="0" w:color="auto"/>
            <w:left w:val="none" w:sz="0" w:space="0" w:color="auto"/>
            <w:bottom w:val="none" w:sz="0" w:space="0" w:color="auto"/>
            <w:right w:val="none" w:sz="0" w:space="0" w:color="auto"/>
          </w:divBdr>
        </w:div>
        <w:div w:id="1054887056">
          <w:marLeft w:val="0"/>
          <w:marRight w:val="0"/>
          <w:marTop w:val="0"/>
          <w:marBottom w:val="0"/>
          <w:divBdr>
            <w:top w:val="none" w:sz="0" w:space="0" w:color="auto"/>
            <w:left w:val="none" w:sz="0" w:space="0" w:color="auto"/>
            <w:bottom w:val="none" w:sz="0" w:space="0" w:color="auto"/>
            <w:right w:val="none" w:sz="0" w:space="0" w:color="auto"/>
          </w:divBdr>
        </w:div>
        <w:div w:id="1059134047">
          <w:marLeft w:val="0"/>
          <w:marRight w:val="0"/>
          <w:marTop w:val="0"/>
          <w:marBottom w:val="0"/>
          <w:divBdr>
            <w:top w:val="none" w:sz="0" w:space="0" w:color="auto"/>
            <w:left w:val="none" w:sz="0" w:space="0" w:color="auto"/>
            <w:bottom w:val="none" w:sz="0" w:space="0" w:color="auto"/>
            <w:right w:val="none" w:sz="0" w:space="0" w:color="auto"/>
          </w:divBdr>
        </w:div>
        <w:div w:id="1059210161">
          <w:marLeft w:val="0"/>
          <w:marRight w:val="0"/>
          <w:marTop w:val="0"/>
          <w:marBottom w:val="0"/>
          <w:divBdr>
            <w:top w:val="none" w:sz="0" w:space="0" w:color="auto"/>
            <w:left w:val="none" w:sz="0" w:space="0" w:color="auto"/>
            <w:bottom w:val="none" w:sz="0" w:space="0" w:color="auto"/>
            <w:right w:val="none" w:sz="0" w:space="0" w:color="auto"/>
          </w:divBdr>
        </w:div>
        <w:div w:id="1063722739">
          <w:marLeft w:val="0"/>
          <w:marRight w:val="0"/>
          <w:marTop w:val="0"/>
          <w:marBottom w:val="0"/>
          <w:divBdr>
            <w:top w:val="none" w:sz="0" w:space="0" w:color="auto"/>
            <w:left w:val="none" w:sz="0" w:space="0" w:color="auto"/>
            <w:bottom w:val="none" w:sz="0" w:space="0" w:color="auto"/>
            <w:right w:val="none" w:sz="0" w:space="0" w:color="auto"/>
          </w:divBdr>
        </w:div>
        <w:div w:id="1069041002">
          <w:marLeft w:val="0"/>
          <w:marRight w:val="0"/>
          <w:marTop w:val="0"/>
          <w:marBottom w:val="0"/>
          <w:divBdr>
            <w:top w:val="none" w:sz="0" w:space="0" w:color="auto"/>
            <w:left w:val="none" w:sz="0" w:space="0" w:color="auto"/>
            <w:bottom w:val="none" w:sz="0" w:space="0" w:color="auto"/>
            <w:right w:val="none" w:sz="0" w:space="0" w:color="auto"/>
          </w:divBdr>
        </w:div>
        <w:div w:id="1072046508">
          <w:marLeft w:val="0"/>
          <w:marRight w:val="0"/>
          <w:marTop w:val="0"/>
          <w:marBottom w:val="0"/>
          <w:divBdr>
            <w:top w:val="none" w:sz="0" w:space="0" w:color="auto"/>
            <w:left w:val="none" w:sz="0" w:space="0" w:color="auto"/>
            <w:bottom w:val="none" w:sz="0" w:space="0" w:color="auto"/>
            <w:right w:val="none" w:sz="0" w:space="0" w:color="auto"/>
          </w:divBdr>
        </w:div>
        <w:div w:id="1075476118">
          <w:marLeft w:val="0"/>
          <w:marRight w:val="0"/>
          <w:marTop w:val="0"/>
          <w:marBottom w:val="0"/>
          <w:divBdr>
            <w:top w:val="none" w:sz="0" w:space="0" w:color="auto"/>
            <w:left w:val="none" w:sz="0" w:space="0" w:color="auto"/>
            <w:bottom w:val="none" w:sz="0" w:space="0" w:color="auto"/>
            <w:right w:val="none" w:sz="0" w:space="0" w:color="auto"/>
          </w:divBdr>
        </w:div>
        <w:div w:id="1082028139">
          <w:marLeft w:val="0"/>
          <w:marRight w:val="0"/>
          <w:marTop w:val="0"/>
          <w:marBottom w:val="0"/>
          <w:divBdr>
            <w:top w:val="none" w:sz="0" w:space="0" w:color="auto"/>
            <w:left w:val="none" w:sz="0" w:space="0" w:color="auto"/>
            <w:bottom w:val="none" w:sz="0" w:space="0" w:color="auto"/>
            <w:right w:val="none" w:sz="0" w:space="0" w:color="auto"/>
          </w:divBdr>
        </w:div>
        <w:div w:id="1086263305">
          <w:marLeft w:val="0"/>
          <w:marRight w:val="0"/>
          <w:marTop w:val="0"/>
          <w:marBottom w:val="0"/>
          <w:divBdr>
            <w:top w:val="none" w:sz="0" w:space="0" w:color="auto"/>
            <w:left w:val="none" w:sz="0" w:space="0" w:color="auto"/>
            <w:bottom w:val="none" w:sz="0" w:space="0" w:color="auto"/>
            <w:right w:val="none" w:sz="0" w:space="0" w:color="auto"/>
          </w:divBdr>
        </w:div>
        <w:div w:id="1089736141">
          <w:marLeft w:val="0"/>
          <w:marRight w:val="0"/>
          <w:marTop w:val="0"/>
          <w:marBottom w:val="0"/>
          <w:divBdr>
            <w:top w:val="none" w:sz="0" w:space="0" w:color="auto"/>
            <w:left w:val="none" w:sz="0" w:space="0" w:color="auto"/>
            <w:bottom w:val="none" w:sz="0" w:space="0" w:color="auto"/>
            <w:right w:val="none" w:sz="0" w:space="0" w:color="auto"/>
          </w:divBdr>
        </w:div>
        <w:div w:id="1093743417">
          <w:marLeft w:val="0"/>
          <w:marRight w:val="0"/>
          <w:marTop w:val="0"/>
          <w:marBottom w:val="0"/>
          <w:divBdr>
            <w:top w:val="none" w:sz="0" w:space="0" w:color="auto"/>
            <w:left w:val="none" w:sz="0" w:space="0" w:color="auto"/>
            <w:bottom w:val="none" w:sz="0" w:space="0" w:color="auto"/>
            <w:right w:val="none" w:sz="0" w:space="0" w:color="auto"/>
          </w:divBdr>
        </w:div>
        <w:div w:id="1094591682">
          <w:marLeft w:val="0"/>
          <w:marRight w:val="0"/>
          <w:marTop w:val="0"/>
          <w:marBottom w:val="0"/>
          <w:divBdr>
            <w:top w:val="none" w:sz="0" w:space="0" w:color="auto"/>
            <w:left w:val="none" w:sz="0" w:space="0" w:color="auto"/>
            <w:bottom w:val="none" w:sz="0" w:space="0" w:color="auto"/>
            <w:right w:val="none" w:sz="0" w:space="0" w:color="auto"/>
          </w:divBdr>
        </w:div>
        <w:div w:id="1101102127">
          <w:marLeft w:val="0"/>
          <w:marRight w:val="0"/>
          <w:marTop w:val="0"/>
          <w:marBottom w:val="0"/>
          <w:divBdr>
            <w:top w:val="none" w:sz="0" w:space="0" w:color="auto"/>
            <w:left w:val="none" w:sz="0" w:space="0" w:color="auto"/>
            <w:bottom w:val="none" w:sz="0" w:space="0" w:color="auto"/>
            <w:right w:val="none" w:sz="0" w:space="0" w:color="auto"/>
          </w:divBdr>
        </w:div>
        <w:div w:id="1101218708">
          <w:marLeft w:val="0"/>
          <w:marRight w:val="0"/>
          <w:marTop w:val="0"/>
          <w:marBottom w:val="0"/>
          <w:divBdr>
            <w:top w:val="none" w:sz="0" w:space="0" w:color="auto"/>
            <w:left w:val="none" w:sz="0" w:space="0" w:color="auto"/>
            <w:bottom w:val="none" w:sz="0" w:space="0" w:color="auto"/>
            <w:right w:val="none" w:sz="0" w:space="0" w:color="auto"/>
          </w:divBdr>
        </w:div>
        <w:div w:id="1102259112">
          <w:marLeft w:val="0"/>
          <w:marRight w:val="0"/>
          <w:marTop w:val="0"/>
          <w:marBottom w:val="0"/>
          <w:divBdr>
            <w:top w:val="none" w:sz="0" w:space="0" w:color="auto"/>
            <w:left w:val="none" w:sz="0" w:space="0" w:color="auto"/>
            <w:bottom w:val="none" w:sz="0" w:space="0" w:color="auto"/>
            <w:right w:val="none" w:sz="0" w:space="0" w:color="auto"/>
          </w:divBdr>
        </w:div>
        <w:div w:id="1103962986">
          <w:marLeft w:val="0"/>
          <w:marRight w:val="0"/>
          <w:marTop w:val="0"/>
          <w:marBottom w:val="0"/>
          <w:divBdr>
            <w:top w:val="none" w:sz="0" w:space="0" w:color="auto"/>
            <w:left w:val="none" w:sz="0" w:space="0" w:color="auto"/>
            <w:bottom w:val="none" w:sz="0" w:space="0" w:color="auto"/>
            <w:right w:val="none" w:sz="0" w:space="0" w:color="auto"/>
          </w:divBdr>
        </w:div>
        <w:div w:id="1110129774">
          <w:marLeft w:val="0"/>
          <w:marRight w:val="0"/>
          <w:marTop w:val="0"/>
          <w:marBottom w:val="0"/>
          <w:divBdr>
            <w:top w:val="none" w:sz="0" w:space="0" w:color="auto"/>
            <w:left w:val="none" w:sz="0" w:space="0" w:color="auto"/>
            <w:bottom w:val="none" w:sz="0" w:space="0" w:color="auto"/>
            <w:right w:val="none" w:sz="0" w:space="0" w:color="auto"/>
          </w:divBdr>
        </w:div>
        <w:div w:id="1119491084">
          <w:marLeft w:val="0"/>
          <w:marRight w:val="0"/>
          <w:marTop w:val="0"/>
          <w:marBottom w:val="0"/>
          <w:divBdr>
            <w:top w:val="none" w:sz="0" w:space="0" w:color="auto"/>
            <w:left w:val="none" w:sz="0" w:space="0" w:color="auto"/>
            <w:bottom w:val="none" w:sz="0" w:space="0" w:color="auto"/>
            <w:right w:val="none" w:sz="0" w:space="0" w:color="auto"/>
          </w:divBdr>
        </w:div>
        <w:div w:id="1120107739">
          <w:marLeft w:val="0"/>
          <w:marRight w:val="0"/>
          <w:marTop w:val="0"/>
          <w:marBottom w:val="0"/>
          <w:divBdr>
            <w:top w:val="none" w:sz="0" w:space="0" w:color="auto"/>
            <w:left w:val="none" w:sz="0" w:space="0" w:color="auto"/>
            <w:bottom w:val="none" w:sz="0" w:space="0" w:color="auto"/>
            <w:right w:val="none" w:sz="0" w:space="0" w:color="auto"/>
          </w:divBdr>
        </w:div>
        <w:div w:id="1121536733">
          <w:marLeft w:val="0"/>
          <w:marRight w:val="0"/>
          <w:marTop w:val="0"/>
          <w:marBottom w:val="0"/>
          <w:divBdr>
            <w:top w:val="none" w:sz="0" w:space="0" w:color="auto"/>
            <w:left w:val="none" w:sz="0" w:space="0" w:color="auto"/>
            <w:bottom w:val="none" w:sz="0" w:space="0" w:color="auto"/>
            <w:right w:val="none" w:sz="0" w:space="0" w:color="auto"/>
          </w:divBdr>
        </w:div>
        <w:div w:id="1123768546">
          <w:marLeft w:val="0"/>
          <w:marRight w:val="0"/>
          <w:marTop w:val="0"/>
          <w:marBottom w:val="0"/>
          <w:divBdr>
            <w:top w:val="none" w:sz="0" w:space="0" w:color="auto"/>
            <w:left w:val="none" w:sz="0" w:space="0" w:color="auto"/>
            <w:bottom w:val="none" w:sz="0" w:space="0" w:color="auto"/>
            <w:right w:val="none" w:sz="0" w:space="0" w:color="auto"/>
          </w:divBdr>
        </w:div>
        <w:div w:id="1132023237">
          <w:marLeft w:val="0"/>
          <w:marRight w:val="0"/>
          <w:marTop w:val="0"/>
          <w:marBottom w:val="0"/>
          <w:divBdr>
            <w:top w:val="none" w:sz="0" w:space="0" w:color="auto"/>
            <w:left w:val="none" w:sz="0" w:space="0" w:color="auto"/>
            <w:bottom w:val="none" w:sz="0" w:space="0" w:color="auto"/>
            <w:right w:val="none" w:sz="0" w:space="0" w:color="auto"/>
          </w:divBdr>
        </w:div>
        <w:div w:id="1133476520">
          <w:marLeft w:val="0"/>
          <w:marRight w:val="0"/>
          <w:marTop w:val="0"/>
          <w:marBottom w:val="0"/>
          <w:divBdr>
            <w:top w:val="none" w:sz="0" w:space="0" w:color="auto"/>
            <w:left w:val="none" w:sz="0" w:space="0" w:color="auto"/>
            <w:bottom w:val="none" w:sz="0" w:space="0" w:color="auto"/>
            <w:right w:val="none" w:sz="0" w:space="0" w:color="auto"/>
          </w:divBdr>
        </w:div>
        <w:div w:id="1137382788">
          <w:marLeft w:val="0"/>
          <w:marRight w:val="0"/>
          <w:marTop w:val="0"/>
          <w:marBottom w:val="0"/>
          <w:divBdr>
            <w:top w:val="none" w:sz="0" w:space="0" w:color="auto"/>
            <w:left w:val="none" w:sz="0" w:space="0" w:color="auto"/>
            <w:bottom w:val="none" w:sz="0" w:space="0" w:color="auto"/>
            <w:right w:val="none" w:sz="0" w:space="0" w:color="auto"/>
          </w:divBdr>
        </w:div>
        <w:div w:id="1137795241">
          <w:marLeft w:val="0"/>
          <w:marRight w:val="0"/>
          <w:marTop w:val="0"/>
          <w:marBottom w:val="0"/>
          <w:divBdr>
            <w:top w:val="none" w:sz="0" w:space="0" w:color="auto"/>
            <w:left w:val="none" w:sz="0" w:space="0" w:color="auto"/>
            <w:bottom w:val="none" w:sz="0" w:space="0" w:color="auto"/>
            <w:right w:val="none" w:sz="0" w:space="0" w:color="auto"/>
          </w:divBdr>
        </w:div>
        <w:div w:id="1141459802">
          <w:marLeft w:val="0"/>
          <w:marRight w:val="0"/>
          <w:marTop w:val="0"/>
          <w:marBottom w:val="0"/>
          <w:divBdr>
            <w:top w:val="none" w:sz="0" w:space="0" w:color="auto"/>
            <w:left w:val="none" w:sz="0" w:space="0" w:color="auto"/>
            <w:bottom w:val="none" w:sz="0" w:space="0" w:color="auto"/>
            <w:right w:val="none" w:sz="0" w:space="0" w:color="auto"/>
          </w:divBdr>
        </w:div>
        <w:div w:id="1144351928">
          <w:marLeft w:val="0"/>
          <w:marRight w:val="0"/>
          <w:marTop w:val="0"/>
          <w:marBottom w:val="0"/>
          <w:divBdr>
            <w:top w:val="none" w:sz="0" w:space="0" w:color="auto"/>
            <w:left w:val="none" w:sz="0" w:space="0" w:color="auto"/>
            <w:bottom w:val="none" w:sz="0" w:space="0" w:color="auto"/>
            <w:right w:val="none" w:sz="0" w:space="0" w:color="auto"/>
          </w:divBdr>
        </w:div>
        <w:div w:id="1147435634">
          <w:marLeft w:val="0"/>
          <w:marRight w:val="0"/>
          <w:marTop w:val="0"/>
          <w:marBottom w:val="0"/>
          <w:divBdr>
            <w:top w:val="none" w:sz="0" w:space="0" w:color="auto"/>
            <w:left w:val="none" w:sz="0" w:space="0" w:color="auto"/>
            <w:bottom w:val="none" w:sz="0" w:space="0" w:color="auto"/>
            <w:right w:val="none" w:sz="0" w:space="0" w:color="auto"/>
          </w:divBdr>
        </w:div>
        <w:div w:id="1147628911">
          <w:marLeft w:val="0"/>
          <w:marRight w:val="0"/>
          <w:marTop w:val="0"/>
          <w:marBottom w:val="0"/>
          <w:divBdr>
            <w:top w:val="none" w:sz="0" w:space="0" w:color="auto"/>
            <w:left w:val="none" w:sz="0" w:space="0" w:color="auto"/>
            <w:bottom w:val="none" w:sz="0" w:space="0" w:color="auto"/>
            <w:right w:val="none" w:sz="0" w:space="0" w:color="auto"/>
          </w:divBdr>
        </w:div>
        <w:div w:id="1150515353">
          <w:marLeft w:val="0"/>
          <w:marRight w:val="0"/>
          <w:marTop w:val="0"/>
          <w:marBottom w:val="0"/>
          <w:divBdr>
            <w:top w:val="none" w:sz="0" w:space="0" w:color="auto"/>
            <w:left w:val="none" w:sz="0" w:space="0" w:color="auto"/>
            <w:bottom w:val="none" w:sz="0" w:space="0" w:color="auto"/>
            <w:right w:val="none" w:sz="0" w:space="0" w:color="auto"/>
          </w:divBdr>
        </w:div>
        <w:div w:id="1161390225">
          <w:marLeft w:val="0"/>
          <w:marRight w:val="0"/>
          <w:marTop w:val="0"/>
          <w:marBottom w:val="0"/>
          <w:divBdr>
            <w:top w:val="none" w:sz="0" w:space="0" w:color="auto"/>
            <w:left w:val="none" w:sz="0" w:space="0" w:color="auto"/>
            <w:bottom w:val="none" w:sz="0" w:space="0" w:color="auto"/>
            <w:right w:val="none" w:sz="0" w:space="0" w:color="auto"/>
          </w:divBdr>
        </w:div>
        <w:div w:id="1162962494">
          <w:marLeft w:val="0"/>
          <w:marRight w:val="0"/>
          <w:marTop w:val="0"/>
          <w:marBottom w:val="0"/>
          <w:divBdr>
            <w:top w:val="none" w:sz="0" w:space="0" w:color="auto"/>
            <w:left w:val="none" w:sz="0" w:space="0" w:color="auto"/>
            <w:bottom w:val="none" w:sz="0" w:space="0" w:color="auto"/>
            <w:right w:val="none" w:sz="0" w:space="0" w:color="auto"/>
          </w:divBdr>
        </w:div>
        <w:div w:id="1166288413">
          <w:marLeft w:val="0"/>
          <w:marRight w:val="0"/>
          <w:marTop w:val="0"/>
          <w:marBottom w:val="0"/>
          <w:divBdr>
            <w:top w:val="none" w:sz="0" w:space="0" w:color="auto"/>
            <w:left w:val="none" w:sz="0" w:space="0" w:color="auto"/>
            <w:bottom w:val="none" w:sz="0" w:space="0" w:color="auto"/>
            <w:right w:val="none" w:sz="0" w:space="0" w:color="auto"/>
          </w:divBdr>
        </w:div>
        <w:div w:id="1168859907">
          <w:marLeft w:val="0"/>
          <w:marRight w:val="0"/>
          <w:marTop w:val="0"/>
          <w:marBottom w:val="0"/>
          <w:divBdr>
            <w:top w:val="none" w:sz="0" w:space="0" w:color="auto"/>
            <w:left w:val="none" w:sz="0" w:space="0" w:color="auto"/>
            <w:bottom w:val="none" w:sz="0" w:space="0" w:color="auto"/>
            <w:right w:val="none" w:sz="0" w:space="0" w:color="auto"/>
          </w:divBdr>
        </w:div>
        <w:div w:id="1178732466">
          <w:marLeft w:val="0"/>
          <w:marRight w:val="0"/>
          <w:marTop w:val="0"/>
          <w:marBottom w:val="0"/>
          <w:divBdr>
            <w:top w:val="none" w:sz="0" w:space="0" w:color="auto"/>
            <w:left w:val="none" w:sz="0" w:space="0" w:color="auto"/>
            <w:bottom w:val="none" w:sz="0" w:space="0" w:color="auto"/>
            <w:right w:val="none" w:sz="0" w:space="0" w:color="auto"/>
          </w:divBdr>
        </w:div>
        <w:div w:id="1178886634">
          <w:marLeft w:val="0"/>
          <w:marRight w:val="0"/>
          <w:marTop w:val="0"/>
          <w:marBottom w:val="0"/>
          <w:divBdr>
            <w:top w:val="none" w:sz="0" w:space="0" w:color="auto"/>
            <w:left w:val="none" w:sz="0" w:space="0" w:color="auto"/>
            <w:bottom w:val="none" w:sz="0" w:space="0" w:color="auto"/>
            <w:right w:val="none" w:sz="0" w:space="0" w:color="auto"/>
          </w:divBdr>
        </w:div>
        <w:div w:id="1179269331">
          <w:marLeft w:val="0"/>
          <w:marRight w:val="0"/>
          <w:marTop w:val="0"/>
          <w:marBottom w:val="0"/>
          <w:divBdr>
            <w:top w:val="none" w:sz="0" w:space="0" w:color="auto"/>
            <w:left w:val="none" w:sz="0" w:space="0" w:color="auto"/>
            <w:bottom w:val="none" w:sz="0" w:space="0" w:color="auto"/>
            <w:right w:val="none" w:sz="0" w:space="0" w:color="auto"/>
          </w:divBdr>
        </w:div>
        <w:div w:id="1183276689">
          <w:marLeft w:val="0"/>
          <w:marRight w:val="0"/>
          <w:marTop w:val="0"/>
          <w:marBottom w:val="0"/>
          <w:divBdr>
            <w:top w:val="none" w:sz="0" w:space="0" w:color="auto"/>
            <w:left w:val="none" w:sz="0" w:space="0" w:color="auto"/>
            <w:bottom w:val="none" w:sz="0" w:space="0" w:color="auto"/>
            <w:right w:val="none" w:sz="0" w:space="0" w:color="auto"/>
          </w:divBdr>
        </w:div>
        <w:div w:id="1184171920">
          <w:marLeft w:val="0"/>
          <w:marRight w:val="0"/>
          <w:marTop w:val="0"/>
          <w:marBottom w:val="0"/>
          <w:divBdr>
            <w:top w:val="none" w:sz="0" w:space="0" w:color="auto"/>
            <w:left w:val="none" w:sz="0" w:space="0" w:color="auto"/>
            <w:bottom w:val="none" w:sz="0" w:space="0" w:color="auto"/>
            <w:right w:val="none" w:sz="0" w:space="0" w:color="auto"/>
          </w:divBdr>
        </w:div>
        <w:div w:id="1185561649">
          <w:marLeft w:val="0"/>
          <w:marRight w:val="0"/>
          <w:marTop w:val="0"/>
          <w:marBottom w:val="0"/>
          <w:divBdr>
            <w:top w:val="none" w:sz="0" w:space="0" w:color="auto"/>
            <w:left w:val="none" w:sz="0" w:space="0" w:color="auto"/>
            <w:bottom w:val="none" w:sz="0" w:space="0" w:color="auto"/>
            <w:right w:val="none" w:sz="0" w:space="0" w:color="auto"/>
          </w:divBdr>
        </w:div>
        <w:div w:id="1190997472">
          <w:marLeft w:val="0"/>
          <w:marRight w:val="0"/>
          <w:marTop w:val="0"/>
          <w:marBottom w:val="0"/>
          <w:divBdr>
            <w:top w:val="none" w:sz="0" w:space="0" w:color="auto"/>
            <w:left w:val="none" w:sz="0" w:space="0" w:color="auto"/>
            <w:bottom w:val="none" w:sz="0" w:space="0" w:color="auto"/>
            <w:right w:val="none" w:sz="0" w:space="0" w:color="auto"/>
          </w:divBdr>
        </w:div>
        <w:div w:id="1191336364">
          <w:marLeft w:val="0"/>
          <w:marRight w:val="0"/>
          <w:marTop w:val="0"/>
          <w:marBottom w:val="0"/>
          <w:divBdr>
            <w:top w:val="none" w:sz="0" w:space="0" w:color="auto"/>
            <w:left w:val="none" w:sz="0" w:space="0" w:color="auto"/>
            <w:bottom w:val="none" w:sz="0" w:space="0" w:color="auto"/>
            <w:right w:val="none" w:sz="0" w:space="0" w:color="auto"/>
          </w:divBdr>
        </w:div>
        <w:div w:id="1191410046">
          <w:marLeft w:val="0"/>
          <w:marRight w:val="0"/>
          <w:marTop w:val="0"/>
          <w:marBottom w:val="0"/>
          <w:divBdr>
            <w:top w:val="none" w:sz="0" w:space="0" w:color="auto"/>
            <w:left w:val="none" w:sz="0" w:space="0" w:color="auto"/>
            <w:bottom w:val="none" w:sz="0" w:space="0" w:color="auto"/>
            <w:right w:val="none" w:sz="0" w:space="0" w:color="auto"/>
          </w:divBdr>
        </w:div>
        <w:div w:id="1193961080">
          <w:marLeft w:val="0"/>
          <w:marRight w:val="0"/>
          <w:marTop w:val="0"/>
          <w:marBottom w:val="0"/>
          <w:divBdr>
            <w:top w:val="none" w:sz="0" w:space="0" w:color="auto"/>
            <w:left w:val="none" w:sz="0" w:space="0" w:color="auto"/>
            <w:bottom w:val="none" w:sz="0" w:space="0" w:color="auto"/>
            <w:right w:val="none" w:sz="0" w:space="0" w:color="auto"/>
          </w:divBdr>
        </w:div>
        <w:div w:id="1194614726">
          <w:marLeft w:val="0"/>
          <w:marRight w:val="0"/>
          <w:marTop w:val="0"/>
          <w:marBottom w:val="0"/>
          <w:divBdr>
            <w:top w:val="none" w:sz="0" w:space="0" w:color="auto"/>
            <w:left w:val="none" w:sz="0" w:space="0" w:color="auto"/>
            <w:bottom w:val="none" w:sz="0" w:space="0" w:color="auto"/>
            <w:right w:val="none" w:sz="0" w:space="0" w:color="auto"/>
          </w:divBdr>
        </w:div>
        <w:div w:id="1200783145">
          <w:marLeft w:val="0"/>
          <w:marRight w:val="0"/>
          <w:marTop w:val="0"/>
          <w:marBottom w:val="0"/>
          <w:divBdr>
            <w:top w:val="none" w:sz="0" w:space="0" w:color="auto"/>
            <w:left w:val="none" w:sz="0" w:space="0" w:color="auto"/>
            <w:bottom w:val="none" w:sz="0" w:space="0" w:color="auto"/>
            <w:right w:val="none" w:sz="0" w:space="0" w:color="auto"/>
          </w:divBdr>
        </w:div>
        <w:div w:id="1204826257">
          <w:marLeft w:val="0"/>
          <w:marRight w:val="0"/>
          <w:marTop w:val="0"/>
          <w:marBottom w:val="0"/>
          <w:divBdr>
            <w:top w:val="none" w:sz="0" w:space="0" w:color="auto"/>
            <w:left w:val="none" w:sz="0" w:space="0" w:color="auto"/>
            <w:bottom w:val="none" w:sz="0" w:space="0" w:color="auto"/>
            <w:right w:val="none" w:sz="0" w:space="0" w:color="auto"/>
          </w:divBdr>
        </w:div>
        <w:div w:id="1208225292">
          <w:marLeft w:val="0"/>
          <w:marRight w:val="0"/>
          <w:marTop w:val="0"/>
          <w:marBottom w:val="0"/>
          <w:divBdr>
            <w:top w:val="none" w:sz="0" w:space="0" w:color="auto"/>
            <w:left w:val="none" w:sz="0" w:space="0" w:color="auto"/>
            <w:bottom w:val="none" w:sz="0" w:space="0" w:color="auto"/>
            <w:right w:val="none" w:sz="0" w:space="0" w:color="auto"/>
          </w:divBdr>
        </w:div>
        <w:div w:id="1210068487">
          <w:marLeft w:val="0"/>
          <w:marRight w:val="0"/>
          <w:marTop w:val="0"/>
          <w:marBottom w:val="0"/>
          <w:divBdr>
            <w:top w:val="none" w:sz="0" w:space="0" w:color="auto"/>
            <w:left w:val="none" w:sz="0" w:space="0" w:color="auto"/>
            <w:bottom w:val="none" w:sz="0" w:space="0" w:color="auto"/>
            <w:right w:val="none" w:sz="0" w:space="0" w:color="auto"/>
          </w:divBdr>
        </w:div>
        <w:div w:id="1210724382">
          <w:marLeft w:val="0"/>
          <w:marRight w:val="0"/>
          <w:marTop w:val="0"/>
          <w:marBottom w:val="0"/>
          <w:divBdr>
            <w:top w:val="none" w:sz="0" w:space="0" w:color="auto"/>
            <w:left w:val="none" w:sz="0" w:space="0" w:color="auto"/>
            <w:bottom w:val="none" w:sz="0" w:space="0" w:color="auto"/>
            <w:right w:val="none" w:sz="0" w:space="0" w:color="auto"/>
          </w:divBdr>
        </w:div>
        <w:div w:id="1212687287">
          <w:marLeft w:val="0"/>
          <w:marRight w:val="0"/>
          <w:marTop w:val="0"/>
          <w:marBottom w:val="0"/>
          <w:divBdr>
            <w:top w:val="none" w:sz="0" w:space="0" w:color="auto"/>
            <w:left w:val="none" w:sz="0" w:space="0" w:color="auto"/>
            <w:bottom w:val="none" w:sz="0" w:space="0" w:color="auto"/>
            <w:right w:val="none" w:sz="0" w:space="0" w:color="auto"/>
          </w:divBdr>
        </w:div>
        <w:div w:id="1213465001">
          <w:marLeft w:val="0"/>
          <w:marRight w:val="0"/>
          <w:marTop w:val="0"/>
          <w:marBottom w:val="0"/>
          <w:divBdr>
            <w:top w:val="none" w:sz="0" w:space="0" w:color="auto"/>
            <w:left w:val="none" w:sz="0" w:space="0" w:color="auto"/>
            <w:bottom w:val="none" w:sz="0" w:space="0" w:color="auto"/>
            <w:right w:val="none" w:sz="0" w:space="0" w:color="auto"/>
          </w:divBdr>
        </w:div>
        <w:div w:id="1215004312">
          <w:marLeft w:val="0"/>
          <w:marRight w:val="0"/>
          <w:marTop w:val="0"/>
          <w:marBottom w:val="0"/>
          <w:divBdr>
            <w:top w:val="none" w:sz="0" w:space="0" w:color="auto"/>
            <w:left w:val="none" w:sz="0" w:space="0" w:color="auto"/>
            <w:bottom w:val="none" w:sz="0" w:space="0" w:color="auto"/>
            <w:right w:val="none" w:sz="0" w:space="0" w:color="auto"/>
          </w:divBdr>
        </w:div>
        <w:div w:id="1216161753">
          <w:marLeft w:val="0"/>
          <w:marRight w:val="0"/>
          <w:marTop w:val="0"/>
          <w:marBottom w:val="0"/>
          <w:divBdr>
            <w:top w:val="none" w:sz="0" w:space="0" w:color="auto"/>
            <w:left w:val="none" w:sz="0" w:space="0" w:color="auto"/>
            <w:bottom w:val="none" w:sz="0" w:space="0" w:color="auto"/>
            <w:right w:val="none" w:sz="0" w:space="0" w:color="auto"/>
          </w:divBdr>
        </w:div>
        <w:div w:id="1217471696">
          <w:marLeft w:val="0"/>
          <w:marRight w:val="0"/>
          <w:marTop w:val="0"/>
          <w:marBottom w:val="0"/>
          <w:divBdr>
            <w:top w:val="none" w:sz="0" w:space="0" w:color="auto"/>
            <w:left w:val="none" w:sz="0" w:space="0" w:color="auto"/>
            <w:bottom w:val="none" w:sz="0" w:space="0" w:color="auto"/>
            <w:right w:val="none" w:sz="0" w:space="0" w:color="auto"/>
          </w:divBdr>
        </w:div>
        <w:div w:id="1220240155">
          <w:marLeft w:val="0"/>
          <w:marRight w:val="0"/>
          <w:marTop w:val="0"/>
          <w:marBottom w:val="0"/>
          <w:divBdr>
            <w:top w:val="none" w:sz="0" w:space="0" w:color="auto"/>
            <w:left w:val="none" w:sz="0" w:space="0" w:color="auto"/>
            <w:bottom w:val="none" w:sz="0" w:space="0" w:color="auto"/>
            <w:right w:val="none" w:sz="0" w:space="0" w:color="auto"/>
          </w:divBdr>
        </w:div>
        <w:div w:id="1220674757">
          <w:marLeft w:val="0"/>
          <w:marRight w:val="0"/>
          <w:marTop w:val="0"/>
          <w:marBottom w:val="0"/>
          <w:divBdr>
            <w:top w:val="none" w:sz="0" w:space="0" w:color="auto"/>
            <w:left w:val="none" w:sz="0" w:space="0" w:color="auto"/>
            <w:bottom w:val="none" w:sz="0" w:space="0" w:color="auto"/>
            <w:right w:val="none" w:sz="0" w:space="0" w:color="auto"/>
          </w:divBdr>
        </w:div>
        <w:div w:id="1226336640">
          <w:marLeft w:val="0"/>
          <w:marRight w:val="0"/>
          <w:marTop w:val="0"/>
          <w:marBottom w:val="0"/>
          <w:divBdr>
            <w:top w:val="none" w:sz="0" w:space="0" w:color="auto"/>
            <w:left w:val="none" w:sz="0" w:space="0" w:color="auto"/>
            <w:bottom w:val="none" w:sz="0" w:space="0" w:color="auto"/>
            <w:right w:val="none" w:sz="0" w:space="0" w:color="auto"/>
          </w:divBdr>
        </w:div>
        <w:div w:id="1235362005">
          <w:marLeft w:val="0"/>
          <w:marRight w:val="0"/>
          <w:marTop w:val="0"/>
          <w:marBottom w:val="0"/>
          <w:divBdr>
            <w:top w:val="none" w:sz="0" w:space="0" w:color="auto"/>
            <w:left w:val="none" w:sz="0" w:space="0" w:color="auto"/>
            <w:bottom w:val="none" w:sz="0" w:space="0" w:color="auto"/>
            <w:right w:val="none" w:sz="0" w:space="0" w:color="auto"/>
          </w:divBdr>
        </w:div>
        <w:div w:id="1235898990">
          <w:marLeft w:val="0"/>
          <w:marRight w:val="0"/>
          <w:marTop w:val="0"/>
          <w:marBottom w:val="0"/>
          <w:divBdr>
            <w:top w:val="none" w:sz="0" w:space="0" w:color="auto"/>
            <w:left w:val="none" w:sz="0" w:space="0" w:color="auto"/>
            <w:bottom w:val="none" w:sz="0" w:space="0" w:color="auto"/>
            <w:right w:val="none" w:sz="0" w:space="0" w:color="auto"/>
          </w:divBdr>
        </w:div>
        <w:div w:id="1253977952">
          <w:marLeft w:val="0"/>
          <w:marRight w:val="0"/>
          <w:marTop w:val="0"/>
          <w:marBottom w:val="0"/>
          <w:divBdr>
            <w:top w:val="none" w:sz="0" w:space="0" w:color="auto"/>
            <w:left w:val="none" w:sz="0" w:space="0" w:color="auto"/>
            <w:bottom w:val="none" w:sz="0" w:space="0" w:color="auto"/>
            <w:right w:val="none" w:sz="0" w:space="0" w:color="auto"/>
          </w:divBdr>
        </w:div>
        <w:div w:id="1257517533">
          <w:marLeft w:val="0"/>
          <w:marRight w:val="0"/>
          <w:marTop w:val="0"/>
          <w:marBottom w:val="0"/>
          <w:divBdr>
            <w:top w:val="none" w:sz="0" w:space="0" w:color="auto"/>
            <w:left w:val="none" w:sz="0" w:space="0" w:color="auto"/>
            <w:bottom w:val="none" w:sz="0" w:space="0" w:color="auto"/>
            <w:right w:val="none" w:sz="0" w:space="0" w:color="auto"/>
          </w:divBdr>
        </w:div>
        <w:div w:id="1257518370">
          <w:marLeft w:val="0"/>
          <w:marRight w:val="0"/>
          <w:marTop w:val="0"/>
          <w:marBottom w:val="0"/>
          <w:divBdr>
            <w:top w:val="none" w:sz="0" w:space="0" w:color="auto"/>
            <w:left w:val="none" w:sz="0" w:space="0" w:color="auto"/>
            <w:bottom w:val="none" w:sz="0" w:space="0" w:color="auto"/>
            <w:right w:val="none" w:sz="0" w:space="0" w:color="auto"/>
          </w:divBdr>
        </w:div>
        <w:div w:id="1259022459">
          <w:marLeft w:val="0"/>
          <w:marRight w:val="0"/>
          <w:marTop w:val="0"/>
          <w:marBottom w:val="0"/>
          <w:divBdr>
            <w:top w:val="none" w:sz="0" w:space="0" w:color="auto"/>
            <w:left w:val="none" w:sz="0" w:space="0" w:color="auto"/>
            <w:bottom w:val="none" w:sz="0" w:space="0" w:color="auto"/>
            <w:right w:val="none" w:sz="0" w:space="0" w:color="auto"/>
          </w:divBdr>
        </w:div>
        <w:div w:id="1260602417">
          <w:marLeft w:val="0"/>
          <w:marRight w:val="0"/>
          <w:marTop w:val="0"/>
          <w:marBottom w:val="0"/>
          <w:divBdr>
            <w:top w:val="none" w:sz="0" w:space="0" w:color="auto"/>
            <w:left w:val="none" w:sz="0" w:space="0" w:color="auto"/>
            <w:bottom w:val="none" w:sz="0" w:space="0" w:color="auto"/>
            <w:right w:val="none" w:sz="0" w:space="0" w:color="auto"/>
          </w:divBdr>
        </w:div>
        <w:div w:id="1261647213">
          <w:marLeft w:val="0"/>
          <w:marRight w:val="0"/>
          <w:marTop w:val="0"/>
          <w:marBottom w:val="0"/>
          <w:divBdr>
            <w:top w:val="none" w:sz="0" w:space="0" w:color="auto"/>
            <w:left w:val="none" w:sz="0" w:space="0" w:color="auto"/>
            <w:bottom w:val="none" w:sz="0" w:space="0" w:color="auto"/>
            <w:right w:val="none" w:sz="0" w:space="0" w:color="auto"/>
          </w:divBdr>
        </w:div>
        <w:div w:id="1262376076">
          <w:marLeft w:val="0"/>
          <w:marRight w:val="0"/>
          <w:marTop w:val="0"/>
          <w:marBottom w:val="0"/>
          <w:divBdr>
            <w:top w:val="none" w:sz="0" w:space="0" w:color="auto"/>
            <w:left w:val="none" w:sz="0" w:space="0" w:color="auto"/>
            <w:bottom w:val="none" w:sz="0" w:space="0" w:color="auto"/>
            <w:right w:val="none" w:sz="0" w:space="0" w:color="auto"/>
          </w:divBdr>
        </w:div>
        <w:div w:id="1264070461">
          <w:marLeft w:val="0"/>
          <w:marRight w:val="0"/>
          <w:marTop w:val="0"/>
          <w:marBottom w:val="0"/>
          <w:divBdr>
            <w:top w:val="none" w:sz="0" w:space="0" w:color="auto"/>
            <w:left w:val="none" w:sz="0" w:space="0" w:color="auto"/>
            <w:bottom w:val="none" w:sz="0" w:space="0" w:color="auto"/>
            <w:right w:val="none" w:sz="0" w:space="0" w:color="auto"/>
          </w:divBdr>
        </w:div>
        <w:div w:id="1265572474">
          <w:marLeft w:val="0"/>
          <w:marRight w:val="0"/>
          <w:marTop w:val="0"/>
          <w:marBottom w:val="0"/>
          <w:divBdr>
            <w:top w:val="none" w:sz="0" w:space="0" w:color="auto"/>
            <w:left w:val="none" w:sz="0" w:space="0" w:color="auto"/>
            <w:bottom w:val="none" w:sz="0" w:space="0" w:color="auto"/>
            <w:right w:val="none" w:sz="0" w:space="0" w:color="auto"/>
          </w:divBdr>
        </w:div>
        <w:div w:id="1269387627">
          <w:marLeft w:val="0"/>
          <w:marRight w:val="0"/>
          <w:marTop w:val="0"/>
          <w:marBottom w:val="0"/>
          <w:divBdr>
            <w:top w:val="none" w:sz="0" w:space="0" w:color="auto"/>
            <w:left w:val="none" w:sz="0" w:space="0" w:color="auto"/>
            <w:bottom w:val="none" w:sz="0" w:space="0" w:color="auto"/>
            <w:right w:val="none" w:sz="0" w:space="0" w:color="auto"/>
          </w:divBdr>
        </w:div>
        <w:div w:id="1271939145">
          <w:marLeft w:val="0"/>
          <w:marRight w:val="0"/>
          <w:marTop w:val="0"/>
          <w:marBottom w:val="0"/>
          <w:divBdr>
            <w:top w:val="none" w:sz="0" w:space="0" w:color="auto"/>
            <w:left w:val="none" w:sz="0" w:space="0" w:color="auto"/>
            <w:bottom w:val="none" w:sz="0" w:space="0" w:color="auto"/>
            <w:right w:val="none" w:sz="0" w:space="0" w:color="auto"/>
          </w:divBdr>
        </w:div>
        <w:div w:id="1274089523">
          <w:marLeft w:val="0"/>
          <w:marRight w:val="0"/>
          <w:marTop w:val="0"/>
          <w:marBottom w:val="0"/>
          <w:divBdr>
            <w:top w:val="none" w:sz="0" w:space="0" w:color="auto"/>
            <w:left w:val="none" w:sz="0" w:space="0" w:color="auto"/>
            <w:bottom w:val="none" w:sz="0" w:space="0" w:color="auto"/>
            <w:right w:val="none" w:sz="0" w:space="0" w:color="auto"/>
          </w:divBdr>
        </w:div>
        <w:div w:id="1274098338">
          <w:marLeft w:val="0"/>
          <w:marRight w:val="0"/>
          <w:marTop w:val="0"/>
          <w:marBottom w:val="0"/>
          <w:divBdr>
            <w:top w:val="none" w:sz="0" w:space="0" w:color="auto"/>
            <w:left w:val="none" w:sz="0" w:space="0" w:color="auto"/>
            <w:bottom w:val="none" w:sz="0" w:space="0" w:color="auto"/>
            <w:right w:val="none" w:sz="0" w:space="0" w:color="auto"/>
          </w:divBdr>
        </w:div>
        <w:div w:id="1275135242">
          <w:marLeft w:val="0"/>
          <w:marRight w:val="0"/>
          <w:marTop w:val="0"/>
          <w:marBottom w:val="0"/>
          <w:divBdr>
            <w:top w:val="none" w:sz="0" w:space="0" w:color="auto"/>
            <w:left w:val="none" w:sz="0" w:space="0" w:color="auto"/>
            <w:bottom w:val="none" w:sz="0" w:space="0" w:color="auto"/>
            <w:right w:val="none" w:sz="0" w:space="0" w:color="auto"/>
          </w:divBdr>
        </w:div>
        <w:div w:id="1280994453">
          <w:marLeft w:val="0"/>
          <w:marRight w:val="0"/>
          <w:marTop w:val="0"/>
          <w:marBottom w:val="0"/>
          <w:divBdr>
            <w:top w:val="none" w:sz="0" w:space="0" w:color="auto"/>
            <w:left w:val="none" w:sz="0" w:space="0" w:color="auto"/>
            <w:bottom w:val="none" w:sz="0" w:space="0" w:color="auto"/>
            <w:right w:val="none" w:sz="0" w:space="0" w:color="auto"/>
          </w:divBdr>
        </w:div>
        <w:div w:id="1285117132">
          <w:marLeft w:val="0"/>
          <w:marRight w:val="0"/>
          <w:marTop w:val="0"/>
          <w:marBottom w:val="0"/>
          <w:divBdr>
            <w:top w:val="none" w:sz="0" w:space="0" w:color="auto"/>
            <w:left w:val="none" w:sz="0" w:space="0" w:color="auto"/>
            <w:bottom w:val="none" w:sz="0" w:space="0" w:color="auto"/>
            <w:right w:val="none" w:sz="0" w:space="0" w:color="auto"/>
          </w:divBdr>
        </w:div>
        <w:div w:id="1285304515">
          <w:marLeft w:val="0"/>
          <w:marRight w:val="0"/>
          <w:marTop w:val="0"/>
          <w:marBottom w:val="0"/>
          <w:divBdr>
            <w:top w:val="none" w:sz="0" w:space="0" w:color="auto"/>
            <w:left w:val="none" w:sz="0" w:space="0" w:color="auto"/>
            <w:bottom w:val="none" w:sz="0" w:space="0" w:color="auto"/>
            <w:right w:val="none" w:sz="0" w:space="0" w:color="auto"/>
          </w:divBdr>
        </w:div>
        <w:div w:id="1293942811">
          <w:marLeft w:val="0"/>
          <w:marRight w:val="0"/>
          <w:marTop w:val="0"/>
          <w:marBottom w:val="0"/>
          <w:divBdr>
            <w:top w:val="none" w:sz="0" w:space="0" w:color="auto"/>
            <w:left w:val="none" w:sz="0" w:space="0" w:color="auto"/>
            <w:bottom w:val="none" w:sz="0" w:space="0" w:color="auto"/>
            <w:right w:val="none" w:sz="0" w:space="0" w:color="auto"/>
          </w:divBdr>
        </w:div>
        <w:div w:id="1297372281">
          <w:marLeft w:val="0"/>
          <w:marRight w:val="0"/>
          <w:marTop w:val="0"/>
          <w:marBottom w:val="0"/>
          <w:divBdr>
            <w:top w:val="none" w:sz="0" w:space="0" w:color="auto"/>
            <w:left w:val="none" w:sz="0" w:space="0" w:color="auto"/>
            <w:bottom w:val="none" w:sz="0" w:space="0" w:color="auto"/>
            <w:right w:val="none" w:sz="0" w:space="0" w:color="auto"/>
          </w:divBdr>
        </w:div>
        <w:div w:id="1297565332">
          <w:marLeft w:val="0"/>
          <w:marRight w:val="0"/>
          <w:marTop w:val="0"/>
          <w:marBottom w:val="0"/>
          <w:divBdr>
            <w:top w:val="none" w:sz="0" w:space="0" w:color="auto"/>
            <w:left w:val="none" w:sz="0" w:space="0" w:color="auto"/>
            <w:bottom w:val="none" w:sz="0" w:space="0" w:color="auto"/>
            <w:right w:val="none" w:sz="0" w:space="0" w:color="auto"/>
          </w:divBdr>
        </w:div>
        <w:div w:id="1304652802">
          <w:marLeft w:val="0"/>
          <w:marRight w:val="0"/>
          <w:marTop w:val="0"/>
          <w:marBottom w:val="0"/>
          <w:divBdr>
            <w:top w:val="none" w:sz="0" w:space="0" w:color="auto"/>
            <w:left w:val="none" w:sz="0" w:space="0" w:color="auto"/>
            <w:bottom w:val="none" w:sz="0" w:space="0" w:color="auto"/>
            <w:right w:val="none" w:sz="0" w:space="0" w:color="auto"/>
          </w:divBdr>
        </w:div>
        <w:div w:id="1309675565">
          <w:marLeft w:val="0"/>
          <w:marRight w:val="0"/>
          <w:marTop w:val="0"/>
          <w:marBottom w:val="0"/>
          <w:divBdr>
            <w:top w:val="none" w:sz="0" w:space="0" w:color="auto"/>
            <w:left w:val="none" w:sz="0" w:space="0" w:color="auto"/>
            <w:bottom w:val="none" w:sz="0" w:space="0" w:color="auto"/>
            <w:right w:val="none" w:sz="0" w:space="0" w:color="auto"/>
          </w:divBdr>
        </w:div>
        <w:div w:id="1309748681">
          <w:marLeft w:val="0"/>
          <w:marRight w:val="0"/>
          <w:marTop w:val="0"/>
          <w:marBottom w:val="0"/>
          <w:divBdr>
            <w:top w:val="none" w:sz="0" w:space="0" w:color="auto"/>
            <w:left w:val="none" w:sz="0" w:space="0" w:color="auto"/>
            <w:bottom w:val="none" w:sz="0" w:space="0" w:color="auto"/>
            <w:right w:val="none" w:sz="0" w:space="0" w:color="auto"/>
          </w:divBdr>
        </w:div>
        <w:div w:id="1313634225">
          <w:marLeft w:val="0"/>
          <w:marRight w:val="0"/>
          <w:marTop w:val="0"/>
          <w:marBottom w:val="0"/>
          <w:divBdr>
            <w:top w:val="none" w:sz="0" w:space="0" w:color="auto"/>
            <w:left w:val="none" w:sz="0" w:space="0" w:color="auto"/>
            <w:bottom w:val="none" w:sz="0" w:space="0" w:color="auto"/>
            <w:right w:val="none" w:sz="0" w:space="0" w:color="auto"/>
          </w:divBdr>
        </w:div>
        <w:div w:id="1325891291">
          <w:marLeft w:val="0"/>
          <w:marRight w:val="0"/>
          <w:marTop w:val="0"/>
          <w:marBottom w:val="0"/>
          <w:divBdr>
            <w:top w:val="none" w:sz="0" w:space="0" w:color="auto"/>
            <w:left w:val="none" w:sz="0" w:space="0" w:color="auto"/>
            <w:bottom w:val="none" w:sz="0" w:space="0" w:color="auto"/>
            <w:right w:val="none" w:sz="0" w:space="0" w:color="auto"/>
          </w:divBdr>
        </w:div>
        <w:div w:id="1327368189">
          <w:marLeft w:val="0"/>
          <w:marRight w:val="0"/>
          <w:marTop w:val="0"/>
          <w:marBottom w:val="0"/>
          <w:divBdr>
            <w:top w:val="none" w:sz="0" w:space="0" w:color="auto"/>
            <w:left w:val="none" w:sz="0" w:space="0" w:color="auto"/>
            <w:bottom w:val="none" w:sz="0" w:space="0" w:color="auto"/>
            <w:right w:val="none" w:sz="0" w:space="0" w:color="auto"/>
          </w:divBdr>
        </w:div>
        <w:div w:id="1332831188">
          <w:marLeft w:val="0"/>
          <w:marRight w:val="0"/>
          <w:marTop w:val="0"/>
          <w:marBottom w:val="0"/>
          <w:divBdr>
            <w:top w:val="none" w:sz="0" w:space="0" w:color="auto"/>
            <w:left w:val="none" w:sz="0" w:space="0" w:color="auto"/>
            <w:bottom w:val="none" w:sz="0" w:space="0" w:color="auto"/>
            <w:right w:val="none" w:sz="0" w:space="0" w:color="auto"/>
          </w:divBdr>
        </w:div>
        <w:div w:id="1333028573">
          <w:marLeft w:val="0"/>
          <w:marRight w:val="0"/>
          <w:marTop w:val="0"/>
          <w:marBottom w:val="0"/>
          <w:divBdr>
            <w:top w:val="none" w:sz="0" w:space="0" w:color="auto"/>
            <w:left w:val="none" w:sz="0" w:space="0" w:color="auto"/>
            <w:bottom w:val="none" w:sz="0" w:space="0" w:color="auto"/>
            <w:right w:val="none" w:sz="0" w:space="0" w:color="auto"/>
          </w:divBdr>
        </w:div>
        <w:div w:id="1340234814">
          <w:marLeft w:val="0"/>
          <w:marRight w:val="0"/>
          <w:marTop w:val="0"/>
          <w:marBottom w:val="0"/>
          <w:divBdr>
            <w:top w:val="none" w:sz="0" w:space="0" w:color="auto"/>
            <w:left w:val="none" w:sz="0" w:space="0" w:color="auto"/>
            <w:bottom w:val="none" w:sz="0" w:space="0" w:color="auto"/>
            <w:right w:val="none" w:sz="0" w:space="0" w:color="auto"/>
          </w:divBdr>
        </w:div>
        <w:div w:id="1342774431">
          <w:marLeft w:val="0"/>
          <w:marRight w:val="0"/>
          <w:marTop w:val="0"/>
          <w:marBottom w:val="0"/>
          <w:divBdr>
            <w:top w:val="none" w:sz="0" w:space="0" w:color="auto"/>
            <w:left w:val="none" w:sz="0" w:space="0" w:color="auto"/>
            <w:bottom w:val="none" w:sz="0" w:space="0" w:color="auto"/>
            <w:right w:val="none" w:sz="0" w:space="0" w:color="auto"/>
          </w:divBdr>
        </w:div>
        <w:div w:id="1344472545">
          <w:marLeft w:val="0"/>
          <w:marRight w:val="0"/>
          <w:marTop w:val="0"/>
          <w:marBottom w:val="0"/>
          <w:divBdr>
            <w:top w:val="none" w:sz="0" w:space="0" w:color="auto"/>
            <w:left w:val="none" w:sz="0" w:space="0" w:color="auto"/>
            <w:bottom w:val="none" w:sz="0" w:space="0" w:color="auto"/>
            <w:right w:val="none" w:sz="0" w:space="0" w:color="auto"/>
          </w:divBdr>
        </w:div>
        <w:div w:id="1351298602">
          <w:marLeft w:val="0"/>
          <w:marRight w:val="0"/>
          <w:marTop w:val="0"/>
          <w:marBottom w:val="0"/>
          <w:divBdr>
            <w:top w:val="none" w:sz="0" w:space="0" w:color="auto"/>
            <w:left w:val="none" w:sz="0" w:space="0" w:color="auto"/>
            <w:bottom w:val="none" w:sz="0" w:space="0" w:color="auto"/>
            <w:right w:val="none" w:sz="0" w:space="0" w:color="auto"/>
          </w:divBdr>
        </w:div>
        <w:div w:id="1351830643">
          <w:marLeft w:val="0"/>
          <w:marRight w:val="0"/>
          <w:marTop w:val="0"/>
          <w:marBottom w:val="0"/>
          <w:divBdr>
            <w:top w:val="none" w:sz="0" w:space="0" w:color="auto"/>
            <w:left w:val="none" w:sz="0" w:space="0" w:color="auto"/>
            <w:bottom w:val="none" w:sz="0" w:space="0" w:color="auto"/>
            <w:right w:val="none" w:sz="0" w:space="0" w:color="auto"/>
          </w:divBdr>
        </w:div>
        <w:div w:id="1358118457">
          <w:marLeft w:val="0"/>
          <w:marRight w:val="0"/>
          <w:marTop w:val="0"/>
          <w:marBottom w:val="0"/>
          <w:divBdr>
            <w:top w:val="none" w:sz="0" w:space="0" w:color="auto"/>
            <w:left w:val="none" w:sz="0" w:space="0" w:color="auto"/>
            <w:bottom w:val="none" w:sz="0" w:space="0" w:color="auto"/>
            <w:right w:val="none" w:sz="0" w:space="0" w:color="auto"/>
          </w:divBdr>
        </w:div>
        <w:div w:id="1358309809">
          <w:marLeft w:val="0"/>
          <w:marRight w:val="0"/>
          <w:marTop w:val="0"/>
          <w:marBottom w:val="0"/>
          <w:divBdr>
            <w:top w:val="none" w:sz="0" w:space="0" w:color="auto"/>
            <w:left w:val="none" w:sz="0" w:space="0" w:color="auto"/>
            <w:bottom w:val="none" w:sz="0" w:space="0" w:color="auto"/>
            <w:right w:val="none" w:sz="0" w:space="0" w:color="auto"/>
          </w:divBdr>
        </w:div>
        <w:div w:id="1359770726">
          <w:marLeft w:val="0"/>
          <w:marRight w:val="0"/>
          <w:marTop w:val="0"/>
          <w:marBottom w:val="0"/>
          <w:divBdr>
            <w:top w:val="none" w:sz="0" w:space="0" w:color="auto"/>
            <w:left w:val="none" w:sz="0" w:space="0" w:color="auto"/>
            <w:bottom w:val="none" w:sz="0" w:space="0" w:color="auto"/>
            <w:right w:val="none" w:sz="0" w:space="0" w:color="auto"/>
          </w:divBdr>
        </w:div>
        <w:div w:id="1360662672">
          <w:marLeft w:val="0"/>
          <w:marRight w:val="0"/>
          <w:marTop w:val="0"/>
          <w:marBottom w:val="0"/>
          <w:divBdr>
            <w:top w:val="none" w:sz="0" w:space="0" w:color="auto"/>
            <w:left w:val="none" w:sz="0" w:space="0" w:color="auto"/>
            <w:bottom w:val="none" w:sz="0" w:space="0" w:color="auto"/>
            <w:right w:val="none" w:sz="0" w:space="0" w:color="auto"/>
          </w:divBdr>
        </w:div>
        <w:div w:id="1361396749">
          <w:marLeft w:val="0"/>
          <w:marRight w:val="0"/>
          <w:marTop w:val="0"/>
          <w:marBottom w:val="0"/>
          <w:divBdr>
            <w:top w:val="none" w:sz="0" w:space="0" w:color="auto"/>
            <w:left w:val="none" w:sz="0" w:space="0" w:color="auto"/>
            <w:bottom w:val="none" w:sz="0" w:space="0" w:color="auto"/>
            <w:right w:val="none" w:sz="0" w:space="0" w:color="auto"/>
          </w:divBdr>
        </w:div>
        <w:div w:id="1362587304">
          <w:marLeft w:val="0"/>
          <w:marRight w:val="0"/>
          <w:marTop w:val="0"/>
          <w:marBottom w:val="0"/>
          <w:divBdr>
            <w:top w:val="none" w:sz="0" w:space="0" w:color="auto"/>
            <w:left w:val="none" w:sz="0" w:space="0" w:color="auto"/>
            <w:bottom w:val="none" w:sz="0" w:space="0" w:color="auto"/>
            <w:right w:val="none" w:sz="0" w:space="0" w:color="auto"/>
          </w:divBdr>
        </w:div>
        <w:div w:id="1363289776">
          <w:marLeft w:val="0"/>
          <w:marRight w:val="0"/>
          <w:marTop w:val="0"/>
          <w:marBottom w:val="0"/>
          <w:divBdr>
            <w:top w:val="none" w:sz="0" w:space="0" w:color="auto"/>
            <w:left w:val="none" w:sz="0" w:space="0" w:color="auto"/>
            <w:bottom w:val="none" w:sz="0" w:space="0" w:color="auto"/>
            <w:right w:val="none" w:sz="0" w:space="0" w:color="auto"/>
          </w:divBdr>
        </w:div>
        <w:div w:id="1364476963">
          <w:marLeft w:val="0"/>
          <w:marRight w:val="0"/>
          <w:marTop w:val="0"/>
          <w:marBottom w:val="0"/>
          <w:divBdr>
            <w:top w:val="none" w:sz="0" w:space="0" w:color="auto"/>
            <w:left w:val="none" w:sz="0" w:space="0" w:color="auto"/>
            <w:bottom w:val="none" w:sz="0" w:space="0" w:color="auto"/>
            <w:right w:val="none" w:sz="0" w:space="0" w:color="auto"/>
          </w:divBdr>
        </w:div>
        <w:div w:id="1368065482">
          <w:marLeft w:val="0"/>
          <w:marRight w:val="0"/>
          <w:marTop w:val="0"/>
          <w:marBottom w:val="0"/>
          <w:divBdr>
            <w:top w:val="none" w:sz="0" w:space="0" w:color="auto"/>
            <w:left w:val="none" w:sz="0" w:space="0" w:color="auto"/>
            <w:bottom w:val="none" w:sz="0" w:space="0" w:color="auto"/>
            <w:right w:val="none" w:sz="0" w:space="0" w:color="auto"/>
          </w:divBdr>
        </w:div>
        <w:div w:id="1370913059">
          <w:marLeft w:val="0"/>
          <w:marRight w:val="0"/>
          <w:marTop w:val="0"/>
          <w:marBottom w:val="0"/>
          <w:divBdr>
            <w:top w:val="none" w:sz="0" w:space="0" w:color="auto"/>
            <w:left w:val="none" w:sz="0" w:space="0" w:color="auto"/>
            <w:bottom w:val="none" w:sz="0" w:space="0" w:color="auto"/>
            <w:right w:val="none" w:sz="0" w:space="0" w:color="auto"/>
          </w:divBdr>
        </w:div>
        <w:div w:id="1373648142">
          <w:marLeft w:val="0"/>
          <w:marRight w:val="0"/>
          <w:marTop w:val="0"/>
          <w:marBottom w:val="0"/>
          <w:divBdr>
            <w:top w:val="none" w:sz="0" w:space="0" w:color="auto"/>
            <w:left w:val="none" w:sz="0" w:space="0" w:color="auto"/>
            <w:bottom w:val="none" w:sz="0" w:space="0" w:color="auto"/>
            <w:right w:val="none" w:sz="0" w:space="0" w:color="auto"/>
          </w:divBdr>
        </w:div>
        <w:div w:id="1374229480">
          <w:marLeft w:val="0"/>
          <w:marRight w:val="0"/>
          <w:marTop w:val="0"/>
          <w:marBottom w:val="0"/>
          <w:divBdr>
            <w:top w:val="none" w:sz="0" w:space="0" w:color="auto"/>
            <w:left w:val="none" w:sz="0" w:space="0" w:color="auto"/>
            <w:bottom w:val="none" w:sz="0" w:space="0" w:color="auto"/>
            <w:right w:val="none" w:sz="0" w:space="0" w:color="auto"/>
          </w:divBdr>
        </w:div>
        <w:div w:id="1378777472">
          <w:marLeft w:val="0"/>
          <w:marRight w:val="0"/>
          <w:marTop w:val="0"/>
          <w:marBottom w:val="0"/>
          <w:divBdr>
            <w:top w:val="none" w:sz="0" w:space="0" w:color="auto"/>
            <w:left w:val="none" w:sz="0" w:space="0" w:color="auto"/>
            <w:bottom w:val="none" w:sz="0" w:space="0" w:color="auto"/>
            <w:right w:val="none" w:sz="0" w:space="0" w:color="auto"/>
          </w:divBdr>
        </w:div>
        <w:div w:id="1380665455">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385254330">
          <w:marLeft w:val="0"/>
          <w:marRight w:val="0"/>
          <w:marTop w:val="0"/>
          <w:marBottom w:val="0"/>
          <w:divBdr>
            <w:top w:val="none" w:sz="0" w:space="0" w:color="auto"/>
            <w:left w:val="none" w:sz="0" w:space="0" w:color="auto"/>
            <w:bottom w:val="none" w:sz="0" w:space="0" w:color="auto"/>
            <w:right w:val="none" w:sz="0" w:space="0" w:color="auto"/>
          </w:divBdr>
        </w:div>
        <w:div w:id="1386374138">
          <w:marLeft w:val="0"/>
          <w:marRight w:val="0"/>
          <w:marTop w:val="0"/>
          <w:marBottom w:val="0"/>
          <w:divBdr>
            <w:top w:val="none" w:sz="0" w:space="0" w:color="auto"/>
            <w:left w:val="none" w:sz="0" w:space="0" w:color="auto"/>
            <w:bottom w:val="none" w:sz="0" w:space="0" w:color="auto"/>
            <w:right w:val="none" w:sz="0" w:space="0" w:color="auto"/>
          </w:divBdr>
        </w:div>
        <w:div w:id="1387029565">
          <w:marLeft w:val="0"/>
          <w:marRight w:val="0"/>
          <w:marTop w:val="0"/>
          <w:marBottom w:val="0"/>
          <w:divBdr>
            <w:top w:val="none" w:sz="0" w:space="0" w:color="auto"/>
            <w:left w:val="none" w:sz="0" w:space="0" w:color="auto"/>
            <w:bottom w:val="none" w:sz="0" w:space="0" w:color="auto"/>
            <w:right w:val="none" w:sz="0" w:space="0" w:color="auto"/>
          </w:divBdr>
        </w:div>
        <w:div w:id="1387417017">
          <w:marLeft w:val="0"/>
          <w:marRight w:val="0"/>
          <w:marTop w:val="0"/>
          <w:marBottom w:val="0"/>
          <w:divBdr>
            <w:top w:val="none" w:sz="0" w:space="0" w:color="auto"/>
            <w:left w:val="none" w:sz="0" w:space="0" w:color="auto"/>
            <w:bottom w:val="none" w:sz="0" w:space="0" w:color="auto"/>
            <w:right w:val="none" w:sz="0" w:space="0" w:color="auto"/>
          </w:divBdr>
        </w:div>
        <w:div w:id="1390881635">
          <w:marLeft w:val="0"/>
          <w:marRight w:val="0"/>
          <w:marTop w:val="0"/>
          <w:marBottom w:val="0"/>
          <w:divBdr>
            <w:top w:val="none" w:sz="0" w:space="0" w:color="auto"/>
            <w:left w:val="none" w:sz="0" w:space="0" w:color="auto"/>
            <w:bottom w:val="none" w:sz="0" w:space="0" w:color="auto"/>
            <w:right w:val="none" w:sz="0" w:space="0" w:color="auto"/>
          </w:divBdr>
        </w:div>
        <w:div w:id="1395467489">
          <w:marLeft w:val="0"/>
          <w:marRight w:val="0"/>
          <w:marTop w:val="0"/>
          <w:marBottom w:val="0"/>
          <w:divBdr>
            <w:top w:val="none" w:sz="0" w:space="0" w:color="auto"/>
            <w:left w:val="none" w:sz="0" w:space="0" w:color="auto"/>
            <w:bottom w:val="none" w:sz="0" w:space="0" w:color="auto"/>
            <w:right w:val="none" w:sz="0" w:space="0" w:color="auto"/>
          </w:divBdr>
        </w:div>
        <w:div w:id="1405756246">
          <w:marLeft w:val="0"/>
          <w:marRight w:val="0"/>
          <w:marTop w:val="0"/>
          <w:marBottom w:val="0"/>
          <w:divBdr>
            <w:top w:val="none" w:sz="0" w:space="0" w:color="auto"/>
            <w:left w:val="none" w:sz="0" w:space="0" w:color="auto"/>
            <w:bottom w:val="none" w:sz="0" w:space="0" w:color="auto"/>
            <w:right w:val="none" w:sz="0" w:space="0" w:color="auto"/>
          </w:divBdr>
        </w:div>
        <w:div w:id="1412654763">
          <w:marLeft w:val="0"/>
          <w:marRight w:val="0"/>
          <w:marTop w:val="0"/>
          <w:marBottom w:val="0"/>
          <w:divBdr>
            <w:top w:val="none" w:sz="0" w:space="0" w:color="auto"/>
            <w:left w:val="none" w:sz="0" w:space="0" w:color="auto"/>
            <w:bottom w:val="none" w:sz="0" w:space="0" w:color="auto"/>
            <w:right w:val="none" w:sz="0" w:space="0" w:color="auto"/>
          </w:divBdr>
        </w:div>
        <w:div w:id="1415971761">
          <w:marLeft w:val="0"/>
          <w:marRight w:val="0"/>
          <w:marTop w:val="0"/>
          <w:marBottom w:val="0"/>
          <w:divBdr>
            <w:top w:val="none" w:sz="0" w:space="0" w:color="auto"/>
            <w:left w:val="none" w:sz="0" w:space="0" w:color="auto"/>
            <w:bottom w:val="none" w:sz="0" w:space="0" w:color="auto"/>
            <w:right w:val="none" w:sz="0" w:space="0" w:color="auto"/>
          </w:divBdr>
        </w:div>
        <w:div w:id="1418282508">
          <w:marLeft w:val="0"/>
          <w:marRight w:val="0"/>
          <w:marTop w:val="0"/>
          <w:marBottom w:val="0"/>
          <w:divBdr>
            <w:top w:val="none" w:sz="0" w:space="0" w:color="auto"/>
            <w:left w:val="none" w:sz="0" w:space="0" w:color="auto"/>
            <w:bottom w:val="none" w:sz="0" w:space="0" w:color="auto"/>
            <w:right w:val="none" w:sz="0" w:space="0" w:color="auto"/>
          </w:divBdr>
        </w:div>
        <w:div w:id="1419519829">
          <w:marLeft w:val="0"/>
          <w:marRight w:val="0"/>
          <w:marTop w:val="0"/>
          <w:marBottom w:val="0"/>
          <w:divBdr>
            <w:top w:val="none" w:sz="0" w:space="0" w:color="auto"/>
            <w:left w:val="none" w:sz="0" w:space="0" w:color="auto"/>
            <w:bottom w:val="none" w:sz="0" w:space="0" w:color="auto"/>
            <w:right w:val="none" w:sz="0" w:space="0" w:color="auto"/>
          </w:divBdr>
        </w:div>
        <w:div w:id="1420634192">
          <w:marLeft w:val="0"/>
          <w:marRight w:val="0"/>
          <w:marTop w:val="0"/>
          <w:marBottom w:val="0"/>
          <w:divBdr>
            <w:top w:val="none" w:sz="0" w:space="0" w:color="auto"/>
            <w:left w:val="none" w:sz="0" w:space="0" w:color="auto"/>
            <w:bottom w:val="none" w:sz="0" w:space="0" w:color="auto"/>
            <w:right w:val="none" w:sz="0" w:space="0" w:color="auto"/>
          </w:divBdr>
        </w:div>
        <w:div w:id="1424109643">
          <w:marLeft w:val="0"/>
          <w:marRight w:val="0"/>
          <w:marTop w:val="0"/>
          <w:marBottom w:val="0"/>
          <w:divBdr>
            <w:top w:val="none" w:sz="0" w:space="0" w:color="auto"/>
            <w:left w:val="none" w:sz="0" w:space="0" w:color="auto"/>
            <w:bottom w:val="none" w:sz="0" w:space="0" w:color="auto"/>
            <w:right w:val="none" w:sz="0" w:space="0" w:color="auto"/>
          </w:divBdr>
        </w:div>
        <w:div w:id="1427648692">
          <w:marLeft w:val="0"/>
          <w:marRight w:val="0"/>
          <w:marTop w:val="0"/>
          <w:marBottom w:val="0"/>
          <w:divBdr>
            <w:top w:val="none" w:sz="0" w:space="0" w:color="auto"/>
            <w:left w:val="none" w:sz="0" w:space="0" w:color="auto"/>
            <w:bottom w:val="none" w:sz="0" w:space="0" w:color="auto"/>
            <w:right w:val="none" w:sz="0" w:space="0" w:color="auto"/>
          </w:divBdr>
        </w:div>
        <w:div w:id="1430085573">
          <w:marLeft w:val="0"/>
          <w:marRight w:val="0"/>
          <w:marTop w:val="0"/>
          <w:marBottom w:val="0"/>
          <w:divBdr>
            <w:top w:val="none" w:sz="0" w:space="0" w:color="auto"/>
            <w:left w:val="none" w:sz="0" w:space="0" w:color="auto"/>
            <w:bottom w:val="none" w:sz="0" w:space="0" w:color="auto"/>
            <w:right w:val="none" w:sz="0" w:space="0" w:color="auto"/>
          </w:divBdr>
        </w:div>
        <w:div w:id="1430783232">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1432239284">
          <w:marLeft w:val="0"/>
          <w:marRight w:val="0"/>
          <w:marTop w:val="0"/>
          <w:marBottom w:val="0"/>
          <w:divBdr>
            <w:top w:val="none" w:sz="0" w:space="0" w:color="auto"/>
            <w:left w:val="none" w:sz="0" w:space="0" w:color="auto"/>
            <w:bottom w:val="none" w:sz="0" w:space="0" w:color="auto"/>
            <w:right w:val="none" w:sz="0" w:space="0" w:color="auto"/>
          </w:divBdr>
        </w:div>
        <w:div w:id="1436903405">
          <w:marLeft w:val="0"/>
          <w:marRight w:val="0"/>
          <w:marTop w:val="0"/>
          <w:marBottom w:val="0"/>
          <w:divBdr>
            <w:top w:val="none" w:sz="0" w:space="0" w:color="auto"/>
            <w:left w:val="none" w:sz="0" w:space="0" w:color="auto"/>
            <w:bottom w:val="none" w:sz="0" w:space="0" w:color="auto"/>
            <w:right w:val="none" w:sz="0" w:space="0" w:color="auto"/>
          </w:divBdr>
        </w:div>
        <w:div w:id="1440107261">
          <w:marLeft w:val="0"/>
          <w:marRight w:val="0"/>
          <w:marTop w:val="0"/>
          <w:marBottom w:val="0"/>
          <w:divBdr>
            <w:top w:val="none" w:sz="0" w:space="0" w:color="auto"/>
            <w:left w:val="none" w:sz="0" w:space="0" w:color="auto"/>
            <w:bottom w:val="none" w:sz="0" w:space="0" w:color="auto"/>
            <w:right w:val="none" w:sz="0" w:space="0" w:color="auto"/>
          </w:divBdr>
        </w:div>
        <w:div w:id="1440639530">
          <w:marLeft w:val="0"/>
          <w:marRight w:val="0"/>
          <w:marTop w:val="0"/>
          <w:marBottom w:val="0"/>
          <w:divBdr>
            <w:top w:val="none" w:sz="0" w:space="0" w:color="auto"/>
            <w:left w:val="none" w:sz="0" w:space="0" w:color="auto"/>
            <w:bottom w:val="none" w:sz="0" w:space="0" w:color="auto"/>
            <w:right w:val="none" w:sz="0" w:space="0" w:color="auto"/>
          </w:divBdr>
        </w:div>
        <w:div w:id="1442845257">
          <w:marLeft w:val="0"/>
          <w:marRight w:val="0"/>
          <w:marTop w:val="0"/>
          <w:marBottom w:val="0"/>
          <w:divBdr>
            <w:top w:val="none" w:sz="0" w:space="0" w:color="auto"/>
            <w:left w:val="none" w:sz="0" w:space="0" w:color="auto"/>
            <w:bottom w:val="none" w:sz="0" w:space="0" w:color="auto"/>
            <w:right w:val="none" w:sz="0" w:space="0" w:color="auto"/>
          </w:divBdr>
        </w:div>
        <w:div w:id="1444886770">
          <w:marLeft w:val="0"/>
          <w:marRight w:val="0"/>
          <w:marTop w:val="0"/>
          <w:marBottom w:val="0"/>
          <w:divBdr>
            <w:top w:val="none" w:sz="0" w:space="0" w:color="auto"/>
            <w:left w:val="none" w:sz="0" w:space="0" w:color="auto"/>
            <w:bottom w:val="none" w:sz="0" w:space="0" w:color="auto"/>
            <w:right w:val="none" w:sz="0" w:space="0" w:color="auto"/>
          </w:divBdr>
        </w:div>
        <w:div w:id="1449205321">
          <w:marLeft w:val="0"/>
          <w:marRight w:val="0"/>
          <w:marTop w:val="0"/>
          <w:marBottom w:val="0"/>
          <w:divBdr>
            <w:top w:val="none" w:sz="0" w:space="0" w:color="auto"/>
            <w:left w:val="none" w:sz="0" w:space="0" w:color="auto"/>
            <w:bottom w:val="none" w:sz="0" w:space="0" w:color="auto"/>
            <w:right w:val="none" w:sz="0" w:space="0" w:color="auto"/>
          </w:divBdr>
        </w:div>
        <w:div w:id="1459452530">
          <w:marLeft w:val="0"/>
          <w:marRight w:val="0"/>
          <w:marTop w:val="0"/>
          <w:marBottom w:val="0"/>
          <w:divBdr>
            <w:top w:val="none" w:sz="0" w:space="0" w:color="auto"/>
            <w:left w:val="none" w:sz="0" w:space="0" w:color="auto"/>
            <w:bottom w:val="none" w:sz="0" w:space="0" w:color="auto"/>
            <w:right w:val="none" w:sz="0" w:space="0" w:color="auto"/>
          </w:divBdr>
        </w:div>
        <w:div w:id="1467158919">
          <w:marLeft w:val="0"/>
          <w:marRight w:val="0"/>
          <w:marTop w:val="0"/>
          <w:marBottom w:val="0"/>
          <w:divBdr>
            <w:top w:val="none" w:sz="0" w:space="0" w:color="auto"/>
            <w:left w:val="none" w:sz="0" w:space="0" w:color="auto"/>
            <w:bottom w:val="none" w:sz="0" w:space="0" w:color="auto"/>
            <w:right w:val="none" w:sz="0" w:space="0" w:color="auto"/>
          </w:divBdr>
        </w:div>
        <w:div w:id="1467311270">
          <w:marLeft w:val="0"/>
          <w:marRight w:val="0"/>
          <w:marTop w:val="0"/>
          <w:marBottom w:val="0"/>
          <w:divBdr>
            <w:top w:val="none" w:sz="0" w:space="0" w:color="auto"/>
            <w:left w:val="none" w:sz="0" w:space="0" w:color="auto"/>
            <w:bottom w:val="none" w:sz="0" w:space="0" w:color="auto"/>
            <w:right w:val="none" w:sz="0" w:space="0" w:color="auto"/>
          </w:divBdr>
        </w:div>
        <w:div w:id="1470855266">
          <w:marLeft w:val="0"/>
          <w:marRight w:val="0"/>
          <w:marTop w:val="0"/>
          <w:marBottom w:val="0"/>
          <w:divBdr>
            <w:top w:val="none" w:sz="0" w:space="0" w:color="auto"/>
            <w:left w:val="none" w:sz="0" w:space="0" w:color="auto"/>
            <w:bottom w:val="none" w:sz="0" w:space="0" w:color="auto"/>
            <w:right w:val="none" w:sz="0" w:space="0" w:color="auto"/>
          </w:divBdr>
        </w:div>
        <w:div w:id="1473788099">
          <w:marLeft w:val="0"/>
          <w:marRight w:val="0"/>
          <w:marTop w:val="0"/>
          <w:marBottom w:val="0"/>
          <w:divBdr>
            <w:top w:val="none" w:sz="0" w:space="0" w:color="auto"/>
            <w:left w:val="none" w:sz="0" w:space="0" w:color="auto"/>
            <w:bottom w:val="none" w:sz="0" w:space="0" w:color="auto"/>
            <w:right w:val="none" w:sz="0" w:space="0" w:color="auto"/>
          </w:divBdr>
        </w:div>
        <w:div w:id="1473908628">
          <w:marLeft w:val="0"/>
          <w:marRight w:val="0"/>
          <w:marTop w:val="0"/>
          <w:marBottom w:val="0"/>
          <w:divBdr>
            <w:top w:val="none" w:sz="0" w:space="0" w:color="auto"/>
            <w:left w:val="none" w:sz="0" w:space="0" w:color="auto"/>
            <w:bottom w:val="none" w:sz="0" w:space="0" w:color="auto"/>
            <w:right w:val="none" w:sz="0" w:space="0" w:color="auto"/>
          </w:divBdr>
        </w:div>
        <w:div w:id="1476873028">
          <w:marLeft w:val="0"/>
          <w:marRight w:val="0"/>
          <w:marTop w:val="0"/>
          <w:marBottom w:val="0"/>
          <w:divBdr>
            <w:top w:val="none" w:sz="0" w:space="0" w:color="auto"/>
            <w:left w:val="none" w:sz="0" w:space="0" w:color="auto"/>
            <w:bottom w:val="none" w:sz="0" w:space="0" w:color="auto"/>
            <w:right w:val="none" w:sz="0" w:space="0" w:color="auto"/>
          </w:divBdr>
        </w:div>
        <w:div w:id="1477264107">
          <w:marLeft w:val="0"/>
          <w:marRight w:val="0"/>
          <w:marTop w:val="0"/>
          <w:marBottom w:val="0"/>
          <w:divBdr>
            <w:top w:val="none" w:sz="0" w:space="0" w:color="auto"/>
            <w:left w:val="none" w:sz="0" w:space="0" w:color="auto"/>
            <w:bottom w:val="none" w:sz="0" w:space="0" w:color="auto"/>
            <w:right w:val="none" w:sz="0" w:space="0" w:color="auto"/>
          </w:divBdr>
        </w:div>
        <w:div w:id="1489711508">
          <w:marLeft w:val="0"/>
          <w:marRight w:val="0"/>
          <w:marTop w:val="0"/>
          <w:marBottom w:val="0"/>
          <w:divBdr>
            <w:top w:val="none" w:sz="0" w:space="0" w:color="auto"/>
            <w:left w:val="none" w:sz="0" w:space="0" w:color="auto"/>
            <w:bottom w:val="none" w:sz="0" w:space="0" w:color="auto"/>
            <w:right w:val="none" w:sz="0" w:space="0" w:color="auto"/>
          </w:divBdr>
        </w:div>
        <w:div w:id="1492984499">
          <w:marLeft w:val="0"/>
          <w:marRight w:val="0"/>
          <w:marTop w:val="0"/>
          <w:marBottom w:val="0"/>
          <w:divBdr>
            <w:top w:val="none" w:sz="0" w:space="0" w:color="auto"/>
            <w:left w:val="none" w:sz="0" w:space="0" w:color="auto"/>
            <w:bottom w:val="none" w:sz="0" w:space="0" w:color="auto"/>
            <w:right w:val="none" w:sz="0" w:space="0" w:color="auto"/>
          </w:divBdr>
        </w:div>
        <w:div w:id="1495953369">
          <w:marLeft w:val="0"/>
          <w:marRight w:val="0"/>
          <w:marTop w:val="0"/>
          <w:marBottom w:val="0"/>
          <w:divBdr>
            <w:top w:val="none" w:sz="0" w:space="0" w:color="auto"/>
            <w:left w:val="none" w:sz="0" w:space="0" w:color="auto"/>
            <w:bottom w:val="none" w:sz="0" w:space="0" w:color="auto"/>
            <w:right w:val="none" w:sz="0" w:space="0" w:color="auto"/>
          </w:divBdr>
        </w:div>
        <w:div w:id="1499812366">
          <w:marLeft w:val="0"/>
          <w:marRight w:val="0"/>
          <w:marTop w:val="0"/>
          <w:marBottom w:val="0"/>
          <w:divBdr>
            <w:top w:val="none" w:sz="0" w:space="0" w:color="auto"/>
            <w:left w:val="none" w:sz="0" w:space="0" w:color="auto"/>
            <w:bottom w:val="none" w:sz="0" w:space="0" w:color="auto"/>
            <w:right w:val="none" w:sz="0" w:space="0" w:color="auto"/>
          </w:divBdr>
        </w:div>
        <w:div w:id="1503859976">
          <w:marLeft w:val="0"/>
          <w:marRight w:val="0"/>
          <w:marTop w:val="0"/>
          <w:marBottom w:val="0"/>
          <w:divBdr>
            <w:top w:val="none" w:sz="0" w:space="0" w:color="auto"/>
            <w:left w:val="none" w:sz="0" w:space="0" w:color="auto"/>
            <w:bottom w:val="none" w:sz="0" w:space="0" w:color="auto"/>
            <w:right w:val="none" w:sz="0" w:space="0" w:color="auto"/>
          </w:divBdr>
        </w:div>
        <w:div w:id="1503934334">
          <w:marLeft w:val="0"/>
          <w:marRight w:val="0"/>
          <w:marTop w:val="0"/>
          <w:marBottom w:val="0"/>
          <w:divBdr>
            <w:top w:val="none" w:sz="0" w:space="0" w:color="auto"/>
            <w:left w:val="none" w:sz="0" w:space="0" w:color="auto"/>
            <w:bottom w:val="none" w:sz="0" w:space="0" w:color="auto"/>
            <w:right w:val="none" w:sz="0" w:space="0" w:color="auto"/>
          </w:divBdr>
        </w:div>
        <w:div w:id="1504081869">
          <w:marLeft w:val="0"/>
          <w:marRight w:val="0"/>
          <w:marTop w:val="0"/>
          <w:marBottom w:val="0"/>
          <w:divBdr>
            <w:top w:val="none" w:sz="0" w:space="0" w:color="auto"/>
            <w:left w:val="none" w:sz="0" w:space="0" w:color="auto"/>
            <w:bottom w:val="none" w:sz="0" w:space="0" w:color="auto"/>
            <w:right w:val="none" w:sz="0" w:space="0" w:color="auto"/>
          </w:divBdr>
        </w:div>
        <w:div w:id="1505826205">
          <w:marLeft w:val="0"/>
          <w:marRight w:val="0"/>
          <w:marTop w:val="0"/>
          <w:marBottom w:val="0"/>
          <w:divBdr>
            <w:top w:val="none" w:sz="0" w:space="0" w:color="auto"/>
            <w:left w:val="none" w:sz="0" w:space="0" w:color="auto"/>
            <w:bottom w:val="none" w:sz="0" w:space="0" w:color="auto"/>
            <w:right w:val="none" w:sz="0" w:space="0" w:color="auto"/>
          </w:divBdr>
        </w:div>
        <w:div w:id="1510022894">
          <w:marLeft w:val="0"/>
          <w:marRight w:val="0"/>
          <w:marTop w:val="0"/>
          <w:marBottom w:val="0"/>
          <w:divBdr>
            <w:top w:val="none" w:sz="0" w:space="0" w:color="auto"/>
            <w:left w:val="none" w:sz="0" w:space="0" w:color="auto"/>
            <w:bottom w:val="none" w:sz="0" w:space="0" w:color="auto"/>
            <w:right w:val="none" w:sz="0" w:space="0" w:color="auto"/>
          </w:divBdr>
        </w:div>
        <w:div w:id="1510367362">
          <w:marLeft w:val="0"/>
          <w:marRight w:val="0"/>
          <w:marTop w:val="0"/>
          <w:marBottom w:val="0"/>
          <w:divBdr>
            <w:top w:val="none" w:sz="0" w:space="0" w:color="auto"/>
            <w:left w:val="none" w:sz="0" w:space="0" w:color="auto"/>
            <w:bottom w:val="none" w:sz="0" w:space="0" w:color="auto"/>
            <w:right w:val="none" w:sz="0" w:space="0" w:color="auto"/>
          </w:divBdr>
        </w:div>
        <w:div w:id="1512332757">
          <w:marLeft w:val="0"/>
          <w:marRight w:val="0"/>
          <w:marTop w:val="0"/>
          <w:marBottom w:val="0"/>
          <w:divBdr>
            <w:top w:val="none" w:sz="0" w:space="0" w:color="auto"/>
            <w:left w:val="none" w:sz="0" w:space="0" w:color="auto"/>
            <w:bottom w:val="none" w:sz="0" w:space="0" w:color="auto"/>
            <w:right w:val="none" w:sz="0" w:space="0" w:color="auto"/>
          </w:divBdr>
        </w:div>
        <w:div w:id="1515994419">
          <w:marLeft w:val="0"/>
          <w:marRight w:val="0"/>
          <w:marTop w:val="0"/>
          <w:marBottom w:val="0"/>
          <w:divBdr>
            <w:top w:val="none" w:sz="0" w:space="0" w:color="auto"/>
            <w:left w:val="none" w:sz="0" w:space="0" w:color="auto"/>
            <w:bottom w:val="none" w:sz="0" w:space="0" w:color="auto"/>
            <w:right w:val="none" w:sz="0" w:space="0" w:color="auto"/>
          </w:divBdr>
        </w:div>
        <w:div w:id="1516380770">
          <w:marLeft w:val="0"/>
          <w:marRight w:val="0"/>
          <w:marTop w:val="0"/>
          <w:marBottom w:val="0"/>
          <w:divBdr>
            <w:top w:val="none" w:sz="0" w:space="0" w:color="auto"/>
            <w:left w:val="none" w:sz="0" w:space="0" w:color="auto"/>
            <w:bottom w:val="none" w:sz="0" w:space="0" w:color="auto"/>
            <w:right w:val="none" w:sz="0" w:space="0" w:color="auto"/>
          </w:divBdr>
        </w:div>
        <w:div w:id="1519079448">
          <w:marLeft w:val="0"/>
          <w:marRight w:val="0"/>
          <w:marTop w:val="0"/>
          <w:marBottom w:val="0"/>
          <w:divBdr>
            <w:top w:val="none" w:sz="0" w:space="0" w:color="auto"/>
            <w:left w:val="none" w:sz="0" w:space="0" w:color="auto"/>
            <w:bottom w:val="none" w:sz="0" w:space="0" w:color="auto"/>
            <w:right w:val="none" w:sz="0" w:space="0" w:color="auto"/>
          </w:divBdr>
        </w:div>
        <w:div w:id="1523127697">
          <w:marLeft w:val="0"/>
          <w:marRight w:val="0"/>
          <w:marTop w:val="0"/>
          <w:marBottom w:val="0"/>
          <w:divBdr>
            <w:top w:val="none" w:sz="0" w:space="0" w:color="auto"/>
            <w:left w:val="none" w:sz="0" w:space="0" w:color="auto"/>
            <w:bottom w:val="none" w:sz="0" w:space="0" w:color="auto"/>
            <w:right w:val="none" w:sz="0" w:space="0" w:color="auto"/>
          </w:divBdr>
        </w:div>
        <w:div w:id="1526476581">
          <w:marLeft w:val="0"/>
          <w:marRight w:val="0"/>
          <w:marTop w:val="0"/>
          <w:marBottom w:val="0"/>
          <w:divBdr>
            <w:top w:val="none" w:sz="0" w:space="0" w:color="auto"/>
            <w:left w:val="none" w:sz="0" w:space="0" w:color="auto"/>
            <w:bottom w:val="none" w:sz="0" w:space="0" w:color="auto"/>
            <w:right w:val="none" w:sz="0" w:space="0" w:color="auto"/>
          </w:divBdr>
        </w:div>
        <w:div w:id="1527983069">
          <w:marLeft w:val="0"/>
          <w:marRight w:val="0"/>
          <w:marTop w:val="0"/>
          <w:marBottom w:val="0"/>
          <w:divBdr>
            <w:top w:val="none" w:sz="0" w:space="0" w:color="auto"/>
            <w:left w:val="none" w:sz="0" w:space="0" w:color="auto"/>
            <w:bottom w:val="none" w:sz="0" w:space="0" w:color="auto"/>
            <w:right w:val="none" w:sz="0" w:space="0" w:color="auto"/>
          </w:divBdr>
        </w:div>
        <w:div w:id="1528718559">
          <w:marLeft w:val="0"/>
          <w:marRight w:val="0"/>
          <w:marTop w:val="0"/>
          <w:marBottom w:val="0"/>
          <w:divBdr>
            <w:top w:val="none" w:sz="0" w:space="0" w:color="auto"/>
            <w:left w:val="none" w:sz="0" w:space="0" w:color="auto"/>
            <w:bottom w:val="none" w:sz="0" w:space="0" w:color="auto"/>
            <w:right w:val="none" w:sz="0" w:space="0" w:color="auto"/>
          </w:divBdr>
        </w:div>
        <w:div w:id="1530795026">
          <w:marLeft w:val="0"/>
          <w:marRight w:val="0"/>
          <w:marTop w:val="0"/>
          <w:marBottom w:val="0"/>
          <w:divBdr>
            <w:top w:val="none" w:sz="0" w:space="0" w:color="auto"/>
            <w:left w:val="none" w:sz="0" w:space="0" w:color="auto"/>
            <w:bottom w:val="none" w:sz="0" w:space="0" w:color="auto"/>
            <w:right w:val="none" w:sz="0" w:space="0" w:color="auto"/>
          </w:divBdr>
        </w:div>
        <w:div w:id="1539506687">
          <w:marLeft w:val="0"/>
          <w:marRight w:val="0"/>
          <w:marTop w:val="0"/>
          <w:marBottom w:val="0"/>
          <w:divBdr>
            <w:top w:val="none" w:sz="0" w:space="0" w:color="auto"/>
            <w:left w:val="none" w:sz="0" w:space="0" w:color="auto"/>
            <w:bottom w:val="none" w:sz="0" w:space="0" w:color="auto"/>
            <w:right w:val="none" w:sz="0" w:space="0" w:color="auto"/>
          </w:divBdr>
        </w:div>
        <w:div w:id="1543127265">
          <w:marLeft w:val="0"/>
          <w:marRight w:val="0"/>
          <w:marTop w:val="0"/>
          <w:marBottom w:val="0"/>
          <w:divBdr>
            <w:top w:val="none" w:sz="0" w:space="0" w:color="auto"/>
            <w:left w:val="none" w:sz="0" w:space="0" w:color="auto"/>
            <w:bottom w:val="none" w:sz="0" w:space="0" w:color="auto"/>
            <w:right w:val="none" w:sz="0" w:space="0" w:color="auto"/>
          </w:divBdr>
        </w:div>
        <w:div w:id="1543442511">
          <w:marLeft w:val="0"/>
          <w:marRight w:val="0"/>
          <w:marTop w:val="0"/>
          <w:marBottom w:val="0"/>
          <w:divBdr>
            <w:top w:val="none" w:sz="0" w:space="0" w:color="auto"/>
            <w:left w:val="none" w:sz="0" w:space="0" w:color="auto"/>
            <w:bottom w:val="none" w:sz="0" w:space="0" w:color="auto"/>
            <w:right w:val="none" w:sz="0" w:space="0" w:color="auto"/>
          </w:divBdr>
        </w:div>
        <w:div w:id="1548487606">
          <w:marLeft w:val="0"/>
          <w:marRight w:val="0"/>
          <w:marTop w:val="0"/>
          <w:marBottom w:val="0"/>
          <w:divBdr>
            <w:top w:val="none" w:sz="0" w:space="0" w:color="auto"/>
            <w:left w:val="none" w:sz="0" w:space="0" w:color="auto"/>
            <w:bottom w:val="none" w:sz="0" w:space="0" w:color="auto"/>
            <w:right w:val="none" w:sz="0" w:space="0" w:color="auto"/>
          </w:divBdr>
        </w:div>
        <w:div w:id="1550805228">
          <w:marLeft w:val="0"/>
          <w:marRight w:val="0"/>
          <w:marTop w:val="0"/>
          <w:marBottom w:val="0"/>
          <w:divBdr>
            <w:top w:val="none" w:sz="0" w:space="0" w:color="auto"/>
            <w:left w:val="none" w:sz="0" w:space="0" w:color="auto"/>
            <w:bottom w:val="none" w:sz="0" w:space="0" w:color="auto"/>
            <w:right w:val="none" w:sz="0" w:space="0" w:color="auto"/>
          </w:divBdr>
        </w:div>
        <w:div w:id="1551646587">
          <w:marLeft w:val="0"/>
          <w:marRight w:val="0"/>
          <w:marTop w:val="0"/>
          <w:marBottom w:val="0"/>
          <w:divBdr>
            <w:top w:val="none" w:sz="0" w:space="0" w:color="auto"/>
            <w:left w:val="none" w:sz="0" w:space="0" w:color="auto"/>
            <w:bottom w:val="none" w:sz="0" w:space="0" w:color="auto"/>
            <w:right w:val="none" w:sz="0" w:space="0" w:color="auto"/>
          </w:divBdr>
        </w:div>
        <w:div w:id="1560051628">
          <w:marLeft w:val="0"/>
          <w:marRight w:val="0"/>
          <w:marTop w:val="0"/>
          <w:marBottom w:val="0"/>
          <w:divBdr>
            <w:top w:val="none" w:sz="0" w:space="0" w:color="auto"/>
            <w:left w:val="none" w:sz="0" w:space="0" w:color="auto"/>
            <w:bottom w:val="none" w:sz="0" w:space="0" w:color="auto"/>
            <w:right w:val="none" w:sz="0" w:space="0" w:color="auto"/>
          </w:divBdr>
        </w:div>
        <w:div w:id="1562985708">
          <w:marLeft w:val="0"/>
          <w:marRight w:val="0"/>
          <w:marTop w:val="0"/>
          <w:marBottom w:val="0"/>
          <w:divBdr>
            <w:top w:val="none" w:sz="0" w:space="0" w:color="auto"/>
            <w:left w:val="none" w:sz="0" w:space="0" w:color="auto"/>
            <w:bottom w:val="none" w:sz="0" w:space="0" w:color="auto"/>
            <w:right w:val="none" w:sz="0" w:space="0" w:color="auto"/>
          </w:divBdr>
        </w:div>
        <w:div w:id="1563980396">
          <w:marLeft w:val="0"/>
          <w:marRight w:val="0"/>
          <w:marTop w:val="0"/>
          <w:marBottom w:val="0"/>
          <w:divBdr>
            <w:top w:val="none" w:sz="0" w:space="0" w:color="auto"/>
            <w:left w:val="none" w:sz="0" w:space="0" w:color="auto"/>
            <w:bottom w:val="none" w:sz="0" w:space="0" w:color="auto"/>
            <w:right w:val="none" w:sz="0" w:space="0" w:color="auto"/>
          </w:divBdr>
        </w:div>
        <w:div w:id="1567490350">
          <w:marLeft w:val="0"/>
          <w:marRight w:val="0"/>
          <w:marTop w:val="0"/>
          <w:marBottom w:val="0"/>
          <w:divBdr>
            <w:top w:val="none" w:sz="0" w:space="0" w:color="auto"/>
            <w:left w:val="none" w:sz="0" w:space="0" w:color="auto"/>
            <w:bottom w:val="none" w:sz="0" w:space="0" w:color="auto"/>
            <w:right w:val="none" w:sz="0" w:space="0" w:color="auto"/>
          </w:divBdr>
        </w:div>
        <w:div w:id="1568416697">
          <w:marLeft w:val="0"/>
          <w:marRight w:val="0"/>
          <w:marTop w:val="0"/>
          <w:marBottom w:val="0"/>
          <w:divBdr>
            <w:top w:val="none" w:sz="0" w:space="0" w:color="auto"/>
            <w:left w:val="none" w:sz="0" w:space="0" w:color="auto"/>
            <w:bottom w:val="none" w:sz="0" w:space="0" w:color="auto"/>
            <w:right w:val="none" w:sz="0" w:space="0" w:color="auto"/>
          </w:divBdr>
        </w:div>
        <w:div w:id="1571039898">
          <w:marLeft w:val="0"/>
          <w:marRight w:val="0"/>
          <w:marTop w:val="0"/>
          <w:marBottom w:val="0"/>
          <w:divBdr>
            <w:top w:val="none" w:sz="0" w:space="0" w:color="auto"/>
            <w:left w:val="none" w:sz="0" w:space="0" w:color="auto"/>
            <w:bottom w:val="none" w:sz="0" w:space="0" w:color="auto"/>
            <w:right w:val="none" w:sz="0" w:space="0" w:color="auto"/>
          </w:divBdr>
        </w:div>
        <w:div w:id="1572152725">
          <w:marLeft w:val="0"/>
          <w:marRight w:val="0"/>
          <w:marTop w:val="0"/>
          <w:marBottom w:val="0"/>
          <w:divBdr>
            <w:top w:val="none" w:sz="0" w:space="0" w:color="auto"/>
            <w:left w:val="none" w:sz="0" w:space="0" w:color="auto"/>
            <w:bottom w:val="none" w:sz="0" w:space="0" w:color="auto"/>
            <w:right w:val="none" w:sz="0" w:space="0" w:color="auto"/>
          </w:divBdr>
        </w:div>
        <w:div w:id="1577320930">
          <w:marLeft w:val="0"/>
          <w:marRight w:val="0"/>
          <w:marTop w:val="0"/>
          <w:marBottom w:val="0"/>
          <w:divBdr>
            <w:top w:val="none" w:sz="0" w:space="0" w:color="auto"/>
            <w:left w:val="none" w:sz="0" w:space="0" w:color="auto"/>
            <w:bottom w:val="none" w:sz="0" w:space="0" w:color="auto"/>
            <w:right w:val="none" w:sz="0" w:space="0" w:color="auto"/>
          </w:divBdr>
        </w:div>
        <w:div w:id="1578133079">
          <w:marLeft w:val="0"/>
          <w:marRight w:val="0"/>
          <w:marTop w:val="0"/>
          <w:marBottom w:val="0"/>
          <w:divBdr>
            <w:top w:val="none" w:sz="0" w:space="0" w:color="auto"/>
            <w:left w:val="none" w:sz="0" w:space="0" w:color="auto"/>
            <w:bottom w:val="none" w:sz="0" w:space="0" w:color="auto"/>
            <w:right w:val="none" w:sz="0" w:space="0" w:color="auto"/>
          </w:divBdr>
        </w:div>
        <w:div w:id="1581522358">
          <w:marLeft w:val="0"/>
          <w:marRight w:val="0"/>
          <w:marTop w:val="0"/>
          <w:marBottom w:val="0"/>
          <w:divBdr>
            <w:top w:val="none" w:sz="0" w:space="0" w:color="auto"/>
            <w:left w:val="none" w:sz="0" w:space="0" w:color="auto"/>
            <w:bottom w:val="none" w:sz="0" w:space="0" w:color="auto"/>
            <w:right w:val="none" w:sz="0" w:space="0" w:color="auto"/>
          </w:divBdr>
        </w:div>
        <w:div w:id="1583684116">
          <w:marLeft w:val="0"/>
          <w:marRight w:val="0"/>
          <w:marTop w:val="0"/>
          <w:marBottom w:val="0"/>
          <w:divBdr>
            <w:top w:val="none" w:sz="0" w:space="0" w:color="auto"/>
            <w:left w:val="none" w:sz="0" w:space="0" w:color="auto"/>
            <w:bottom w:val="none" w:sz="0" w:space="0" w:color="auto"/>
            <w:right w:val="none" w:sz="0" w:space="0" w:color="auto"/>
          </w:divBdr>
        </w:div>
        <w:div w:id="1587418715">
          <w:marLeft w:val="0"/>
          <w:marRight w:val="0"/>
          <w:marTop w:val="0"/>
          <w:marBottom w:val="0"/>
          <w:divBdr>
            <w:top w:val="none" w:sz="0" w:space="0" w:color="auto"/>
            <w:left w:val="none" w:sz="0" w:space="0" w:color="auto"/>
            <w:bottom w:val="none" w:sz="0" w:space="0" w:color="auto"/>
            <w:right w:val="none" w:sz="0" w:space="0" w:color="auto"/>
          </w:divBdr>
        </w:div>
        <w:div w:id="1587765002">
          <w:marLeft w:val="0"/>
          <w:marRight w:val="0"/>
          <w:marTop w:val="0"/>
          <w:marBottom w:val="0"/>
          <w:divBdr>
            <w:top w:val="none" w:sz="0" w:space="0" w:color="auto"/>
            <w:left w:val="none" w:sz="0" w:space="0" w:color="auto"/>
            <w:bottom w:val="none" w:sz="0" w:space="0" w:color="auto"/>
            <w:right w:val="none" w:sz="0" w:space="0" w:color="auto"/>
          </w:divBdr>
        </w:div>
        <w:div w:id="1589383597">
          <w:marLeft w:val="0"/>
          <w:marRight w:val="0"/>
          <w:marTop w:val="0"/>
          <w:marBottom w:val="0"/>
          <w:divBdr>
            <w:top w:val="none" w:sz="0" w:space="0" w:color="auto"/>
            <w:left w:val="none" w:sz="0" w:space="0" w:color="auto"/>
            <w:bottom w:val="none" w:sz="0" w:space="0" w:color="auto"/>
            <w:right w:val="none" w:sz="0" w:space="0" w:color="auto"/>
          </w:divBdr>
        </w:div>
        <w:div w:id="1591888718">
          <w:marLeft w:val="0"/>
          <w:marRight w:val="0"/>
          <w:marTop w:val="0"/>
          <w:marBottom w:val="0"/>
          <w:divBdr>
            <w:top w:val="none" w:sz="0" w:space="0" w:color="auto"/>
            <w:left w:val="none" w:sz="0" w:space="0" w:color="auto"/>
            <w:bottom w:val="none" w:sz="0" w:space="0" w:color="auto"/>
            <w:right w:val="none" w:sz="0" w:space="0" w:color="auto"/>
          </w:divBdr>
        </w:div>
        <w:div w:id="1600412962">
          <w:marLeft w:val="0"/>
          <w:marRight w:val="0"/>
          <w:marTop w:val="0"/>
          <w:marBottom w:val="0"/>
          <w:divBdr>
            <w:top w:val="none" w:sz="0" w:space="0" w:color="auto"/>
            <w:left w:val="none" w:sz="0" w:space="0" w:color="auto"/>
            <w:bottom w:val="none" w:sz="0" w:space="0" w:color="auto"/>
            <w:right w:val="none" w:sz="0" w:space="0" w:color="auto"/>
          </w:divBdr>
        </w:div>
        <w:div w:id="1600523720">
          <w:marLeft w:val="0"/>
          <w:marRight w:val="0"/>
          <w:marTop w:val="0"/>
          <w:marBottom w:val="0"/>
          <w:divBdr>
            <w:top w:val="none" w:sz="0" w:space="0" w:color="auto"/>
            <w:left w:val="none" w:sz="0" w:space="0" w:color="auto"/>
            <w:bottom w:val="none" w:sz="0" w:space="0" w:color="auto"/>
            <w:right w:val="none" w:sz="0" w:space="0" w:color="auto"/>
          </w:divBdr>
        </w:div>
        <w:div w:id="1605729748">
          <w:marLeft w:val="0"/>
          <w:marRight w:val="0"/>
          <w:marTop w:val="0"/>
          <w:marBottom w:val="0"/>
          <w:divBdr>
            <w:top w:val="none" w:sz="0" w:space="0" w:color="auto"/>
            <w:left w:val="none" w:sz="0" w:space="0" w:color="auto"/>
            <w:bottom w:val="none" w:sz="0" w:space="0" w:color="auto"/>
            <w:right w:val="none" w:sz="0" w:space="0" w:color="auto"/>
          </w:divBdr>
        </w:div>
        <w:div w:id="1606692273">
          <w:marLeft w:val="0"/>
          <w:marRight w:val="0"/>
          <w:marTop w:val="0"/>
          <w:marBottom w:val="0"/>
          <w:divBdr>
            <w:top w:val="none" w:sz="0" w:space="0" w:color="auto"/>
            <w:left w:val="none" w:sz="0" w:space="0" w:color="auto"/>
            <w:bottom w:val="none" w:sz="0" w:space="0" w:color="auto"/>
            <w:right w:val="none" w:sz="0" w:space="0" w:color="auto"/>
          </w:divBdr>
        </w:div>
        <w:div w:id="1609041366">
          <w:marLeft w:val="0"/>
          <w:marRight w:val="0"/>
          <w:marTop w:val="0"/>
          <w:marBottom w:val="0"/>
          <w:divBdr>
            <w:top w:val="none" w:sz="0" w:space="0" w:color="auto"/>
            <w:left w:val="none" w:sz="0" w:space="0" w:color="auto"/>
            <w:bottom w:val="none" w:sz="0" w:space="0" w:color="auto"/>
            <w:right w:val="none" w:sz="0" w:space="0" w:color="auto"/>
          </w:divBdr>
        </w:div>
        <w:div w:id="1611816384">
          <w:marLeft w:val="0"/>
          <w:marRight w:val="0"/>
          <w:marTop w:val="0"/>
          <w:marBottom w:val="0"/>
          <w:divBdr>
            <w:top w:val="none" w:sz="0" w:space="0" w:color="auto"/>
            <w:left w:val="none" w:sz="0" w:space="0" w:color="auto"/>
            <w:bottom w:val="none" w:sz="0" w:space="0" w:color="auto"/>
            <w:right w:val="none" w:sz="0" w:space="0" w:color="auto"/>
          </w:divBdr>
        </w:div>
        <w:div w:id="1617323874">
          <w:marLeft w:val="0"/>
          <w:marRight w:val="0"/>
          <w:marTop w:val="0"/>
          <w:marBottom w:val="0"/>
          <w:divBdr>
            <w:top w:val="none" w:sz="0" w:space="0" w:color="auto"/>
            <w:left w:val="none" w:sz="0" w:space="0" w:color="auto"/>
            <w:bottom w:val="none" w:sz="0" w:space="0" w:color="auto"/>
            <w:right w:val="none" w:sz="0" w:space="0" w:color="auto"/>
          </w:divBdr>
        </w:div>
        <w:div w:id="1619987814">
          <w:marLeft w:val="0"/>
          <w:marRight w:val="0"/>
          <w:marTop w:val="0"/>
          <w:marBottom w:val="0"/>
          <w:divBdr>
            <w:top w:val="none" w:sz="0" w:space="0" w:color="auto"/>
            <w:left w:val="none" w:sz="0" w:space="0" w:color="auto"/>
            <w:bottom w:val="none" w:sz="0" w:space="0" w:color="auto"/>
            <w:right w:val="none" w:sz="0" w:space="0" w:color="auto"/>
          </w:divBdr>
        </w:div>
        <w:div w:id="1622879452">
          <w:marLeft w:val="0"/>
          <w:marRight w:val="0"/>
          <w:marTop w:val="0"/>
          <w:marBottom w:val="0"/>
          <w:divBdr>
            <w:top w:val="none" w:sz="0" w:space="0" w:color="auto"/>
            <w:left w:val="none" w:sz="0" w:space="0" w:color="auto"/>
            <w:bottom w:val="none" w:sz="0" w:space="0" w:color="auto"/>
            <w:right w:val="none" w:sz="0" w:space="0" w:color="auto"/>
          </w:divBdr>
        </w:div>
        <w:div w:id="1624724152">
          <w:marLeft w:val="0"/>
          <w:marRight w:val="0"/>
          <w:marTop w:val="0"/>
          <w:marBottom w:val="0"/>
          <w:divBdr>
            <w:top w:val="none" w:sz="0" w:space="0" w:color="auto"/>
            <w:left w:val="none" w:sz="0" w:space="0" w:color="auto"/>
            <w:bottom w:val="none" w:sz="0" w:space="0" w:color="auto"/>
            <w:right w:val="none" w:sz="0" w:space="0" w:color="auto"/>
          </w:divBdr>
        </w:div>
        <w:div w:id="1625234128">
          <w:marLeft w:val="0"/>
          <w:marRight w:val="0"/>
          <w:marTop w:val="0"/>
          <w:marBottom w:val="0"/>
          <w:divBdr>
            <w:top w:val="none" w:sz="0" w:space="0" w:color="auto"/>
            <w:left w:val="none" w:sz="0" w:space="0" w:color="auto"/>
            <w:bottom w:val="none" w:sz="0" w:space="0" w:color="auto"/>
            <w:right w:val="none" w:sz="0" w:space="0" w:color="auto"/>
          </w:divBdr>
        </w:div>
        <w:div w:id="1633169827">
          <w:marLeft w:val="0"/>
          <w:marRight w:val="0"/>
          <w:marTop w:val="0"/>
          <w:marBottom w:val="0"/>
          <w:divBdr>
            <w:top w:val="none" w:sz="0" w:space="0" w:color="auto"/>
            <w:left w:val="none" w:sz="0" w:space="0" w:color="auto"/>
            <w:bottom w:val="none" w:sz="0" w:space="0" w:color="auto"/>
            <w:right w:val="none" w:sz="0" w:space="0" w:color="auto"/>
          </w:divBdr>
        </w:div>
        <w:div w:id="1636138044">
          <w:marLeft w:val="0"/>
          <w:marRight w:val="0"/>
          <w:marTop w:val="0"/>
          <w:marBottom w:val="0"/>
          <w:divBdr>
            <w:top w:val="none" w:sz="0" w:space="0" w:color="auto"/>
            <w:left w:val="none" w:sz="0" w:space="0" w:color="auto"/>
            <w:bottom w:val="none" w:sz="0" w:space="0" w:color="auto"/>
            <w:right w:val="none" w:sz="0" w:space="0" w:color="auto"/>
          </w:divBdr>
        </w:div>
        <w:div w:id="1649357852">
          <w:marLeft w:val="0"/>
          <w:marRight w:val="0"/>
          <w:marTop w:val="0"/>
          <w:marBottom w:val="0"/>
          <w:divBdr>
            <w:top w:val="none" w:sz="0" w:space="0" w:color="auto"/>
            <w:left w:val="none" w:sz="0" w:space="0" w:color="auto"/>
            <w:bottom w:val="none" w:sz="0" w:space="0" w:color="auto"/>
            <w:right w:val="none" w:sz="0" w:space="0" w:color="auto"/>
          </w:divBdr>
        </w:div>
        <w:div w:id="1656881904">
          <w:marLeft w:val="0"/>
          <w:marRight w:val="0"/>
          <w:marTop w:val="0"/>
          <w:marBottom w:val="0"/>
          <w:divBdr>
            <w:top w:val="none" w:sz="0" w:space="0" w:color="auto"/>
            <w:left w:val="none" w:sz="0" w:space="0" w:color="auto"/>
            <w:bottom w:val="none" w:sz="0" w:space="0" w:color="auto"/>
            <w:right w:val="none" w:sz="0" w:space="0" w:color="auto"/>
          </w:divBdr>
        </w:div>
        <w:div w:id="1661036980">
          <w:marLeft w:val="0"/>
          <w:marRight w:val="0"/>
          <w:marTop w:val="0"/>
          <w:marBottom w:val="0"/>
          <w:divBdr>
            <w:top w:val="none" w:sz="0" w:space="0" w:color="auto"/>
            <w:left w:val="none" w:sz="0" w:space="0" w:color="auto"/>
            <w:bottom w:val="none" w:sz="0" w:space="0" w:color="auto"/>
            <w:right w:val="none" w:sz="0" w:space="0" w:color="auto"/>
          </w:divBdr>
        </w:div>
        <w:div w:id="1661695002">
          <w:marLeft w:val="0"/>
          <w:marRight w:val="0"/>
          <w:marTop w:val="0"/>
          <w:marBottom w:val="0"/>
          <w:divBdr>
            <w:top w:val="none" w:sz="0" w:space="0" w:color="auto"/>
            <w:left w:val="none" w:sz="0" w:space="0" w:color="auto"/>
            <w:bottom w:val="none" w:sz="0" w:space="0" w:color="auto"/>
            <w:right w:val="none" w:sz="0" w:space="0" w:color="auto"/>
          </w:divBdr>
        </w:div>
        <w:div w:id="1667323781">
          <w:marLeft w:val="0"/>
          <w:marRight w:val="0"/>
          <w:marTop w:val="0"/>
          <w:marBottom w:val="0"/>
          <w:divBdr>
            <w:top w:val="none" w:sz="0" w:space="0" w:color="auto"/>
            <w:left w:val="none" w:sz="0" w:space="0" w:color="auto"/>
            <w:bottom w:val="none" w:sz="0" w:space="0" w:color="auto"/>
            <w:right w:val="none" w:sz="0" w:space="0" w:color="auto"/>
          </w:divBdr>
        </w:div>
        <w:div w:id="1673795847">
          <w:marLeft w:val="0"/>
          <w:marRight w:val="0"/>
          <w:marTop w:val="0"/>
          <w:marBottom w:val="0"/>
          <w:divBdr>
            <w:top w:val="none" w:sz="0" w:space="0" w:color="auto"/>
            <w:left w:val="none" w:sz="0" w:space="0" w:color="auto"/>
            <w:bottom w:val="none" w:sz="0" w:space="0" w:color="auto"/>
            <w:right w:val="none" w:sz="0" w:space="0" w:color="auto"/>
          </w:divBdr>
        </w:div>
        <w:div w:id="1673870766">
          <w:marLeft w:val="0"/>
          <w:marRight w:val="0"/>
          <w:marTop w:val="0"/>
          <w:marBottom w:val="0"/>
          <w:divBdr>
            <w:top w:val="none" w:sz="0" w:space="0" w:color="auto"/>
            <w:left w:val="none" w:sz="0" w:space="0" w:color="auto"/>
            <w:bottom w:val="none" w:sz="0" w:space="0" w:color="auto"/>
            <w:right w:val="none" w:sz="0" w:space="0" w:color="auto"/>
          </w:divBdr>
        </w:div>
        <w:div w:id="1677147577">
          <w:marLeft w:val="0"/>
          <w:marRight w:val="0"/>
          <w:marTop w:val="0"/>
          <w:marBottom w:val="0"/>
          <w:divBdr>
            <w:top w:val="none" w:sz="0" w:space="0" w:color="auto"/>
            <w:left w:val="none" w:sz="0" w:space="0" w:color="auto"/>
            <w:bottom w:val="none" w:sz="0" w:space="0" w:color="auto"/>
            <w:right w:val="none" w:sz="0" w:space="0" w:color="auto"/>
          </w:divBdr>
        </w:div>
        <w:div w:id="1689794166">
          <w:marLeft w:val="0"/>
          <w:marRight w:val="0"/>
          <w:marTop w:val="0"/>
          <w:marBottom w:val="0"/>
          <w:divBdr>
            <w:top w:val="none" w:sz="0" w:space="0" w:color="auto"/>
            <w:left w:val="none" w:sz="0" w:space="0" w:color="auto"/>
            <w:bottom w:val="none" w:sz="0" w:space="0" w:color="auto"/>
            <w:right w:val="none" w:sz="0" w:space="0" w:color="auto"/>
          </w:divBdr>
        </w:div>
        <w:div w:id="1696231251">
          <w:marLeft w:val="0"/>
          <w:marRight w:val="0"/>
          <w:marTop w:val="0"/>
          <w:marBottom w:val="0"/>
          <w:divBdr>
            <w:top w:val="none" w:sz="0" w:space="0" w:color="auto"/>
            <w:left w:val="none" w:sz="0" w:space="0" w:color="auto"/>
            <w:bottom w:val="none" w:sz="0" w:space="0" w:color="auto"/>
            <w:right w:val="none" w:sz="0" w:space="0" w:color="auto"/>
          </w:divBdr>
        </w:div>
        <w:div w:id="1702169090">
          <w:marLeft w:val="0"/>
          <w:marRight w:val="0"/>
          <w:marTop w:val="0"/>
          <w:marBottom w:val="0"/>
          <w:divBdr>
            <w:top w:val="none" w:sz="0" w:space="0" w:color="auto"/>
            <w:left w:val="none" w:sz="0" w:space="0" w:color="auto"/>
            <w:bottom w:val="none" w:sz="0" w:space="0" w:color="auto"/>
            <w:right w:val="none" w:sz="0" w:space="0" w:color="auto"/>
          </w:divBdr>
        </w:div>
        <w:div w:id="1702507709">
          <w:marLeft w:val="0"/>
          <w:marRight w:val="0"/>
          <w:marTop w:val="0"/>
          <w:marBottom w:val="0"/>
          <w:divBdr>
            <w:top w:val="none" w:sz="0" w:space="0" w:color="auto"/>
            <w:left w:val="none" w:sz="0" w:space="0" w:color="auto"/>
            <w:bottom w:val="none" w:sz="0" w:space="0" w:color="auto"/>
            <w:right w:val="none" w:sz="0" w:space="0" w:color="auto"/>
          </w:divBdr>
        </w:div>
        <w:div w:id="1706103532">
          <w:marLeft w:val="0"/>
          <w:marRight w:val="0"/>
          <w:marTop w:val="0"/>
          <w:marBottom w:val="0"/>
          <w:divBdr>
            <w:top w:val="none" w:sz="0" w:space="0" w:color="auto"/>
            <w:left w:val="none" w:sz="0" w:space="0" w:color="auto"/>
            <w:bottom w:val="none" w:sz="0" w:space="0" w:color="auto"/>
            <w:right w:val="none" w:sz="0" w:space="0" w:color="auto"/>
          </w:divBdr>
        </w:div>
        <w:div w:id="1707875853">
          <w:marLeft w:val="0"/>
          <w:marRight w:val="0"/>
          <w:marTop w:val="0"/>
          <w:marBottom w:val="0"/>
          <w:divBdr>
            <w:top w:val="none" w:sz="0" w:space="0" w:color="auto"/>
            <w:left w:val="none" w:sz="0" w:space="0" w:color="auto"/>
            <w:bottom w:val="none" w:sz="0" w:space="0" w:color="auto"/>
            <w:right w:val="none" w:sz="0" w:space="0" w:color="auto"/>
          </w:divBdr>
        </w:div>
        <w:div w:id="1716003048">
          <w:marLeft w:val="0"/>
          <w:marRight w:val="0"/>
          <w:marTop w:val="0"/>
          <w:marBottom w:val="0"/>
          <w:divBdr>
            <w:top w:val="none" w:sz="0" w:space="0" w:color="auto"/>
            <w:left w:val="none" w:sz="0" w:space="0" w:color="auto"/>
            <w:bottom w:val="none" w:sz="0" w:space="0" w:color="auto"/>
            <w:right w:val="none" w:sz="0" w:space="0" w:color="auto"/>
          </w:divBdr>
        </w:div>
        <w:div w:id="1718121844">
          <w:marLeft w:val="0"/>
          <w:marRight w:val="0"/>
          <w:marTop w:val="0"/>
          <w:marBottom w:val="0"/>
          <w:divBdr>
            <w:top w:val="none" w:sz="0" w:space="0" w:color="auto"/>
            <w:left w:val="none" w:sz="0" w:space="0" w:color="auto"/>
            <w:bottom w:val="none" w:sz="0" w:space="0" w:color="auto"/>
            <w:right w:val="none" w:sz="0" w:space="0" w:color="auto"/>
          </w:divBdr>
        </w:div>
        <w:div w:id="1719041867">
          <w:marLeft w:val="0"/>
          <w:marRight w:val="0"/>
          <w:marTop w:val="0"/>
          <w:marBottom w:val="0"/>
          <w:divBdr>
            <w:top w:val="none" w:sz="0" w:space="0" w:color="auto"/>
            <w:left w:val="none" w:sz="0" w:space="0" w:color="auto"/>
            <w:bottom w:val="none" w:sz="0" w:space="0" w:color="auto"/>
            <w:right w:val="none" w:sz="0" w:space="0" w:color="auto"/>
          </w:divBdr>
        </w:div>
        <w:div w:id="1724520393">
          <w:marLeft w:val="0"/>
          <w:marRight w:val="0"/>
          <w:marTop w:val="0"/>
          <w:marBottom w:val="0"/>
          <w:divBdr>
            <w:top w:val="none" w:sz="0" w:space="0" w:color="auto"/>
            <w:left w:val="none" w:sz="0" w:space="0" w:color="auto"/>
            <w:bottom w:val="none" w:sz="0" w:space="0" w:color="auto"/>
            <w:right w:val="none" w:sz="0" w:space="0" w:color="auto"/>
          </w:divBdr>
        </w:div>
        <w:div w:id="1726567164">
          <w:marLeft w:val="0"/>
          <w:marRight w:val="0"/>
          <w:marTop w:val="0"/>
          <w:marBottom w:val="0"/>
          <w:divBdr>
            <w:top w:val="none" w:sz="0" w:space="0" w:color="auto"/>
            <w:left w:val="none" w:sz="0" w:space="0" w:color="auto"/>
            <w:bottom w:val="none" w:sz="0" w:space="0" w:color="auto"/>
            <w:right w:val="none" w:sz="0" w:space="0" w:color="auto"/>
          </w:divBdr>
        </w:div>
        <w:div w:id="1730151108">
          <w:marLeft w:val="0"/>
          <w:marRight w:val="0"/>
          <w:marTop w:val="0"/>
          <w:marBottom w:val="0"/>
          <w:divBdr>
            <w:top w:val="none" w:sz="0" w:space="0" w:color="auto"/>
            <w:left w:val="none" w:sz="0" w:space="0" w:color="auto"/>
            <w:bottom w:val="none" w:sz="0" w:space="0" w:color="auto"/>
            <w:right w:val="none" w:sz="0" w:space="0" w:color="auto"/>
          </w:divBdr>
        </w:div>
        <w:div w:id="1731030347">
          <w:marLeft w:val="0"/>
          <w:marRight w:val="0"/>
          <w:marTop w:val="0"/>
          <w:marBottom w:val="0"/>
          <w:divBdr>
            <w:top w:val="none" w:sz="0" w:space="0" w:color="auto"/>
            <w:left w:val="none" w:sz="0" w:space="0" w:color="auto"/>
            <w:bottom w:val="none" w:sz="0" w:space="0" w:color="auto"/>
            <w:right w:val="none" w:sz="0" w:space="0" w:color="auto"/>
          </w:divBdr>
        </w:div>
        <w:div w:id="1737319668">
          <w:marLeft w:val="0"/>
          <w:marRight w:val="0"/>
          <w:marTop w:val="0"/>
          <w:marBottom w:val="0"/>
          <w:divBdr>
            <w:top w:val="none" w:sz="0" w:space="0" w:color="auto"/>
            <w:left w:val="none" w:sz="0" w:space="0" w:color="auto"/>
            <w:bottom w:val="none" w:sz="0" w:space="0" w:color="auto"/>
            <w:right w:val="none" w:sz="0" w:space="0" w:color="auto"/>
          </w:divBdr>
        </w:div>
        <w:div w:id="1743529921">
          <w:marLeft w:val="0"/>
          <w:marRight w:val="0"/>
          <w:marTop w:val="0"/>
          <w:marBottom w:val="0"/>
          <w:divBdr>
            <w:top w:val="none" w:sz="0" w:space="0" w:color="auto"/>
            <w:left w:val="none" w:sz="0" w:space="0" w:color="auto"/>
            <w:bottom w:val="none" w:sz="0" w:space="0" w:color="auto"/>
            <w:right w:val="none" w:sz="0" w:space="0" w:color="auto"/>
          </w:divBdr>
        </w:div>
        <w:div w:id="1751192397">
          <w:marLeft w:val="0"/>
          <w:marRight w:val="0"/>
          <w:marTop w:val="0"/>
          <w:marBottom w:val="0"/>
          <w:divBdr>
            <w:top w:val="none" w:sz="0" w:space="0" w:color="auto"/>
            <w:left w:val="none" w:sz="0" w:space="0" w:color="auto"/>
            <w:bottom w:val="none" w:sz="0" w:space="0" w:color="auto"/>
            <w:right w:val="none" w:sz="0" w:space="0" w:color="auto"/>
          </w:divBdr>
        </w:div>
        <w:div w:id="1757288538">
          <w:marLeft w:val="0"/>
          <w:marRight w:val="0"/>
          <w:marTop w:val="0"/>
          <w:marBottom w:val="0"/>
          <w:divBdr>
            <w:top w:val="none" w:sz="0" w:space="0" w:color="auto"/>
            <w:left w:val="none" w:sz="0" w:space="0" w:color="auto"/>
            <w:bottom w:val="none" w:sz="0" w:space="0" w:color="auto"/>
            <w:right w:val="none" w:sz="0" w:space="0" w:color="auto"/>
          </w:divBdr>
        </w:div>
        <w:div w:id="1768043766">
          <w:marLeft w:val="0"/>
          <w:marRight w:val="0"/>
          <w:marTop w:val="0"/>
          <w:marBottom w:val="0"/>
          <w:divBdr>
            <w:top w:val="none" w:sz="0" w:space="0" w:color="auto"/>
            <w:left w:val="none" w:sz="0" w:space="0" w:color="auto"/>
            <w:bottom w:val="none" w:sz="0" w:space="0" w:color="auto"/>
            <w:right w:val="none" w:sz="0" w:space="0" w:color="auto"/>
          </w:divBdr>
        </w:div>
        <w:div w:id="1777410185">
          <w:marLeft w:val="0"/>
          <w:marRight w:val="0"/>
          <w:marTop w:val="0"/>
          <w:marBottom w:val="0"/>
          <w:divBdr>
            <w:top w:val="none" w:sz="0" w:space="0" w:color="auto"/>
            <w:left w:val="none" w:sz="0" w:space="0" w:color="auto"/>
            <w:bottom w:val="none" w:sz="0" w:space="0" w:color="auto"/>
            <w:right w:val="none" w:sz="0" w:space="0" w:color="auto"/>
          </w:divBdr>
        </w:div>
        <w:div w:id="1785224743">
          <w:marLeft w:val="0"/>
          <w:marRight w:val="0"/>
          <w:marTop w:val="0"/>
          <w:marBottom w:val="0"/>
          <w:divBdr>
            <w:top w:val="none" w:sz="0" w:space="0" w:color="auto"/>
            <w:left w:val="none" w:sz="0" w:space="0" w:color="auto"/>
            <w:bottom w:val="none" w:sz="0" w:space="0" w:color="auto"/>
            <w:right w:val="none" w:sz="0" w:space="0" w:color="auto"/>
          </w:divBdr>
        </w:div>
        <w:div w:id="1785464017">
          <w:marLeft w:val="0"/>
          <w:marRight w:val="0"/>
          <w:marTop w:val="0"/>
          <w:marBottom w:val="0"/>
          <w:divBdr>
            <w:top w:val="none" w:sz="0" w:space="0" w:color="auto"/>
            <w:left w:val="none" w:sz="0" w:space="0" w:color="auto"/>
            <w:bottom w:val="none" w:sz="0" w:space="0" w:color="auto"/>
            <w:right w:val="none" w:sz="0" w:space="0" w:color="auto"/>
          </w:divBdr>
        </w:div>
        <w:div w:id="1786925573">
          <w:marLeft w:val="0"/>
          <w:marRight w:val="0"/>
          <w:marTop w:val="0"/>
          <w:marBottom w:val="0"/>
          <w:divBdr>
            <w:top w:val="none" w:sz="0" w:space="0" w:color="auto"/>
            <w:left w:val="none" w:sz="0" w:space="0" w:color="auto"/>
            <w:bottom w:val="none" w:sz="0" w:space="0" w:color="auto"/>
            <w:right w:val="none" w:sz="0" w:space="0" w:color="auto"/>
          </w:divBdr>
        </w:div>
        <w:div w:id="1788424227">
          <w:marLeft w:val="0"/>
          <w:marRight w:val="0"/>
          <w:marTop w:val="0"/>
          <w:marBottom w:val="0"/>
          <w:divBdr>
            <w:top w:val="none" w:sz="0" w:space="0" w:color="auto"/>
            <w:left w:val="none" w:sz="0" w:space="0" w:color="auto"/>
            <w:bottom w:val="none" w:sz="0" w:space="0" w:color="auto"/>
            <w:right w:val="none" w:sz="0" w:space="0" w:color="auto"/>
          </w:divBdr>
        </w:div>
        <w:div w:id="1789279489">
          <w:marLeft w:val="0"/>
          <w:marRight w:val="0"/>
          <w:marTop w:val="0"/>
          <w:marBottom w:val="0"/>
          <w:divBdr>
            <w:top w:val="none" w:sz="0" w:space="0" w:color="auto"/>
            <w:left w:val="none" w:sz="0" w:space="0" w:color="auto"/>
            <w:bottom w:val="none" w:sz="0" w:space="0" w:color="auto"/>
            <w:right w:val="none" w:sz="0" w:space="0" w:color="auto"/>
          </w:divBdr>
        </w:div>
        <w:div w:id="1791826839">
          <w:marLeft w:val="0"/>
          <w:marRight w:val="0"/>
          <w:marTop w:val="0"/>
          <w:marBottom w:val="0"/>
          <w:divBdr>
            <w:top w:val="none" w:sz="0" w:space="0" w:color="auto"/>
            <w:left w:val="none" w:sz="0" w:space="0" w:color="auto"/>
            <w:bottom w:val="none" w:sz="0" w:space="0" w:color="auto"/>
            <w:right w:val="none" w:sz="0" w:space="0" w:color="auto"/>
          </w:divBdr>
        </w:div>
        <w:div w:id="1794982327">
          <w:marLeft w:val="0"/>
          <w:marRight w:val="0"/>
          <w:marTop w:val="0"/>
          <w:marBottom w:val="0"/>
          <w:divBdr>
            <w:top w:val="none" w:sz="0" w:space="0" w:color="auto"/>
            <w:left w:val="none" w:sz="0" w:space="0" w:color="auto"/>
            <w:bottom w:val="none" w:sz="0" w:space="0" w:color="auto"/>
            <w:right w:val="none" w:sz="0" w:space="0" w:color="auto"/>
          </w:divBdr>
        </w:div>
        <w:div w:id="1796096043">
          <w:marLeft w:val="0"/>
          <w:marRight w:val="0"/>
          <w:marTop w:val="0"/>
          <w:marBottom w:val="0"/>
          <w:divBdr>
            <w:top w:val="none" w:sz="0" w:space="0" w:color="auto"/>
            <w:left w:val="none" w:sz="0" w:space="0" w:color="auto"/>
            <w:bottom w:val="none" w:sz="0" w:space="0" w:color="auto"/>
            <w:right w:val="none" w:sz="0" w:space="0" w:color="auto"/>
          </w:divBdr>
        </w:div>
        <w:div w:id="1798798648">
          <w:marLeft w:val="0"/>
          <w:marRight w:val="0"/>
          <w:marTop w:val="0"/>
          <w:marBottom w:val="0"/>
          <w:divBdr>
            <w:top w:val="none" w:sz="0" w:space="0" w:color="auto"/>
            <w:left w:val="none" w:sz="0" w:space="0" w:color="auto"/>
            <w:bottom w:val="none" w:sz="0" w:space="0" w:color="auto"/>
            <w:right w:val="none" w:sz="0" w:space="0" w:color="auto"/>
          </w:divBdr>
        </w:div>
        <w:div w:id="1799030427">
          <w:marLeft w:val="0"/>
          <w:marRight w:val="0"/>
          <w:marTop w:val="0"/>
          <w:marBottom w:val="0"/>
          <w:divBdr>
            <w:top w:val="none" w:sz="0" w:space="0" w:color="auto"/>
            <w:left w:val="none" w:sz="0" w:space="0" w:color="auto"/>
            <w:bottom w:val="none" w:sz="0" w:space="0" w:color="auto"/>
            <w:right w:val="none" w:sz="0" w:space="0" w:color="auto"/>
          </w:divBdr>
        </w:div>
        <w:div w:id="1801993384">
          <w:marLeft w:val="0"/>
          <w:marRight w:val="0"/>
          <w:marTop w:val="0"/>
          <w:marBottom w:val="0"/>
          <w:divBdr>
            <w:top w:val="none" w:sz="0" w:space="0" w:color="auto"/>
            <w:left w:val="none" w:sz="0" w:space="0" w:color="auto"/>
            <w:bottom w:val="none" w:sz="0" w:space="0" w:color="auto"/>
            <w:right w:val="none" w:sz="0" w:space="0" w:color="auto"/>
          </w:divBdr>
        </w:div>
        <w:div w:id="1804273745">
          <w:marLeft w:val="0"/>
          <w:marRight w:val="0"/>
          <w:marTop w:val="0"/>
          <w:marBottom w:val="0"/>
          <w:divBdr>
            <w:top w:val="none" w:sz="0" w:space="0" w:color="auto"/>
            <w:left w:val="none" w:sz="0" w:space="0" w:color="auto"/>
            <w:bottom w:val="none" w:sz="0" w:space="0" w:color="auto"/>
            <w:right w:val="none" w:sz="0" w:space="0" w:color="auto"/>
          </w:divBdr>
        </w:div>
        <w:div w:id="1804348580">
          <w:marLeft w:val="0"/>
          <w:marRight w:val="0"/>
          <w:marTop w:val="0"/>
          <w:marBottom w:val="0"/>
          <w:divBdr>
            <w:top w:val="none" w:sz="0" w:space="0" w:color="auto"/>
            <w:left w:val="none" w:sz="0" w:space="0" w:color="auto"/>
            <w:bottom w:val="none" w:sz="0" w:space="0" w:color="auto"/>
            <w:right w:val="none" w:sz="0" w:space="0" w:color="auto"/>
          </w:divBdr>
        </w:div>
        <w:div w:id="1807430654">
          <w:marLeft w:val="0"/>
          <w:marRight w:val="0"/>
          <w:marTop w:val="0"/>
          <w:marBottom w:val="0"/>
          <w:divBdr>
            <w:top w:val="none" w:sz="0" w:space="0" w:color="auto"/>
            <w:left w:val="none" w:sz="0" w:space="0" w:color="auto"/>
            <w:bottom w:val="none" w:sz="0" w:space="0" w:color="auto"/>
            <w:right w:val="none" w:sz="0" w:space="0" w:color="auto"/>
          </w:divBdr>
        </w:div>
        <w:div w:id="1811750556">
          <w:marLeft w:val="0"/>
          <w:marRight w:val="0"/>
          <w:marTop w:val="0"/>
          <w:marBottom w:val="0"/>
          <w:divBdr>
            <w:top w:val="none" w:sz="0" w:space="0" w:color="auto"/>
            <w:left w:val="none" w:sz="0" w:space="0" w:color="auto"/>
            <w:bottom w:val="none" w:sz="0" w:space="0" w:color="auto"/>
            <w:right w:val="none" w:sz="0" w:space="0" w:color="auto"/>
          </w:divBdr>
        </w:div>
        <w:div w:id="1815558156">
          <w:marLeft w:val="0"/>
          <w:marRight w:val="0"/>
          <w:marTop w:val="0"/>
          <w:marBottom w:val="0"/>
          <w:divBdr>
            <w:top w:val="none" w:sz="0" w:space="0" w:color="auto"/>
            <w:left w:val="none" w:sz="0" w:space="0" w:color="auto"/>
            <w:bottom w:val="none" w:sz="0" w:space="0" w:color="auto"/>
            <w:right w:val="none" w:sz="0" w:space="0" w:color="auto"/>
          </w:divBdr>
        </w:div>
        <w:div w:id="1816020186">
          <w:marLeft w:val="0"/>
          <w:marRight w:val="0"/>
          <w:marTop w:val="0"/>
          <w:marBottom w:val="0"/>
          <w:divBdr>
            <w:top w:val="none" w:sz="0" w:space="0" w:color="auto"/>
            <w:left w:val="none" w:sz="0" w:space="0" w:color="auto"/>
            <w:bottom w:val="none" w:sz="0" w:space="0" w:color="auto"/>
            <w:right w:val="none" w:sz="0" w:space="0" w:color="auto"/>
          </w:divBdr>
        </w:div>
        <w:div w:id="1825394408">
          <w:marLeft w:val="0"/>
          <w:marRight w:val="0"/>
          <w:marTop w:val="0"/>
          <w:marBottom w:val="0"/>
          <w:divBdr>
            <w:top w:val="none" w:sz="0" w:space="0" w:color="auto"/>
            <w:left w:val="none" w:sz="0" w:space="0" w:color="auto"/>
            <w:bottom w:val="none" w:sz="0" w:space="0" w:color="auto"/>
            <w:right w:val="none" w:sz="0" w:space="0" w:color="auto"/>
          </w:divBdr>
        </w:div>
        <w:div w:id="1830124614">
          <w:marLeft w:val="0"/>
          <w:marRight w:val="0"/>
          <w:marTop w:val="0"/>
          <w:marBottom w:val="0"/>
          <w:divBdr>
            <w:top w:val="none" w:sz="0" w:space="0" w:color="auto"/>
            <w:left w:val="none" w:sz="0" w:space="0" w:color="auto"/>
            <w:bottom w:val="none" w:sz="0" w:space="0" w:color="auto"/>
            <w:right w:val="none" w:sz="0" w:space="0" w:color="auto"/>
          </w:divBdr>
        </w:div>
        <w:div w:id="1830319749">
          <w:marLeft w:val="0"/>
          <w:marRight w:val="0"/>
          <w:marTop w:val="0"/>
          <w:marBottom w:val="0"/>
          <w:divBdr>
            <w:top w:val="none" w:sz="0" w:space="0" w:color="auto"/>
            <w:left w:val="none" w:sz="0" w:space="0" w:color="auto"/>
            <w:bottom w:val="none" w:sz="0" w:space="0" w:color="auto"/>
            <w:right w:val="none" w:sz="0" w:space="0" w:color="auto"/>
          </w:divBdr>
        </w:div>
        <w:div w:id="1830755552">
          <w:marLeft w:val="0"/>
          <w:marRight w:val="0"/>
          <w:marTop w:val="0"/>
          <w:marBottom w:val="0"/>
          <w:divBdr>
            <w:top w:val="none" w:sz="0" w:space="0" w:color="auto"/>
            <w:left w:val="none" w:sz="0" w:space="0" w:color="auto"/>
            <w:bottom w:val="none" w:sz="0" w:space="0" w:color="auto"/>
            <w:right w:val="none" w:sz="0" w:space="0" w:color="auto"/>
          </w:divBdr>
        </w:div>
        <w:div w:id="1831480114">
          <w:marLeft w:val="0"/>
          <w:marRight w:val="0"/>
          <w:marTop w:val="0"/>
          <w:marBottom w:val="0"/>
          <w:divBdr>
            <w:top w:val="none" w:sz="0" w:space="0" w:color="auto"/>
            <w:left w:val="none" w:sz="0" w:space="0" w:color="auto"/>
            <w:bottom w:val="none" w:sz="0" w:space="0" w:color="auto"/>
            <w:right w:val="none" w:sz="0" w:space="0" w:color="auto"/>
          </w:divBdr>
        </w:div>
        <w:div w:id="1832018316">
          <w:marLeft w:val="0"/>
          <w:marRight w:val="0"/>
          <w:marTop w:val="0"/>
          <w:marBottom w:val="0"/>
          <w:divBdr>
            <w:top w:val="none" w:sz="0" w:space="0" w:color="auto"/>
            <w:left w:val="none" w:sz="0" w:space="0" w:color="auto"/>
            <w:bottom w:val="none" w:sz="0" w:space="0" w:color="auto"/>
            <w:right w:val="none" w:sz="0" w:space="0" w:color="auto"/>
          </w:divBdr>
        </w:div>
        <w:div w:id="1832257180">
          <w:marLeft w:val="0"/>
          <w:marRight w:val="0"/>
          <w:marTop w:val="0"/>
          <w:marBottom w:val="0"/>
          <w:divBdr>
            <w:top w:val="none" w:sz="0" w:space="0" w:color="auto"/>
            <w:left w:val="none" w:sz="0" w:space="0" w:color="auto"/>
            <w:bottom w:val="none" w:sz="0" w:space="0" w:color="auto"/>
            <w:right w:val="none" w:sz="0" w:space="0" w:color="auto"/>
          </w:divBdr>
        </w:div>
        <w:div w:id="1834419389">
          <w:marLeft w:val="0"/>
          <w:marRight w:val="0"/>
          <w:marTop w:val="0"/>
          <w:marBottom w:val="0"/>
          <w:divBdr>
            <w:top w:val="none" w:sz="0" w:space="0" w:color="auto"/>
            <w:left w:val="none" w:sz="0" w:space="0" w:color="auto"/>
            <w:bottom w:val="none" w:sz="0" w:space="0" w:color="auto"/>
            <w:right w:val="none" w:sz="0" w:space="0" w:color="auto"/>
          </w:divBdr>
        </w:div>
        <w:div w:id="1838226017">
          <w:marLeft w:val="0"/>
          <w:marRight w:val="0"/>
          <w:marTop w:val="0"/>
          <w:marBottom w:val="0"/>
          <w:divBdr>
            <w:top w:val="none" w:sz="0" w:space="0" w:color="auto"/>
            <w:left w:val="none" w:sz="0" w:space="0" w:color="auto"/>
            <w:bottom w:val="none" w:sz="0" w:space="0" w:color="auto"/>
            <w:right w:val="none" w:sz="0" w:space="0" w:color="auto"/>
          </w:divBdr>
        </w:div>
        <w:div w:id="1840269963">
          <w:marLeft w:val="0"/>
          <w:marRight w:val="0"/>
          <w:marTop w:val="0"/>
          <w:marBottom w:val="0"/>
          <w:divBdr>
            <w:top w:val="none" w:sz="0" w:space="0" w:color="auto"/>
            <w:left w:val="none" w:sz="0" w:space="0" w:color="auto"/>
            <w:bottom w:val="none" w:sz="0" w:space="0" w:color="auto"/>
            <w:right w:val="none" w:sz="0" w:space="0" w:color="auto"/>
          </w:divBdr>
        </w:div>
        <w:div w:id="1841004466">
          <w:marLeft w:val="0"/>
          <w:marRight w:val="0"/>
          <w:marTop w:val="0"/>
          <w:marBottom w:val="0"/>
          <w:divBdr>
            <w:top w:val="none" w:sz="0" w:space="0" w:color="auto"/>
            <w:left w:val="none" w:sz="0" w:space="0" w:color="auto"/>
            <w:bottom w:val="none" w:sz="0" w:space="0" w:color="auto"/>
            <w:right w:val="none" w:sz="0" w:space="0" w:color="auto"/>
          </w:divBdr>
        </w:div>
        <w:div w:id="1841113784">
          <w:marLeft w:val="0"/>
          <w:marRight w:val="0"/>
          <w:marTop w:val="0"/>
          <w:marBottom w:val="0"/>
          <w:divBdr>
            <w:top w:val="none" w:sz="0" w:space="0" w:color="auto"/>
            <w:left w:val="none" w:sz="0" w:space="0" w:color="auto"/>
            <w:bottom w:val="none" w:sz="0" w:space="0" w:color="auto"/>
            <w:right w:val="none" w:sz="0" w:space="0" w:color="auto"/>
          </w:divBdr>
        </w:div>
        <w:div w:id="1849520229">
          <w:marLeft w:val="0"/>
          <w:marRight w:val="0"/>
          <w:marTop w:val="0"/>
          <w:marBottom w:val="0"/>
          <w:divBdr>
            <w:top w:val="none" w:sz="0" w:space="0" w:color="auto"/>
            <w:left w:val="none" w:sz="0" w:space="0" w:color="auto"/>
            <w:bottom w:val="none" w:sz="0" w:space="0" w:color="auto"/>
            <w:right w:val="none" w:sz="0" w:space="0" w:color="auto"/>
          </w:divBdr>
        </w:div>
        <w:div w:id="1850098148">
          <w:marLeft w:val="0"/>
          <w:marRight w:val="0"/>
          <w:marTop w:val="0"/>
          <w:marBottom w:val="0"/>
          <w:divBdr>
            <w:top w:val="none" w:sz="0" w:space="0" w:color="auto"/>
            <w:left w:val="none" w:sz="0" w:space="0" w:color="auto"/>
            <w:bottom w:val="none" w:sz="0" w:space="0" w:color="auto"/>
            <w:right w:val="none" w:sz="0" w:space="0" w:color="auto"/>
          </w:divBdr>
        </w:div>
        <w:div w:id="1850873669">
          <w:marLeft w:val="0"/>
          <w:marRight w:val="0"/>
          <w:marTop w:val="0"/>
          <w:marBottom w:val="0"/>
          <w:divBdr>
            <w:top w:val="none" w:sz="0" w:space="0" w:color="auto"/>
            <w:left w:val="none" w:sz="0" w:space="0" w:color="auto"/>
            <w:bottom w:val="none" w:sz="0" w:space="0" w:color="auto"/>
            <w:right w:val="none" w:sz="0" w:space="0" w:color="auto"/>
          </w:divBdr>
        </w:div>
        <w:div w:id="1851793663">
          <w:marLeft w:val="0"/>
          <w:marRight w:val="0"/>
          <w:marTop w:val="0"/>
          <w:marBottom w:val="0"/>
          <w:divBdr>
            <w:top w:val="none" w:sz="0" w:space="0" w:color="auto"/>
            <w:left w:val="none" w:sz="0" w:space="0" w:color="auto"/>
            <w:bottom w:val="none" w:sz="0" w:space="0" w:color="auto"/>
            <w:right w:val="none" w:sz="0" w:space="0" w:color="auto"/>
          </w:divBdr>
        </w:div>
        <w:div w:id="1854684051">
          <w:marLeft w:val="0"/>
          <w:marRight w:val="0"/>
          <w:marTop w:val="0"/>
          <w:marBottom w:val="0"/>
          <w:divBdr>
            <w:top w:val="none" w:sz="0" w:space="0" w:color="auto"/>
            <w:left w:val="none" w:sz="0" w:space="0" w:color="auto"/>
            <w:bottom w:val="none" w:sz="0" w:space="0" w:color="auto"/>
            <w:right w:val="none" w:sz="0" w:space="0" w:color="auto"/>
          </w:divBdr>
        </w:div>
        <w:div w:id="1855875082">
          <w:marLeft w:val="0"/>
          <w:marRight w:val="0"/>
          <w:marTop w:val="0"/>
          <w:marBottom w:val="0"/>
          <w:divBdr>
            <w:top w:val="none" w:sz="0" w:space="0" w:color="auto"/>
            <w:left w:val="none" w:sz="0" w:space="0" w:color="auto"/>
            <w:bottom w:val="none" w:sz="0" w:space="0" w:color="auto"/>
            <w:right w:val="none" w:sz="0" w:space="0" w:color="auto"/>
          </w:divBdr>
        </w:div>
        <w:div w:id="1856730514">
          <w:marLeft w:val="0"/>
          <w:marRight w:val="0"/>
          <w:marTop w:val="0"/>
          <w:marBottom w:val="0"/>
          <w:divBdr>
            <w:top w:val="none" w:sz="0" w:space="0" w:color="auto"/>
            <w:left w:val="none" w:sz="0" w:space="0" w:color="auto"/>
            <w:bottom w:val="none" w:sz="0" w:space="0" w:color="auto"/>
            <w:right w:val="none" w:sz="0" w:space="0" w:color="auto"/>
          </w:divBdr>
        </w:div>
        <w:div w:id="1860043749">
          <w:marLeft w:val="0"/>
          <w:marRight w:val="0"/>
          <w:marTop w:val="0"/>
          <w:marBottom w:val="0"/>
          <w:divBdr>
            <w:top w:val="none" w:sz="0" w:space="0" w:color="auto"/>
            <w:left w:val="none" w:sz="0" w:space="0" w:color="auto"/>
            <w:bottom w:val="none" w:sz="0" w:space="0" w:color="auto"/>
            <w:right w:val="none" w:sz="0" w:space="0" w:color="auto"/>
          </w:divBdr>
        </w:div>
        <w:div w:id="1862352905">
          <w:marLeft w:val="0"/>
          <w:marRight w:val="0"/>
          <w:marTop w:val="0"/>
          <w:marBottom w:val="0"/>
          <w:divBdr>
            <w:top w:val="none" w:sz="0" w:space="0" w:color="auto"/>
            <w:left w:val="none" w:sz="0" w:space="0" w:color="auto"/>
            <w:bottom w:val="none" w:sz="0" w:space="0" w:color="auto"/>
            <w:right w:val="none" w:sz="0" w:space="0" w:color="auto"/>
          </w:divBdr>
        </w:div>
        <w:div w:id="1863350426">
          <w:marLeft w:val="0"/>
          <w:marRight w:val="0"/>
          <w:marTop w:val="0"/>
          <w:marBottom w:val="0"/>
          <w:divBdr>
            <w:top w:val="none" w:sz="0" w:space="0" w:color="auto"/>
            <w:left w:val="none" w:sz="0" w:space="0" w:color="auto"/>
            <w:bottom w:val="none" w:sz="0" w:space="0" w:color="auto"/>
            <w:right w:val="none" w:sz="0" w:space="0" w:color="auto"/>
          </w:divBdr>
        </w:div>
        <w:div w:id="1866819576">
          <w:marLeft w:val="0"/>
          <w:marRight w:val="0"/>
          <w:marTop w:val="0"/>
          <w:marBottom w:val="0"/>
          <w:divBdr>
            <w:top w:val="none" w:sz="0" w:space="0" w:color="auto"/>
            <w:left w:val="none" w:sz="0" w:space="0" w:color="auto"/>
            <w:bottom w:val="none" w:sz="0" w:space="0" w:color="auto"/>
            <w:right w:val="none" w:sz="0" w:space="0" w:color="auto"/>
          </w:divBdr>
        </w:div>
        <w:div w:id="1871719792">
          <w:marLeft w:val="0"/>
          <w:marRight w:val="0"/>
          <w:marTop w:val="0"/>
          <w:marBottom w:val="0"/>
          <w:divBdr>
            <w:top w:val="none" w:sz="0" w:space="0" w:color="auto"/>
            <w:left w:val="none" w:sz="0" w:space="0" w:color="auto"/>
            <w:bottom w:val="none" w:sz="0" w:space="0" w:color="auto"/>
            <w:right w:val="none" w:sz="0" w:space="0" w:color="auto"/>
          </w:divBdr>
        </w:div>
        <w:div w:id="1874151797">
          <w:marLeft w:val="0"/>
          <w:marRight w:val="0"/>
          <w:marTop w:val="0"/>
          <w:marBottom w:val="0"/>
          <w:divBdr>
            <w:top w:val="none" w:sz="0" w:space="0" w:color="auto"/>
            <w:left w:val="none" w:sz="0" w:space="0" w:color="auto"/>
            <w:bottom w:val="none" w:sz="0" w:space="0" w:color="auto"/>
            <w:right w:val="none" w:sz="0" w:space="0" w:color="auto"/>
          </w:divBdr>
        </w:div>
        <w:div w:id="1874492983">
          <w:marLeft w:val="0"/>
          <w:marRight w:val="0"/>
          <w:marTop w:val="0"/>
          <w:marBottom w:val="0"/>
          <w:divBdr>
            <w:top w:val="none" w:sz="0" w:space="0" w:color="auto"/>
            <w:left w:val="none" w:sz="0" w:space="0" w:color="auto"/>
            <w:bottom w:val="none" w:sz="0" w:space="0" w:color="auto"/>
            <w:right w:val="none" w:sz="0" w:space="0" w:color="auto"/>
          </w:divBdr>
        </w:div>
        <w:div w:id="1874607835">
          <w:marLeft w:val="0"/>
          <w:marRight w:val="0"/>
          <w:marTop w:val="0"/>
          <w:marBottom w:val="0"/>
          <w:divBdr>
            <w:top w:val="none" w:sz="0" w:space="0" w:color="auto"/>
            <w:left w:val="none" w:sz="0" w:space="0" w:color="auto"/>
            <w:bottom w:val="none" w:sz="0" w:space="0" w:color="auto"/>
            <w:right w:val="none" w:sz="0" w:space="0" w:color="auto"/>
          </w:divBdr>
        </w:div>
        <w:div w:id="1878735014">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882084775">
          <w:marLeft w:val="0"/>
          <w:marRight w:val="0"/>
          <w:marTop w:val="0"/>
          <w:marBottom w:val="0"/>
          <w:divBdr>
            <w:top w:val="none" w:sz="0" w:space="0" w:color="auto"/>
            <w:left w:val="none" w:sz="0" w:space="0" w:color="auto"/>
            <w:bottom w:val="none" w:sz="0" w:space="0" w:color="auto"/>
            <w:right w:val="none" w:sz="0" w:space="0" w:color="auto"/>
          </w:divBdr>
        </w:div>
        <w:div w:id="1882784830">
          <w:marLeft w:val="0"/>
          <w:marRight w:val="0"/>
          <w:marTop w:val="0"/>
          <w:marBottom w:val="0"/>
          <w:divBdr>
            <w:top w:val="none" w:sz="0" w:space="0" w:color="auto"/>
            <w:left w:val="none" w:sz="0" w:space="0" w:color="auto"/>
            <w:bottom w:val="none" w:sz="0" w:space="0" w:color="auto"/>
            <w:right w:val="none" w:sz="0" w:space="0" w:color="auto"/>
          </w:divBdr>
        </w:div>
        <w:div w:id="1883207201">
          <w:marLeft w:val="0"/>
          <w:marRight w:val="0"/>
          <w:marTop w:val="0"/>
          <w:marBottom w:val="0"/>
          <w:divBdr>
            <w:top w:val="none" w:sz="0" w:space="0" w:color="auto"/>
            <w:left w:val="none" w:sz="0" w:space="0" w:color="auto"/>
            <w:bottom w:val="none" w:sz="0" w:space="0" w:color="auto"/>
            <w:right w:val="none" w:sz="0" w:space="0" w:color="auto"/>
          </w:divBdr>
        </w:div>
        <w:div w:id="1890652292">
          <w:marLeft w:val="0"/>
          <w:marRight w:val="0"/>
          <w:marTop w:val="0"/>
          <w:marBottom w:val="0"/>
          <w:divBdr>
            <w:top w:val="none" w:sz="0" w:space="0" w:color="auto"/>
            <w:left w:val="none" w:sz="0" w:space="0" w:color="auto"/>
            <w:bottom w:val="none" w:sz="0" w:space="0" w:color="auto"/>
            <w:right w:val="none" w:sz="0" w:space="0" w:color="auto"/>
          </w:divBdr>
        </w:div>
        <w:div w:id="1891574440">
          <w:marLeft w:val="0"/>
          <w:marRight w:val="0"/>
          <w:marTop w:val="0"/>
          <w:marBottom w:val="0"/>
          <w:divBdr>
            <w:top w:val="none" w:sz="0" w:space="0" w:color="auto"/>
            <w:left w:val="none" w:sz="0" w:space="0" w:color="auto"/>
            <w:bottom w:val="none" w:sz="0" w:space="0" w:color="auto"/>
            <w:right w:val="none" w:sz="0" w:space="0" w:color="auto"/>
          </w:divBdr>
        </w:div>
        <w:div w:id="1891770471">
          <w:marLeft w:val="0"/>
          <w:marRight w:val="0"/>
          <w:marTop w:val="0"/>
          <w:marBottom w:val="0"/>
          <w:divBdr>
            <w:top w:val="none" w:sz="0" w:space="0" w:color="auto"/>
            <w:left w:val="none" w:sz="0" w:space="0" w:color="auto"/>
            <w:bottom w:val="none" w:sz="0" w:space="0" w:color="auto"/>
            <w:right w:val="none" w:sz="0" w:space="0" w:color="auto"/>
          </w:divBdr>
        </w:div>
        <w:div w:id="1892614955">
          <w:marLeft w:val="0"/>
          <w:marRight w:val="0"/>
          <w:marTop w:val="0"/>
          <w:marBottom w:val="0"/>
          <w:divBdr>
            <w:top w:val="none" w:sz="0" w:space="0" w:color="auto"/>
            <w:left w:val="none" w:sz="0" w:space="0" w:color="auto"/>
            <w:bottom w:val="none" w:sz="0" w:space="0" w:color="auto"/>
            <w:right w:val="none" w:sz="0" w:space="0" w:color="auto"/>
          </w:divBdr>
        </w:div>
        <w:div w:id="1896578110">
          <w:marLeft w:val="0"/>
          <w:marRight w:val="0"/>
          <w:marTop w:val="0"/>
          <w:marBottom w:val="0"/>
          <w:divBdr>
            <w:top w:val="none" w:sz="0" w:space="0" w:color="auto"/>
            <w:left w:val="none" w:sz="0" w:space="0" w:color="auto"/>
            <w:bottom w:val="none" w:sz="0" w:space="0" w:color="auto"/>
            <w:right w:val="none" w:sz="0" w:space="0" w:color="auto"/>
          </w:divBdr>
        </w:div>
        <w:div w:id="1901550238">
          <w:marLeft w:val="0"/>
          <w:marRight w:val="0"/>
          <w:marTop w:val="0"/>
          <w:marBottom w:val="0"/>
          <w:divBdr>
            <w:top w:val="none" w:sz="0" w:space="0" w:color="auto"/>
            <w:left w:val="none" w:sz="0" w:space="0" w:color="auto"/>
            <w:bottom w:val="none" w:sz="0" w:space="0" w:color="auto"/>
            <w:right w:val="none" w:sz="0" w:space="0" w:color="auto"/>
          </w:divBdr>
        </w:div>
        <w:div w:id="1902522600">
          <w:marLeft w:val="0"/>
          <w:marRight w:val="0"/>
          <w:marTop w:val="0"/>
          <w:marBottom w:val="0"/>
          <w:divBdr>
            <w:top w:val="none" w:sz="0" w:space="0" w:color="auto"/>
            <w:left w:val="none" w:sz="0" w:space="0" w:color="auto"/>
            <w:bottom w:val="none" w:sz="0" w:space="0" w:color="auto"/>
            <w:right w:val="none" w:sz="0" w:space="0" w:color="auto"/>
          </w:divBdr>
        </w:div>
        <w:div w:id="1902866880">
          <w:marLeft w:val="0"/>
          <w:marRight w:val="0"/>
          <w:marTop w:val="0"/>
          <w:marBottom w:val="0"/>
          <w:divBdr>
            <w:top w:val="none" w:sz="0" w:space="0" w:color="auto"/>
            <w:left w:val="none" w:sz="0" w:space="0" w:color="auto"/>
            <w:bottom w:val="none" w:sz="0" w:space="0" w:color="auto"/>
            <w:right w:val="none" w:sz="0" w:space="0" w:color="auto"/>
          </w:divBdr>
        </w:div>
        <w:div w:id="1905097910">
          <w:marLeft w:val="0"/>
          <w:marRight w:val="0"/>
          <w:marTop w:val="0"/>
          <w:marBottom w:val="0"/>
          <w:divBdr>
            <w:top w:val="none" w:sz="0" w:space="0" w:color="auto"/>
            <w:left w:val="none" w:sz="0" w:space="0" w:color="auto"/>
            <w:bottom w:val="none" w:sz="0" w:space="0" w:color="auto"/>
            <w:right w:val="none" w:sz="0" w:space="0" w:color="auto"/>
          </w:divBdr>
        </w:div>
        <w:div w:id="1917353730">
          <w:marLeft w:val="0"/>
          <w:marRight w:val="0"/>
          <w:marTop w:val="0"/>
          <w:marBottom w:val="0"/>
          <w:divBdr>
            <w:top w:val="none" w:sz="0" w:space="0" w:color="auto"/>
            <w:left w:val="none" w:sz="0" w:space="0" w:color="auto"/>
            <w:bottom w:val="none" w:sz="0" w:space="0" w:color="auto"/>
            <w:right w:val="none" w:sz="0" w:space="0" w:color="auto"/>
          </w:divBdr>
        </w:div>
        <w:div w:id="1918050191">
          <w:marLeft w:val="0"/>
          <w:marRight w:val="0"/>
          <w:marTop w:val="0"/>
          <w:marBottom w:val="0"/>
          <w:divBdr>
            <w:top w:val="none" w:sz="0" w:space="0" w:color="auto"/>
            <w:left w:val="none" w:sz="0" w:space="0" w:color="auto"/>
            <w:bottom w:val="none" w:sz="0" w:space="0" w:color="auto"/>
            <w:right w:val="none" w:sz="0" w:space="0" w:color="auto"/>
          </w:divBdr>
        </w:div>
        <w:div w:id="1919943151">
          <w:marLeft w:val="0"/>
          <w:marRight w:val="0"/>
          <w:marTop w:val="0"/>
          <w:marBottom w:val="0"/>
          <w:divBdr>
            <w:top w:val="none" w:sz="0" w:space="0" w:color="auto"/>
            <w:left w:val="none" w:sz="0" w:space="0" w:color="auto"/>
            <w:bottom w:val="none" w:sz="0" w:space="0" w:color="auto"/>
            <w:right w:val="none" w:sz="0" w:space="0" w:color="auto"/>
          </w:divBdr>
        </w:div>
        <w:div w:id="1921258034">
          <w:marLeft w:val="0"/>
          <w:marRight w:val="0"/>
          <w:marTop w:val="0"/>
          <w:marBottom w:val="0"/>
          <w:divBdr>
            <w:top w:val="none" w:sz="0" w:space="0" w:color="auto"/>
            <w:left w:val="none" w:sz="0" w:space="0" w:color="auto"/>
            <w:bottom w:val="none" w:sz="0" w:space="0" w:color="auto"/>
            <w:right w:val="none" w:sz="0" w:space="0" w:color="auto"/>
          </w:divBdr>
        </w:div>
        <w:div w:id="1921743979">
          <w:marLeft w:val="0"/>
          <w:marRight w:val="0"/>
          <w:marTop w:val="0"/>
          <w:marBottom w:val="0"/>
          <w:divBdr>
            <w:top w:val="none" w:sz="0" w:space="0" w:color="auto"/>
            <w:left w:val="none" w:sz="0" w:space="0" w:color="auto"/>
            <w:bottom w:val="none" w:sz="0" w:space="0" w:color="auto"/>
            <w:right w:val="none" w:sz="0" w:space="0" w:color="auto"/>
          </w:divBdr>
        </w:div>
        <w:div w:id="1924728330">
          <w:marLeft w:val="0"/>
          <w:marRight w:val="0"/>
          <w:marTop w:val="0"/>
          <w:marBottom w:val="0"/>
          <w:divBdr>
            <w:top w:val="none" w:sz="0" w:space="0" w:color="auto"/>
            <w:left w:val="none" w:sz="0" w:space="0" w:color="auto"/>
            <w:bottom w:val="none" w:sz="0" w:space="0" w:color="auto"/>
            <w:right w:val="none" w:sz="0" w:space="0" w:color="auto"/>
          </w:divBdr>
        </w:div>
        <w:div w:id="1932855905">
          <w:marLeft w:val="0"/>
          <w:marRight w:val="0"/>
          <w:marTop w:val="0"/>
          <w:marBottom w:val="0"/>
          <w:divBdr>
            <w:top w:val="none" w:sz="0" w:space="0" w:color="auto"/>
            <w:left w:val="none" w:sz="0" w:space="0" w:color="auto"/>
            <w:bottom w:val="none" w:sz="0" w:space="0" w:color="auto"/>
            <w:right w:val="none" w:sz="0" w:space="0" w:color="auto"/>
          </w:divBdr>
        </w:div>
        <w:div w:id="1933665889">
          <w:marLeft w:val="0"/>
          <w:marRight w:val="0"/>
          <w:marTop w:val="0"/>
          <w:marBottom w:val="0"/>
          <w:divBdr>
            <w:top w:val="none" w:sz="0" w:space="0" w:color="auto"/>
            <w:left w:val="none" w:sz="0" w:space="0" w:color="auto"/>
            <w:bottom w:val="none" w:sz="0" w:space="0" w:color="auto"/>
            <w:right w:val="none" w:sz="0" w:space="0" w:color="auto"/>
          </w:divBdr>
        </w:div>
        <w:div w:id="1936815984">
          <w:marLeft w:val="0"/>
          <w:marRight w:val="0"/>
          <w:marTop w:val="0"/>
          <w:marBottom w:val="0"/>
          <w:divBdr>
            <w:top w:val="none" w:sz="0" w:space="0" w:color="auto"/>
            <w:left w:val="none" w:sz="0" w:space="0" w:color="auto"/>
            <w:bottom w:val="none" w:sz="0" w:space="0" w:color="auto"/>
            <w:right w:val="none" w:sz="0" w:space="0" w:color="auto"/>
          </w:divBdr>
        </w:div>
        <w:div w:id="1939675310">
          <w:marLeft w:val="0"/>
          <w:marRight w:val="0"/>
          <w:marTop w:val="0"/>
          <w:marBottom w:val="0"/>
          <w:divBdr>
            <w:top w:val="none" w:sz="0" w:space="0" w:color="auto"/>
            <w:left w:val="none" w:sz="0" w:space="0" w:color="auto"/>
            <w:bottom w:val="none" w:sz="0" w:space="0" w:color="auto"/>
            <w:right w:val="none" w:sz="0" w:space="0" w:color="auto"/>
          </w:divBdr>
        </w:div>
        <w:div w:id="1945069862">
          <w:marLeft w:val="0"/>
          <w:marRight w:val="0"/>
          <w:marTop w:val="0"/>
          <w:marBottom w:val="0"/>
          <w:divBdr>
            <w:top w:val="none" w:sz="0" w:space="0" w:color="auto"/>
            <w:left w:val="none" w:sz="0" w:space="0" w:color="auto"/>
            <w:bottom w:val="none" w:sz="0" w:space="0" w:color="auto"/>
            <w:right w:val="none" w:sz="0" w:space="0" w:color="auto"/>
          </w:divBdr>
        </w:div>
        <w:div w:id="1948342159">
          <w:marLeft w:val="0"/>
          <w:marRight w:val="0"/>
          <w:marTop w:val="0"/>
          <w:marBottom w:val="0"/>
          <w:divBdr>
            <w:top w:val="none" w:sz="0" w:space="0" w:color="auto"/>
            <w:left w:val="none" w:sz="0" w:space="0" w:color="auto"/>
            <w:bottom w:val="none" w:sz="0" w:space="0" w:color="auto"/>
            <w:right w:val="none" w:sz="0" w:space="0" w:color="auto"/>
          </w:divBdr>
        </w:div>
        <w:div w:id="1964530099">
          <w:marLeft w:val="0"/>
          <w:marRight w:val="0"/>
          <w:marTop w:val="0"/>
          <w:marBottom w:val="0"/>
          <w:divBdr>
            <w:top w:val="none" w:sz="0" w:space="0" w:color="auto"/>
            <w:left w:val="none" w:sz="0" w:space="0" w:color="auto"/>
            <w:bottom w:val="none" w:sz="0" w:space="0" w:color="auto"/>
            <w:right w:val="none" w:sz="0" w:space="0" w:color="auto"/>
          </w:divBdr>
        </w:div>
        <w:div w:id="1966421144">
          <w:marLeft w:val="0"/>
          <w:marRight w:val="0"/>
          <w:marTop w:val="0"/>
          <w:marBottom w:val="0"/>
          <w:divBdr>
            <w:top w:val="none" w:sz="0" w:space="0" w:color="auto"/>
            <w:left w:val="none" w:sz="0" w:space="0" w:color="auto"/>
            <w:bottom w:val="none" w:sz="0" w:space="0" w:color="auto"/>
            <w:right w:val="none" w:sz="0" w:space="0" w:color="auto"/>
          </w:divBdr>
        </w:div>
        <w:div w:id="1967664888">
          <w:marLeft w:val="0"/>
          <w:marRight w:val="0"/>
          <w:marTop w:val="0"/>
          <w:marBottom w:val="0"/>
          <w:divBdr>
            <w:top w:val="none" w:sz="0" w:space="0" w:color="auto"/>
            <w:left w:val="none" w:sz="0" w:space="0" w:color="auto"/>
            <w:bottom w:val="none" w:sz="0" w:space="0" w:color="auto"/>
            <w:right w:val="none" w:sz="0" w:space="0" w:color="auto"/>
          </w:divBdr>
        </w:div>
        <w:div w:id="1981953376">
          <w:marLeft w:val="0"/>
          <w:marRight w:val="0"/>
          <w:marTop w:val="0"/>
          <w:marBottom w:val="0"/>
          <w:divBdr>
            <w:top w:val="none" w:sz="0" w:space="0" w:color="auto"/>
            <w:left w:val="none" w:sz="0" w:space="0" w:color="auto"/>
            <w:bottom w:val="none" w:sz="0" w:space="0" w:color="auto"/>
            <w:right w:val="none" w:sz="0" w:space="0" w:color="auto"/>
          </w:divBdr>
        </w:div>
        <w:div w:id="1983732613">
          <w:marLeft w:val="0"/>
          <w:marRight w:val="0"/>
          <w:marTop w:val="0"/>
          <w:marBottom w:val="0"/>
          <w:divBdr>
            <w:top w:val="none" w:sz="0" w:space="0" w:color="auto"/>
            <w:left w:val="none" w:sz="0" w:space="0" w:color="auto"/>
            <w:bottom w:val="none" w:sz="0" w:space="0" w:color="auto"/>
            <w:right w:val="none" w:sz="0" w:space="0" w:color="auto"/>
          </w:divBdr>
        </w:div>
        <w:div w:id="1987010546">
          <w:marLeft w:val="0"/>
          <w:marRight w:val="0"/>
          <w:marTop w:val="0"/>
          <w:marBottom w:val="0"/>
          <w:divBdr>
            <w:top w:val="none" w:sz="0" w:space="0" w:color="auto"/>
            <w:left w:val="none" w:sz="0" w:space="0" w:color="auto"/>
            <w:bottom w:val="none" w:sz="0" w:space="0" w:color="auto"/>
            <w:right w:val="none" w:sz="0" w:space="0" w:color="auto"/>
          </w:divBdr>
        </w:div>
        <w:div w:id="1987783006">
          <w:marLeft w:val="0"/>
          <w:marRight w:val="0"/>
          <w:marTop w:val="0"/>
          <w:marBottom w:val="0"/>
          <w:divBdr>
            <w:top w:val="none" w:sz="0" w:space="0" w:color="auto"/>
            <w:left w:val="none" w:sz="0" w:space="0" w:color="auto"/>
            <w:bottom w:val="none" w:sz="0" w:space="0" w:color="auto"/>
            <w:right w:val="none" w:sz="0" w:space="0" w:color="auto"/>
          </w:divBdr>
        </w:div>
        <w:div w:id="1993633201">
          <w:marLeft w:val="0"/>
          <w:marRight w:val="0"/>
          <w:marTop w:val="0"/>
          <w:marBottom w:val="0"/>
          <w:divBdr>
            <w:top w:val="none" w:sz="0" w:space="0" w:color="auto"/>
            <w:left w:val="none" w:sz="0" w:space="0" w:color="auto"/>
            <w:bottom w:val="none" w:sz="0" w:space="0" w:color="auto"/>
            <w:right w:val="none" w:sz="0" w:space="0" w:color="auto"/>
          </w:divBdr>
        </w:div>
        <w:div w:id="1993944836">
          <w:marLeft w:val="0"/>
          <w:marRight w:val="0"/>
          <w:marTop w:val="0"/>
          <w:marBottom w:val="0"/>
          <w:divBdr>
            <w:top w:val="none" w:sz="0" w:space="0" w:color="auto"/>
            <w:left w:val="none" w:sz="0" w:space="0" w:color="auto"/>
            <w:bottom w:val="none" w:sz="0" w:space="0" w:color="auto"/>
            <w:right w:val="none" w:sz="0" w:space="0" w:color="auto"/>
          </w:divBdr>
        </w:div>
        <w:div w:id="1997997290">
          <w:marLeft w:val="0"/>
          <w:marRight w:val="0"/>
          <w:marTop w:val="0"/>
          <w:marBottom w:val="0"/>
          <w:divBdr>
            <w:top w:val="none" w:sz="0" w:space="0" w:color="auto"/>
            <w:left w:val="none" w:sz="0" w:space="0" w:color="auto"/>
            <w:bottom w:val="none" w:sz="0" w:space="0" w:color="auto"/>
            <w:right w:val="none" w:sz="0" w:space="0" w:color="auto"/>
          </w:divBdr>
        </w:div>
        <w:div w:id="1999338079">
          <w:marLeft w:val="0"/>
          <w:marRight w:val="0"/>
          <w:marTop w:val="0"/>
          <w:marBottom w:val="0"/>
          <w:divBdr>
            <w:top w:val="none" w:sz="0" w:space="0" w:color="auto"/>
            <w:left w:val="none" w:sz="0" w:space="0" w:color="auto"/>
            <w:bottom w:val="none" w:sz="0" w:space="0" w:color="auto"/>
            <w:right w:val="none" w:sz="0" w:space="0" w:color="auto"/>
          </w:divBdr>
        </w:div>
        <w:div w:id="2000225735">
          <w:marLeft w:val="0"/>
          <w:marRight w:val="0"/>
          <w:marTop w:val="0"/>
          <w:marBottom w:val="0"/>
          <w:divBdr>
            <w:top w:val="none" w:sz="0" w:space="0" w:color="auto"/>
            <w:left w:val="none" w:sz="0" w:space="0" w:color="auto"/>
            <w:bottom w:val="none" w:sz="0" w:space="0" w:color="auto"/>
            <w:right w:val="none" w:sz="0" w:space="0" w:color="auto"/>
          </w:divBdr>
        </w:div>
        <w:div w:id="2000500278">
          <w:marLeft w:val="0"/>
          <w:marRight w:val="0"/>
          <w:marTop w:val="0"/>
          <w:marBottom w:val="0"/>
          <w:divBdr>
            <w:top w:val="none" w:sz="0" w:space="0" w:color="auto"/>
            <w:left w:val="none" w:sz="0" w:space="0" w:color="auto"/>
            <w:bottom w:val="none" w:sz="0" w:space="0" w:color="auto"/>
            <w:right w:val="none" w:sz="0" w:space="0" w:color="auto"/>
          </w:divBdr>
        </w:div>
        <w:div w:id="2008442060">
          <w:marLeft w:val="0"/>
          <w:marRight w:val="0"/>
          <w:marTop w:val="0"/>
          <w:marBottom w:val="0"/>
          <w:divBdr>
            <w:top w:val="none" w:sz="0" w:space="0" w:color="auto"/>
            <w:left w:val="none" w:sz="0" w:space="0" w:color="auto"/>
            <w:bottom w:val="none" w:sz="0" w:space="0" w:color="auto"/>
            <w:right w:val="none" w:sz="0" w:space="0" w:color="auto"/>
          </w:divBdr>
        </w:div>
        <w:div w:id="2018381435">
          <w:marLeft w:val="0"/>
          <w:marRight w:val="0"/>
          <w:marTop w:val="0"/>
          <w:marBottom w:val="0"/>
          <w:divBdr>
            <w:top w:val="none" w:sz="0" w:space="0" w:color="auto"/>
            <w:left w:val="none" w:sz="0" w:space="0" w:color="auto"/>
            <w:bottom w:val="none" w:sz="0" w:space="0" w:color="auto"/>
            <w:right w:val="none" w:sz="0" w:space="0" w:color="auto"/>
          </w:divBdr>
        </w:div>
        <w:div w:id="2019112384">
          <w:marLeft w:val="0"/>
          <w:marRight w:val="0"/>
          <w:marTop w:val="0"/>
          <w:marBottom w:val="0"/>
          <w:divBdr>
            <w:top w:val="none" w:sz="0" w:space="0" w:color="auto"/>
            <w:left w:val="none" w:sz="0" w:space="0" w:color="auto"/>
            <w:bottom w:val="none" w:sz="0" w:space="0" w:color="auto"/>
            <w:right w:val="none" w:sz="0" w:space="0" w:color="auto"/>
          </w:divBdr>
        </w:div>
        <w:div w:id="2022512862">
          <w:marLeft w:val="0"/>
          <w:marRight w:val="0"/>
          <w:marTop w:val="0"/>
          <w:marBottom w:val="0"/>
          <w:divBdr>
            <w:top w:val="none" w:sz="0" w:space="0" w:color="auto"/>
            <w:left w:val="none" w:sz="0" w:space="0" w:color="auto"/>
            <w:bottom w:val="none" w:sz="0" w:space="0" w:color="auto"/>
            <w:right w:val="none" w:sz="0" w:space="0" w:color="auto"/>
          </w:divBdr>
        </w:div>
        <w:div w:id="2025588388">
          <w:marLeft w:val="0"/>
          <w:marRight w:val="0"/>
          <w:marTop w:val="0"/>
          <w:marBottom w:val="0"/>
          <w:divBdr>
            <w:top w:val="none" w:sz="0" w:space="0" w:color="auto"/>
            <w:left w:val="none" w:sz="0" w:space="0" w:color="auto"/>
            <w:bottom w:val="none" w:sz="0" w:space="0" w:color="auto"/>
            <w:right w:val="none" w:sz="0" w:space="0" w:color="auto"/>
          </w:divBdr>
        </w:div>
        <w:div w:id="2029328752">
          <w:marLeft w:val="0"/>
          <w:marRight w:val="0"/>
          <w:marTop w:val="0"/>
          <w:marBottom w:val="0"/>
          <w:divBdr>
            <w:top w:val="none" w:sz="0" w:space="0" w:color="auto"/>
            <w:left w:val="none" w:sz="0" w:space="0" w:color="auto"/>
            <w:bottom w:val="none" w:sz="0" w:space="0" w:color="auto"/>
            <w:right w:val="none" w:sz="0" w:space="0" w:color="auto"/>
          </w:divBdr>
        </w:div>
        <w:div w:id="2030258575">
          <w:marLeft w:val="0"/>
          <w:marRight w:val="0"/>
          <w:marTop w:val="0"/>
          <w:marBottom w:val="0"/>
          <w:divBdr>
            <w:top w:val="none" w:sz="0" w:space="0" w:color="auto"/>
            <w:left w:val="none" w:sz="0" w:space="0" w:color="auto"/>
            <w:bottom w:val="none" w:sz="0" w:space="0" w:color="auto"/>
            <w:right w:val="none" w:sz="0" w:space="0" w:color="auto"/>
          </w:divBdr>
        </w:div>
        <w:div w:id="2032293263">
          <w:marLeft w:val="0"/>
          <w:marRight w:val="0"/>
          <w:marTop w:val="0"/>
          <w:marBottom w:val="0"/>
          <w:divBdr>
            <w:top w:val="none" w:sz="0" w:space="0" w:color="auto"/>
            <w:left w:val="none" w:sz="0" w:space="0" w:color="auto"/>
            <w:bottom w:val="none" w:sz="0" w:space="0" w:color="auto"/>
            <w:right w:val="none" w:sz="0" w:space="0" w:color="auto"/>
          </w:divBdr>
        </w:div>
        <w:div w:id="2033876517">
          <w:marLeft w:val="0"/>
          <w:marRight w:val="0"/>
          <w:marTop w:val="0"/>
          <w:marBottom w:val="0"/>
          <w:divBdr>
            <w:top w:val="none" w:sz="0" w:space="0" w:color="auto"/>
            <w:left w:val="none" w:sz="0" w:space="0" w:color="auto"/>
            <w:bottom w:val="none" w:sz="0" w:space="0" w:color="auto"/>
            <w:right w:val="none" w:sz="0" w:space="0" w:color="auto"/>
          </w:divBdr>
        </w:div>
        <w:div w:id="2034844619">
          <w:marLeft w:val="0"/>
          <w:marRight w:val="0"/>
          <w:marTop w:val="0"/>
          <w:marBottom w:val="0"/>
          <w:divBdr>
            <w:top w:val="none" w:sz="0" w:space="0" w:color="auto"/>
            <w:left w:val="none" w:sz="0" w:space="0" w:color="auto"/>
            <w:bottom w:val="none" w:sz="0" w:space="0" w:color="auto"/>
            <w:right w:val="none" w:sz="0" w:space="0" w:color="auto"/>
          </w:divBdr>
        </w:div>
        <w:div w:id="2039771604">
          <w:marLeft w:val="0"/>
          <w:marRight w:val="0"/>
          <w:marTop w:val="0"/>
          <w:marBottom w:val="0"/>
          <w:divBdr>
            <w:top w:val="none" w:sz="0" w:space="0" w:color="auto"/>
            <w:left w:val="none" w:sz="0" w:space="0" w:color="auto"/>
            <w:bottom w:val="none" w:sz="0" w:space="0" w:color="auto"/>
            <w:right w:val="none" w:sz="0" w:space="0" w:color="auto"/>
          </w:divBdr>
        </w:div>
        <w:div w:id="2040081440">
          <w:marLeft w:val="0"/>
          <w:marRight w:val="0"/>
          <w:marTop w:val="0"/>
          <w:marBottom w:val="0"/>
          <w:divBdr>
            <w:top w:val="none" w:sz="0" w:space="0" w:color="auto"/>
            <w:left w:val="none" w:sz="0" w:space="0" w:color="auto"/>
            <w:bottom w:val="none" w:sz="0" w:space="0" w:color="auto"/>
            <w:right w:val="none" w:sz="0" w:space="0" w:color="auto"/>
          </w:divBdr>
        </w:div>
        <w:div w:id="2044402454">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2052993968">
          <w:marLeft w:val="0"/>
          <w:marRight w:val="0"/>
          <w:marTop w:val="0"/>
          <w:marBottom w:val="0"/>
          <w:divBdr>
            <w:top w:val="none" w:sz="0" w:space="0" w:color="auto"/>
            <w:left w:val="none" w:sz="0" w:space="0" w:color="auto"/>
            <w:bottom w:val="none" w:sz="0" w:space="0" w:color="auto"/>
            <w:right w:val="none" w:sz="0" w:space="0" w:color="auto"/>
          </w:divBdr>
        </w:div>
        <w:div w:id="2063209966">
          <w:marLeft w:val="0"/>
          <w:marRight w:val="0"/>
          <w:marTop w:val="0"/>
          <w:marBottom w:val="0"/>
          <w:divBdr>
            <w:top w:val="none" w:sz="0" w:space="0" w:color="auto"/>
            <w:left w:val="none" w:sz="0" w:space="0" w:color="auto"/>
            <w:bottom w:val="none" w:sz="0" w:space="0" w:color="auto"/>
            <w:right w:val="none" w:sz="0" w:space="0" w:color="auto"/>
          </w:divBdr>
        </w:div>
        <w:div w:id="2065105697">
          <w:marLeft w:val="0"/>
          <w:marRight w:val="0"/>
          <w:marTop w:val="0"/>
          <w:marBottom w:val="0"/>
          <w:divBdr>
            <w:top w:val="none" w:sz="0" w:space="0" w:color="auto"/>
            <w:left w:val="none" w:sz="0" w:space="0" w:color="auto"/>
            <w:bottom w:val="none" w:sz="0" w:space="0" w:color="auto"/>
            <w:right w:val="none" w:sz="0" w:space="0" w:color="auto"/>
          </w:divBdr>
        </w:div>
        <w:div w:id="2065181771">
          <w:marLeft w:val="0"/>
          <w:marRight w:val="0"/>
          <w:marTop w:val="0"/>
          <w:marBottom w:val="0"/>
          <w:divBdr>
            <w:top w:val="none" w:sz="0" w:space="0" w:color="auto"/>
            <w:left w:val="none" w:sz="0" w:space="0" w:color="auto"/>
            <w:bottom w:val="none" w:sz="0" w:space="0" w:color="auto"/>
            <w:right w:val="none" w:sz="0" w:space="0" w:color="auto"/>
          </w:divBdr>
        </w:div>
        <w:div w:id="2065719364">
          <w:marLeft w:val="0"/>
          <w:marRight w:val="0"/>
          <w:marTop w:val="0"/>
          <w:marBottom w:val="0"/>
          <w:divBdr>
            <w:top w:val="none" w:sz="0" w:space="0" w:color="auto"/>
            <w:left w:val="none" w:sz="0" w:space="0" w:color="auto"/>
            <w:bottom w:val="none" w:sz="0" w:space="0" w:color="auto"/>
            <w:right w:val="none" w:sz="0" w:space="0" w:color="auto"/>
          </w:divBdr>
        </w:div>
        <w:div w:id="2070108569">
          <w:marLeft w:val="0"/>
          <w:marRight w:val="0"/>
          <w:marTop w:val="0"/>
          <w:marBottom w:val="0"/>
          <w:divBdr>
            <w:top w:val="none" w:sz="0" w:space="0" w:color="auto"/>
            <w:left w:val="none" w:sz="0" w:space="0" w:color="auto"/>
            <w:bottom w:val="none" w:sz="0" w:space="0" w:color="auto"/>
            <w:right w:val="none" w:sz="0" w:space="0" w:color="auto"/>
          </w:divBdr>
        </w:div>
        <w:div w:id="2072389365">
          <w:marLeft w:val="0"/>
          <w:marRight w:val="0"/>
          <w:marTop w:val="0"/>
          <w:marBottom w:val="0"/>
          <w:divBdr>
            <w:top w:val="none" w:sz="0" w:space="0" w:color="auto"/>
            <w:left w:val="none" w:sz="0" w:space="0" w:color="auto"/>
            <w:bottom w:val="none" w:sz="0" w:space="0" w:color="auto"/>
            <w:right w:val="none" w:sz="0" w:space="0" w:color="auto"/>
          </w:divBdr>
        </w:div>
        <w:div w:id="2073192840">
          <w:marLeft w:val="0"/>
          <w:marRight w:val="0"/>
          <w:marTop w:val="0"/>
          <w:marBottom w:val="0"/>
          <w:divBdr>
            <w:top w:val="none" w:sz="0" w:space="0" w:color="auto"/>
            <w:left w:val="none" w:sz="0" w:space="0" w:color="auto"/>
            <w:bottom w:val="none" w:sz="0" w:space="0" w:color="auto"/>
            <w:right w:val="none" w:sz="0" w:space="0" w:color="auto"/>
          </w:divBdr>
        </w:div>
        <w:div w:id="2076008621">
          <w:marLeft w:val="0"/>
          <w:marRight w:val="0"/>
          <w:marTop w:val="0"/>
          <w:marBottom w:val="0"/>
          <w:divBdr>
            <w:top w:val="none" w:sz="0" w:space="0" w:color="auto"/>
            <w:left w:val="none" w:sz="0" w:space="0" w:color="auto"/>
            <w:bottom w:val="none" w:sz="0" w:space="0" w:color="auto"/>
            <w:right w:val="none" w:sz="0" w:space="0" w:color="auto"/>
          </w:divBdr>
        </w:div>
        <w:div w:id="2077312909">
          <w:marLeft w:val="0"/>
          <w:marRight w:val="0"/>
          <w:marTop w:val="0"/>
          <w:marBottom w:val="0"/>
          <w:divBdr>
            <w:top w:val="none" w:sz="0" w:space="0" w:color="auto"/>
            <w:left w:val="none" w:sz="0" w:space="0" w:color="auto"/>
            <w:bottom w:val="none" w:sz="0" w:space="0" w:color="auto"/>
            <w:right w:val="none" w:sz="0" w:space="0" w:color="auto"/>
          </w:divBdr>
        </w:div>
        <w:div w:id="2078089411">
          <w:marLeft w:val="0"/>
          <w:marRight w:val="0"/>
          <w:marTop w:val="0"/>
          <w:marBottom w:val="0"/>
          <w:divBdr>
            <w:top w:val="none" w:sz="0" w:space="0" w:color="auto"/>
            <w:left w:val="none" w:sz="0" w:space="0" w:color="auto"/>
            <w:bottom w:val="none" w:sz="0" w:space="0" w:color="auto"/>
            <w:right w:val="none" w:sz="0" w:space="0" w:color="auto"/>
          </w:divBdr>
        </w:div>
        <w:div w:id="2081948448">
          <w:marLeft w:val="0"/>
          <w:marRight w:val="0"/>
          <w:marTop w:val="0"/>
          <w:marBottom w:val="0"/>
          <w:divBdr>
            <w:top w:val="none" w:sz="0" w:space="0" w:color="auto"/>
            <w:left w:val="none" w:sz="0" w:space="0" w:color="auto"/>
            <w:bottom w:val="none" w:sz="0" w:space="0" w:color="auto"/>
            <w:right w:val="none" w:sz="0" w:space="0" w:color="auto"/>
          </w:divBdr>
        </w:div>
        <w:div w:id="2082631744">
          <w:marLeft w:val="0"/>
          <w:marRight w:val="0"/>
          <w:marTop w:val="0"/>
          <w:marBottom w:val="0"/>
          <w:divBdr>
            <w:top w:val="none" w:sz="0" w:space="0" w:color="auto"/>
            <w:left w:val="none" w:sz="0" w:space="0" w:color="auto"/>
            <w:bottom w:val="none" w:sz="0" w:space="0" w:color="auto"/>
            <w:right w:val="none" w:sz="0" w:space="0" w:color="auto"/>
          </w:divBdr>
        </w:div>
        <w:div w:id="2086877994">
          <w:marLeft w:val="0"/>
          <w:marRight w:val="0"/>
          <w:marTop w:val="0"/>
          <w:marBottom w:val="0"/>
          <w:divBdr>
            <w:top w:val="none" w:sz="0" w:space="0" w:color="auto"/>
            <w:left w:val="none" w:sz="0" w:space="0" w:color="auto"/>
            <w:bottom w:val="none" w:sz="0" w:space="0" w:color="auto"/>
            <w:right w:val="none" w:sz="0" w:space="0" w:color="auto"/>
          </w:divBdr>
        </w:div>
        <w:div w:id="2087847667">
          <w:marLeft w:val="0"/>
          <w:marRight w:val="0"/>
          <w:marTop w:val="0"/>
          <w:marBottom w:val="0"/>
          <w:divBdr>
            <w:top w:val="none" w:sz="0" w:space="0" w:color="auto"/>
            <w:left w:val="none" w:sz="0" w:space="0" w:color="auto"/>
            <w:bottom w:val="none" w:sz="0" w:space="0" w:color="auto"/>
            <w:right w:val="none" w:sz="0" w:space="0" w:color="auto"/>
          </w:divBdr>
        </w:div>
        <w:div w:id="2097941916">
          <w:marLeft w:val="0"/>
          <w:marRight w:val="0"/>
          <w:marTop w:val="0"/>
          <w:marBottom w:val="0"/>
          <w:divBdr>
            <w:top w:val="none" w:sz="0" w:space="0" w:color="auto"/>
            <w:left w:val="none" w:sz="0" w:space="0" w:color="auto"/>
            <w:bottom w:val="none" w:sz="0" w:space="0" w:color="auto"/>
            <w:right w:val="none" w:sz="0" w:space="0" w:color="auto"/>
          </w:divBdr>
        </w:div>
        <w:div w:id="2099207154">
          <w:marLeft w:val="0"/>
          <w:marRight w:val="0"/>
          <w:marTop w:val="0"/>
          <w:marBottom w:val="0"/>
          <w:divBdr>
            <w:top w:val="none" w:sz="0" w:space="0" w:color="auto"/>
            <w:left w:val="none" w:sz="0" w:space="0" w:color="auto"/>
            <w:bottom w:val="none" w:sz="0" w:space="0" w:color="auto"/>
            <w:right w:val="none" w:sz="0" w:space="0" w:color="auto"/>
          </w:divBdr>
        </w:div>
        <w:div w:id="2099595501">
          <w:marLeft w:val="0"/>
          <w:marRight w:val="0"/>
          <w:marTop w:val="0"/>
          <w:marBottom w:val="0"/>
          <w:divBdr>
            <w:top w:val="none" w:sz="0" w:space="0" w:color="auto"/>
            <w:left w:val="none" w:sz="0" w:space="0" w:color="auto"/>
            <w:bottom w:val="none" w:sz="0" w:space="0" w:color="auto"/>
            <w:right w:val="none" w:sz="0" w:space="0" w:color="auto"/>
          </w:divBdr>
        </w:div>
        <w:div w:id="2099866069">
          <w:marLeft w:val="0"/>
          <w:marRight w:val="0"/>
          <w:marTop w:val="0"/>
          <w:marBottom w:val="0"/>
          <w:divBdr>
            <w:top w:val="none" w:sz="0" w:space="0" w:color="auto"/>
            <w:left w:val="none" w:sz="0" w:space="0" w:color="auto"/>
            <w:bottom w:val="none" w:sz="0" w:space="0" w:color="auto"/>
            <w:right w:val="none" w:sz="0" w:space="0" w:color="auto"/>
          </w:divBdr>
        </w:div>
        <w:div w:id="2100982748">
          <w:marLeft w:val="0"/>
          <w:marRight w:val="0"/>
          <w:marTop w:val="0"/>
          <w:marBottom w:val="0"/>
          <w:divBdr>
            <w:top w:val="none" w:sz="0" w:space="0" w:color="auto"/>
            <w:left w:val="none" w:sz="0" w:space="0" w:color="auto"/>
            <w:bottom w:val="none" w:sz="0" w:space="0" w:color="auto"/>
            <w:right w:val="none" w:sz="0" w:space="0" w:color="auto"/>
          </w:divBdr>
        </w:div>
        <w:div w:id="2103140026">
          <w:marLeft w:val="0"/>
          <w:marRight w:val="0"/>
          <w:marTop w:val="0"/>
          <w:marBottom w:val="0"/>
          <w:divBdr>
            <w:top w:val="none" w:sz="0" w:space="0" w:color="auto"/>
            <w:left w:val="none" w:sz="0" w:space="0" w:color="auto"/>
            <w:bottom w:val="none" w:sz="0" w:space="0" w:color="auto"/>
            <w:right w:val="none" w:sz="0" w:space="0" w:color="auto"/>
          </w:divBdr>
        </w:div>
        <w:div w:id="2107455140">
          <w:marLeft w:val="0"/>
          <w:marRight w:val="0"/>
          <w:marTop w:val="0"/>
          <w:marBottom w:val="0"/>
          <w:divBdr>
            <w:top w:val="none" w:sz="0" w:space="0" w:color="auto"/>
            <w:left w:val="none" w:sz="0" w:space="0" w:color="auto"/>
            <w:bottom w:val="none" w:sz="0" w:space="0" w:color="auto"/>
            <w:right w:val="none" w:sz="0" w:space="0" w:color="auto"/>
          </w:divBdr>
        </w:div>
        <w:div w:id="2113236458">
          <w:marLeft w:val="0"/>
          <w:marRight w:val="0"/>
          <w:marTop w:val="0"/>
          <w:marBottom w:val="0"/>
          <w:divBdr>
            <w:top w:val="none" w:sz="0" w:space="0" w:color="auto"/>
            <w:left w:val="none" w:sz="0" w:space="0" w:color="auto"/>
            <w:bottom w:val="none" w:sz="0" w:space="0" w:color="auto"/>
            <w:right w:val="none" w:sz="0" w:space="0" w:color="auto"/>
          </w:divBdr>
        </w:div>
        <w:div w:id="2117209689">
          <w:marLeft w:val="0"/>
          <w:marRight w:val="0"/>
          <w:marTop w:val="0"/>
          <w:marBottom w:val="0"/>
          <w:divBdr>
            <w:top w:val="none" w:sz="0" w:space="0" w:color="auto"/>
            <w:left w:val="none" w:sz="0" w:space="0" w:color="auto"/>
            <w:bottom w:val="none" w:sz="0" w:space="0" w:color="auto"/>
            <w:right w:val="none" w:sz="0" w:space="0" w:color="auto"/>
          </w:divBdr>
        </w:div>
        <w:div w:id="2120830802">
          <w:marLeft w:val="0"/>
          <w:marRight w:val="0"/>
          <w:marTop w:val="0"/>
          <w:marBottom w:val="0"/>
          <w:divBdr>
            <w:top w:val="none" w:sz="0" w:space="0" w:color="auto"/>
            <w:left w:val="none" w:sz="0" w:space="0" w:color="auto"/>
            <w:bottom w:val="none" w:sz="0" w:space="0" w:color="auto"/>
            <w:right w:val="none" w:sz="0" w:space="0" w:color="auto"/>
          </w:divBdr>
        </w:div>
        <w:div w:id="2125222535">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2126540242">
          <w:marLeft w:val="0"/>
          <w:marRight w:val="0"/>
          <w:marTop w:val="0"/>
          <w:marBottom w:val="0"/>
          <w:divBdr>
            <w:top w:val="none" w:sz="0" w:space="0" w:color="auto"/>
            <w:left w:val="none" w:sz="0" w:space="0" w:color="auto"/>
            <w:bottom w:val="none" w:sz="0" w:space="0" w:color="auto"/>
            <w:right w:val="none" w:sz="0" w:space="0" w:color="auto"/>
          </w:divBdr>
        </w:div>
        <w:div w:id="2129421644">
          <w:marLeft w:val="0"/>
          <w:marRight w:val="0"/>
          <w:marTop w:val="0"/>
          <w:marBottom w:val="0"/>
          <w:divBdr>
            <w:top w:val="none" w:sz="0" w:space="0" w:color="auto"/>
            <w:left w:val="none" w:sz="0" w:space="0" w:color="auto"/>
            <w:bottom w:val="none" w:sz="0" w:space="0" w:color="auto"/>
            <w:right w:val="none" w:sz="0" w:space="0" w:color="auto"/>
          </w:divBdr>
        </w:div>
        <w:div w:id="2130395927">
          <w:marLeft w:val="0"/>
          <w:marRight w:val="0"/>
          <w:marTop w:val="0"/>
          <w:marBottom w:val="0"/>
          <w:divBdr>
            <w:top w:val="none" w:sz="0" w:space="0" w:color="auto"/>
            <w:left w:val="none" w:sz="0" w:space="0" w:color="auto"/>
            <w:bottom w:val="none" w:sz="0" w:space="0" w:color="auto"/>
            <w:right w:val="none" w:sz="0" w:space="0" w:color="auto"/>
          </w:divBdr>
        </w:div>
        <w:div w:id="2133598463">
          <w:marLeft w:val="0"/>
          <w:marRight w:val="0"/>
          <w:marTop w:val="0"/>
          <w:marBottom w:val="0"/>
          <w:divBdr>
            <w:top w:val="none" w:sz="0" w:space="0" w:color="auto"/>
            <w:left w:val="none" w:sz="0" w:space="0" w:color="auto"/>
            <w:bottom w:val="none" w:sz="0" w:space="0" w:color="auto"/>
            <w:right w:val="none" w:sz="0" w:space="0" w:color="auto"/>
          </w:divBdr>
        </w:div>
        <w:div w:id="2137016541">
          <w:marLeft w:val="0"/>
          <w:marRight w:val="0"/>
          <w:marTop w:val="0"/>
          <w:marBottom w:val="0"/>
          <w:divBdr>
            <w:top w:val="none" w:sz="0" w:space="0" w:color="auto"/>
            <w:left w:val="none" w:sz="0" w:space="0" w:color="auto"/>
            <w:bottom w:val="none" w:sz="0" w:space="0" w:color="auto"/>
            <w:right w:val="none" w:sz="0" w:space="0" w:color="auto"/>
          </w:divBdr>
        </w:div>
        <w:div w:id="2147231833">
          <w:marLeft w:val="0"/>
          <w:marRight w:val="0"/>
          <w:marTop w:val="0"/>
          <w:marBottom w:val="0"/>
          <w:divBdr>
            <w:top w:val="none" w:sz="0" w:space="0" w:color="auto"/>
            <w:left w:val="none" w:sz="0" w:space="0" w:color="auto"/>
            <w:bottom w:val="none" w:sz="0" w:space="0" w:color="auto"/>
            <w:right w:val="none" w:sz="0" w:space="0" w:color="auto"/>
          </w:divBdr>
        </w:div>
      </w:divsChild>
    </w:div>
    <w:div w:id="1780223760">
      <w:bodyDiv w:val="1"/>
      <w:marLeft w:val="0"/>
      <w:marRight w:val="0"/>
      <w:marTop w:val="0"/>
      <w:marBottom w:val="0"/>
      <w:divBdr>
        <w:top w:val="none" w:sz="0" w:space="0" w:color="auto"/>
        <w:left w:val="none" w:sz="0" w:space="0" w:color="auto"/>
        <w:bottom w:val="none" w:sz="0" w:space="0" w:color="auto"/>
        <w:right w:val="none" w:sz="0" w:space="0" w:color="auto"/>
      </w:divBdr>
    </w:div>
    <w:div w:id="1948848852">
      <w:bodyDiv w:val="1"/>
      <w:marLeft w:val="0"/>
      <w:marRight w:val="0"/>
      <w:marTop w:val="0"/>
      <w:marBottom w:val="0"/>
      <w:divBdr>
        <w:top w:val="none" w:sz="0" w:space="0" w:color="auto"/>
        <w:left w:val="none" w:sz="0" w:space="0" w:color="auto"/>
        <w:bottom w:val="none" w:sz="0" w:space="0" w:color="auto"/>
        <w:right w:val="none" w:sz="0" w:space="0" w:color="auto"/>
      </w:divBdr>
    </w:div>
    <w:div w:id="2017027254">
      <w:bodyDiv w:val="1"/>
      <w:marLeft w:val="0"/>
      <w:marRight w:val="0"/>
      <w:marTop w:val="0"/>
      <w:marBottom w:val="0"/>
      <w:divBdr>
        <w:top w:val="none" w:sz="0" w:space="0" w:color="auto"/>
        <w:left w:val="none" w:sz="0" w:space="0" w:color="auto"/>
        <w:bottom w:val="none" w:sz="0" w:space="0" w:color="auto"/>
        <w:right w:val="none" w:sz="0" w:space="0" w:color="auto"/>
      </w:divBdr>
    </w:div>
    <w:div w:id="2023118402">
      <w:bodyDiv w:val="1"/>
      <w:marLeft w:val="0"/>
      <w:marRight w:val="0"/>
      <w:marTop w:val="0"/>
      <w:marBottom w:val="0"/>
      <w:divBdr>
        <w:top w:val="none" w:sz="0" w:space="0" w:color="auto"/>
        <w:left w:val="none" w:sz="0" w:space="0" w:color="auto"/>
        <w:bottom w:val="none" w:sz="0" w:space="0" w:color="auto"/>
        <w:right w:val="none" w:sz="0" w:space="0" w:color="auto"/>
      </w:divBdr>
    </w:div>
    <w:div w:id="2072726270">
      <w:bodyDiv w:val="1"/>
      <w:marLeft w:val="0"/>
      <w:marRight w:val="0"/>
      <w:marTop w:val="0"/>
      <w:marBottom w:val="0"/>
      <w:divBdr>
        <w:top w:val="none" w:sz="0" w:space="0" w:color="auto"/>
        <w:left w:val="none" w:sz="0" w:space="0" w:color="auto"/>
        <w:bottom w:val="none" w:sz="0" w:space="0" w:color="auto"/>
        <w:right w:val="none" w:sz="0" w:space="0" w:color="auto"/>
      </w:divBdr>
      <w:divsChild>
        <w:div w:id="386488178">
          <w:marLeft w:val="0"/>
          <w:marRight w:val="0"/>
          <w:marTop w:val="0"/>
          <w:marBottom w:val="0"/>
          <w:divBdr>
            <w:top w:val="none" w:sz="0" w:space="0" w:color="auto"/>
            <w:left w:val="none" w:sz="0" w:space="0" w:color="auto"/>
            <w:bottom w:val="none" w:sz="0" w:space="0" w:color="auto"/>
            <w:right w:val="none" w:sz="0" w:space="0" w:color="auto"/>
          </w:divBdr>
        </w:div>
        <w:div w:id="2118404151">
          <w:marLeft w:val="0"/>
          <w:marRight w:val="0"/>
          <w:marTop w:val="0"/>
          <w:marBottom w:val="0"/>
          <w:divBdr>
            <w:top w:val="none" w:sz="0" w:space="0" w:color="auto"/>
            <w:left w:val="none" w:sz="0" w:space="0" w:color="auto"/>
            <w:bottom w:val="none" w:sz="0" w:space="0" w:color="auto"/>
            <w:right w:val="none" w:sz="0" w:space="0" w:color="auto"/>
          </w:divBdr>
        </w:div>
      </w:divsChild>
    </w:div>
    <w:div w:id="2096437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nfo@drawdown.or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chart" Target="charts/chart3.xml"/><Relationship Id="rId21" Type="http://schemas.openxmlformats.org/officeDocument/2006/relationships/image" Target="media/image6.png"/><Relationship Id="rId34" Type="http://schemas.openxmlformats.org/officeDocument/2006/relationships/hyperlink" Target="file:///C:\Users\Furness\Documents\Professional%20Initiatives\Project%20Drawdown\Solutions%20-%20RRS\Transportation\Mass%20Transit\TR-Mass%20Transit-City-DPapaioannou102516.docx"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rawdown.org" TargetMode="External"/><Relationship Id="rId24" Type="http://schemas.openxmlformats.org/officeDocument/2006/relationships/image" Target="media/image9.png"/><Relationship Id="rId32" Type="http://schemas.openxmlformats.org/officeDocument/2006/relationships/hyperlink" Target="file:///C:\Users\Furness\Documents\Professional%20Initiatives\Project%20Drawdown\Solutions%20-%20RRS\Transportation\Mass%20Transit\TR-Mass%20Transit-City-DPapaioannou102516.docx" TargetMode="External"/><Relationship Id="rId37" Type="http://schemas.openxmlformats.org/officeDocument/2006/relationships/chart" Target="charts/chart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www.drawdown.org" TargetMode="External"/><Relationship Id="rId10" Type="http://schemas.openxmlformats.org/officeDocument/2006/relationships/hyperlink" Target="mailto:info@drawdown.org"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www.drawdown.or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www.drawdown.org"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0.jp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file:///C:\Users\Furness\Documents\Professional%20Initiatives\Project%20Drawdown\Solutions%20-%20RRS\Transportation\Mass%20Transit\TR-Mass%20Transit-City-DPapaioannou102516.docx" TargetMode="External"/><Relationship Id="rId38" Type="http://schemas.openxmlformats.org/officeDocument/2006/relationships/chart" Target="charts/chart2.xml"/></Relationships>
</file>

<file path=word/_rels/footnotes.xml.rels><?xml version="1.0" encoding="UTF-8" standalone="yes"?>
<Relationships xmlns="http://schemas.openxmlformats.org/package/2006/relationships"><Relationship Id="rId3" Type="http://schemas.openxmlformats.org/officeDocument/2006/relationships/hyperlink" Target="https://ec.europa.eu/transport/themes/urban/urban_mobility_en" TargetMode="External"/><Relationship Id="rId2" Type="http://schemas.openxmlformats.org/officeDocument/2006/relationships/hyperlink" Target="https://mobility.tamu.edu/ums/report/" TargetMode="External"/><Relationship Id="rId1" Type="http://schemas.openxmlformats.org/officeDocument/2006/relationships/hyperlink" Target="http://www.iiasa.ac.a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ilde\AppData\Roaming\Microsoft\Templates\Report%20design%20(blank).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Francisco%20Furtado\Desktop\Drawdown\PT\PublicTransit-RRSv126May21.xlsm"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Francisco%20Furtado\Desktop\Drawdown\PT\PublicTransit-RRSv126May21.xlsm"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Francisco%20Furtado\Desktop\Drawdown\PT\PublicTransit-RRSv126May21.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AutoResults!$AH$8</c:f>
          <c:strCache>
            <c:ptCount val="1"/>
            <c:pt idx="0">
              <c:v>World Adoption in Functional Units (Pkm (urban))</c:v>
            </c:pt>
          </c:strCache>
        </c:strRef>
      </c:tx>
      <c:overlay val="0"/>
      <c:txPr>
        <a:bodyPr rot="0" vert="horz"/>
        <a:lstStyle/>
        <a:p>
          <a:pPr>
            <a:defRPr sz="1400">
              <a:latin typeface="Cambria" panose="02040503050406030204" pitchFamily="18" charset="0"/>
              <a:ea typeface="Cambria" panose="02040503050406030204" pitchFamily="18" charset="0"/>
            </a:defRPr>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0"/>
          <c:order val="0"/>
          <c:tx>
            <c:strRef>
              <c:f>AutoResults!$AI$10</c:f>
              <c:strCache>
                <c:ptCount val="1"/>
                <c:pt idx="0">
                  <c:v>Indicative REF</c:v>
                </c:pt>
              </c:strCache>
            </c:strRef>
          </c:tx>
          <c:spPr>
            <a:ln>
              <a:solidFill>
                <a:schemeClr val="tx1"/>
              </a:solidFill>
            </a:ln>
          </c:spPr>
          <c:marker>
            <c:symbol val="none"/>
          </c:marker>
          <c:cat>
            <c:numRef>
              <c:f>AutoResults!$AH$12:$AH$57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AutoResults!$AI$12:$AI$57</c:f>
              <c:numCache>
                <c:formatCode>_-* #,##0_-;\-* #,##0_-;_-* "-"??_-;_-@_-</c:formatCode>
                <c:ptCount val="46"/>
                <c:pt idx="0">
                  <c:v>9607070620938.6426</c:v>
                </c:pt>
                <c:pt idx="1">
                  <c:v>9607070620938.6426</c:v>
                </c:pt>
                <c:pt idx="2">
                  <c:v>9607070620938.6426</c:v>
                </c:pt>
                <c:pt idx="3">
                  <c:v>9607070620938.6426</c:v>
                </c:pt>
                <c:pt idx="4">
                  <c:v>9607070620938.6426</c:v>
                </c:pt>
                <c:pt idx="5">
                  <c:v>9607070620938.6426</c:v>
                </c:pt>
                <c:pt idx="6">
                  <c:v>9607070620938.6426</c:v>
                </c:pt>
                <c:pt idx="7">
                  <c:v>9607070620938.6426</c:v>
                </c:pt>
                <c:pt idx="8">
                  <c:v>9607070620938.6426</c:v>
                </c:pt>
                <c:pt idx="9">
                  <c:v>9607070620938.6426</c:v>
                </c:pt>
                <c:pt idx="10">
                  <c:v>9607070620938.6426</c:v>
                </c:pt>
                <c:pt idx="11">
                  <c:v>9607070620938.6426</c:v>
                </c:pt>
                <c:pt idx="12">
                  <c:v>9607070620938.6426</c:v>
                </c:pt>
                <c:pt idx="13">
                  <c:v>9607070620938.6426</c:v>
                </c:pt>
                <c:pt idx="14">
                  <c:v>9607070620938.6426</c:v>
                </c:pt>
                <c:pt idx="15">
                  <c:v>9607070620938.6426</c:v>
                </c:pt>
                <c:pt idx="16">
                  <c:v>9607070620938.6426</c:v>
                </c:pt>
                <c:pt idx="17">
                  <c:v>9607070620938.6426</c:v>
                </c:pt>
                <c:pt idx="18">
                  <c:v>9607070620938.6426</c:v>
                </c:pt>
                <c:pt idx="19">
                  <c:v>9607070620938.6426</c:v>
                </c:pt>
                <c:pt idx="20">
                  <c:v>9607070620938.6426</c:v>
                </c:pt>
                <c:pt idx="21">
                  <c:v>9607070620938.6426</c:v>
                </c:pt>
                <c:pt idx="22">
                  <c:v>9607070620938.6426</c:v>
                </c:pt>
                <c:pt idx="23">
                  <c:v>9607070620938.6426</c:v>
                </c:pt>
                <c:pt idx="24">
                  <c:v>9607070620938.6426</c:v>
                </c:pt>
                <c:pt idx="25">
                  <c:v>9607070620938.6426</c:v>
                </c:pt>
                <c:pt idx="26">
                  <c:v>9607070620938.6426</c:v>
                </c:pt>
                <c:pt idx="27">
                  <c:v>9607070620938.6426</c:v>
                </c:pt>
                <c:pt idx="28">
                  <c:v>9607070620938.6426</c:v>
                </c:pt>
                <c:pt idx="29">
                  <c:v>9607070620938.6426</c:v>
                </c:pt>
                <c:pt idx="30">
                  <c:v>9607070620938.6426</c:v>
                </c:pt>
                <c:pt idx="31">
                  <c:v>9607070620938.6426</c:v>
                </c:pt>
                <c:pt idx="32">
                  <c:v>9607070620938.6426</c:v>
                </c:pt>
                <c:pt idx="33">
                  <c:v>9607070620938.6426</c:v>
                </c:pt>
                <c:pt idx="34">
                  <c:v>9607070620938.6426</c:v>
                </c:pt>
                <c:pt idx="35">
                  <c:v>9607070620938.6426</c:v>
                </c:pt>
                <c:pt idx="36">
                  <c:v>9607070620938.6426</c:v>
                </c:pt>
                <c:pt idx="37">
                  <c:v>9607070620938.6426</c:v>
                </c:pt>
                <c:pt idx="38">
                  <c:v>9607070620938.6426</c:v>
                </c:pt>
                <c:pt idx="39">
                  <c:v>9607070620938.6426</c:v>
                </c:pt>
                <c:pt idx="40">
                  <c:v>9607070620938.6426</c:v>
                </c:pt>
                <c:pt idx="41">
                  <c:v>9607070620938.6426</c:v>
                </c:pt>
                <c:pt idx="42">
                  <c:v>9607070620938.6426</c:v>
                </c:pt>
                <c:pt idx="43">
                  <c:v>9607070620938.6426</c:v>
                </c:pt>
                <c:pt idx="44">
                  <c:v>9607070620938.6426</c:v>
                </c:pt>
                <c:pt idx="45">
                  <c:v>9607070620938.6426</c:v>
                </c:pt>
              </c:numCache>
            </c:numRef>
          </c:val>
          <c:smooth val="1"/>
          <c:extLst>
            <c:ext xmlns:c16="http://schemas.microsoft.com/office/drawing/2014/chart" uri="{C3380CC4-5D6E-409C-BE32-E72D297353CC}">
              <c16:uniqueId val="{00000000-1870-45CA-9C8C-CEFE5565F77E}"/>
            </c:ext>
          </c:extLst>
        </c:ser>
        <c:ser>
          <c:idx val="1"/>
          <c:order val="1"/>
          <c:tx>
            <c:strRef>
              <c:f>AutoResults!$AJ$10</c:f>
              <c:strCache>
                <c:ptCount val="1"/>
                <c:pt idx="0">
                  <c:v>Plausible</c:v>
                </c:pt>
              </c:strCache>
            </c:strRef>
          </c:tx>
          <c:spPr>
            <a:ln>
              <a:solidFill>
                <a:srgbClr val="3571B6"/>
              </a:solidFill>
            </a:ln>
          </c:spPr>
          <c:marker>
            <c:symbol val="none"/>
          </c:marker>
          <c:cat>
            <c:numRef>
              <c:f>AutoResults!$AH$12:$AH$57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AutoResults!$AJ$12:$AJ$57</c:f>
              <c:numCache>
                <c:formatCode>_-* #,##0_-;\-* #,##0_-;_-* "-"??_-;_-@_-</c:formatCode>
                <c:ptCount val="46"/>
                <c:pt idx="0">
                  <c:v>9607070620938.6426</c:v>
                </c:pt>
                <c:pt idx="1">
                  <c:v>9607070620938.6426</c:v>
                </c:pt>
                <c:pt idx="2">
                  <c:v>9607070620938.6426</c:v>
                </c:pt>
                <c:pt idx="3">
                  <c:v>9607070620938.6426</c:v>
                </c:pt>
                <c:pt idx="4">
                  <c:v>7760359033048.416</c:v>
                </c:pt>
                <c:pt idx="5">
                  <c:v>7898496037769.0605</c:v>
                </c:pt>
                <c:pt idx="6">
                  <c:v>8054673597352.4199</c:v>
                </c:pt>
                <c:pt idx="7">
                  <c:v>8227578852046.6943</c:v>
                </c:pt>
                <c:pt idx="8">
                  <c:v>8415898942100.082</c:v>
                </c:pt>
                <c:pt idx="9">
                  <c:v>8618321007760.7832</c:v>
                </c:pt>
                <c:pt idx="10">
                  <c:v>8833532189276.9961</c:v>
                </c:pt>
                <c:pt idx="11">
                  <c:v>9060219626896.918</c:v>
                </c:pt>
                <c:pt idx="12">
                  <c:v>9297070460868.75</c:v>
                </c:pt>
                <c:pt idx="13">
                  <c:v>9542771831440.6914</c:v>
                </c:pt>
                <c:pt idx="14">
                  <c:v>9796010878860.9395</c:v>
                </c:pt>
                <c:pt idx="15">
                  <c:v>10055474743377.695</c:v>
                </c:pt>
                <c:pt idx="16">
                  <c:v>10319850565239.156</c:v>
                </c:pt>
                <c:pt idx="17">
                  <c:v>10587825484693.52</c:v>
                </c:pt>
                <c:pt idx="18">
                  <c:v>10858086641988.988</c:v>
                </c:pt>
                <c:pt idx="19">
                  <c:v>11129321177373.76</c:v>
                </c:pt>
                <c:pt idx="20">
                  <c:v>11400216231096.031</c:v>
                </c:pt>
                <c:pt idx="21">
                  <c:v>11669458943404.004</c:v>
                </c:pt>
                <c:pt idx="22">
                  <c:v>11935736454545.875</c:v>
                </c:pt>
                <c:pt idx="23">
                  <c:v>12197735904769.844</c:v>
                </c:pt>
                <c:pt idx="24">
                  <c:v>12454144434324.113</c:v>
                </c:pt>
                <c:pt idx="25">
                  <c:v>12703649183456.875</c:v>
                </c:pt>
                <c:pt idx="26">
                  <c:v>12944937292416.334</c:v>
                </c:pt>
                <c:pt idx="27">
                  <c:v>13176695901450.686</c:v>
                </c:pt>
                <c:pt idx="28">
                  <c:v>13397612150808.129</c:v>
                </c:pt>
                <c:pt idx="29">
                  <c:v>13606373180736.867</c:v>
                </c:pt>
                <c:pt idx="30">
                  <c:v>13801666131485.098</c:v>
                </c:pt>
                <c:pt idx="31">
                  <c:v>13982178143301.016</c:v>
                </c:pt>
                <c:pt idx="32">
                  <c:v>14146596356432.822</c:v>
                </c:pt>
                <c:pt idx="33">
                  <c:v>14293607911128.719</c:v>
                </c:pt>
                <c:pt idx="34">
                  <c:v>14421899947636.898</c:v>
                </c:pt>
                <c:pt idx="35">
                  <c:v>14530159606205.566</c:v>
                </c:pt>
                <c:pt idx="36">
                  <c:v>14617074027082.922</c:v>
                </c:pt>
                <c:pt idx="37">
                  <c:v>14681330350517.156</c:v>
                </c:pt>
                <c:pt idx="38">
                  <c:v>14721615716756.477</c:v>
                </c:pt>
                <c:pt idx="39">
                  <c:v>14736617266049.078</c:v>
                </c:pt>
                <c:pt idx="40">
                  <c:v>14725022138643.16</c:v>
                </c:pt>
                <c:pt idx="41">
                  <c:v>14685517474786.922</c:v>
                </c:pt>
                <c:pt idx="42">
                  <c:v>14616790414728.562</c:v>
                </c:pt>
                <c:pt idx="43">
                  <c:v>14517528098716.277</c:v>
                </c:pt>
                <c:pt idx="44">
                  <c:v>14386417666998.27</c:v>
                </c:pt>
                <c:pt idx="45">
                  <c:v>14222146259822.738</c:v>
                </c:pt>
              </c:numCache>
            </c:numRef>
          </c:val>
          <c:smooth val="0"/>
          <c:extLst>
            <c:ext xmlns:c16="http://schemas.microsoft.com/office/drawing/2014/chart" uri="{C3380CC4-5D6E-409C-BE32-E72D297353CC}">
              <c16:uniqueId val="{00000001-1870-45CA-9C8C-CEFE5565F77E}"/>
            </c:ext>
          </c:extLst>
        </c:ser>
        <c:ser>
          <c:idx val="2"/>
          <c:order val="2"/>
          <c:tx>
            <c:strRef>
              <c:f>AutoResults!$AK$10</c:f>
              <c:strCache>
                <c:ptCount val="1"/>
                <c:pt idx="0">
                  <c:v>Drawdown</c:v>
                </c:pt>
              </c:strCache>
            </c:strRef>
          </c:tx>
          <c:spPr>
            <a:ln>
              <a:solidFill>
                <a:srgbClr val="6A9FDD"/>
              </a:solidFill>
            </a:ln>
          </c:spPr>
          <c:marker>
            <c:symbol val="none"/>
          </c:marker>
          <c:cat>
            <c:numRef>
              <c:f>AutoResults!$AH$12:$AH$57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AutoResults!$AK$12:$AK$57</c:f>
              <c:numCache>
                <c:formatCode>_-* #,##0_-;\-* #,##0_-;_-* "-"??_-;_-@_-</c:formatCode>
                <c:ptCount val="46"/>
                <c:pt idx="0">
                  <c:v>9607070620938.6426</c:v>
                </c:pt>
                <c:pt idx="1">
                  <c:v>9607070620938.6426</c:v>
                </c:pt>
                <c:pt idx="2">
                  <c:v>9607070620938.6426</c:v>
                </c:pt>
                <c:pt idx="3">
                  <c:v>9607070620938.6426</c:v>
                </c:pt>
                <c:pt idx="4">
                  <c:v>8449758804563.374</c:v>
                </c:pt>
                <c:pt idx="5">
                  <c:v>8704304141663.3447</c:v>
                </c:pt>
                <c:pt idx="6">
                  <c:v>8975572993999.1133</c:v>
                </c:pt>
                <c:pt idx="7">
                  <c:v>9262415710389.0137</c:v>
                </c:pt>
                <c:pt idx="8">
                  <c:v>9563682639651.3867</c:v>
                </c:pt>
                <c:pt idx="9">
                  <c:v>9878224130604.5664</c:v>
                </c:pt>
                <c:pt idx="10">
                  <c:v>10204890532066.895</c:v>
                </c:pt>
                <c:pt idx="11">
                  <c:v>10542532192856.703</c:v>
                </c:pt>
                <c:pt idx="12">
                  <c:v>10889999461792.334</c:v>
                </c:pt>
                <c:pt idx="13">
                  <c:v>11246142687692.121</c:v>
                </c:pt>
                <c:pt idx="14">
                  <c:v>11609812219374.404</c:v>
                </c:pt>
                <c:pt idx="15">
                  <c:v>11979858405657.518</c:v>
                </c:pt>
                <c:pt idx="16">
                  <c:v>12355131595359.801</c:v>
                </c:pt>
                <c:pt idx="17">
                  <c:v>12734482137299.59</c:v>
                </c:pt>
                <c:pt idx="18">
                  <c:v>13116760380295.223</c:v>
                </c:pt>
                <c:pt idx="19">
                  <c:v>13500816673165.039</c:v>
                </c:pt>
                <c:pt idx="20">
                  <c:v>13885501364727.371</c:v>
                </c:pt>
                <c:pt idx="21">
                  <c:v>14269664803800.559</c:v>
                </c:pt>
                <c:pt idx="22">
                  <c:v>14652157339202.938</c:v>
                </c:pt>
                <c:pt idx="23">
                  <c:v>15031829319752.848</c:v>
                </c:pt>
                <c:pt idx="24">
                  <c:v>15407531094268.625</c:v>
                </c:pt>
                <c:pt idx="25">
                  <c:v>15778113011568.607</c:v>
                </c:pt>
                <c:pt idx="26">
                  <c:v>16142425420471.129</c:v>
                </c:pt>
                <c:pt idx="27">
                  <c:v>16499318669794.531</c:v>
                </c:pt>
                <c:pt idx="28">
                  <c:v>16847643108357.152</c:v>
                </c:pt>
                <c:pt idx="29">
                  <c:v>17186249084977.32</c:v>
                </c:pt>
                <c:pt idx="30">
                  <c:v>17513986948473.383</c:v>
                </c:pt>
                <c:pt idx="31">
                  <c:v>17829707047663.672</c:v>
                </c:pt>
                <c:pt idx="32">
                  <c:v>18132259731366.527</c:v>
                </c:pt>
                <c:pt idx="33">
                  <c:v>18420495348400.285</c:v>
                </c:pt>
                <c:pt idx="34">
                  <c:v>18693264247583.281</c:v>
                </c:pt>
                <c:pt idx="35">
                  <c:v>18949416777733.855</c:v>
                </c:pt>
                <c:pt idx="36">
                  <c:v>19187803287670.344</c:v>
                </c:pt>
                <c:pt idx="37">
                  <c:v>19407274126211.082</c:v>
                </c:pt>
                <c:pt idx="38">
                  <c:v>19606679642174.406</c:v>
                </c:pt>
                <c:pt idx="39">
                  <c:v>19784870184378.66</c:v>
                </c:pt>
                <c:pt idx="40">
                  <c:v>19940696101642.18</c:v>
                </c:pt>
                <c:pt idx="41">
                  <c:v>20073007742783.297</c:v>
                </c:pt>
                <c:pt idx="42">
                  <c:v>20180655456620.348</c:v>
                </c:pt>
                <c:pt idx="43">
                  <c:v>20262489591971.676</c:v>
                </c:pt>
                <c:pt idx="44">
                  <c:v>20317360497655.621</c:v>
                </c:pt>
                <c:pt idx="45">
                  <c:v>20344118522490.508</c:v>
                </c:pt>
              </c:numCache>
            </c:numRef>
          </c:val>
          <c:smooth val="0"/>
          <c:extLst>
            <c:ext xmlns:c16="http://schemas.microsoft.com/office/drawing/2014/chart" uri="{C3380CC4-5D6E-409C-BE32-E72D297353CC}">
              <c16:uniqueId val="{00000002-1870-45CA-9C8C-CEFE5565F77E}"/>
            </c:ext>
          </c:extLst>
        </c:ser>
        <c:ser>
          <c:idx val="3"/>
          <c:order val="3"/>
          <c:tx>
            <c:strRef>
              <c:f>AutoResults!$AL$10</c:f>
              <c:strCache>
                <c:ptCount val="1"/>
                <c:pt idx="0">
                  <c:v>Maximum</c:v>
                </c:pt>
              </c:strCache>
            </c:strRef>
          </c:tx>
          <c:spPr>
            <a:ln>
              <a:solidFill>
                <a:srgbClr val="B5D5FA"/>
              </a:solidFill>
            </a:ln>
          </c:spPr>
          <c:marker>
            <c:symbol val="none"/>
          </c:marker>
          <c:cat>
            <c:numRef>
              <c:f>AutoResults!$AH$12:$AH$57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numRef>
          </c:cat>
          <c:val>
            <c:numRef>
              <c:f>AutoResults!$AL$12:$AL$57</c:f>
              <c:numCache>
                <c:formatCode>_-* #,##0_-;\-* #,##0_-;_-* "-"??_-;_-@_-</c:formatCode>
                <c:ptCount val="46"/>
                <c:pt idx="0">
                  <c:v>9607070620938.6426</c:v>
                </c:pt>
                <c:pt idx="1">
                  <c:v>9607070620938.6426</c:v>
                </c:pt>
                <c:pt idx="2">
                  <c:v>9607070620938.6426</c:v>
                </c:pt>
                <c:pt idx="3">
                  <c:v>9607070620938.6426</c:v>
                </c:pt>
                <c:pt idx="4">
                  <c:v>10402856142978</c:v>
                </c:pt>
                <c:pt idx="5">
                  <c:v>11132702159372</c:v>
                </c:pt>
                <c:pt idx="6">
                  <c:v>11862548175765.75</c:v>
                </c:pt>
                <c:pt idx="7">
                  <c:v>12592394192159.75</c:v>
                </c:pt>
                <c:pt idx="8">
                  <c:v>13322240208553.75</c:v>
                </c:pt>
                <c:pt idx="9">
                  <c:v>14052086224947.75</c:v>
                </c:pt>
                <c:pt idx="10">
                  <c:v>14781932241341.75</c:v>
                </c:pt>
                <c:pt idx="11">
                  <c:v>15511778257735.5</c:v>
                </c:pt>
                <c:pt idx="12">
                  <c:v>16241624274129.5</c:v>
                </c:pt>
                <c:pt idx="13">
                  <c:v>16971470290523.5</c:v>
                </c:pt>
                <c:pt idx="14">
                  <c:v>17701316306917.5</c:v>
                </c:pt>
                <c:pt idx="15">
                  <c:v>18431162323311.5</c:v>
                </c:pt>
                <c:pt idx="16">
                  <c:v>19161008339705.25</c:v>
                </c:pt>
                <c:pt idx="17">
                  <c:v>19890854356099.25</c:v>
                </c:pt>
                <c:pt idx="18">
                  <c:v>20620700372493.25</c:v>
                </c:pt>
                <c:pt idx="19">
                  <c:v>21350546388887.25</c:v>
                </c:pt>
                <c:pt idx="20">
                  <c:v>22080392405281.25</c:v>
                </c:pt>
                <c:pt idx="21">
                  <c:v>22810238421675</c:v>
                </c:pt>
                <c:pt idx="22">
                  <c:v>23540084438069</c:v>
                </c:pt>
                <c:pt idx="23">
                  <c:v>24269930454463</c:v>
                </c:pt>
                <c:pt idx="24">
                  <c:v>24999776470857</c:v>
                </c:pt>
                <c:pt idx="25">
                  <c:v>25729622487251</c:v>
                </c:pt>
                <c:pt idx="26">
                  <c:v>26459468503644.75</c:v>
                </c:pt>
                <c:pt idx="27">
                  <c:v>27189314520038.75</c:v>
                </c:pt>
                <c:pt idx="28">
                  <c:v>27919160536432.75</c:v>
                </c:pt>
                <c:pt idx="29">
                  <c:v>28649006552826.75</c:v>
                </c:pt>
                <c:pt idx="30">
                  <c:v>29378852569220.75</c:v>
                </c:pt>
                <c:pt idx="31">
                  <c:v>30108698585614.5</c:v>
                </c:pt>
                <c:pt idx="32">
                  <c:v>30838544602008.5</c:v>
                </c:pt>
                <c:pt idx="33">
                  <c:v>31568390618402.5</c:v>
                </c:pt>
                <c:pt idx="34">
                  <c:v>32298236634796.5</c:v>
                </c:pt>
                <c:pt idx="35">
                  <c:v>33028082651190.5</c:v>
                </c:pt>
                <c:pt idx="36">
                  <c:v>33757928667584.25</c:v>
                </c:pt>
                <c:pt idx="37">
                  <c:v>34487774683978.25</c:v>
                </c:pt>
                <c:pt idx="38">
                  <c:v>35217620700372.25</c:v>
                </c:pt>
                <c:pt idx="39">
                  <c:v>35947466716766.25</c:v>
                </c:pt>
                <c:pt idx="40">
                  <c:v>36677312733160.25</c:v>
                </c:pt>
                <c:pt idx="41">
                  <c:v>37407158749554</c:v>
                </c:pt>
                <c:pt idx="42">
                  <c:v>38137004765948</c:v>
                </c:pt>
                <c:pt idx="43">
                  <c:v>38866850782342</c:v>
                </c:pt>
                <c:pt idx="44">
                  <c:v>39596696798736</c:v>
                </c:pt>
                <c:pt idx="45">
                  <c:v>40326542815130</c:v>
                </c:pt>
              </c:numCache>
            </c:numRef>
          </c:val>
          <c:smooth val="0"/>
          <c:extLst>
            <c:ext xmlns:c16="http://schemas.microsoft.com/office/drawing/2014/chart" uri="{C3380CC4-5D6E-409C-BE32-E72D297353CC}">
              <c16:uniqueId val="{00000003-1870-45CA-9C8C-CEFE5565F77E}"/>
            </c:ext>
          </c:extLst>
        </c:ser>
        <c:dLbls>
          <c:showLegendKey val="0"/>
          <c:showVal val="0"/>
          <c:showCatName val="0"/>
          <c:showSerName val="0"/>
          <c:showPercent val="0"/>
          <c:showBubbleSize val="0"/>
        </c:dLbls>
        <c:smooth val="0"/>
        <c:axId val="181182464"/>
        <c:axId val="181184384"/>
        <c:extLst/>
      </c:lineChart>
      <c:catAx>
        <c:axId val="181182464"/>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6305844485488684"/>
              <c:y val="0.92371166929595949"/>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81184384"/>
        <c:crossesAt val="0"/>
        <c:auto val="1"/>
        <c:lblAlgn val="ctr"/>
        <c:lblOffset val="100"/>
        <c:tickLblSkip val="5"/>
        <c:tickMarkSkip val="5"/>
        <c:noMultiLvlLbl val="0"/>
      </c:catAx>
      <c:valAx>
        <c:axId val="181184384"/>
        <c:scaling>
          <c:orientation val="minMax"/>
        </c:scaling>
        <c:delete val="0"/>
        <c:axPos val="l"/>
        <c:majorGridlines/>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81182464"/>
        <c:crosses val="autoZero"/>
        <c:crossBetween val="between"/>
      </c:valAx>
    </c:plotArea>
    <c:legend>
      <c:legendPos val="r"/>
      <c:layout>
        <c:manualLayout>
          <c:xMode val="edge"/>
          <c:yMode val="edge"/>
          <c:x val="0.7748966711962918"/>
          <c:y val="0.2175515111509265"/>
          <c:w val="0.22510331270319606"/>
          <c:h val="0.4315678169429249"/>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AutoResults!$AZ$8</c:f>
          <c:strCache>
            <c:ptCount val="1"/>
            <c:pt idx="0">
              <c:v>World Annual Emissions Reduction</c:v>
            </c:pt>
          </c:strCache>
        </c:strRef>
      </c:tx>
      <c:overlay val="0"/>
      <c:txPr>
        <a:bodyPr rot="0" vert="horz"/>
        <a:lstStyle/>
        <a:p>
          <a:pPr>
            <a:defRPr sz="1400">
              <a:latin typeface="Cambria" panose="02040503050406030204" pitchFamily="18" charset="0"/>
              <a:ea typeface="Cambria" panose="02040503050406030204" pitchFamily="18" charset="0"/>
            </a:defRPr>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1"/>
          <c:order val="0"/>
          <c:tx>
            <c:strRef>
              <c:f>AutoResults!$BB$10</c:f>
              <c:strCache>
                <c:ptCount val="1"/>
                <c:pt idx="0">
                  <c:v>Plausible</c:v>
                </c:pt>
              </c:strCache>
            </c:strRef>
          </c:tx>
          <c:spPr>
            <a:ln>
              <a:solidFill>
                <a:srgbClr val="3571B6"/>
              </a:solidFill>
            </a:ln>
          </c:spPr>
          <c:marker>
            <c:symbol val="none"/>
          </c:marker>
          <c:cat>
            <c:numRef>
              <c:f>AutoResults!$AZ$12:$AZ$57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extLst/>
            </c:numRef>
          </c:cat>
          <c:val>
            <c:numRef>
              <c:f>AutoResults!$BB$13:$BB$57</c:f>
              <c:numCache>
                <c:formatCode>_-* #,##0_-;\-* #,##0_-;_-* "-"??_-;_-@_-</c:formatCode>
                <c:ptCount val="45"/>
                <c:pt idx="0">
                  <c:v>0</c:v>
                </c:pt>
                <c:pt idx="1">
                  <c:v>0</c:v>
                </c:pt>
                <c:pt idx="2">
                  <c:v>0</c:v>
                </c:pt>
                <c:pt idx="3">
                  <c:v>-387.40204728045262</c:v>
                </c:pt>
                <c:pt idx="4">
                  <c:v>-358.48244062618392</c:v>
                </c:pt>
                <c:pt idx="5">
                  <c:v>-325.76509402235746</c:v>
                </c:pt>
                <c:pt idx="6">
                  <c:v>-289.52599217814219</c:v>
                </c:pt>
                <c:pt idx="7">
                  <c:v>-250.03908311528812</c:v>
                </c:pt>
                <c:pt idx="8">
                  <c:v>-207.57904098406209</c:v>
                </c:pt>
                <c:pt idx="9">
                  <c:v>-162.4183694607546</c:v>
                </c:pt>
                <c:pt idx="10">
                  <c:v>-114.83905909536544</c:v>
                </c:pt>
                <c:pt idx="11">
                  <c:v>-65.109235900538181</c:v>
                </c:pt>
                <c:pt idx="12">
                  <c:v>-13.506492633474432</c:v>
                </c:pt>
                <c:pt idx="13">
                  <c:v>39.693789079049054</c:v>
                </c:pt>
                <c:pt idx="14">
                  <c:v>94.215574125501931</c:v>
                </c:pt>
                <c:pt idx="15">
                  <c:v>149.78486291932884</c:v>
                </c:pt>
                <c:pt idx="16">
                  <c:v>206.12432716938227</c:v>
                </c:pt>
                <c:pt idx="17">
                  <c:v>262.95868073790865</c:v>
                </c:pt>
                <c:pt idx="18">
                  <c:v>320.01199744939504</c:v>
                </c:pt>
                <c:pt idx="19">
                  <c:v>377.00956374192759</c:v>
                </c:pt>
                <c:pt idx="20">
                  <c:v>433.67162657521396</c:v>
                </c:pt>
                <c:pt idx="21">
                  <c:v>489.72557236363849</c:v>
                </c:pt>
                <c:pt idx="22">
                  <c:v>544.89384516546966</c:v>
                </c:pt>
                <c:pt idx="23">
                  <c:v>598.9003626892387</c:v>
                </c:pt>
                <c:pt idx="24">
                  <c:v>651.47421488798807</c:v>
                </c:pt>
                <c:pt idx="25">
                  <c:v>702.32055458128957</c:v>
                </c:pt>
                <c:pt idx="26">
                  <c:v>751.1807936538039</c:v>
                </c:pt>
                <c:pt idx="27">
                  <c:v>797.77205418921358</c:v>
                </c:pt>
                <c:pt idx="28">
                  <c:v>841.81731190660707</c:v>
                </c:pt>
                <c:pt idx="29">
                  <c:v>883.04350709641153</c:v>
                </c:pt>
                <c:pt idx="30">
                  <c:v>921.16105466305282</c:v>
                </c:pt>
                <c:pt idx="31">
                  <c:v>955.90480508208429</c:v>
                </c:pt>
                <c:pt idx="32">
                  <c:v>986.99306956142323</c:v>
                </c:pt>
                <c:pt idx="33">
                  <c:v>1014.1275869046219</c:v>
                </c:pt>
                <c:pt idx="34">
                  <c:v>1037.0085118964439</c:v>
                </c:pt>
                <c:pt idx="35">
                  <c:v>1055.4049256403582</c:v>
                </c:pt>
                <c:pt idx="36">
                  <c:v>1069.02750766389</c:v>
                </c:pt>
                <c:pt idx="37">
                  <c:v>1077.6035661966923</c:v>
                </c:pt>
                <c:pt idx="38">
                  <c:v>1080.8553512854144</c:v>
                </c:pt>
                <c:pt idx="39">
                  <c:v>1078.5069075290312</c:v>
                </c:pt>
                <c:pt idx="40">
                  <c:v>1070.2743319838683</c:v>
                </c:pt>
                <c:pt idx="41">
                  <c:v>1055.8852304991658</c:v>
                </c:pt>
                <c:pt idx="42">
                  <c:v>1035.059242705795</c:v>
                </c:pt>
                <c:pt idx="43">
                  <c:v>1007.5177654881572</c:v>
                </c:pt>
                <c:pt idx="44">
                  <c:v>972.975210468917</c:v>
                </c:pt>
              </c:numCache>
              <c:extLst/>
            </c:numRef>
          </c:val>
          <c:smooth val="0"/>
          <c:extLst>
            <c:ext xmlns:c16="http://schemas.microsoft.com/office/drawing/2014/chart" uri="{C3380CC4-5D6E-409C-BE32-E72D297353CC}">
              <c16:uniqueId val="{00000000-D91D-4E3D-AD9B-487821D7061A}"/>
            </c:ext>
          </c:extLst>
        </c:ser>
        <c:ser>
          <c:idx val="2"/>
          <c:order val="1"/>
          <c:tx>
            <c:strRef>
              <c:f>AutoResults!$BC$10</c:f>
              <c:strCache>
                <c:ptCount val="1"/>
                <c:pt idx="0">
                  <c:v>Drawdown</c:v>
                </c:pt>
              </c:strCache>
            </c:strRef>
          </c:tx>
          <c:spPr>
            <a:ln>
              <a:solidFill>
                <a:srgbClr val="6A9FDD"/>
              </a:solidFill>
            </a:ln>
          </c:spPr>
          <c:marker>
            <c:symbol val="none"/>
          </c:marker>
          <c:cat>
            <c:numRef>
              <c:f>AutoResults!$AZ$12:$AZ$57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extLst/>
            </c:numRef>
          </c:cat>
          <c:val>
            <c:numRef>
              <c:f>AutoResults!$BC$13:$BC$57</c:f>
              <c:numCache>
                <c:formatCode>_-* #,##0_-;\-* #,##0_-;_-* "-"??_-;_-@_-</c:formatCode>
                <c:ptCount val="45"/>
                <c:pt idx="0">
                  <c:v>0</c:v>
                </c:pt>
                <c:pt idx="1">
                  <c:v>0</c:v>
                </c:pt>
                <c:pt idx="2">
                  <c:v>0</c:v>
                </c:pt>
                <c:pt idx="3">
                  <c:v>-242.78017744928405</c:v>
                </c:pt>
                <c:pt idx="4">
                  <c:v>-189.41282048440436</c:v>
                </c:pt>
                <c:pt idx="5">
                  <c:v>-132.51757165806325</c:v>
                </c:pt>
                <c:pt idx="6">
                  <c:v>-72.335737831985682</c:v>
                </c:pt>
                <c:pt idx="7">
                  <c:v>-9.1075797485939525</c:v>
                </c:pt>
                <c:pt idx="8">
                  <c:v>56.92622757647564</c:v>
                </c:pt>
                <c:pt idx="9">
                  <c:v>125.52309131952101</c:v>
                </c:pt>
                <c:pt idx="10">
                  <c:v>196.44752941739171</c:v>
                </c:pt>
                <c:pt idx="11">
                  <c:v>269.45314003681227</c:v>
                </c:pt>
                <c:pt idx="12">
                  <c:v>344.30064653153363</c:v>
                </c:pt>
                <c:pt idx="13">
                  <c:v>420.74888360129262</c:v>
                </c:pt>
                <c:pt idx="14">
                  <c:v>498.55376484780686</c:v>
                </c:pt>
                <c:pt idx="15">
                  <c:v>577.48248900517467</c:v>
                </c:pt>
                <c:pt idx="16">
                  <c:v>657.28513659738894</c:v>
                </c:pt>
                <c:pt idx="17">
                  <c:v>737.72307739503606</c:v>
                </c:pt>
                <c:pt idx="18">
                  <c:v>818.55476844213968</c:v>
                </c:pt>
                <c:pt idx="19">
                  <c:v>899.5417321821742</c:v>
                </c:pt>
                <c:pt idx="20">
                  <c:v>980.4335979388859</c:v>
                </c:pt>
                <c:pt idx="21">
                  <c:v>1060.997222129939</c:v>
                </c:pt>
                <c:pt idx="22">
                  <c:v>1140.9878554902887</c:v>
                </c:pt>
                <c:pt idx="23">
                  <c:v>1220.1643192071263</c:v>
                </c:pt>
                <c:pt idx="24">
                  <c:v>1298.2958175641245</c:v>
                </c:pt>
                <c:pt idx="25">
                  <c:v>1375.1040586534778</c:v>
                </c:pt>
                <c:pt idx="26">
                  <c:v>1450.3831502044354</c:v>
                </c:pt>
                <c:pt idx="27">
                  <c:v>1523.8789342568302</c:v>
                </c:pt>
                <c:pt idx="28">
                  <c:v>1595.3490754096354</c:v>
                </c:pt>
                <c:pt idx="29">
                  <c:v>1664.558860712305</c:v>
                </c:pt>
                <c:pt idx="30">
                  <c:v>1731.242581865285</c:v>
                </c:pt>
                <c:pt idx="31">
                  <c:v>1795.1807544944629</c:v>
                </c:pt>
                <c:pt idx="32">
                  <c:v>1856.1228870011</c:v>
                </c:pt>
                <c:pt idx="33">
                  <c:v>1913.7873830007841</c:v>
                </c:pt>
                <c:pt idx="34">
                  <c:v>1967.8889645652812</c:v>
                </c:pt>
                <c:pt idx="35">
                  <c:v>2018.2725694979147</c:v>
                </c:pt>
                <c:pt idx="36">
                  <c:v>2064.6730136359311</c:v>
                </c:pt>
                <c:pt idx="37">
                  <c:v>2106.856844544689</c:v>
                </c:pt>
                <c:pt idx="38">
                  <c:v>2144.5811654604145</c:v>
                </c:pt>
                <c:pt idx="39">
                  <c:v>2177.6068847474021</c:v>
                </c:pt>
                <c:pt idx="40">
                  <c:v>2205.6790558277453</c:v>
                </c:pt>
                <c:pt idx="41">
                  <c:v>2228.5661715583046</c:v>
                </c:pt>
                <c:pt idx="42">
                  <c:v>2246.0208525951621</c:v>
                </c:pt>
                <c:pt idx="43">
                  <c:v>2257.7994902498021</c:v>
                </c:pt>
                <c:pt idx="44">
                  <c:v>2263.6425184037239</c:v>
                </c:pt>
              </c:numCache>
              <c:extLst/>
            </c:numRef>
          </c:val>
          <c:smooth val="0"/>
          <c:extLst>
            <c:ext xmlns:c16="http://schemas.microsoft.com/office/drawing/2014/chart" uri="{C3380CC4-5D6E-409C-BE32-E72D297353CC}">
              <c16:uniqueId val="{00000001-D91D-4E3D-AD9B-487821D7061A}"/>
            </c:ext>
          </c:extLst>
        </c:ser>
        <c:ser>
          <c:idx val="3"/>
          <c:order val="2"/>
          <c:tx>
            <c:strRef>
              <c:f>AutoResults!$BD$10</c:f>
              <c:strCache>
                <c:ptCount val="1"/>
                <c:pt idx="0">
                  <c:v>Maximum</c:v>
                </c:pt>
              </c:strCache>
            </c:strRef>
          </c:tx>
          <c:spPr>
            <a:ln>
              <a:solidFill>
                <a:srgbClr val="B5D5FA"/>
              </a:solidFill>
            </a:ln>
          </c:spPr>
          <c:marker>
            <c:symbol val="none"/>
          </c:marker>
          <c:cat>
            <c:numRef>
              <c:f>AutoResults!$AZ$12:$AZ$57</c:f>
              <c:numCache>
                <c:formatCode>General</c:formatCode>
                <c:ptCount val="4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2050</c:v>
                </c:pt>
                <c:pt idx="36">
                  <c:v>2051</c:v>
                </c:pt>
                <c:pt idx="37">
                  <c:v>2052</c:v>
                </c:pt>
                <c:pt idx="38">
                  <c:v>2053</c:v>
                </c:pt>
                <c:pt idx="39">
                  <c:v>2054</c:v>
                </c:pt>
                <c:pt idx="40">
                  <c:v>2055</c:v>
                </c:pt>
                <c:pt idx="41">
                  <c:v>2056</c:v>
                </c:pt>
                <c:pt idx="42">
                  <c:v>2057</c:v>
                </c:pt>
                <c:pt idx="43">
                  <c:v>2058</c:v>
                </c:pt>
                <c:pt idx="44">
                  <c:v>2059</c:v>
                </c:pt>
                <c:pt idx="45">
                  <c:v>2060</c:v>
                </c:pt>
              </c:numCache>
              <c:extLst/>
            </c:numRef>
          </c:cat>
          <c:val>
            <c:numRef>
              <c:f>AutoResults!$BD$13:$BD$57</c:f>
              <c:numCache>
                <c:formatCode>_-* #,##0_-;\-* #,##0_-;_-* "-"??_-;_-@_-</c:formatCode>
                <c:ptCount val="45"/>
                <c:pt idx="0">
                  <c:v>0</c:v>
                </c:pt>
                <c:pt idx="1">
                  <c:v>0</c:v>
                </c:pt>
                <c:pt idx="2">
                  <c:v>0</c:v>
                </c:pt>
                <c:pt idx="3">
                  <c:v>166.93940865254177</c:v>
                </c:pt>
                <c:pt idx="4">
                  <c:v>320.09847435474035</c:v>
                </c:pt>
                <c:pt idx="5">
                  <c:v>473.30408816180005</c:v>
                </c:pt>
                <c:pt idx="6">
                  <c:v>626.55594503825296</c:v>
                </c:pt>
                <c:pt idx="7">
                  <c:v>779.85198423357019</c:v>
                </c:pt>
                <c:pt idx="8">
                  <c:v>933.19083410192468</c:v>
                </c:pt>
                <c:pt idx="9">
                  <c:v>1086.5556928638177</c:v>
                </c:pt>
                <c:pt idx="10">
                  <c:v>1239.9923866486229</c:v>
                </c:pt>
                <c:pt idx="11">
                  <c:v>1393.4532124208865</c:v>
                </c:pt>
                <c:pt idx="12">
                  <c:v>1546.9530711830721</c:v>
                </c:pt>
                <c:pt idx="13">
                  <c:v>1700.4913857235288</c:v>
                </c:pt>
                <c:pt idx="14">
                  <c:v>1854.0571423674546</c:v>
                </c:pt>
                <c:pt idx="15">
                  <c:v>2007.6817017482267</c:v>
                </c:pt>
                <c:pt idx="16">
                  <c:v>2161.3331541888838</c:v>
                </c:pt>
                <c:pt idx="17">
                  <c:v>2315.0219508563978</c:v>
                </c:pt>
                <c:pt idx="18">
                  <c:v>2468.7480793573168</c:v>
                </c:pt>
                <c:pt idx="19">
                  <c:v>2622.5207689156559</c:v>
                </c:pt>
                <c:pt idx="20">
                  <c:v>2776.3148160411456</c:v>
                </c:pt>
                <c:pt idx="21">
                  <c:v>2930.1555714307428</c:v>
                </c:pt>
                <c:pt idx="22">
                  <c:v>3084.034871535333</c:v>
                </c:pt>
                <c:pt idx="23">
                  <c:v>3237.9550796833291</c:v>
                </c:pt>
                <c:pt idx="24">
                  <c:v>3391.9458547678519</c:v>
                </c:pt>
                <c:pt idx="25">
                  <c:v>3545.9131810579293</c:v>
                </c:pt>
                <c:pt idx="26">
                  <c:v>3699.952484773482</c:v>
                </c:pt>
                <c:pt idx="27">
                  <c:v>3854.0333810521061</c:v>
                </c:pt>
                <c:pt idx="28">
                  <c:v>4008.1566923230303</c:v>
                </c:pt>
                <c:pt idx="29">
                  <c:v>4162.3426214181072</c:v>
                </c:pt>
                <c:pt idx="30">
                  <c:v>4316.5341975534093</c:v>
                </c:pt>
                <c:pt idx="31">
                  <c:v>4470.7903820861475</c:v>
                </c:pt>
                <c:pt idx="32">
                  <c:v>4625.0929617671736</c:v>
                </c:pt>
                <c:pt idx="33">
                  <c:v>4779.3464466301284</c:v>
                </c:pt>
                <c:pt idx="34">
                  <c:v>4933.4450190287071</c:v>
                </c:pt>
                <c:pt idx="35">
                  <c:v>5087.6082258968454</c:v>
                </c:pt>
                <c:pt idx="36">
                  <c:v>5241.7807662445757</c:v>
                </c:pt>
                <c:pt idx="37">
                  <c:v>5395.9872443833874</c:v>
                </c:pt>
                <c:pt idx="38">
                  <c:v>5550.228908102612</c:v>
                </c:pt>
                <c:pt idx="39">
                  <c:v>5704.5173260275242</c:v>
                </c:pt>
                <c:pt idx="40">
                  <c:v>5858.8229053534515</c:v>
                </c:pt>
                <c:pt idx="41">
                  <c:v>6013.1778484240867</c:v>
                </c:pt>
                <c:pt idx="42">
                  <c:v>6167.5731910230907</c:v>
                </c:pt>
                <c:pt idx="43">
                  <c:v>6322.0102794984559</c:v>
                </c:pt>
                <c:pt idx="44">
                  <c:v>6476.4452984923291</c:v>
                </c:pt>
              </c:numCache>
              <c:extLst/>
            </c:numRef>
          </c:val>
          <c:smooth val="0"/>
          <c:extLst>
            <c:ext xmlns:c16="http://schemas.microsoft.com/office/drawing/2014/chart" uri="{C3380CC4-5D6E-409C-BE32-E72D297353CC}">
              <c16:uniqueId val="{00000002-D91D-4E3D-AD9B-487821D7061A}"/>
            </c:ext>
          </c:extLst>
        </c:ser>
        <c:dLbls>
          <c:showLegendKey val="0"/>
          <c:showVal val="0"/>
          <c:showCatName val="0"/>
          <c:showSerName val="0"/>
          <c:showPercent val="0"/>
          <c:showBubbleSize val="0"/>
        </c:dLbls>
        <c:smooth val="0"/>
        <c:axId val="181271168"/>
        <c:axId val="189858560"/>
        <c:extLst/>
      </c:lineChart>
      <c:catAx>
        <c:axId val="181271168"/>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2464966570536705"/>
              <c:y val="0.93527266812984611"/>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89858560"/>
        <c:crossesAt val="0"/>
        <c:auto val="1"/>
        <c:lblAlgn val="ctr"/>
        <c:lblOffset val="100"/>
        <c:tickLblSkip val="5"/>
        <c:tickMarkSkip val="5"/>
        <c:noMultiLvlLbl val="0"/>
      </c:catAx>
      <c:valAx>
        <c:axId val="189858560"/>
        <c:scaling>
          <c:orientation val="minMax"/>
        </c:scaling>
        <c:delete val="0"/>
        <c:axPos val="l"/>
        <c:majorGridlines/>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MMTon CO2</a:t>
                </a:r>
              </a:p>
            </c:rich>
          </c:tx>
          <c:overlay val="0"/>
        </c:title>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81271168"/>
        <c:crosses val="autoZero"/>
        <c:crossBetween val="between"/>
      </c:valAx>
    </c:plotArea>
    <c:legend>
      <c:legendPos val="r"/>
      <c:layout>
        <c:manualLayout>
          <c:xMode val="edge"/>
          <c:yMode val="edge"/>
          <c:x val="0.78304604933986044"/>
          <c:y val="0.22976191292267054"/>
          <c:w val="0.21695395066013964"/>
          <c:h val="0.44766745728165547"/>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AutoResults!$BF$8</c:f>
          <c:strCache>
            <c:ptCount val="1"/>
            <c:pt idx="0">
              <c:v>World Operating Cost Reduction</c:v>
            </c:pt>
          </c:strCache>
        </c:strRef>
      </c:tx>
      <c:overlay val="0"/>
      <c:txPr>
        <a:bodyPr rot="0" vert="horz"/>
        <a:lstStyle/>
        <a:p>
          <a:pPr>
            <a:defRPr sz="1400">
              <a:latin typeface="Cambria" panose="02040503050406030204" pitchFamily="18" charset="0"/>
              <a:ea typeface="Cambria" panose="02040503050406030204" pitchFamily="18" charset="0"/>
            </a:defRPr>
          </a:pPr>
          <a:endParaRPr lang="en-US"/>
        </a:p>
      </c:txPr>
    </c:title>
    <c:autoTitleDeleted val="0"/>
    <c:plotArea>
      <c:layout>
        <c:manualLayout>
          <c:layoutTarget val="inner"/>
          <c:xMode val="edge"/>
          <c:yMode val="edge"/>
          <c:x val="0.1400636320747323"/>
          <c:y val="0.14773994741546972"/>
          <c:w val="0.64271970127445421"/>
          <c:h val="0.72015440059202951"/>
        </c:manualLayout>
      </c:layout>
      <c:lineChart>
        <c:grouping val="standard"/>
        <c:varyColors val="0"/>
        <c:ser>
          <c:idx val="1"/>
          <c:order val="0"/>
          <c:tx>
            <c:strRef>
              <c:f>AutoResults!$BH$10</c:f>
              <c:strCache>
                <c:ptCount val="1"/>
                <c:pt idx="0">
                  <c:v>Plausible</c:v>
                </c:pt>
              </c:strCache>
            </c:strRef>
          </c:tx>
          <c:spPr>
            <a:ln>
              <a:solidFill>
                <a:srgbClr val="3571B6"/>
              </a:solidFill>
            </a:ln>
          </c:spPr>
          <c:marker>
            <c:symbol val="none"/>
          </c:marker>
          <c:cat>
            <c:numRef>
              <c:f>(AutoResults!$BF$12:$BF$46,AutoResults!$BF$57)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2060</c:v>
                </c:pt>
              </c:numCache>
              <c:extLst/>
            </c:numRef>
          </c:cat>
          <c:val>
            <c:numRef>
              <c:f>AutoResults!$BH$13:$BH$47</c:f>
              <c:numCache>
                <c:formatCode>_-* #,##0_-;\-* #,##0_-;_-* "-"??_-;_-@_-</c:formatCode>
                <c:ptCount val="35"/>
                <c:pt idx="0">
                  <c:v>0</c:v>
                </c:pt>
                <c:pt idx="1">
                  <c:v>0</c:v>
                </c:pt>
                <c:pt idx="2">
                  <c:v>0</c:v>
                </c:pt>
                <c:pt idx="3">
                  <c:v>-431879150829.50043</c:v>
                </c:pt>
                <c:pt idx="4">
                  <c:v>-399573893913.31921</c:v>
                </c:pt>
                <c:pt idx="5">
                  <c:v>-363049602706.297</c:v>
                </c:pt>
                <c:pt idx="6">
                  <c:v>-322613307693.58569</c:v>
                </c:pt>
                <c:pt idx="7">
                  <c:v>-278572039360.33765</c:v>
                </c:pt>
                <c:pt idx="8">
                  <c:v>-231232828191.70468</c:v>
                </c:pt>
                <c:pt idx="9">
                  <c:v>-180902704672.83914</c:v>
                </c:pt>
                <c:pt idx="10">
                  <c:v>-127888699288.89355</c:v>
                </c:pt>
                <c:pt idx="11">
                  <c:v>-72497842525.019592</c:v>
                </c:pt>
                <c:pt idx="12">
                  <c:v>-15037164866.369362</c:v>
                </c:pt>
                <c:pt idx="13">
                  <c:v>44186303201.904572</c:v>
                </c:pt>
                <c:pt idx="14">
                  <c:v>104865531194.65057</c:v>
                </c:pt>
                <c:pt idx="15">
                  <c:v>166693488626.71606</c:v>
                </c:pt>
                <c:pt idx="16">
                  <c:v>229363145012.94855</c:v>
                </c:pt>
                <c:pt idx="17">
                  <c:v>292567469868.19672</c:v>
                </c:pt>
                <c:pt idx="18">
                  <c:v>355999432707.30804</c:v>
                </c:pt>
                <c:pt idx="19">
                  <c:v>419352003045.13007</c:v>
                </c:pt>
                <c:pt idx="20">
                  <c:v>482318150396.51105</c:v>
                </c:pt>
                <c:pt idx="21">
                  <c:v>544590844276.2984</c:v>
                </c:pt>
                <c:pt idx="22">
                  <c:v>605863054199.34009</c:v>
                </c:pt>
                <c:pt idx="23">
                  <c:v>665827749680.48474</c:v>
                </c:pt>
                <c:pt idx="24">
                  <c:v>724177900234.57886</c:v>
                </c:pt>
                <c:pt idx="25">
                  <c:v>780606475376.47119</c:v>
                </c:pt>
                <c:pt idx="26">
                  <c:v>834806444621.00916</c:v>
                </c:pt>
                <c:pt idx="27">
                  <c:v>886470777483.04041</c:v>
                </c:pt>
                <c:pt idx="28">
                  <c:v>935292443477.4137</c:v>
                </c:pt>
                <c:pt idx="29">
                  <c:v>980964412118.97656</c:v>
                </c:pt>
                <c:pt idx="30">
                  <c:v>1023179652922.576</c:v>
                </c:pt>
                <c:pt idx="31">
                  <c:v>1061631135403.0604</c:v>
                </c:pt>
                <c:pt idx="32">
                  <c:v>1096011829075.2781</c:v>
                </c:pt>
                <c:pt idx="33">
                  <c:v>1126014703454.0752</c:v>
                </c:pt>
                <c:pt idx="34">
                  <c:v>1151332728054.3018</c:v>
                </c:pt>
              </c:numCache>
              <c:extLst/>
            </c:numRef>
          </c:val>
          <c:smooth val="0"/>
          <c:extLst>
            <c:ext xmlns:c16="http://schemas.microsoft.com/office/drawing/2014/chart" uri="{C3380CC4-5D6E-409C-BE32-E72D297353CC}">
              <c16:uniqueId val="{00000000-D6E0-4A1C-A4F5-C305A771AE4E}"/>
            </c:ext>
          </c:extLst>
        </c:ser>
        <c:ser>
          <c:idx val="2"/>
          <c:order val="1"/>
          <c:tx>
            <c:strRef>
              <c:f>AutoResults!$BI$10</c:f>
              <c:strCache>
                <c:ptCount val="1"/>
                <c:pt idx="0">
                  <c:v>Drawdown</c:v>
                </c:pt>
              </c:strCache>
            </c:strRef>
          </c:tx>
          <c:spPr>
            <a:ln>
              <a:solidFill>
                <a:srgbClr val="6A9FDD"/>
              </a:solidFill>
            </a:ln>
          </c:spPr>
          <c:marker>
            <c:symbol val="none"/>
          </c:marker>
          <c:cat>
            <c:numRef>
              <c:f>(AutoResults!$BF$12:$BF$46,AutoResults!$BF$57)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2060</c:v>
                </c:pt>
              </c:numCache>
              <c:extLst/>
            </c:numRef>
          </c:cat>
          <c:val>
            <c:numRef>
              <c:f>AutoResults!$BI$13:$BI$47</c:f>
              <c:numCache>
                <c:formatCode>_-* #,##0_-;\-* #,##0_-;_-* "-"??_-;_-@_-</c:formatCode>
                <c:ptCount val="35"/>
                <c:pt idx="0">
                  <c:v>0</c:v>
                </c:pt>
                <c:pt idx="1">
                  <c:v>0</c:v>
                </c:pt>
                <c:pt idx="2">
                  <c:v>0</c:v>
                </c:pt>
                <c:pt idx="3">
                  <c:v>-270653440298.23038</c:v>
                </c:pt>
                <c:pt idx="4">
                  <c:v>-211124478247.40094</c:v>
                </c:pt>
                <c:pt idx="5">
                  <c:v>-147684489912.72614</c:v>
                </c:pt>
                <c:pt idx="6">
                  <c:v>-80602337188.691101</c:v>
                </c:pt>
                <c:pt idx="7">
                  <c:v>-10146881969.779594</c:v>
                </c:pt>
                <c:pt idx="8">
                  <c:v>63413013849.523163</c:v>
                </c:pt>
                <c:pt idx="9">
                  <c:v>139808488374.73373</c:v>
                </c:pt>
                <c:pt idx="10">
                  <c:v>218770679711.36636</c:v>
                </c:pt>
                <c:pt idx="11">
                  <c:v>300030725964.93762</c:v>
                </c:pt>
                <c:pt idx="12">
                  <c:v>383319765240.96228</c:v>
                </c:pt>
                <c:pt idx="13">
                  <c:v>468368935644.95654</c:v>
                </c:pt>
                <c:pt idx="14">
                  <c:v>554909375282.43506</c:v>
                </c:pt>
                <c:pt idx="15">
                  <c:v>642672222258.9137</c:v>
                </c:pt>
                <c:pt idx="16">
                  <c:v>731388614679.9082</c:v>
                </c:pt>
                <c:pt idx="17">
                  <c:v>820789690650.93359</c:v>
                </c:pt>
                <c:pt idx="18">
                  <c:v>910606588277.50635</c:v>
                </c:pt>
                <c:pt idx="19">
                  <c:v>1000570445665.1407</c:v>
                </c:pt>
                <c:pt idx="20">
                  <c:v>1090412400919.3529</c:v>
                </c:pt>
                <c:pt idx="21">
                  <c:v>1179863592145.6577</c:v>
                </c:pt>
                <c:pt idx="22">
                  <c:v>1268655157449.5718</c:v>
                </c:pt>
                <c:pt idx="23">
                  <c:v>1356518234936.6101</c:v>
                </c:pt>
                <c:pt idx="24">
                  <c:v>1443183962712.2881</c:v>
                </c:pt>
                <c:pt idx="25">
                  <c:v>1528383478882.1206</c:v>
                </c:pt>
                <c:pt idx="26">
                  <c:v>1611847921551.6245</c:v>
                </c:pt>
                <c:pt idx="27">
                  <c:v>1693308428826.3152</c:v>
                </c:pt>
                <c:pt idx="28">
                  <c:v>1772496138811.7058</c:v>
                </c:pt>
                <c:pt idx="29">
                  <c:v>1849142189613.3147</c:v>
                </c:pt>
                <c:pt idx="30">
                  <c:v>1922977719336.6562</c:v>
                </c:pt>
                <c:pt idx="31">
                  <c:v>1993733866087.2463</c:v>
                </c:pt>
                <c:pt idx="32">
                  <c:v>2061141767970.6001</c:v>
                </c:pt>
                <c:pt idx="33">
                  <c:v>2124932563092.2327</c:v>
                </c:pt>
                <c:pt idx="34">
                  <c:v>2184837389557.6599</c:v>
                </c:pt>
              </c:numCache>
              <c:extLst/>
            </c:numRef>
          </c:val>
          <c:smooth val="0"/>
          <c:extLst>
            <c:ext xmlns:c16="http://schemas.microsoft.com/office/drawing/2014/chart" uri="{C3380CC4-5D6E-409C-BE32-E72D297353CC}">
              <c16:uniqueId val="{00000001-D6E0-4A1C-A4F5-C305A771AE4E}"/>
            </c:ext>
          </c:extLst>
        </c:ser>
        <c:ser>
          <c:idx val="3"/>
          <c:order val="2"/>
          <c:tx>
            <c:strRef>
              <c:f>AutoResults!$BJ$10</c:f>
              <c:strCache>
                <c:ptCount val="1"/>
                <c:pt idx="0">
                  <c:v>Maximum</c:v>
                </c:pt>
              </c:strCache>
            </c:strRef>
          </c:tx>
          <c:spPr>
            <a:ln>
              <a:solidFill>
                <a:srgbClr val="B5D5FA"/>
              </a:solidFill>
            </a:ln>
          </c:spPr>
          <c:marker>
            <c:symbol val="none"/>
          </c:marker>
          <c:cat>
            <c:numRef>
              <c:f>(AutoResults!$BF$12:$BF$46,AutoResults!$BF$57)</c:f>
              <c:numCache>
                <c:formatCode>General</c:formatCode>
                <c:ptCount val="3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pt idx="16">
                  <c:v>2031</c:v>
                </c:pt>
                <c:pt idx="17">
                  <c:v>2032</c:v>
                </c:pt>
                <c:pt idx="18">
                  <c:v>2033</c:v>
                </c:pt>
                <c:pt idx="19">
                  <c:v>2034</c:v>
                </c:pt>
                <c:pt idx="20">
                  <c:v>2035</c:v>
                </c:pt>
                <c:pt idx="21">
                  <c:v>2036</c:v>
                </c:pt>
                <c:pt idx="22">
                  <c:v>2037</c:v>
                </c:pt>
                <c:pt idx="23">
                  <c:v>2038</c:v>
                </c:pt>
                <c:pt idx="24">
                  <c:v>2039</c:v>
                </c:pt>
                <c:pt idx="25">
                  <c:v>2040</c:v>
                </c:pt>
                <c:pt idx="26">
                  <c:v>2041</c:v>
                </c:pt>
                <c:pt idx="27">
                  <c:v>2042</c:v>
                </c:pt>
                <c:pt idx="28">
                  <c:v>2043</c:v>
                </c:pt>
                <c:pt idx="29">
                  <c:v>2044</c:v>
                </c:pt>
                <c:pt idx="30">
                  <c:v>2045</c:v>
                </c:pt>
                <c:pt idx="31">
                  <c:v>2046</c:v>
                </c:pt>
                <c:pt idx="32">
                  <c:v>2047</c:v>
                </c:pt>
                <c:pt idx="33">
                  <c:v>2048</c:v>
                </c:pt>
                <c:pt idx="34">
                  <c:v>2049</c:v>
                </c:pt>
                <c:pt idx="35">
                  <c:v>2060</c:v>
                </c:pt>
              </c:numCache>
              <c:extLst/>
            </c:numRef>
          </c:cat>
          <c:val>
            <c:numRef>
              <c:f>AutoResults!$BJ$13:$BJ$47</c:f>
              <c:numCache>
                <c:formatCode>_-* #,##0_-;\-* #,##0_-;_-* "-"??_-;_-@_-</c:formatCode>
                <c:ptCount val="35"/>
                <c:pt idx="0">
                  <c:v>0</c:v>
                </c:pt>
                <c:pt idx="1">
                  <c:v>0</c:v>
                </c:pt>
                <c:pt idx="2">
                  <c:v>0</c:v>
                </c:pt>
                <c:pt idx="3">
                  <c:v>186105495711.65512</c:v>
                </c:pt>
                <c:pt idx="4">
                  <c:v>356790122300.60742</c:v>
                </c:pt>
                <c:pt idx="5">
                  <c:v>527474748889.5011</c:v>
                </c:pt>
                <c:pt idx="6">
                  <c:v>698159375478.45349</c:v>
                </c:pt>
                <c:pt idx="7">
                  <c:v>868844002067.40564</c:v>
                </c:pt>
                <c:pt idx="8">
                  <c:v>1039528628656.3578</c:v>
                </c:pt>
                <c:pt idx="9">
                  <c:v>1210213255245.3101</c:v>
                </c:pt>
                <c:pt idx="10">
                  <c:v>1380897881834.2036</c:v>
                </c:pt>
                <c:pt idx="11">
                  <c:v>1551582508423.156</c:v>
                </c:pt>
                <c:pt idx="12">
                  <c:v>1722267135012.1084</c:v>
                </c:pt>
                <c:pt idx="13">
                  <c:v>1892951761601.0608</c:v>
                </c:pt>
                <c:pt idx="14">
                  <c:v>2063636388190.0132</c:v>
                </c:pt>
                <c:pt idx="15">
                  <c:v>2234321014778.9072</c:v>
                </c:pt>
                <c:pt idx="16">
                  <c:v>2405005641367.8594</c:v>
                </c:pt>
                <c:pt idx="17">
                  <c:v>2575690267956.812</c:v>
                </c:pt>
                <c:pt idx="18">
                  <c:v>2746374894545.7646</c:v>
                </c:pt>
                <c:pt idx="19">
                  <c:v>2917059521134.7168</c:v>
                </c:pt>
                <c:pt idx="20">
                  <c:v>3087744147723.6108</c:v>
                </c:pt>
                <c:pt idx="21">
                  <c:v>3258428774312.5635</c:v>
                </c:pt>
                <c:pt idx="22">
                  <c:v>3429113400901.5156</c:v>
                </c:pt>
                <c:pt idx="23">
                  <c:v>3599798027490.4678</c:v>
                </c:pt>
                <c:pt idx="24">
                  <c:v>3770482654079.4199</c:v>
                </c:pt>
                <c:pt idx="25">
                  <c:v>3941167280668.314</c:v>
                </c:pt>
                <c:pt idx="26">
                  <c:v>4111851907257.2666</c:v>
                </c:pt>
                <c:pt idx="27">
                  <c:v>4282536533846.2188</c:v>
                </c:pt>
                <c:pt idx="28">
                  <c:v>4453221160435.1709</c:v>
                </c:pt>
                <c:pt idx="29">
                  <c:v>4623905787024.123</c:v>
                </c:pt>
                <c:pt idx="30">
                  <c:v>4794590413613.0176</c:v>
                </c:pt>
                <c:pt idx="31">
                  <c:v>4965275040201.9697</c:v>
                </c:pt>
                <c:pt idx="32">
                  <c:v>5135959666790.9219</c:v>
                </c:pt>
                <c:pt idx="33">
                  <c:v>5306644293379.874</c:v>
                </c:pt>
                <c:pt idx="34">
                  <c:v>5477328919968.8262</c:v>
                </c:pt>
              </c:numCache>
              <c:extLst/>
            </c:numRef>
          </c:val>
          <c:smooth val="0"/>
          <c:extLst>
            <c:ext xmlns:c16="http://schemas.microsoft.com/office/drawing/2014/chart" uri="{C3380CC4-5D6E-409C-BE32-E72D297353CC}">
              <c16:uniqueId val="{00000002-D6E0-4A1C-A4F5-C305A771AE4E}"/>
            </c:ext>
          </c:extLst>
        </c:ser>
        <c:dLbls>
          <c:showLegendKey val="0"/>
          <c:showVal val="0"/>
          <c:showCatName val="0"/>
          <c:showSerName val="0"/>
          <c:showPercent val="0"/>
          <c:showBubbleSize val="0"/>
        </c:dLbls>
        <c:smooth val="0"/>
        <c:axId val="189903616"/>
        <c:axId val="189905536"/>
        <c:extLst/>
      </c:lineChart>
      <c:catAx>
        <c:axId val="189903616"/>
        <c:scaling>
          <c:orientation val="minMax"/>
        </c:scaling>
        <c:delete val="0"/>
        <c:axPos val="b"/>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Year</a:t>
                </a:r>
              </a:p>
            </c:rich>
          </c:tx>
          <c:layout>
            <c:manualLayout>
              <c:xMode val="edge"/>
              <c:yMode val="edge"/>
              <c:x val="0.43836708683019554"/>
              <c:y val="0.94298000068577048"/>
            </c:manualLayout>
          </c:layout>
          <c:overlay val="0"/>
        </c:title>
        <c:numFmt formatCode="General" sourceLinked="1"/>
        <c:majorTickMark val="in"/>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89905536"/>
        <c:crossesAt val="0"/>
        <c:auto val="1"/>
        <c:lblAlgn val="ctr"/>
        <c:lblOffset val="100"/>
        <c:tickLblSkip val="5"/>
        <c:tickMarkSkip val="5"/>
        <c:noMultiLvlLbl val="0"/>
      </c:catAx>
      <c:valAx>
        <c:axId val="189905536"/>
        <c:scaling>
          <c:orientation val="minMax"/>
        </c:scaling>
        <c:delete val="0"/>
        <c:axPos val="l"/>
        <c:majorGridlines/>
        <c:title>
          <c:tx>
            <c:rich>
              <a:bodyPr/>
              <a:lstStyle/>
              <a:p>
                <a:pPr>
                  <a:defRPr>
                    <a:latin typeface="Cambria" panose="02040503050406030204" pitchFamily="18" charset="0"/>
                    <a:ea typeface="Cambria" panose="02040503050406030204" pitchFamily="18" charset="0"/>
                  </a:defRPr>
                </a:pPr>
                <a:r>
                  <a:rPr lang="en-US">
                    <a:latin typeface="Cambria" panose="02040503050406030204" pitchFamily="18" charset="0"/>
                    <a:ea typeface="Cambria" panose="02040503050406030204" pitchFamily="18" charset="0"/>
                  </a:rPr>
                  <a:t> Billion US$2014</a:t>
                </a:r>
              </a:p>
            </c:rich>
          </c:tx>
          <c:overlay val="0"/>
        </c:title>
        <c:numFmt formatCode="#,##0" sourceLinked="0"/>
        <c:majorTickMark val="none"/>
        <c:minorTickMark val="none"/>
        <c:tickLblPos val="nextTo"/>
        <c:txPr>
          <a:bodyPr rot="0"/>
          <a:lstStyle/>
          <a:p>
            <a:pPr>
              <a:defRPr>
                <a:latin typeface="Cambria" panose="02040503050406030204" pitchFamily="18" charset="0"/>
                <a:ea typeface="Cambria" panose="02040503050406030204" pitchFamily="18" charset="0"/>
              </a:defRPr>
            </a:pPr>
            <a:endParaRPr lang="en-US"/>
          </a:p>
        </c:txPr>
        <c:crossAx val="189903616"/>
        <c:crosses val="autoZero"/>
        <c:crossBetween val="between"/>
        <c:dispUnits>
          <c:builtInUnit val="billions"/>
        </c:dispUnits>
      </c:valAx>
    </c:plotArea>
    <c:legend>
      <c:legendPos val="r"/>
      <c:layout>
        <c:manualLayout>
          <c:xMode val="edge"/>
          <c:yMode val="edge"/>
          <c:x val="0.78721468402992245"/>
          <c:y val="0.27668875047650093"/>
          <c:w val="0.21278528455547996"/>
          <c:h val="0.38950472581974943"/>
        </c:manualLayout>
      </c:layout>
      <c:overlay val="0"/>
      <c:txPr>
        <a:bodyPr/>
        <a:lstStyle/>
        <a:p>
          <a:pPr>
            <a:defRPr>
              <a:latin typeface="Cambria" panose="02040503050406030204" pitchFamily="18" charset="0"/>
              <a:ea typeface="Cambria" panose="02040503050406030204" pitchFamily="18" charset="0"/>
            </a:defRPr>
          </a:pPr>
          <a:endParaRPr lang="en-US"/>
        </a:p>
      </c:txPr>
    </c:legend>
    <c:plotVisOnly val="0"/>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AA2062A5-27CF-4040-A37D-B12E88BC6B43}">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C:\Users\Renilde\AppData\Roaming\Microsoft\Templates\Report design (blank).dotx</Template>
  <TotalTime>0</TotalTime>
  <Pages>6</Pages>
  <Words>36066</Words>
  <Characters>205580</Characters>
  <Application>Microsoft Office Word</Application>
  <DocSecurity>0</DocSecurity>
  <Lines>1713</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Renilde</dc:creator>
  <cp:keywords/>
  <dc:description/>
  <cp:lastModifiedBy>vijay negi</cp:lastModifiedBy>
  <cp:revision>10</cp:revision>
  <cp:lastPrinted>2018-07-24T17:02:00Z</cp:lastPrinted>
  <dcterms:created xsi:type="dcterms:W3CDTF">2021-08-04T22:20:00Z</dcterms:created>
  <dcterms:modified xsi:type="dcterms:W3CDTF">2021-11-30T21:20:00Z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ZOTERO_PREF_1">
    <vt:lpwstr>&lt;data data-version="3" zotero-version="5.0.96.2"&gt;&lt;session id="kwXfEczo"/&gt;&lt;style id="http://www.zotero.org/styles/apa" locale="en-US" hasBibliography="1" bibliographyStyleHasBeenSet="1"/&gt;&lt;prefs&gt;&lt;pref name="fieldType" value="Field"/&gt;&lt;pref name="automaticJou</vt:lpwstr>
  </property>
  <property fmtid="{D5CDD505-2E9C-101B-9397-08002B2CF9AE}" pid="4" name="ZOTERO_PREF_2">
    <vt:lpwstr>rnalAbbreviations" value="true"/&gt;&lt;/prefs&gt;&lt;/data&gt;</vt:lpwstr>
  </property>
</Properties>
</file>